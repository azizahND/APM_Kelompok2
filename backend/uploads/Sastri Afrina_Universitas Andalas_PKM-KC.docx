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b w:val="0"/>
          <w:bCs/>
          <w:color w:val="auto"/>
          <w:kern w:val="32"/>
          <w:sz w:val="24"/>
          <w:szCs w:val="24"/>
          <w:lang w:val="en-GB"/>
        </w:rPr>
        <w:id w:val="-1719116965"/>
        <w:docPartObj>
          <w:docPartGallery w:val="Table of Contents"/>
          <w:docPartUnique/>
        </w:docPartObj>
      </w:sdtPr>
      <w:sdtEndPr>
        <w:rPr>
          <w:noProof/>
        </w:rPr>
      </w:sdtEndPr>
      <w:sdtContent>
        <w:p w14:paraId="154A8EB7" w14:textId="35A96F35" w:rsidR="007A000D" w:rsidRPr="00404D72" w:rsidRDefault="007A000D" w:rsidP="00404D72">
          <w:pPr>
            <w:pStyle w:val="JudulTOC"/>
            <w:spacing w:before="0" w:after="0"/>
            <w:jc w:val="center"/>
            <w:rPr>
              <w:rFonts w:ascii="Times New Roman" w:hAnsi="Times New Roman"/>
              <w:color w:val="auto"/>
              <w:sz w:val="24"/>
              <w:szCs w:val="24"/>
            </w:rPr>
          </w:pPr>
          <w:r w:rsidRPr="00404D72">
            <w:rPr>
              <w:rFonts w:ascii="Times New Roman" w:hAnsi="Times New Roman"/>
              <w:color w:val="auto"/>
              <w:sz w:val="24"/>
              <w:szCs w:val="24"/>
            </w:rPr>
            <w:t>DAFTAR ISI</w:t>
          </w:r>
        </w:p>
        <w:p w14:paraId="789DA591" w14:textId="3D7ABA33" w:rsidR="008E6E22" w:rsidRPr="008E6E22" w:rsidRDefault="008E6E22" w:rsidP="008E6E22">
          <w:pPr>
            <w:pStyle w:val="TOC1"/>
            <w:rPr>
              <w:szCs w:val="24"/>
            </w:rPr>
          </w:pPr>
          <w:r>
            <w:rPr>
              <w:szCs w:val="24"/>
            </w:rPr>
            <w:t>DAFTAR ISI</w:t>
          </w:r>
          <w:r w:rsidRPr="008E6E22">
            <w:rPr>
              <w:webHidden/>
              <w:szCs w:val="24"/>
            </w:rPr>
            <w:tab/>
          </w:r>
          <w:r>
            <w:rPr>
              <w:webHidden/>
              <w:szCs w:val="24"/>
            </w:rPr>
            <w:t>i</w:t>
          </w:r>
        </w:p>
        <w:p w14:paraId="0EE3CC99" w14:textId="4B2AAC8F" w:rsidR="008E6E22" w:rsidRDefault="008E6E22">
          <w:pPr>
            <w:pStyle w:val="TOC1"/>
            <w:rPr>
              <w:szCs w:val="24"/>
            </w:rPr>
          </w:pPr>
          <w:r>
            <w:rPr>
              <w:szCs w:val="24"/>
            </w:rPr>
            <w:t>DAFTAR TABEL</w:t>
          </w:r>
          <w:r w:rsidRPr="008E6E22">
            <w:rPr>
              <w:webHidden/>
              <w:szCs w:val="24"/>
            </w:rPr>
            <w:tab/>
          </w:r>
          <w:r>
            <w:rPr>
              <w:webHidden/>
              <w:szCs w:val="24"/>
            </w:rPr>
            <w:t>ii</w:t>
          </w:r>
        </w:p>
        <w:p w14:paraId="1697A07F" w14:textId="64594EFC" w:rsidR="008E6E22" w:rsidRDefault="008E6E22">
          <w:pPr>
            <w:pStyle w:val="TOC1"/>
            <w:rPr>
              <w:webHidden/>
              <w:szCs w:val="24"/>
            </w:rPr>
          </w:pPr>
          <w:r>
            <w:rPr>
              <w:szCs w:val="24"/>
            </w:rPr>
            <w:t>DAFTAR GAMBAR</w:t>
          </w:r>
          <w:r w:rsidRPr="008E6E22">
            <w:rPr>
              <w:webHidden/>
              <w:szCs w:val="24"/>
            </w:rPr>
            <w:tab/>
          </w:r>
          <w:r>
            <w:rPr>
              <w:webHidden/>
              <w:szCs w:val="24"/>
            </w:rPr>
            <w:t>ii</w:t>
          </w:r>
          <w:r w:rsidR="00BA6784">
            <w:rPr>
              <w:webHidden/>
              <w:szCs w:val="24"/>
            </w:rPr>
            <w:t>i</w:t>
          </w:r>
        </w:p>
        <w:p w14:paraId="6BF1AC93" w14:textId="4C1F1F03" w:rsidR="00BA6784" w:rsidRPr="00BA6784" w:rsidRDefault="005B4082" w:rsidP="00BA6784">
          <w:pPr>
            <w:pStyle w:val="TOC1"/>
            <w:rPr>
              <w:szCs w:val="24"/>
            </w:rPr>
          </w:pPr>
          <w:r>
            <w:rPr>
              <w:szCs w:val="24"/>
            </w:rPr>
            <w:t xml:space="preserve">DAFTAR </w:t>
          </w:r>
          <w:r w:rsidR="00BA6784">
            <w:rPr>
              <w:szCs w:val="24"/>
            </w:rPr>
            <w:t>LAMPIRAN</w:t>
          </w:r>
          <w:r w:rsidR="00BA6784" w:rsidRPr="008E6E22">
            <w:rPr>
              <w:webHidden/>
              <w:szCs w:val="24"/>
            </w:rPr>
            <w:tab/>
          </w:r>
          <w:r w:rsidR="00BA6784">
            <w:rPr>
              <w:webHidden/>
              <w:szCs w:val="24"/>
            </w:rPr>
            <w:t>i</w:t>
          </w:r>
          <w:r w:rsidR="00BA6784">
            <w:rPr>
              <w:webHidden/>
              <w:szCs w:val="24"/>
            </w:rPr>
            <w:t>v</w:t>
          </w:r>
        </w:p>
        <w:p w14:paraId="58DE0221" w14:textId="6E2201E1" w:rsidR="00142474" w:rsidRDefault="007A000D">
          <w:pPr>
            <w:pStyle w:val="TOC1"/>
            <w:rPr>
              <w:rFonts w:asciiTheme="minorHAnsi" w:eastAsiaTheme="minorEastAsia" w:hAnsiTheme="minorHAnsi" w:cstheme="minorBidi"/>
              <w:b w:val="0"/>
              <w:bCs w:val="0"/>
              <w:noProof/>
              <w:kern w:val="2"/>
              <w:szCs w:val="24"/>
              <w:lang w:val="en-ID" w:eastAsia="en-ID"/>
              <w14:ligatures w14:val="standardContextual"/>
            </w:rPr>
          </w:pPr>
          <w:r w:rsidRPr="00404D72">
            <w:rPr>
              <w:szCs w:val="24"/>
            </w:rPr>
            <w:fldChar w:fldCharType="begin"/>
          </w:r>
          <w:r w:rsidRPr="00404D72">
            <w:rPr>
              <w:szCs w:val="24"/>
            </w:rPr>
            <w:instrText xml:space="preserve"> TOC \o "1-3" \h \z \u </w:instrText>
          </w:r>
          <w:r w:rsidRPr="00404D72">
            <w:rPr>
              <w:szCs w:val="24"/>
            </w:rPr>
            <w:fldChar w:fldCharType="separate"/>
          </w:r>
          <w:hyperlink w:anchor="_Toc199018589" w:history="1">
            <w:r w:rsidR="00142474" w:rsidRPr="00EB7DA8">
              <w:rPr>
                <w:rStyle w:val="Hyperlink"/>
                <w:noProof/>
              </w:rPr>
              <w:t>BAB 1. PENDAHULUAN</w:t>
            </w:r>
            <w:r w:rsidR="00142474">
              <w:rPr>
                <w:noProof/>
                <w:webHidden/>
              </w:rPr>
              <w:tab/>
            </w:r>
            <w:r w:rsidR="00142474">
              <w:rPr>
                <w:noProof/>
                <w:webHidden/>
              </w:rPr>
              <w:fldChar w:fldCharType="begin"/>
            </w:r>
            <w:r w:rsidR="00142474">
              <w:rPr>
                <w:noProof/>
                <w:webHidden/>
              </w:rPr>
              <w:instrText xml:space="preserve"> PAGEREF _Toc199018589 \h </w:instrText>
            </w:r>
            <w:r w:rsidR="00142474">
              <w:rPr>
                <w:noProof/>
                <w:webHidden/>
              </w:rPr>
            </w:r>
            <w:r w:rsidR="00142474">
              <w:rPr>
                <w:noProof/>
                <w:webHidden/>
              </w:rPr>
              <w:fldChar w:fldCharType="separate"/>
            </w:r>
            <w:r w:rsidR="00025A11">
              <w:rPr>
                <w:noProof/>
                <w:webHidden/>
              </w:rPr>
              <w:t>1</w:t>
            </w:r>
            <w:r w:rsidR="00142474">
              <w:rPr>
                <w:noProof/>
                <w:webHidden/>
              </w:rPr>
              <w:fldChar w:fldCharType="end"/>
            </w:r>
          </w:hyperlink>
        </w:p>
        <w:p w14:paraId="5804A24D" w14:textId="7A50689E"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590" w:history="1">
            <w:r w:rsidRPr="00EB7DA8">
              <w:rPr>
                <w:rStyle w:val="Hyperlink"/>
                <w:noProof/>
              </w:rPr>
              <w:t>1.1 Latar Belakang</w:t>
            </w:r>
            <w:r>
              <w:rPr>
                <w:noProof/>
                <w:webHidden/>
              </w:rPr>
              <w:tab/>
            </w:r>
            <w:r>
              <w:rPr>
                <w:noProof/>
                <w:webHidden/>
              </w:rPr>
              <w:fldChar w:fldCharType="begin"/>
            </w:r>
            <w:r>
              <w:rPr>
                <w:noProof/>
                <w:webHidden/>
              </w:rPr>
              <w:instrText xml:space="preserve"> PAGEREF _Toc199018590 \h </w:instrText>
            </w:r>
            <w:r>
              <w:rPr>
                <w:noProof/>
                <w:webHidden/>
              </w:rPr>
            </w:r>
            <w:r>
              <w:rPr>
                <w:noProof/>
                <w:webHidden/>
              </w:rPr>
              <w:fldChar w:fldCharType="separate"/>
            </w:r>
            <w:r w:rsidR="00025A11">
              <w:rPr>
                <w:noProof/>
                <w:webHidden/>
              </w:rPr>
              <w:t>1</w:t>
            </w:r>
            <w:r>
              <w:rPr>
                <w:noProof/>
                <w:webHidden/>
              </w:rPr>
              <w:fldChar w:fldCharType="end"/>
            </w:r>
          </w:hyperlink>
        </w:p>
        <w:p w14:paraId="44D3368B" w14:textId="64C40113"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591" w:history="1">
            <w:r w:rsidRPr="00EB7DA8">
              <w:rPr>
                <w:rStyle w:val="Hyperlink"/>
                <w:noProof/>
              </w:rPr>
              <w:t>1.2 Rumusan Masalah</w:t>
            </w:r>
            <w:r>
              <w:rPr>
                <w:noProof/>
                <w:webHidden/>
              </w:rPr>
              <w:tab/>
            </w:r>
            <w:r>
              <w:rPr>
                <w:noProof/>
                <w:webHidden/>
              </w:rPr>
              <w:fldChar w:fldCharType="begin"/>
            </w:r>
            <w:r>
              <w:rPr>
                <w:noProof/>
                <w:webHidden/>
              </w:rPr>
              <w:instrText xml:space="preserve"> PAGEREF _Toc199018591 \h </w:instrText>
            </w:r>
            <w:r>
              <w:rPr>
                <w:noProof/>
                <w:webHidden/>
              </w:rPr>
            </w:r>
            <w:r>
              <w:rPr>
                <w:noProof/>
                <w:webHidden/>
              </w:rPr>
              <w:fldChar w:fldCharType="separate"/>
            </w:r>
            <w:r w:rsidR="00025A11">
              <w:rPr>
                <w:noProof/>
                <w:webHidden/>
              </w:rPr>
              <w:t>2</w:t>
            </w:r>
            <w:r>
              <w:rPr>
                <w:noProof/>
                <w:webHidden/>
              </w:rPr>
              <w:fldChar w:fldCharType="end"/>
            </w:r>
          </w:hyperlink>
        </w:p>
        <w:p w14:paraId="75E052C7" w14:textId="56693801"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592" w:history="1">
            <w:r w:rsidRPr="00EB7DA8">
              <w:rPr>
                <w:rStyle w:val="Hyperlink"/>
                <w:noProof/>
              </w:rPr>
              <w:t>1.3 Tujuan Kegiatan</w:t>
            </w:r>
            <w:r>
              <w:rPr>
                <w:noProof/>
                <w:webHidden/>
              </w:rPr>
              <w:tab/>
            </w:r>
            <w:r>
              <w:rPr>
                <w:noProof/>
                <w:webHidden/>
              </w:rPr>
              <w:fldChar w:fldCharType="begin"/>
            </w:r>
            <w:r>
              <w:rPr>
                <w:noProof/>
                <w:webHidden/>
              </w:rPr>
              <w:instrText xml:space="preserve"> PAGEREF _Toc199018592 \h </w:instrText>
            </w:r>
            <w:r>
              <w:rPr>
                <w:noProof/>
                <w:webHidden/>
              </w:rPr>
            </w:r>
            <w:r>
              <w:rPr>
                <w:noProof/>
                <w:webHidden/>
              </w:rPr>
              <w:fldChar w:fldCharType="separate"/>
            </w:r>
            <w:r w:rsidR="00025A11">
              <w:rPr>
                <w:noProof/>
                <w:webHidden/>
              </w:rPr>
              <w:t>2</w:t>
            </w:r>
            <w:r>
              <w:rPr>
                <w:noProof/>
                <w:webHidden/>
              </w:rPr>
              <w:fldChar w:fldCharType="end"/>
            </w:r>
          </w:hyperlink>
        </w:p>
        <w:p w14:paraId="39D485CB" w14:textId="2D43C33C"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593" w:history="1">
            <w:r w:rsidRPr="00EB7DA8">
              <w:rPr>
                <w:rStyle w:val="Hyperlink"/>
                <w:noProof/>
              </w:rPr>
              <w:t>1.4 Luaran Kegiatan</w:t>
            </w:r>
            <w:r>
              <w:rPr>
                <w:noProof/>
                <w:webHidden/>
              </w:rPr>
              <w:tab/>
            </w:r>
            <w:r>
              <w:rPr>
                <w:noProof/>
                <w:webHidden/>
              </w:rPr>
              <w:fldChar w:fldCharType="begin"/>
            </w:r>
            <w:r>
              <w:rPr>
                <w:noProof/>
                <w:webHidden/>
              </w:rPr>
              <w:instrText xml:space="preserve"> PAGEREF _Toc199018593 \h </w:instrText>
            </w:r>
            <w:r>
              <w:rPr>
                <w:noProof/>
                <w:webHidden/>
              </w:rPr>
            </w:r>
            <w:r>
              <w:rPr>
                <w:noProof/>
                <w:webHidden/>
              </w:rPr>
              <w:fldChar w:fldCharType="separate"/>
            </w:r>
            <w:r w:rsidR="00025A11">
              <w:rPr>
                <w:noProof/>
                <w:webHidden/>
              </w:rPr>
              <w:t>3</w:t>
            </w:r>
            <w:r>
              <w:rPr>
                <w:noProof/>
                <w:webHidden/>
              </w:rPr>
              <w:fldChar w:fldCharType="end"/>
            </w:r>
          </w:hyperlink>
        </w:p>
        <w:p w14:paraId="291D8CFF" w14:textId="3BD38FC9"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594" w:history="1">
            <w:r w:rsidRPr="00EB7DA8">
              <w:rPr>
                <w:rStyle w:val="Hyperlink"/>
                <w:noProof/>
              </w:rPr>
              <w:t xml:space="preserve">1.5 Manfaat </w:t>
            </w:r>
            <w:r w:rsidRPr="00EB7DA8">
              <w:rPr>
                <w:rStyle w:val="Hyperlink"/>
                <w:noProof/>
                <w:lang w:val="en-US"/>
              </w:rPr>
              <w:t>Kegiatan</w:t>
            </w:r>
            <w:r>
              <w:rPr>
                <w:noProof/>
                <w:webHidden/>
              </w:rPr>
              <w:tab/>
            </w:r>
            <w:r>
              <w:rPr>
                <w:noProof/>
                <w:webHidden/>
              </w:rPr>
              <w:fldChar w:fldCharType="begin"/>
            </w:r>
            <w:r>
              <w:rPr>
                <w:noProof/>
                <w:webHidden/>
              </w:rPr>
              <w:instrText xml:space="preserve"> PAGEREF _Toc199018594 \h </w:instrText>
            </w:r>
            <w:r>
              <w:rPr>
                <w:noProof/>
                <w:webHidden/>
              </w:rPr>
            </w:r>
            <w:r>
              <w:rPr>
                <w:noProof/>
                <w:webHidden/>
              </w:rPr>
              <w:fldChar w:fldCharType="separate"/>
            </w:r>
            <w:r w:rsidR="00025A11">
              <w:rPr>
                <w:noProof/>
                <w:webHidden/>
              </w:rPr>
              <w:t>3</w:t>
            </w:r>
            <w:r>
              <w:rPr>
                <w:noProof/>
                <w:webHidden/>
              </w:rPr>
              <w:fldChar w:fldCharType="end"/>
            </w:r>
          </w:hyperlink>
        </w:p>
        <w:p w14:paraId="6DB6DAB7" w14:textId="3730D29C" w:rsidR="00142474" w:rsidRDefault="00142474">
          <w:pPr>
            <w:pStyle w:val="TOC1"/>
            <w:rPr>
              <w:rFonts w:asciiTheme="minorHAnsi" w:eastAsiaTheme="minorEastAsia" w:hAnsiTheme="minorHAnsi" w:cstheme="minorBidi"/>
              <w:b w:val="0"/>
              <w:bCs w:val="0"/>
              <w:noProof/>
              <w:kern w:val="2"/>
              <w:szCs w:val="24"/>
              <w:lang w:val="en-ID" w:eastAsia="en-ID"/>
              <w14:ligatures w14:val="standardContextual"/>
            </w:rPr>
          </w:pPr>
          <w:hyperlink w:anchor="_Toc199018595" w:history="1">
            <w:r w:rsidRPr="00EB7DA8">
              <w:rPr>
                <w:rStyle w:val="Hyperlink"/>
                <w:noProof/>
              </w:rPr>
              <w:t>BAB 2. TINJAUAN PUSTAKA</w:t>
            </w:r>
            <w:r>
              <w:rPr>
                <w:noProof/>
                <w:webHidden/>
              </w:rPr>
              <w:tab/>
            </w:r>
            <w:r>
              <w:rPr>
                <w:noProof/>
                <w:webHidden/>
              </w:rPr>
              <w:fldChar w:fldCharType="begin"/>
            </w:r>
            <w:r>
              <w:rPr>
                <w:noProof/>
                <w:webHidden/>
              </w:rPr>
              <w:instrText xml:space="preserve"> PAGEREF _Toc199018595 \h </w:instrText>
            </w:r>
            <w:r>
              <w:rPr>
                <w:noProof/>
                <w:webHidden/>
              </w:rPr>
            </w:r>
            <w:r>
              <w:rPr>
                <w:noProof/>
                <w:webHidden/>
              </w:rPr>
              <w:fldChar w:fldCharType="separate"/>
            </w:r>
            <w:r w:rsidR="00025A11">
              <w:rPr>
                <w:noProof/>
                <w:webHidden/>
              </w:rPr>
              <w:t>4</w:t>
            </w:r>
            <w:r>
              <w:rPr>
                <w:noProof/>
                <w:webHidden/>
              </w:rPr>
              <w:fldChar w:fldCharType="end"/>
            </w:r>
          </w:hyperlink>
        </w:p>
        <w:p w14:paraId="1AF194A5" w14:textId="64B1F95E"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596" w:history="1">
            <w:r w:rsidRPr="00EB7DA8">
              <w:rPr>
                <w:rStyle w:val="Hyperlink"/>
                <w:noProof/>
              </w:rPr>
              <w:t>2.1 Solusi</w:t>
            </w:r>
            <w:r w:rsidRPr="00EB7DA8">
              <w:rPr>
                <w:rStyle w:val="Hyperlink"/>
                <w:noProof/>
                <w:spacing w:val="-2"/>
              </w:rPr>
              <w:t xml:space="preserve"> </w:t>
            </w:r>
            <w:r w:rsidRPr="00EB7DA8">
              <w:rPr>
                <w:rStyle w:val="Hyperlink"/>
                <w:noProof/>
              </w:rPr>
              <w:t>serupa yang</w:t>
            </w:r>
            <w:r w:rsidRPr="00EB7DA8">
              <w:rPr>
                <w:rStyle w:val="Hyperlink"/>
                <w:noProof/>
                <w:spacing w:val="-1"/>
              </w:rPr>
              <w:t xml:space="preserve"> </w:t>
            </w:r>
            <w:r w:rsidRPr="00EB7DA8">
              <w:rPr>
                <w:rStyle w:val="Hyperlink"/>
                <w:noProof/>
              </w:rPr>
              <w:t xml:space="preserve">telah </w:t>
            </w:r>
            <w:r w:rsidRPr="00EB7DA8">
              <w:rPr>
                <w:rStyle w:val="Hyperlink"/>
                <w:noProof/>
                <w:spacing w:val="-5"/>
              </w:rPr>
              <w:t>ada</w:t>
            </w:r>
            <w:r>
              <w:rPr>
                <w:noProof/>
                <w:webHidden/>
              </w:rPr>
              <w:tab/>
            </w:r>
            <w:r>
              <w:rPr>
                <w:noProof/>
                <w:webHidden/>
              </w:rPr>
              <w:fldChar w:fldCharType="begin"/>
            </w:r>
            <w:r>
              <w:rPr>
                <w:noProof/>
                <w:webHidden/>
              </w:rPr>
              <w:instrText xml:space="preserve"> PAGEREF _Toc199018596 \h </w:instrText>
            </w:r>
            <w:r>
              <w:rPr>
                <w:noProof/>
                <w:webHidden/>
              </w:rPr>
            </w:r>
            <w:r>
              <w:rPr>
                <w:noProof/>
                <w:webHidden/>
              </w:rPr>
              <w:fldChar w:fldCharType="separate"/>
            </w:r>
            <w:r w:rsidR="00025A11">
              <w:rPr>
                <w:noProof/>
                <w:webHidden/>
              </w:rPr>
              <w:t>4</w:t>
            </w:r>
            <w:r>
              <w:rPr>
                <w:noProof/>
                <w:webHidden/>
              </w:rPr>
              <w:fldChar w:fldCharType="end"/>
            </w:r>
          </w:hyperlink>
        </w:p>
        <w:p w14:paraId="76EAD966" w14:textId="2F2F4DC6"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600" w:history="1">
            <w:r w:rsidRPr="00EB7DA8">
              <w:rPr>
                <w:rStyle w:val="Hyperlink"/>
                <w:noProof/>
              </w:rPr>
              <w:t>2.3 Teknologi</w:t>
            </w:r>
            <w:r w:rsidRPr="00EB7DA8">
              <w:rPr>
                <w:rStyle w:val="Hyperlink"/>
                <w:noProof/>
                <w:spacing w:val="-1"/>
              </w:rPr>
              <w:t xml:space="preserve"> </w:t>
            </w:r>
            <w:r w:rsidRPr="00EB7DA8">
              <w:rPr>
                <w:rStyle w:val="Hyperlink"/>
                <w:noProof/>
                <w:spacing w:val="-2"/>
              </w:rPr>
              <w:t>Pendukung</w:t>
            </w:r>
            <w:r>
              <w:rPr>
                <w:noProof/>
                <w:webHidden/>
              </w:rPr>
              <w:tab/>
            </w:r>
            <w:r>
              <w:rPr>
                <w:noProof/>
                <w:webHidden/>
              </w:rPr>
              <w:fldChar w:fldCharType="begin"/>
            </w:r>
            <w:r>
              <w:rPr>
                <w:noProof/>
                <w:webHidden/>
              </w:rPr>
              <w:instrText xml:space="preserve"> PAGEREF _Toc199018600 \h </w:instrText>
            </w:r>
            <w:r>
              <w:rPr>
                <w:noProof/>
                <w:webHidden/>
              </w:rPr>
            </w:r>
            <w:r>
              <w:rPr>
                <w:noProof/>
                <w:webHidden/>
              </w:rPr>
              <w:fldChar w:fldCharType="separate"/>
            </w:r>
            <w:r w:rsidR="00025A11">
              <w:rPr>
                <w:noProof/>
                <w:webHidden/>
              </w:rPr>
              <w:t>5</w:t>
            </w:r>
            <w:r>
              <w:rPr>
                <w:noProof/>
                <w:webHidden/>
              </w:rPr>
              <w:fldChar w:fldCharType="end"/>
            </w:r>
          </w:hyperlink>
        </w:p>
        <w:p w14:paraId="2AA312CB" w14:textId="31603F62" w:rsidR="00142474" w:rsidRPr="00142474" w:rsidRDefault="00142474" w:rsidP="00142474">
          <w:pPr>
            <w:pStyle w:val="TOC3"/>
            <w:ind w:left="720"/>
            <w:rPr>
              <w:rFonts w:asciiTheme="minorHAnsi" w:eastAsiaTheme="minorEastAsia" w:hAnsiTheme="minorHAnsi" w:cstheme="minorBidi"/>
              <w:kern w:val="2"/>
              <w:szCs w:val="24"/>
              <w:lang w:val="en-ID" w:eastAsia="en-ID"/>
              <w14:ligatures w14:val="standardContextual"/>
            </w:rPr>
          </w:pPr>
          <w:hyperlink w:anchor="_Toc199018601" w:history="1">
            <w:r w:rsidRPr="00142474">
              <w:rPr>
                <w:rStyle w:val="Hyperlink"/>
              </w:rPr>
              <w:t xml:space="preserve">2.3.1 Multi-Modal </w:t>
            </w:r>
            <w:r w:rsidRPr="00142474">
              <w:rPr>
                <w:rStyle w:val="Hyperlink"/>
                <w:i/>
                <w:iCs/>
              </w:rPr>
              <w:t>Deep Learning</w:t>
            </w:r>
            <w:r w:rsidRPr="00142474">
              <w:rPr>
                <w:webHidden/>
              </w:rPr>
              <w:tab/>
            </w:r>
            <w:r w:rsidRPr="00142474">
              <w:rPr>
                <w:webHidden/>
              </w:rPr>
              <w:fldChar w:fldCharType="begin"/>
            </w:r>
            <w:r w:rsidRPr="00142474">
              <w:rPr>
                <w:webHidden/>
              </w:rPr>
              <w:instrText xml:space="preserve"> PAGEREF _Toc199018601 \h </w:instrText>
            </w:r>
            <w:r w:rsidRPr="00142474">
              <w:rPr>
                <w:webHidden/>
              </w:rPr>
            </w:r>
            <w:r w:rsidRPr="00142474">
              <w:rPr>
                <w:webHidden/>
              </w:rPr>
              <w:fldChar w:fldCharType="separate"/>
            </w:r>
            <w:r w:rsidR="00025A11">
              <w:rPr>
                <w:webHidden/>
              </w:rPr>
              <w:t>5</w:t>
            </w:r>
            <w:r w:rsidRPr="00142474">
              <w:rPr>
                <w:webHidden/>
              </w:rPr>
              <w:fldChar w:fldCharType="end"/>
            </w:r>
          </w:hyperlink>
        </w:p>
        <w:p w14:paraId="4D14CF96" w14:textId="5AC8E7EB" w:rsidR="00142474" w:rsidRPr="00142474" w:rsidRDefault="00142474" w:rsidP="00142474">
          <w:pPr>
            <w:pStyle w:val="TOC3"/>
            <w:ind w:left="720"/>
            <w:rPr>
              <w:rFonts w:asciiTheme="minorHAnsi" w:eastAsiaTheme="minorEastAsia" w:hAnsiTheme="minorHAnsi" w:cstheme="minorBidi"/>
              <w:kern w:val="2"/>
              <w:szCs w:val="24"/>
              <w:lang w:val="en-ID" w:eastAsia="en-ID"/>
              <w14:ligatures w14:val="standardContextual"/>
            </w:rPr>
          </w:pPr>
          <w:hyperlink w:anchor="_Toc199018602" w:history="1">
            <w:r w:rsidRPr="00142474">
              <w:rPr>
                <w:rStyle w:val="Hyperlink"/>
              </w:rPr>
              <w:t xml:space="preserve">2.3.2  </w:t>
            </w:r>
            <w:r w:rsidRPr="00142474">
              <w:rPr>
                <w:rStyle w:val="Hyperlink"/>
                <w:i/>
                <w:iCs/>
              </w:rPr>
              <w:t>Internet of Things</w:t>
            </w:r>
            <w:r w:rsidRPr="00142474">
              <w:rPr>
                <w:rStyle w:val="Hyperlink"/>
              </w:rPr>
              <w:t xml:space="preserve"> (IoT)</w:t>
            </w:r>
            <w:r w:rsidRPr="00142474">
              <w:rPr>
                <w:webHidden/>
              </w:rPr>
              <w:tab/>
            </w:r>
            <w:r w:rsidRPr="00142474">
              <w:rPr>
                <w:webHidden/>
              </w:rPr>
              <w:fldChar w:fldCharType="begin"/>
            </w:r>
            <w:r w:rsidRPr="00142474">
              <w:rPr>
                <w:webHidden/>
              </w:rPr>
              <w:instrText xml:space="preserve"> PAGEREF _Toc199018602 \h </w:instrText>
            </w:r>
            <w:r w:rsidRPr="00142474">
              <w:rPr>
                <w:webHidden/>
              </w:rPr>
            </w:r>
            <w:r w:rsidRPr="00142474">
              <w:rPr>
                <w:webHidden/>
              </w:rPr>
              <w:fldChar w:fldCharType="separate"/>
            </w:r>
            <w:r w:rsidR="00025A11">
              <w:rPr>
                <w:webHidden/>
              </w:rPr>
              <w:t>5</w:t>
            </w:r>
            <w:r w:rsidRPr="00142474">
              <w:rPr>
                <w:webHidden/>
              </w:rPr>
              <w:fldChar w:fldCharType="end"/>
            </w:r>
          </w:hyperlink>
        </w:p>
        <w:p w14:paraId="075747A7" w14:textId="1095FE16" w:rsidR="00142474" w:rsidRPr="00142474" w:rsidRDefault="00142474" w:rsidP="00142474">
          <w:pPr>
            <w:pStyle w:val="TOC1"/>
            <w:rPr>
              <w:rFonts w:asciiTheme="minorHAnsi" w:eastAsiaTheme="minorEastAsia" w:hAnsiTheme="minorHAnsi" w:cstheme="minorBidi"/>
              <w:b w:val="0"/>
              <w:bCs w:val="0"/>
              <w:noProof/>
              <w:kern w:val="2"/>
              <w:szCs w:val="24"/>
              <w:lang w:val="en-ID" w:eastAsia="en-ID"/>
              <w14:ligatures w14:val="standardContextual"/>
            </w:rPr>
          </w:pPr>
          <w:hyperlink w:anchor="_Toc199018603" w:history="1">
            <w:r w:rsidRPr="00EB7DA8">
              <w:rPr>
                <w:rStyle w:val="Hyperlink"/>
                <w:noProof/>
              </w:rPr>
              <w:t>BAB 3. TAHAP PE</w:t>
            </w:r>
            <w:r w:rsidRPr="00EB7DA8">
              <w:rPr>
                <w:rStyle w:val="Hyperlink"/>
                <w:noProof/>
                <w:lang w:val="en-US"/>
              </w:rPr>
              <w:t>LAKSANAAN</w:t>
            </w:r>
            <w:r>
              <w:rPr>
                <w:noProof/>
                <w:webHidden/>
              </w:rPr>
              <w:tab/>
            </w:r>
            <w:r>
              <w:rPr>
                <w:noProof/>
                <w:webHidden/>
              </w:rPr>
              <w:fldChar w:fldCharType="begin"/>
            </w:r>
            <w:r>
              <w:rPr>
                <w:noProof/>
                <w:webHidden/>
              </w:rPr>
              <w:instrText xml:space="preserve"> PAGEREF _Toc199018603 \h </w:instrText>
            </w:r>
            <w:r>
              <w:rPr>
                <w:noProof/>
                <w:webHidden/>
              </w:rPr>
            </w:r>
            <w:r>
              <w:rPr>
                <w:noProof/>
                <w:webHidden/>
              </w:rPr>
              <w:fldChar w:fldCharType="separate"/>
            </w:r>
            <w:r w:rsidR="00025A11">
              <w:rPr>
                <w:noProof/>
                <w:webHidden/>
              </w:rPr>
              <w:t>6</w:t>
            </w:r>
            <w:r>
              <w:rPr>
                <w:noProof/>
                <w:webHidden/>
              </w:rPr>
              <w:fldChar w:fldCharType="end"/>
            </w:r>
          </w:hyperlink>
        </w:p>
        <w:p w14:paraId="3A647988" w14:textId="15C20ADF"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605" w:history="1">
            <w:r w:rsidRPr="00EB7DA8">
              <w:rPr>
                <w:rStyle w:val="Hyperlink"/>
                <w:noProof/>
              </w:rPr>
              <w:t>3.1 Produk Fungsional</w:t>
            </w:r>
            <w:r>
              <w:rPr>
                <w:noProof/>
                <w:webHidden/>
              </w:rPr>
              <w:tab/>
            </w:r>
            <w:r>
              <w:rPr>
                <w:noProof/>
                <w:webHidden/>
              </w:rPr>
              <w:fldChar w:fldCharType="begin"/>
            </w:r>
            <w:r>
              <w:rPr>
                <w:noProof/>
                <w:webHidden/>
              </w:rPr>
              <w:instrText xml:space="preserve"> PAGEREF _Toc199018605 \h </w:instrText>
            </w:r>
            <w:r>
              <w:rPr>
                <w:noProof/>
                <w:webHidden/>
              </w:rPr>
            </w:r>
            <w:r>
              <w:rPr>
                <w:noProof/>
                <w:webHidden/>
              </w:rPr>
              <w:fldChar w:fldCharType="separate"/>
            </w:r>
            <w:r w:rsidR="00025A11">
              <w:rPr>
                <w:noProof/>
                <w:webHidden/>
              </w:rPr>
              <w:t>6</w:t>
            </w:r>
            <w:r>
              <w:rPr>
                <w:noProof/>
                <w:webHidden/>
              </w:rPr>
              <w:fldChar w:fldCharType="end"/>
            </w:r>
          </w:hyperlink>
        </w:p>
        <w:p w14:paraId="3B972229" w14:textId="1F58555C" w:rsidR="00142474" w:rsidRPr="00142474" w:rsidRDefault="00142474" w:rsidP="00142474">
          <w:pPr>
            <w:pStyle w:val="TOC3"/>
            <w:ind w:left="720"/>
            <w:rPr>
              <w:rFonts w:asciiTheme="minorHAnsi" w:eastAsiaTheme="minorEastAsia" w:hAnsiTheme="minorHAnsi" w:cstheme="minorBidi"/>
              <w:kern w:val="2"/>
              <w:szCs w:val="24"/>
              <w:lang w:val="en-ID" w:eastAsia="en-ID"/>
              <w14:ligatures w14:val="standardContextual"/>
            </w:rPr>
          </w:pPr>
          <w:hyperlink w:anchor="_Toc199018606" w:history="1">
            <w:r w:rsidRPr="00142474">
              <w:rPr>
                <w:rStyle w:val="Hyperlink"/>
              </w:rPr>
              <w:t>3.1.1 Identifikasi Masalah</w:t>
            </w:r>
            <w:r w:rsidRPr="00142474">
              <w:rPr>
                <w:webHidden/>
              </w:rPr>
              <w:tab/>
            </w:r>
            <w:r w:rsidRPr="00142474">
              <w:rPr>
                <w:webHidden/>
              </w:rPr>
              <w:fldChar w:fldCharType="begin"/>
            </w:r>
            <w:r w:rsidRPr="00142474">
              <w:rPr>
                <w:webHidden/>
              </w:rPr>
              <w:instrText xml:space="preserve"> PAGEREF _Toc199018606 \h </w:instrText>
            </w:r>
            <w:r w:rsidRPr="00142474">
              <w:rPr>
                <w:webHidden/>
              </w:rPr>
            </w:r>
            <w:r w:rsidRPr="00142474">
              <w:rPr>
                <w:webHidden/>
              </w:rPr>
              <w:fldChar w:fldCharType="separate"/>
            </w:r>
            <w:r w:rsidR="00025A11">
              <w:rPr>
                <w:webHidden/>
              </w:rPr>
              <w:t>6</w:t>
            </w:r>
            <w:r w:rsidRPr="00142474">
              <w:rPr>
                <w:webHidden/>
              </w:rPr>
              <w:fldChar w:fldCharType="end"/>
            </w:r>
          </w:hyperlink>
        </w:p>
        <w:p w14:paraId="30064AE0" w14:textId="25489911" w:rsidR="00142474" w:rsidRPr="00142474" w:rsidRDefault="00142474" w:rsidP="00142474">
          <w:pPr>
            <w:pStyle w:val="TOC3"/>
            <w:ind w:left="720"/>
            <w:rPr>
              <w:rFonts w:asciiTheme="minorHAnsi" w:eastAsiaTheme="minorEastAsia" w:hAnsiTheme="minorHAnsi" w:cstheme="minorBidi"/>
              <w:kern w:val="2"/>
              <w:szCs w:val="24"/>
              <w:lang w:val="en-ID" w:eastAsia="en-ID"/>
              <w14:ligatures w14:val="standardContextual"/>
            </w:rPr>
          </w:pPr>
          <w:hyperlink w:anchor="_Toc199018607" w:history="1">
            <w:r w:rsidRPr="00142474">
              <w:rPr>
                <w:rStyle w:val="Hyperlink"/>
              </w:rPr>
              <w:t>3.1.2 Penetapan Spesifikasi Produk</w:t>
            </w:r>
            <w:r w:rsidRPr="00142474">
              <w:rPr>
                <w:webHidden/>
              </w:rPr>
              <w:tab/>
            </w:r>
            <w:r w:rsidRPr="00142474">
              <w:rPr>
                <w:webHidden/>
              </w:rPr>
              <w:fldChar w:fldCharType="begin"/>
            </w:r>
            <w:r w:rsidRPr="00142474">
              <w:rPr>
                <w:webHidden/>
              </w:rPr>
              <w:instrText xml:space="preserve"> PAGEREF _Toc199018607 \h </w:instrText>
            </w:r>
            <w:r w:rsidRPr="00142474">
              <w:rPr>
                <w:webHidden/>
              </w:rPr>
            </w:r>
            <w:r w:rsidRPr="00142474">
              <w:rPr>
                <w:webHidden/>
              </w:rPr>
              <w:fldChar w:fldCharType="separate"/>
            </w:r>
            <w:r w:rsidR="00025A11">
              <w:rPr>
                <w:webHidden/>
              </w:rPr>
              <w:t>6</w:t>
            </w:r>
            <w:r w:rsidRPr="00142474">
              <w:rPr>
                <w:webHidden/>
              </w:rPr>
              <w:fldChar w:fldCharType="end"/>
            </w:r>
          </w:hyperlink>
        </w:p>
        <w:p w14:paraId="7C732DE4" w14:textId="3BEA3AB7" w:rsidR="00142474" w:rsidRPr="00142474" w:rsidRDefault="00142474" w:rsidP="00142474">
          <w:pPr>
            <w:pStyle w:val="TOC3"/>
            <w:ind w:left="720"/>
            <w:rPr>
              <w:rFonts w:asciiTheme="minorHAnsi" w:eastAsiaTheme="minorEastAsia" w:hAnsiTheme="minorHAnsi" w:cstheme="minorBidi"/>
              <w:kern w:val="2"/>
              <w:szCs w:val="24"/>
              <w:lang w:val="en-ID" w:eastAsia="en-ID"/>
              <w14:ligatures w14:val="standardContextual"/>
            </w:rPr>
          </w:pPr>
          <w:hyperlink w:anchor="_Toc199018608" w:history="1">
            <w:r w:rsidRPr="00142474">
              <w:rPr>
                <w:rStyle w:val="Hyperlink"/>
              </w:rPr>
              <w:t>3.1.3 Perancangan dan Implementasi Alat</w:t>
            </w:r>
            <w:r w:rsidRPr="00142474">
              <w:rPr>
                <w:webHidden/>
              </w:rPr>
              <w:tab/>
            </w:r>
            <w:r w:rsidRPr="00142474">
              <w:rPr>
                <w:webHidden/>
              </w:rPr>
              <w:fldChar w:fldCharType="begin"/>
            </w:r>
            <w:r w:rsidRPr="00142474">
              <w:rPr>
                <w:webHidden/>
              </w:rPr>
              <w:instrText xml:space="preserve"> PAGEREF _Toc199018608 \h </w:instrText>
            </w:r>
            <w:r w:rsidRPr="00142474">
              <w:rPr>
                <w:webHidden/>
              </w:rPr>
            </w:r>
            <w:r w:rsidRPr="00142474">
              <w:rPr>
                <w:webHidden/>
              </w:rPr>
              <w:fldChar w:fldCharType="separate"/>
            </w:r>
            <w:r w:rsidR="00025A11">
              <w:rPr>
                <w:webHidden/>
              </w:rPr>
              <w:t>7</w:t>
            </w:r>
            <w:r w:rsidRPr="00142474">
              <w:rPr>
                <w:webHidden/>
              </w:rPr>
              <w:fldChar w:fldCharType="end"/>
            </w:r>
          </w:hyperlink>
        </w:p>
        <w:p w14:paraId="69B47EB5" w14:textId="31340F53" w:rsidR="00142474" w:rsidRPr="00142474" w:rsidRDefault="00142474" w:rsidP="00142474">
          <w:pPr>
            <w:pStyle w:val="TOC3"/>
            <w:ind w:left="720"/>
            <w:rPr>
              <w:rFonts w:asciiTheme="minorHAnsi" w:eastAsiaTheme="minorEastAsia" w:hAnsiTheme="minorHAnsi" w:cstheme="minorBidi"/>
              <w:kern w:val="2"/>
              <w:szCs w:val="24"/>
              <w:lang w:val="en-ID" w:eastAsia="en-ID"/>
              <w14:ligatures w14:val="standardContextual"/>
            </w:rPr>
          </w:pPr>
          <w:hyperlink w:anchor="_Toc199018609" w:history="1">
            <w:r w:rsidRPr="00142474">
              <w:rPr>
                <w:rStyle w:val="Hyperlink"/>
              </w:rPr>
              <w:t>3.1.4 Pengujian Alat</w:t>
            </w:r>
            <w:r w:rsidRPr="00142474">
              <w:rPr>
                <w:webHidden/>
              </w:rPr>
              <w:tab/>
            </w:r>
            <w:r w:rsidRPr="00142474">
              <w:rPr>
                <w:webHidden/>
              </w:rPr>
              <w:fldChar w:fldCharType="begin"/>
            </w:r>
            <w:r w:rsidRPr="00142474">
              <w:rPr>
                <w:webHidden/>
              </w:rPr>
              <w:instrText xml:space="preserve"> PAGEREF _Toc199018609 \h </w:instrText>
            </w:r>
            <w:r w:rsidRPr="00142474">
              <w:rPr>
                <w:webHidden/>
              </w:rPr>
            </w:r>
            <w:r w:rsidRPr="00142474">
              <w:rPr>
                <w:webHidden/>
              </w:rPr>
              <w:fldChar w:fldCharType="separate"/>
            </w:r>
            <w:r w:rsidR="00025A11">
              <w:rPr>
                <w:webHidden/>
              </w:rPr>
              <w:t>7</w:t>
            </w:r>
            <w:r w:rsidRPr="00142474">
              <w:rPr>
                <w:webHidden/>
              </w:rPr>
              <w:fldChar w:fldCharType="end"/>
            </w:r>
          </w:hyperlink>
        </w:p>
        <w:p w14:paraId="4C6DE1C3" w14:textId="73960BB0" w:rsidR="00142474" w:rsidRDefault="00142474" w:rsidP="00142474">
          <w:pPr>
            <w:pStyle w:val="TOC3"/>
            <w:ind w:left="720"/>
            <w:rPr>
              <w:rFonts w:asciiTheme="minorHAnsi" w:eastAsiaTheme="minorEastAsia" w:hAnsiTheme="minorHAnsi" w:cstheme="minorBidi"/>
              <w:bCs w:val="0"/>
              <w:kern w:val="2"/>
              <w:szCs w:val="24"/>
              <w:lang w:val="en-ID" w:eastAsia="en-ID"/>
              <w14:ligatures w14:val="standardContextual"/>
            </w:rPr>
          </w:pPr>
          <w:hyperlink w:anchor="_Toc199018610" w:history="1">
            <w:r w:rsidRPr="00142474">
              <w:rPr>
                <w:rStyle w:val="Hyperlink"/>
              </w:rPr>
              <w:t>3.1.5 Evaluasi dan Perbaikan</w:t>
            </w:r>
            <w:r w:rsidRPr="00142474">
              <w:rPr>
                <w:webHidden/>
              </w:rPr>
              <w:tab/>
            </w:r>
            <w:r w:rsidRPr="00142474">
              <w:rPr>
                <w:webHidden/>
              </w:rPr>
              <w:fldChar w:fldCharType="begin"/>
            </w:r>
            <w:r w:rsidRPr="00142474">
              <w:rPr>
                <w:webHidden/>
              </w:rPr>
              <w:instrText xml:space="preserve"> PAGEREF _Toc199018610 \h </w:instrText>
            </w:r>
            <w:r w:rsidRPr="00142474">
              <w:rPr>
                <w:webHidden/>
              </w:rPr>
            </w:r>
            <w:r w:rsidRPr="00142474">
              <w:rPr>
                <w:webHidden/>
              </w:rPr>
              <w:fldChar w:fldCharType="separate"/>
            </w:r>
            <w:r w:rsidR="00025A11">
              <w:rPr>
                <w:webHidden/>
              </w:rPr>
              <w:t>7</w:t>
            </w:r>
            <w:r w:rsidRPr="00142474">
              <w:rPr>
                <w:webHidden/>
              </w:rPr>
              <w:fldChar w:fldCharType="end"/>
            </w:r>
          </w:hyperlink>
        </w:p>
        <w:p w14:paraId="2E7AC0EB" w14:textId="0ACD4E01"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611" w:history="1">
            <w:r w:rsidRPr="00EB7DA8">
              <w:rPr>
                <w:rStyle w:val="Hyperlink"/>
                <w:noProof/>
              </w:rPr>
              <w:t>3.2 Pembuatan Laporan Kemajuan dan Laporan Akhir</w:t>
            </w:r>
            <w:r>
              <w:rPr>
                <w:noProof/>
                <w:webHidden/>
              </w:rPr>
              <w:tab/>
            </w:r>
            <w:r>
              <w:rPr>
                <w:noProof/>
                <w:webHidden/>
              </w:rPr>
              <w:fldChar w:fldCharType="begin"/>
            </w:r>
            <w:r>
              <w:rPr>
                <w:noProof/>
                <w:webHidden/>
              </w:rPr>
              <w:instrText xml:space="preserve"> PAGEREF _Toc199018611 \h </w:instrText>
            </w:r>
            <w:r>
              <w:rPr>
                <w:noProof/>
                <w:webHidden/>
              </w:rPr>
            </w:r>
            <w:r>
              <w:rPr>
                <w:noProof/>
                <w:webHidden/>
              </w:rPr>
              <w:fldChar w:fldCharType="separate"/>
            </w:r>
            <w:r w:rsidR="00025A11">
              <w:rPr>
                <w:noProof/>
                <w:webHidden/>
              </w:rPr>
              <w:t>7</w:t>
            </w:r>
            <w:r>
              <w:rPr>
                <w:noProof/>
                <w:webHidden/>
              </w:rPr>
              <w:fldChar w:fldCharType="end"/>
            </w:r>
          </w:hyperlink>
        </w:p>
        <w:p w14:paraId="3647D15C" w14:textId="166BC191"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612" w:history="1">
            <w:r w:rsidRPr="00EB7DA8">
              <w:rPr>
                <w:rStyle w:val="Hyperlink"/>
                <w:noProof/>
              </w:rPr>
              <w:t>3.3 Keberlanjutan Kegiatan</w:t>
            </w:r>
            <w:r>
              <w:rPr>
                <w:noProof/>
                <w:webHidden/>
              </w:rPr>
              <w:tab/>
            </w:r>
            <w:r>
              <w:rPr>
                <w:noProof/>
                <w:webHidden/>
              </w:rPr>
              <w:fldChar w:fldCharType="begin"/>
            </w:r>
            <w:r>
              <w:rPr>
                <w:noProof/>
                <w:webHidden/>
              </w:rPr>
              <w:instrText xml:space="preserve"> PAGEREF _Toc199018612 \h </w:instrText>
            </w:r>
            <w:r>
              <w:rPr>
                <w:noProof/>
                <w:webHidden/>
              </w:rPr>
            </w:r>
            <w:r>
              <w:rPr>
                <w:noProof/>
                <w:webHidden/>
              </w:rPr>
              <w:fldChar w:fldCharType="separate"/>
            </w:r>
            <w:r w:rsidR="00025A11">
              <w:rPr>
                <w:noProof/>
                <w:webHidden/>
              </w:rPr>
              <w:t>7</w:t>
            </w:r>
            <w:r>
              <w:rPr>
                <w:noProof/>
                <w:webHidden/>
              </w:rPr>
              <w:fldChar w:fldCharType="end"/>
            </w:r>
          </w:hyperlink>
        </w:p>
        <w:p w14:paraId="7B83820D" w14:textId="39C996CD"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614" w:history="1">
            <w:r w:rsidRPr="00EB7DA8">
              <w:rPr>
                <w:rStyle w:val="Hyperlink"/>
                <w:noProof/>
              </w:rPr>
              <w:t>3.4 Pembuatan dan Publikasi Konten Kegiatan di Media Sosial</w:t>
            </w:r>
            <w:r>
              <w:rPr>
                <w:noProof/>
                <w:webHidden/>
              </w:rPr>
              <w:tab/>
            </w:r>
            <w:r>
              <w:rPr>
                <w:noProof/>
                <w:webHidden/>
              </w:rPr>
              <w:fldChar w:fldCharType="begin"/>
            </w:r>
            <w:r>
              <w:rPr>
                <w:noProof/>
                <w:webHidden/>
              </w:rPr>
              <w:instrText xml:space="preserve"> PAGEREF _Toc199018614 \h </w:instrText>
            </w:r>
            <w:r>
              <w:rPr>
                <w:noProof/>
                <w:webHidden/>
              </w:rPr>
            </w:r>
            <w:r>
              <w:rPr>
                <w:noProof/>
                <w:webHidden/>
              </w:rPr>
              <w:fldChar w:fldCharType="separate"/>
            </w:r>
            <w:r w:rsidR="00025A11">
              <w:rPr>
                <w:noProof/>
                <w:webHidden/>
              </w:rPr>
              <w:t>7</w:t>
            </w:r>
            <w:r>
              <w:rPr>
                <w:noProof/>
                <w:webHidden/>
              </w:rPr>
              <w:fldChar w:fldCharType="end"/>
            </w:r>
          </w:hyperlink>
        </w:p>
        <w:p w14:paraId="7F212222" w14:textId="0B3C65AA" w:rsidR="00142474" w:rsidRDefault="00142474">
          <w:pPr>
            <w:pStyle w:val="TOC1"/>
            <w:rPr>
              <w:rFonts w:asciiTheme="minorHAnsi" w:eastAsiaTheme="minorEastAsia" w:hAnsiTheme="minorHAnsi" w:cstheme="minorBidi"/>
              <w:b w:val="0"/>
              <w:bCs w:val="0"/>
              <w:noProof/>
              <w:kern w:val="2"/>
              <w:szCs w:val="24"/>
              <w:lang w:val="en-ID" w:eastAsia="en-ID"/>
              <w14:ligatures w14:val="standardContextual"/>
            </w:rPr>
          </w:pPr>
          <w:hyperlink w:anchor="_Toc199018615" w:history="1">
            <w:r w:rsidRPr="00EB7DA8">
              <w:rPr>
                <w:rStyle w:val="Hyperlink"/>
                <w:noProof/>
              </w:rPr>
              <w:t>BAB 4. BIAYA DAN JADWAL KEGIATAN</w:t>
            </w:r>
            <w:r>
              <w:rPr>
                <w:noProof/>
                <w:webHidden/>
              </w:rPr>
              <w:tab/>
            </w:r>
            <w:r>
              <w:rPr>
                <w:noProof/>
                <w:webHidden/>
              </w:rPr>
              <w:fldChar w:fldCharType="begin"/>
            </w:r>
            <w:r>
              <w:rPr>
                <w:noProof/>
                <w:webHidden/>
              </w:rPr>
              <w:instrText xml:space="preserve"> PAGEREF _Toc199018615 \h </w:instrText>
            </w:r>
            <w:r>
              <w:rPr>
                <w:noProof/>
                <w:webHidden/>
              </w:rPr>
            </w:r>
            <w:r>
              <w:rPr>
                <w:noProof/>
                <w:webHidden/>
              </w:rPr>
              <w:fldChar w:fldCharType="separate"/>
            </w:r>
            <w:r w:rsidR="00025A11">
              <w:rPr>
                <w:noProof/>
                <w:webHidden/>
              </w:rPr>
              <w:t>8</w:t>
            </w:r>
            <w:r>
              <w:rPr>
                <w:noProof/>
                <w:webHidden/>
              </w:rPr>
              <w:fldChar w:fldCharType="end"/>
            </w:r>
          </w:hyperlink>
        </w:p>
        <w:p w14:paraId="35276478" w14:textId="6878C021"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616" w:history="1">
            <w:r w:rsidRPr="00EB7DA8">
              <w:rPr>
                <w:rStyle w:val="Hyperlink"/>
                <w:noProof/>
              </w:rPr>
              <w:t>4.1 Anggaran Biaya</w:t>
            </w:r>
            <w:r>
              <w:rPr>
                <w:noProof/>
                <w:webHidden/>
              </w:rPr>
              <w:tab/>
            </w:r>
            <w:r>
              <w:rPr>
                <w:noProof/>
                <w:webHidden/>
              </w:rPr>
              <w:fldChar w:fldCharType="begin"/>
            </w:r>
            <w:r>
              <w:rPr>
                <w:noProof/>
                <w:webHidden/>
              </w:rPr>
              <w:instrText xml:space="preserve"> PAGEREF _Toc199018616 \h </w:instrText>
            </w:r>
            <w:r>
              <w:rPr>
                <w:noProof/>
                <w:webHidden/>
              </w:rPr>
            </w:r>
            <w:r>
              <w:rPr>
                <w:noProof/>
                <w:webHidden/>
              </w:rPr>
              <w:fldChar w:fldCharType="separate"/>
            </w:r>
            <w:r w:rsidR="00025A11">
              <w:rPr>
                <w:noProof/>
                <w:webHidden/>
              </w:rPr>
              <w:t>8</w:t>
            </w:r>
            <w:r>
              <w:rPr>
                <w:noProof/>
                <w:webHidden/>
              </w:rPr>
              <w:fldChar w:fldCharType="end"/>
            </w:r>
          </w:hyperlink>
        </w:p>
        <w:p w14:paraId="739F70CA" w14:textId="02D8243C" w:rsidR="00142474" w:rsidRDefault="00142474">
          <w:pPr>
            <w:pStyle w:val="TOC2"/>
            <w:rPr>
              <w:rFonts w:asciiTheme="minorHAnsi" w:eastAsiaTheme="minorEastAsia" w:hAnsiTheme="minorHAnsi" w:cstheme="minorBidi"/>
              <w:bCs w:val="0"/>
              <w:noProof/>
              <w:kern w:val="2"/>
              <w:szCs w:val="24"/>
              <w:lang w:val="en-ID" w:eastAsia="en-ID"/>
              <w14:ligatures w14:val="standardContextual"/>
            </w:rPr>
          </w:pPr>
          <w:hyperlink w:anchor="_Toc199018618" w:history="1">
            <w:r w:rsidRPr="00EB7DA8">
              <w:rPr>
                <w:rStyle w:val="Hyperlink"/>
                <w:noProof/>
              </w:rPr>
              <w:t>4.2 Jadwal Kegiatan</w:t>
            </w:r>
            <w:r>
              <w:rPr>
                <w:noProof/>
                <w:webHidden/>
              </w:rPr>
              <w:tab/>
            </w:r>
            <w:r>
              <w:rPr>
                <w:noProof/>
                <w:webHidden/>
              </w:rPr>
              <w:fldChar w:fldCharType="begin"/>
            </w:r>
            <w:r>
              <w:rPr>
                <w:noProof/>
                <w:webHidden/>
              </w:rPr>
              <w:instrText xml:space="preserve"> PAGEREF _Toc199018618 \h </w:instrText>
            </w:r>
            <w:r>
              <w:rPr>
                <w:noProof/>
                <w:webHidden/>
              </w:rPr>
            </w:r>
            <w:r>
              <w:rPr>
                <w:noProof/>
                <w:webHidden/>
              </w:rPr>
              <w:fldChar w:fldCharType="separate"/>
            </w:r>
            <w:r w:rsidR="00025A11">
              <w:rPr>
                <w:noProof/>
                <w:webHidden/>
              </w:rPr>
              <w:t>8</w:t>
            </w:r>
            <w:r>
              <w:rPr>
                <w:noProof/>
                <w:webHidden/>
              </w:rPr>
              <w:fldChar w:fldCharType="end"/>
            </w:r>
          </w:hyperlink>
        </w:p>
        <w:p w14:paraId="728E1D88" w14:textId="5195C1FD" w:rsidR="00142474" w:rsidRDefault="00142474">
          <w:pPr>
            <w:pStyle w:val="TOC1"/>
            <w:rPr>
              <w:rFonts w:asciiTheme="minorHAnsi" w:eastAsiaTheme="minorEastAsia" w:hAnsiTheme="minorHAnsi" w:cstheme="minorBidi"/>
              <w:b w:val="0"/>
              <w:bCs w:val="0"/>
              <w:noProof/>
              <w:kern w:val="2"/>
              <w:szCs w:val="24"/>
              <w:lang w:val="en-ID" w:eastAsia="en-ID"/>
              <w14:ligatures w14:val="standardContextual"/>
            </w:rPr>
          </w:pPr>
          <w:hyperlink w:anchor="_Toc199018620" w:history="1">
            <w:r w:rsidRPr="00EB7DA8">
              <w:rPr>
                <w:rStyle w:val="Hyperlink"/>
                <w:noProof/>
              </w:rPr>
              <w:t>DAFTAR PUSTAKA</w:t>
            </w:r>
            <w:r>
              <w:rPr>
                <w:noProof/>
                <w:webHidden/>
              </w:rPr>
              <w:tab/>
            </w:r>
            <w:r>
              <w:rPr>
                <w:noProof/>
                <w:webHidden/>
              </w:rPr>
              <w:fldChar w:fldCharType="begin"/>
            </w:r>
            <w:r>
              <w:rPr>
                <w:noProof/>
                <w:webHidden/>
              </w:rPr>
              <w:instrText xml:space="preserve"> PAGEREF _Toc199018620 \h </w:instrText>
            </w:r>
            <w:r>
              <w:rPr>
                <w:noProof/>
                <w:webHidden/>
              </w:rPr>
            </w:r>
            <w:r>
              <w:rPr>
                <w:noProof/>
                <w:webHidden/>
              </w:rPr>
              <w:fldChar w:fldCharType="separate"/>
            </w:r>
            <w:r w:rsidR="00025A11">
              <w:rPr>
                <w:noProof/>
                <w:webHidden/>
              </w:rPr>
              <w:t>9</w:t>
            </w:r>
            <w:r>
              <w:rPr>
                <w:noProof/>
                <w:webHidden/>
              </w:rPr>
              <w:fldChar w:fldCharType="end"/>
            </w:r>
          </w:hyperlink>
        </w:p>
        <w:p w14:paraId="795843CB" w14:textId="77777777" w:rsidR="000D1923" w:rsidRPr="000D1923" w:rsidRDefault="000D1923" w:rsidP="000D1923"/>
        <w:p w14:paraId="6851B5F5" w14:textId="52203B61" w:rsidR="007A000D" w:rsidRPr="00404D72" w:rsidRDefault="007A000D" w:rsidP="00404D72">
          <w:pPr>
            <w:spacing w:after="0"/>
            <w:rPr>
              <w:szCs w:val="24"/>
            </w:rPr>
          </w:pPr>
          <w:r w:rsidRPr="00404D72">
            <w:rPr>
              <w:b/>
              <w:noProof/>
              <w:szCs w:val="24"/>
            </w:rPr>
            <w:fldChar w:fldCharType="end"/>
          </w:r>
        </w:p>
      </w:sdtContent>
    </w:sdt>
    <w:p w14:paraId="390AAE1F" w14:textId="77777777" w:rsidR="002B3396" w:rsidRPr="00404D72" w:rsidRDefault="002B3396" w:rsidP="00404D72">
      <w:pPr>
        <w:spacing w:after="0"/>
        <w:rPr>
          <w:szCs w:val="24"/>
        </w:rPr>
      </w:pPr>
    </w:p>
    <w:p w14:paraId="29FD9560" w14:textId="77777777" w:rsidR="00F51286" w:rsidRPr="00404D72" w:rsidRDefault="00F51286" w:rsidP="00404D72">
      <w:pPr>
        <w:spacing w:after="0"/>
        <w:rPr>
          <w:szCs w:val="24"/>
        </w:rPr>
      </w:pPr>
    </w:p>
    <w:p w14:paraId="44239191" w14:textId="77777777" w:rsidR="00277612" w:rsidRDefault="00277612" w:rsidP="00404D72">
      <w:pPr>
        <w:pStyle w:val="Judul1"/>
        <w:spacing w:after="0"/>
        <w:rPr>
          <w:szCs w:val="24"/>
        </w:rPr>
      </w:pPr>
    </w:p>
    <w:p w14:paraId="08EFFEA6" w14:textId="77777777" w:rsidR="003D0328" w:rsidRDefault="003D0328" w:rsidP="003D0328"/>
    <w:p w14:paraId="3E92369B" w14:textId="77777777" w:rsidR="003D0328" w:rsidRDefault="003D0328" w:rsidP="003D0328"/>
    <w:p w14:paraId="45F823ED" w14:textId="77777777" w:rsidR="00142474" w:rsidRDefault="00142474" w:rsidP="003D0328"/>
    <w:p w14:paraId="2BDA73FE" w14:textId="77777777" w:rsidR="00BA6784" w:rsidRDefault="00BA6784" w:rsidP="003D0328"/>
    <w:p w14:paraId="0CC60213" w14:textId="77777777" w:rsidR="00BA6784" w:rsidRDefault="00BA6784" w:rsidP="003D0328"/>
    <w:p w14:paraId="1EEAFF9B" w14:textId="77777777" w:rsidR="003D0328" w:rsidRDefault="003D0328" w:rsidP="003D0328"/>
    <w:sdt>
      <w:sdtPr>
        <w:rPr>
          <w:rFonts w:ascii="Times New Roman" w:hAnsi="Times New Roman"/>
          <w:b w:val="0"/>
          <w:bCs/>
          <w:color w:val="auto"/>
          <w:kern w:val="32"/>
          <w:sz w:val="24"/>
          <w:szCs w:val="24"/>
          <w:lang w:val="en-GB"/>
        </w:rPr>
        <w:id w:val="1371804349"/>
        <w:docPartObj>
          <w:docPartGallery w:val="Table of Contents"/>
          <w:docPartUnique/>
        </w:docPartObj>
      </w:sdtPr>
      <w:sdtEndPr>
        <w:rPr>
          <w:noProof/>
        </w:rPr>
      </w:sdtEndPr>
      <w:sdtContent>
        <w:p w14:paraId="3BC0C397" w14:textId="77777777" w:rsidR="00142474" w:rsidRDefault="003D0328" w:rsidP="008E6E22">
          <w:pPr>
            <w:pStyle w:val="JudulTOC"/>
            <w:spacing w:before="0" w:after="0"/>
            <w:jc w:val="center"/>
            <w:rPr>
              <w:noProof/>
            </w:rPr>
          </w:pPr>
          <w:r w:rsidRPr="00404D72">
            <w:rPr>
              <w:rFonts w:ascii="Times New Roman" w:hAnsi="Times New Roman"/>
              <w:color w:val="auto"/>
              <w:sz w:val="24"/>
              <w:szCs w:val="24"/>
            </w:rPr>
            <w:t xml:space="preserve">DAFTAR </w:t>
          </w:r>
          <w:r>
            <w:rPr>
              <w:rFonts w:ascii="Times New Roman" w:hAnsi="Times New Roman"/>
              <w:color w:val="auto"/>
              <w:sz w:val="24"/>
              <w:szCs w:val="24"/>
            </w:rPr>
            <w:t>TABE</w:t>
          </w:r>
          <w:r w:rsidR="0089500A">
            <w:rPr>
              <w:rFonts w:ascii="Times New Roman" w:hAnsi="Times New Roman"/>
              <w:color w:val="auto"/>
              <w:sz w:val="24"/>
              <w:szCs w:val="24"/>
            </w:rPr>
            <w:t>L</w:t>
          </w:r>
          <w:r w:rsidRPr="00404D72">
            <w:rPr>
              <w:szCs w:val="24"/>
            </w:rPr>
            <w:fldChar w:fldCharType="begin"/>
          </w:r>
          <w:r w:rsidRPr="00404D72">
            <w:rPr>
              <w:szCs w:val="24"/>
            </w:rPr>
            <w:instrText xml:space="preserve"> TOC \o "1-3" \h \z \u </w:instrText>
          </w:r>
          <w:r w:rsidRPr="00404D72">
            <w:rPr>
              <w:szCs w:val="24"/>
            </w:rPr>
            <w:fldChar w:fldCharType="separate"/>
          </w:r>
        </w:p>
        <w:p w14:paraId="787A55F8" w14:textId="430E912A" w:rsidR="00142474" w:rsidRPr="00142474" w:rsidRDefault="00142474" w:rsidP="00142474">
          <w:pPr>
            <w:pStyle w:val="TOC3"/>
            <w:ind w:left="0"/>
            <w:rPr>
              <w:rFonts w:asciiTheme="minorHAnsi" w:eastAsiaTheme="minorEastAsia" w:hAnsiTheme="minorHAnsi" w:cstheme="minorBidi"/>
              <w:kern w:val="2"/>
              <w:szCs w:val="24"/>
              <w:lang w:val="en-ID" w:eastAsia="en-ID"/>
              <w14:ligatures w14:val="standardContextual"/>
            </w:rPr>
          </w:pPr>
          <w:hyperlink w:anchor="_Toc199018907" w:history="1">
            <w:r w:rsidRPr="00142474">
              <w:rPr>
                <w:rStyle w:val="Hyperlink"/>
              </w:rPr>
              <w:t>Tabel</w:t>
            </w:r>
            <w:r w:rsidRPr="00142474">
              <w:rPr>
                <w:rStyle w:val="Hyperlink"/>
                <w:spacing w:val="-5"/>
              </w:rPr>
              <w:t xml:space="preserve"> </w:t>
            </w:r>
            <w:r w:rsidRPr="00142474">
              <w:rPr>
                <w:rStyle w:val="Hyperlink"/>
              </w:rPr>
              <w:t>2.1</w:t>
            </w:r>
            <w:r w:rsidRPr="00142474">
              <w:rPr>
                <w:rStyle w:val="Hyperlink"/>
                <w:spacing w:val="-1"/>
              </w:rPr>
              <w:t xml:space="preserve"> </w:t>
            </w:r>
            <w:r w:rsidRPr="00142474">
              <w:rPr>
                <w:rStyle w:val="Hyperlink"/>
              </w:rPr>
              <w:t>Perbandingan</w:t>
            </w:r>
            <w:r w:rsidRPr="00142474">
              <w:rPr>
                <w:rStyle w:val="Hyperlink"/>
                <w:spacing w:val="-1"/>
              </w:rPr>
              <w:t xml:space="preserve"> </w:t>
            </w:r>
            <w:r w:rsidRPr="00142474">
              <w:rPr>
                <w:rStyle w:val="Hyperlink"/>
              </w:rPr>
              <w:t>antara solusi</w:t>
            </w:r>
            <w:r w:rsidRPr="00142474">
              <w:rPr>
                <w:rStyle w:val="Hyperlink"/>
                <w:spacing w:val="-1"/>
              </w:rPr>
              <w:t xml:space="preserve"> </w:t>
            </w:r>
            <w:r w:rsidRPr="00142474">
              <w:rPr>
                <w:rStyle w:val="Hyperlink"/>
              </w:rPr>
              <w:t>yang</w:t>
            </w:r>
            <w:r w:rsidRPr="00142474">
              <w:rPr>
                <w:rStyle w:val="Hyperlink"/>
                <w:spacing w:val="-1"/>
              </w:rPr>
              <w:t xml:space="preserve"> </w:t>
            </w:r>
            <w:r w:rsidRPr="00142474">
              <w:rPr>
                <w:rStyle w:val="Hyperlink"/>
              </w:rPr>
              <w:t>telah</w:t>
            </w:r>
            <w:r w:rsidRPr="00142474">
              <w:rPr>
                <w:rStyle w:val="Hyperlink"/>
                <w:spacing w:val="-1"/>
              </w:rPr>
              <w:t xml:space="preserve"> </w:t>
            </w:r>
            <w:r w:rsidRPr="00142474">
              <w:rPr>
                <w:rStyle w:val="Hyperlink"/>
              </w:rPr>
              <w:t>ada dengan alat</w:t>
            </w:r>
            <w:r w:rsidRPr="00142474">
              <w:rPr>
                <w:rStyle w:val="Hyperlink"/>
                <w:spacing w:val="-3"/>
              </w:rPr>
              <w:t xml:space="preserve"> </w:t>
            </w:r>
            <w:r w:rsidRPr="00142474">
              <w:rPr>
                <w:rStyle w:val="Hyperlink"/>
              </w:rPr>
              <w:t xml:space="preserve">yang </w:t>
            </w:r>
            <w:r w:rsidRPr="00142474">
              <w:rPr>
                <w:rStyle w:val="Hyperlink"/>
                <w:spacing w:val="-2"/>
              </w:rPr>
              <w:t>dibuat</w:t>
            </w:r>
            <w:r w:rsidRPr="00142474">
              <w:rPr>
                <w:webHidden/>
              </w:rPr>
              <w:tab/>
            </w:r>
            <w:r w:rsidRPr="00142474">
              <w:rPr>
                <w:webHidden/>
              </w:rPr>
              <w:fldChar w:fldCharType="begin"/>
            </w:r>
            <w:r w:rsidRPr="00142474">
              <w:rPr>
                <w:webHidden/>
              </w:rPr>
              <w:instrText xml:space="preserve"> PAGEREF _Toc199018907 \h </w:instrText>
            </w:r>
            <w:r w:rsidRPr="00142474">
              <w:rPr>
                <w:webHidden/>
              </w:rPr>
            </w:r>
            <w:r w:rsidRPr="00142474">
              <w:rPr>
                <w:webHidden/>
              </w:rPr>
              <w:fldChar w:fldCharType="separate"/>
            </w:r>
            <w:r w:rsidR="00025A11">
              <w:rPr>
                <w:webHidden/>
              </w:rPr>
              <w:t>5</w:t>
            </w:r>
            <w:r w:rsidRPr="00142474">
              <w:rPr>
                <w:webHidden/>
              </w:rPr>
              <w:fldChar w:fldCharType="end"/>
            </w:r>
          </w:hyperlink>
        </w:p>
        <w:p w14:paraId="3E639808" w14:textId="602ACD4D" w:rsidR="00142474" w:rsidRPr="00142474" w:rsidRDefault="00142474" w:rsidP="00142474">
          <w:pPr>
            <w:pStyle w:val="TOC3"/>
            <w:ind w:left="0"/>
            <w:rPr>
              <w:rFonts w:asciiTheme="minorHAnsi" w:eastAsiaTheme="minorEastAsia" w:hAnsiTheme="minorHAnsi" w:cstheme="minorBidi"/>
              <w:kern w:val="2"/>
              <w:szCs w:val="24"/>
              <w:lang w:val="en-ID" w:eastAsia="en-ID"/>
              <w14:ligatures w14:val="standardContextual"/>
            </w:rPr>
          </w:pPr>
          <w:hyperlink w:anchor="_Toc199018921" w:history="1">
            <w:r w:rsidRPr="00142474">
              <w:rPr>
                <w:rStyle w:val="Hyperlink"/>
              </w:rPr>
              <w:t>Tabel 3.1 Keberlanjutan Kegiatan</w:t>
            </w:r>
            <w:r w:rsidRPr="00142474">
              <w:rPr>
                <w:webHidden/>
              </w:rPr>
              <w:tab/>
            </w:r>
            <w:r w:rsidRPr="00142474">
              <w:rPr>
                <w:webHidden/>
              </w:rPr>
              <w:fldChar w:fldCharType="begin"/>
            </w:r>
            <w:r w:rsidRPr="00142474">
              <w:rPr>
                <w:webHidden/>
              </w:rPr>
              <w:instrText xml:space="preserve"> PAGEREF _Toc199018921 \h </w:instrText>
            </w:r>
            <w:r w:rsidRPr="00142474">
              <w:rPr>
                <w:webHidden/>
              </w:rPr>
            </w:r>
            <w:r w:rsidRPr="00142474">
              <w:rPr>
                <w:webHidden/>
              </w:rPr>
              <w:fldChar w:fldCharType="separate"/>
            </w:r>
            <w:r w:rsidR="00025A11">
              <w:rPr>
                <w:webHidden/>
              </w:rPr>
              <w:t>7</w:t>
            </w:r>
            <w:r w:rsidRPr="00142474">
              <w:rPr>
                <w:webHidden/>
              </w:rPr>
              <w:fldChar w:fldCharType="end"/>
            </w:r>
          </w:hyperlink>
        </w:p>
        <w:p w14:paraId="63BE5CDA" w14:textId="5E422E55" w:rsidR="00142474" w:rsidRPr="00142474" w:rsidRDefault="00142474" w:rsidP="00142474">
          <w:pPr>
            <w:pStyle w:val="TOC3"/>
            <w:ind w:left="0"/>
            <w:rPr>
              <w:rFonts w:asciiTheme="minorHAnsi" w:eastAsiaTheme="minorEastAsia" w:hAnsiTheme="minorHAnsi" w:cstheme="minorBidi"/>
              <w:kern w:val="2"/>
              <w:szCs w:val="24"/>
              <w:lang w:val="en-ID" w:eastAsia="en-ID"/>
              <w14:ligatures w14:val="standardContextual"/>
            </w:rPr>
          </w:pPr>
          <w:hyperlink w:anchor="_Toc199018925" w:history="1">
            <w:r w:rsidRPr="00142474">
              <w:rPr>
                <w:rStyle w:val="Hyperlink"/>
              </w:rPr>
              <w:t>Tabel 4.1</w:t>
            </w:r>
            <w:r w:rsidR="00025A11">
              <w:rPr>
                <w:rStyle w:val="Hyperlink"/>
              </w:rPr>
              <w:t xml:space="preserve"> </w:t>
            </w:r>
            <w:r w:rsidRPr="00142474">
              <w:rPr>
                <w:rStyle w:val="Hyperlink"/>
                <w:lang w:eastAsia="en-GB"/>
              </w:rPr>
              <w:t>Ringkasan Anggaran Biaya PKM-KC</w:t>
            </w:r>
            <w:r w:rsidRPr="00142474">
              <w:rPr>
                <w:webHidden/>
              </w:rPr>
              <w:tab/>
            </w:r>
            <w:r w:rsidRPr="00142474">
              <w:rPr>
                <w:webHidden/>
              </w:rPr>
              <w:fldChar w:fldCharType="begin"/>
            </w:r>
            <w:r w:rsidRPr="00142474">
              <w:rPr>
                <w:webHidden/>
              </w:rPr>
              <w:instrText xml:space="preserve"> PAGEREF _Toc199018925 \h </w:instrText>
            </w:r>
            <w:r w:rsidRPr="00142474">
              <w:rPr>
                <w:webHidden/>
              </w:rPr>
            </w:r>
            <w:r w:rsidRPr="00142474">
              <w:rPr>
                <w:webHidden/>
              </w:rPr>
              <w:fldChar w:fldCharType="separate"/>
            </w:r>
            <w:r w:rsidR="00025A11">
              <w:rPr>
                <w:webHidden/>
              </w:rPr>
              <w:t>8</w:t>
            </w:r>
            <w:r w:rsidRPr="00142474">
              <w:rPr>
                <w:webHidden/>
              </w:rPr>
              <w:fldChar w:fldCharType="end"/>
            </w:r>
          </w:hyperlink>
        </w:p>
        <w:p w14:paraId="3B335262" w14:textId="2E19006C" w:rsidR="00142474" w:rsidRPr="00142474" w:rsidRDefault="00142474" w:rsidP="00142474">
          <w:pPr>
            <w:pStyle w:val="TOC3"/>
            <w:ind w:left="0"/>
            <w:rPr>
              <w:rFonts w:asciiTheme="minorHAnsi" w:eastAsiaTheme="minorEastAsia" w:hAnsiTheme="minorHAnsi" w:cstheme="minorBidi"/>
              <w:kern w:val="2"/>
              <w:szCs w:val="24"/>
              <w:lang w:val="en-ID" w:eastAsia="en-ID"/>
              <w14:ligatures w14:val="standardContextual"/>
            </w:rPr>
          </w:pPr>
          <w:hyperlink w:anchor="_Toc199018927" w:history="1">
            <w:r w:rsidRPr="00142474">
              <w:rPr>
                <w:rStyle w:val="Hyperlink"/>
              </w:rPr>
              <w:t>Tabel 4.2 Jadwal Kegiatan PKM-KC</w:t>
            </w:r>
            <w:r w:rsidRPr="00142474">
              <w:rPr>
                <w:webHidden/>
              </w:rPr>
              <w:tab/>
            </w:r>
            <w:r w:rsidRPr="00142474">
              <w:rPr>
                <w:webHidden/>
              </w:rPr>
              <w:fldChar w:fldCharType="begin"/>
            </w:r>
            <w:r w:rsidRPr="00142474">
              <w:rPr>
                <w:webHidden/>
              </w:rPr>
              <w:instrText xml:space="preserve"> PAGEREF _Toc199018927 \h </w:instrText>
            </w:r>
            <w:r w:rsidRPr="00142474">
              <w:rPr>
                <w:webHidden/>
              </w:rPr>
            </w:r>
            <w:r w:rsidRPr="00142474">
              <w:rPr>
                <w:webHidden/>
              </w:rPr>
              <w:fldChar w:fldCharType="separate"/>
            </w:r>
            <w:r w:rsidR="00025A11">
              <w:rPr>
                <w:webHidden/>
              </w:rPr>
              <w:t>8</w:t>
            </w:r>
            <w:r w:rsidRPr="00142474">
              <w:rPr>
                <w:webHidden/>
              </w:rPr>
              <w:fldChar w:fldCharType="end"/>
            </w:r>
          </w:hyperlink>
        </w:p>
        <w:p w14:paraId="652980B3" w14:textId="77777777" w:rsidR="008E6E22" w:rsidRDefault="003D0328" w:rsidP="008E6E22">
          <w:pPr>
            <w:spacing w:after="0"/>
            <w:rPr>
              <w:b/>
              <w:noProof/>
              <w:szCs w:val="24"/>
            </w:rPr>
          </w:pPr>
          <w:r w:rsidRPr="00404D72">
            <w:rPr>
              <w:b/>
              <w:noProof/>
              <w:szCs w:val="24"/>
            </w:rPr>
            <w:fldChar w:fldCharType="end"/>
          </w:r>
        </w:p>
        <w:p w14:paraId="32B39E1A" w14:textId="584188CA" w:rsidR="0089500A" w:rsidRPr="008E6E22" w:rsidRDefault="00000000" w:rsidP="008E6E22">
          <w:pPr>
            <w:spacing w:after="0"/>
            <w:rPr>
              <w:szCs w:val="24"/>
            </w:rPr>
          </w:pPr>
        </w:p>
      </w:sdtContent>
    </w:sdt>
    <w:p w14:paraId="6F73F7EE" w14:textId="211CAA33" w:rsidR="0089500A" w:rsidRDefault="0089500A" w:rsidP="008E6E22">
      <w:pPr>
        <w:pStyle w:val="TOC3"/>
        <w:ind w:left="0"/>
        <w:rPr>
          <w:rFonts w:asciiTheme="minorHAnsi" w:eastAsiaTheme="minorEastAsia" w:hAnsiTheme="minorHAnsi" w:cstheme="minorBidi"/>
          <w:bCs w:val="0"/>
          <w:kern w:val="2"/>
          <w:szCs w:val="24"/>
          <w:lang w:val="en-ID" w:eastAsia="en-ID"/>
          <w14:ligatures w14:val="standardContextual"/>
        </w:rPr>
      </w:pPr>
    </w:p>
    <w:p w14:paraId="75566C1A" w14:textId="77777777" w:rsidR="00BA6784" w:rsidRDefault="00BA6784" w:rsidP="00BA6784">
      <w:pPr>
        <w:rPr>
          <w:lang w:val="en-ID" w:eastAsia="en-ID"/>
        </w:rPr>
      </w:pPr>
    </w:p>
    <w:p w14:paraId="732E8273" w14:textId="77777777" w:rsidR="00BA6784" w:rsidRDefault="00BA6784" w:rsidP="00BA6784">
      <w:pPr>
        <w:rPr>
          <w:lang w:val="en-ID" w:eastAsia="en-ID"/>
        </w:rPr>
      </w:pPr>
    </w:p>
    <w:p w14:paraId="314EFF52" w14:textId="77777777" w:rsidR="00BA6784" w:rsidRDefault="00BA6784" w:rsidP="00BA6784">
      <w:pPr>
        <w:rPr>
          <w:lang w:val="en-ID" w:eastAsia="en-ID"/>
        </w:rPr>
      </w:pPr>
    </w:p>
    <w:p w14:paraId="7560A716" w14:textId="77777777" w:rsidR="00BA6784" w:rsidRDefault="00BA6784" w:rsidP="00BA6784">
      <w:pPr>
        <w:rPr>
          <w:lang w:val="en-ID" w:eastAsia="en-ID"/>
        </w:rPr>
      </w:pPr>
    </w:p>
    <w:p w14:paraId="749097B6" w14:textId="77777777" w:rsidR="00BA6784" w:rsidRDefault="00BA6784" w:rsidP="00BA6784">
      <w:pPr>
        <w:rPr>
          <w:lang w:val="en-ID" w:eastAsia="en-ID"/>
        </w:rPr>
      </w:pPr>
    </w:p>
    <w:p w14:paraId="5CE4695D" w14:textId="77777777" w:rsidR="00BA6784" w:rsidRDefault="00BA6784" w:rsidP="00BA6784">
      <w:pPr>
        <w:rPr>
          <w:lang w:val="en-ID" w:eastAsia="en-ID"/>
        </w:rPr>
      </w:pPr>
    </w:p>
    <w:p w14:paraId="5A73A98A" w14:textId="77777777" w:rsidR="00BA6784" w:rsidRDefault="00BA6784" w:rsidP="00BA6784">
      <w:pPr>
        <w:rPr>
          <w:lang w:val="en-ID" w:eastAsia="en-ID"/>
        </w:rPr>
      </w:pPr>
    </w:p>
    <w:p w14:paraId="717D2CED" w14:textId="77777777" w:rsidR="00BA6784" w:rsidRDefault="00BA6784" w:rsidP="00BA6784">
      <w:pPr>
        <w:rPr>
          <w:lang w:val="en-ID" w:eastAsia="en-ID"/>
        </w:rPr>
      </w:pPr>
    </w:p>
    <w:p w14:paraId="065C0F96" w14:textId="77777777" w:rsidR="00BA6784" w:rsidRDefault="00BA6784" w:rsidP="00BA6784">
      <w:pPr>
        <w:rPr>
          <w:lang w:val="en-ID" w:eastAsia="en-ID"/>
        </w:rPr>
      </w:pPr>
    </w:p>
    <w:p w14:paraId="54C8C9DC" w14:textId="77777777" w:rsidR="00BA6784" w:rsidRDefault="00BA6784" w:rsidP="00BA6784">
      <w:pPr>
        <w:rPr>
          <w:lang w:val="en-ID" w:eastAsia="en-ID"/>
        </w:rPr>
      </w:pPr>
    </w:p>
    <w:p w14:paraId="10E1FA58" w14:textId="77777777" w:rsidR="00BA6784" w:rsidRDefault="00BA6784" w:rsidP="00BA6784">
      <w:pPr>
        <w:rPr>
          <w:lang w:val="en-ID" w:eastAsia="en-ID"/>
        </w:rPr>
      </w:pPr>
    </w:p>
    <w:p w14:paraId="6BE29DCB" w14:textId="77777777" w:rsidR="00BA6784" w:rsidRDefault="00BA6784" w:rsidP="00BA6784">
      <w:pPr>
        <w:rPr>
          <w:lang w:val="en-ID" w:eastAsia="en-ID"/>
        </w:rPr>
      </w:pPr>
    </w:p>
    <w:p w14:paraId="10E34922" w14:textId="77777777" w:rsidR="00BA6784" w:rsidRDefault="00BA6784" w:rsidP="00BA6784">
      <w:pPr>
        <w:rPr>
          <w:lang w:val="en-ID" w:eastAsia="en-ID"/>
        </w:rPr>
      </w:pPr>
    </w:p>
    <w:p w14:paraId="1EAAFDD3" w14:textId="77777777" w:rsidR="00BA6784" w:rsidRDefault="00BA6784" w:rsidP="00BA6784">
      <w:pPr>
        <w:rPr>
          <w:lang w:val="en-ID" w:eastAsia="en-ID"/>
        </w:rPr>
      </w:pPr>
    </w:p>
    <w:p w14:paraId="22A62F8F" w14:textId="77777777" w:rsidR="00BA6784" w:rsidRDefault="00BA6784" w:rsidP="00BA6784">
      <w:pPr>
        <w:rPr>
          <w:lang w:val="en-ID" w:eastAsia="en-ID"/>
        </w:rPr>
      </w:pPr>
    </w:p>
    <w:p w14:paraId="7FF2B01C" w14:textId="77777777" w:rsidR="00BA6784" w:rsidRDefault="00BA6784" w:rsidP="00BA6784">
      <w:pPr>
        <w:rPr>
          <w:lang w:val="en-ID" w:eastAsia="en-ID"/>
        </w:rPr>
      </w:pPr>
    </w:p>
    <w:p w14:paraId="6BFB3462" w14:textId="77777777" w:rsidR="00BA6784" w:rsidRDefault="00BA6784" w:rsidP="00BA6784">
      <w:pPr>
        <w:rPr>
          <w:lang w:val="en-ID" w:eastAsia="en-ID"/>
        </w:rPr>
      </w:pPr>
    </w:p>
    <w:p w14:paraId="172AD650" w14:textId="77777777" w:rsidR="00BA6784" w:rsidRDefault="00BA6784" w:rsidP="00BA6784">
      <w:pPr>
        <w:rPr>
          <w:lang w:val="en-ID" w:eastAsia="en-ID"/>
        </w:rPr>
      </w:pPr>
    </w:p>
    <w:p w14:paraId="16C2A25A" w14:textId="77777777" w:rsidR="00BA6784" w:rsidRDefault="00BA6784" w:rsidP="00BA6784">
      <w:pPr>
        <w:rPr>
          <w:lang w:val="en-ID" w:eastAsia="en-ID"/>
        </w:rPr>
      </w:pPr>
    </w:p>
    <w:p w14:paraId="477AD0A1" w14:textId="77777777" w:rsidR="00BA6784" w:rsidRDefault="00BA6784" w:rsidP="00BA6784">
      <w:pPr>
        <w:rPr>
          <w:lang w:val="en-ID" w:eastAsia="en-ID"/>
        </w:rPr>
      </w:pPr>
    </w:p>
    <w:p w14:paraId="6CF848D6" w14:textId="77777777" w:rsidR="00BA6784" w:rsidRDefault="00BA6784" w:rsidP="00BA6784">
      <w:pPr>
        <w:rPr>
          <w:lang w:val="en-ID" w:eastAsia="en-ID"/>
        </w:rPr>
      </w:pPr>
    </w:p>
    <w:p w14:paraId="3C014F30" w14:textId="77777777" w:rsidR="00BA6784" w:rsidRDefault="00BA6784" w:rsidP="00BA6784">
      <w:pPr>
        <w:rPr>
          <w:lang w:val="en-ID" w:eastAsia="en-ID"/>
        </w:rPr>
      </w:pPr>
    </w:p>
    <w:p w14:paraId="6CD7C3F1" w14:textId="77777777" w:rsidR="00BA6784" w:rsidRDefault="00BA6784" w:rsidP="00BA6784">
      <w:pPr>
        <w:rPr>
          <w:lang w:val="en-ID" w:eastAsia="en-ID"/>
        </w:rPr>
      </w:pPr>
    </w:p>
    <w:p w14:paraId="01725B86" w14:textId="77777777" w:rsidR="00BA6784" w:rsidRDefault="00BA6784" w:rsidP="00BA6784">
      <w:pPr>
        <w:rPr>
          <w:lang w:val="en-ID" w:eastAsia="en-ID"/>
        </w:rPr>
      </w:pPr>
    </w:p>
    <w:p w14:paraId="4ABD7305" w14:textId="77777777" w:rsidR="00BA6784" w:rsidRDefault="00BA6784" w:rsidP="00BA6784">
      <w:pPr>
        <w:rPr>
          <w:lang w:val="en-ID" w:eastAsia="en-ID"/>
        </w:rPr>
      </w:pPr>
    </w:p>
    <w:sdt>
      <w:sdtPr>
        <w:rPr>
          <w:rFonts w:ascii="Times New Roman" w:hAnsi="Times New Roman"/>
          <w:b w:val="0"/>
          <w:bCs/>
          <w:noProof/>
          <w:color w:val="auto"/>
          <w:kern w:val="32"/>
          <w:sz w:val="24"/>
          <w:szCs w:val="24"/>
          <w:lang w:val="en-GB"/>
        </w:rPr>
        <w:id w:val="1602842119"/>
        <w:docPartObj>
          <w:docPartGallery w:val="Table of Contents"/>
          <w:docPartUnique/>
        </w:docPartObj>
      </w:sdtPr>
      <w:sdtContent>
        <w:p w14:paraId="4CEDA6E7" w14:textId="77777777" w:rsidR="00BA6784" w:rsidRDefault="00BA6784" w:rsidP="00BA6784">
          <w:pPr>
            <w:pStyle w:val="JudulTOC"/>
            <w:spacing w:before="0" w:after="0"/>
            <w:jc w:val="center"/>
            <w:rPr>
              <w:noProof/>
            </w:rPr>
          </w:pPr>
          <w:r w:rsidRPr="00404D72">
            <w:rPr>
              <w:rFonts w:ascii="Times New Roman" w:hAnsi="Times New Roman"/>
              <w:color w:val="auto"/>
              <w:sz w:val="24"/>
              <w:szCs w:val="24"/>
            </w:rPr>
            <w:t xml:space="preserve">DAFTAR </w:t>
          </w:r>
          <w:r>
            <w:rPr>
              <w:rFonts w:ascii="Times New Roman" w:hAnsi="Times New Roman"/>
              <w:color w:val="auto"/>
              <w:sz w:val="24"/>
              <w:szCs w:val="24"/>
            </w:rPr>
            <w:t>GAMBAR</w:t>
          </w:r>
          <w:r w:rsidRPr="00404D72">
            <w:rPr>
              <w:szCs w:val="24"/>
            </w:rPr>
            <w:fldChar w:fldCharType="begin"/>
          </w:r>
          <w:r w:rsidRPr="00404D72">
            <w:rPr>
              <w:szCs w:val="24"/>
            </w:rPr>
            <w:instrText xml:space="preserve"> TOC \o "1-3" \h \z \u </w:instrText>
          </w:r>
          <w:r w:rsidRPr="00404D72">
            <w:rPr>
              <w:szCs w:val="24"/>
            </w:rPr>
            <w:fldChar w:fldCharType="separate"/>
          </w:r>
        </w:p>
        <w:p w14:paraId="5428B9C4" w14:textId="77777777" w:rsidR="00BA6784" w:rsidRDefault="00BA6784" w:rsidP="00BA6784">
          <w:pPr>
            <w:pStyle w:val="TOC3"/>
            <w:ind w:left="0"/>
            <w:rPr>
              <w:rStyle w:val="Hyperlink"/>
            </w:rPr>
          </w:pPr>
          <w:hyperlink w:anchor="_Toc199018725" w:history="1">
            <w:r w:rsidRPr="009209AD">
              <w:rPr>
                <w:rStyle w:val="Hyperlink"/>
              </w:rPr>
              <w:t>Gambar</w:t>
            </w:r>
            <w:r w:rsidRPr="009209AD">
              <w:rPr>
                <w:rStyle w:val="Hyperlink"/>
                <w:spacing w:val="-4"/>
              </w:rPr>
              <w:t xml:space="preserve"> </w:t>
            </w:r>
            <w:r w:rsidRPr="009209AD">
              <w:rPr>
                <w:rStyle w:val="Hyperlink"/>
              </w:rPr>
              <w:t>2.1</w:t>
            </w:r>
            <w:r w:rsidRPr="009209AD">
              <w:rPr>
                <w:rStyle w:val="Hyperlink"/>
                <w:spacing w:val="-4"/>
              </w:rPr>
              <w:t xml:space="preserve"> </w:t>
            </w:r>
            <w:r w:rsidRPr="009209AD">
              <w:rPr>
                <w:rStyle w:val="Hyperlink"/>
              </w:rPr>
              <w:t>(a)</w:t>
            </w:r>
            <w:r w:rsidRPr="009209AD">
              <w:rPr>
                <w:rStyle w:val="Hyperlink"/>
                <w:spacing w:val="-5"/>
              </w:rPr>
              <w:t xml:space="preserve"> </w:t>
            </w:r>
            <w:r w:rsidRPr="009209AD">
              <w:rPr>
                <w:rStyle w:val="Hyperlink"/>
              </w:rPr>
              <w:t>Mammografi</w:t>
            </w:r>
            <w:r>
              <w:rPr>
                <w:rStyle w:val="Hyperlink"/>
              </w:rPr>
              <w:t>,</w:t>
            </w:r>
            <w:r w:rsidRPr="009209AD">
              <w:rPr>
                <w:rStyle w:val="Hyperlink"/>
              </w:rPr>
              <w:t xml:space="preserve"> (b)</w:t>
            </w:r>
            <w:r w:rsidRPr="009209AD">
              <w:rPr>
                <w:rStyle w:val="Hyperlink"/>
                <w:spacing w:val="-4"/>
              </w:rPr>
              <w:t xml:space="preserve"> </w:t>
            </w:r>
            <w:r w:rsidRPr="009209AD">
              <w:rPr>
                <w:rStyle w:val="Hyperlink"/>
              </w:rPr>
              <w:t>Ultrasonografi, (c) Citra Termografi</w:t>
            </w:r>
            <w:r>
              <w:rPr>
                <w:webHidden/>
              </w:rPr>
              <w:tab/>
            </w:r>
            <w:r>
              <w:rPr>
                <w:webHidden/>
              </w:rPr>
              <w:fldChar w:fldCharType="begin"/>
            </w:r>
            <w:r>
              <w:rPr>
                <w:webHidden/>
              </w:rPr>
              <w:instrText xml:space="preserve"> PAGEREF _Toc199018725 \h </w:instrText>
            </w:r>
            <w:r>
              <w:rPr>
                <w:webHidden/>
              </w:rPr>
            </w:r>
            <w:r>
              <w:rPr>
                <w:webHidden/>
              </w:rPr>
              <w:fldChar w:fldCharType="separate"/>
            </w:r>
            <w:r>
              <w:rPr>
                <w:webHidden/>
              </w:rPr>
              <w:t>4</w:t>
            </w:r>
            <w:r>
              <w:rPr>
                <w:webHidden/>
              </w:rPr>
              <w:fldChar w:fldCharType="end"/>
            </w:r>
          </w:hyperlink>
        </w:p>
        <w:p w14:paraId="396B89D7" w14:textId="77777777" w:rsidR="00BA6784" w:rsidRPr="00142474" w:rsidRDefault="00BA6784" w:rsidP="00BA6784">
          <w:pPr>
            <w:pStyle w:val="TOC3"/>
            <w:ind w:left="0"/>
            <w:rPr>
              <w:rFonts w:asciiTheme="minorHAnsi" w:eastAsiaTheme="minorEastAsia" w:hAnsiTheme="minorHAnsi" w:cstheme="minorBidi"/>
              <w:bCs w:val="0"/>
              <w:kern w:val="2"/>
              <w:szCs w:val="24"/>
              <w:lang w:val="en-ID" w:eastAsia="en-ID"/>
              <w14:ligatures w14:val="standardContextual"/>
            </w:rPr>
          </w:pPr>
          <w:hyperlink w:anchor="_Toc199018732" w:history="1">
            <w:r w:rsidRPr="009209AD">
              <w:rPr>
                <w:rStyle w:val="Hyperlink"/>
              </w:rPr>
              <w:t xml:space="preserve">Gambar </w:t>
            </w:r>
            <w:r>
              <w:rPr>
                <w:rStyle w:val="Hyperlink"/>
              </w:rPr>
              <w:t>2</w:t>
            </w:r>
            <w:r w:rsidRPr="009209AD">
              <w:rPr>
                <w:rStyle w:val="Hyperlink"/>
              </w:rPr>
              <w:t>.</w:t>
            </w:r>
            <w:r>
              <w:rPr>
                <w:rStyle w:val="Hyperlink"/>
              </w:rPr>
              <w:t>2</w:t>
            </w:r>
            <w:r w:rsidRPr="009209AD">
              <w:rPr>
                <w:rStyle w:val="Hyperlink"/>
              </w:rPr>
              <w:t xml:space="preserve"> </w:t>
            </w:r>
            <w:r>
              <w:rPr>
                <w:rStyle w:val="Hyperlink"/>
              </w:rPr>
              <w:t>Diagram Alir Sistem BREAST-SCAN</w:t>
            </w:r>
            <w:r>
              <w:rPr>
                <w:webHidden/>
              </w:rPr>
              <w:tab/>
            </w:r>
            <w:r>
              <w:rPr>
                <w:webHidden/>
              </w:rPr>
              <w:fldChar w:fldCharType="begin"/>
            </w:r>
            <w:r>
              <w:rPr>
                <w:webHidden/>
              </w:rPr>
              <w:instrText xml:space="preserve"> PAGEREF _Toc199018732 \h </w:instrText>
            </w:r>
            <w:r>
              <w:rPr>
                <w:webHidden/>
              </w:rPr>
            </w:r>
            <w:r>
              <w:rPr>
                <w:webHidden/>
              </w:rPr>
              <w:fldChar w:fldCharType="separate"/>
            </w:r>
            <w:r>
              <w:rPr>
                <w:webHidden/>
              </w:rPr>
              <w:t>6</w:t>
            </w:r>
            <w:r>
              <w:rPr>
                <w:webHidden/>
              </w:rPr>
              <w:fldChar w:fldCharType="end"/>
            </w:r>
          </w:hyperlink>
        </w:p>
        <w:p w14:paraId="6D93DDB0" w14:textId="77777777" w:rsidR="00BA6784" w:rsidRDefault="00BA6784" w:rsidP="00BA6784">
          <w:pPr>
            <w:pStyle w:val="TOC3"/>
            <w:ind w:left="0"/>
            <w:rPr>
              <w:rFonts w:asciiTheme="minorHAnsi" w:eastAsiaTheme="minorEastAsia" w:hAnsiTheme="minorHAnsi" w:cstheme="minorBidi"/>
              <w:bCs w:val="0"/>
              <w:kern w:val="2"/>
              <w:szCs w:val="24"/>
              <w:lang w:val="en-ID" w:eastAsia="en-ID"/>
              <w14:ligatures w14:val="standardContextual"/>
            </w:rPr>
          </w:pPr>
          <w:hyperlink w:anchor="_Toc199018732" w:history="1">
            <w:r w:rsidRPr="009209AD">
              <w:rPr>
                <w:rStyle w:val="Hyperlink"/>
              </w:rPr>
              <w:t>Gambar 3.1 Tahapan Pembuatan Produk Fungsional</w:t>
            </w:r>
            <w:r>
              <w:rPr>
                <w:webHidden/>
              </w:rPr>
              <w:tab/>
            </w:r>
            <w:r>
              <w:rPr>
                <w:webHidden/>
              </w:rPr>
              <w:fldChar w:fldCharType="begin"/>
            </w:r>
            <w:r>
              <w:rPr>
                <w:webHidden/>
              </w:rPr>
              <w:instrText xml:space="preserve"> PAGEREF _Toc199018732 \h </w:instrText>
            </w:r>
            <w:r>
              <w:rPr>
                <w:webHidden/>
              </w:rPr>
            </w:r>
            <w:r>
              <w:rPr>
                <w:webHidden/>
              </w:rPr>
              <w:fldChar w:fldCharType="separate"/>
            </w:r>
            <w:r>
              <w:rPr>
                <w:webHidden/>
              </w:rPr>
              <w:t>6</w:t>
            </w:r>
            <w:r>
              <w:rPr>
                <w:webHidden/>
              </w:rPr>
              <w:fldChar w:fldCharType="end"/>
            </w:r>
          </w:hyperlink>
        </w:p>
        <w:p w14:paraId="5CAC87F2" w14:textId="77777777" w:rsidR="00BA6784" w:rsidRDefault="00BA6784" w:rsidP="00BA6784">
          <w:pPr>
            <w:pStyle w:val="TOC3"/>
            <w:ind w:left="0"/>
            <w:rPr>
              <w:rFonts w:asciiTheme="minorHAnsi" w:eastAsiaTheme="minorEastAsia" w:hAnsiTheme="minorHAnsi" w:cstheme="minorBidi"/>
              <w:bCs w:val="0"/>
              <w:kern w:val="2"/>
              <w:szCs w:val="24"/>
              <w:lang w:val="en-ID" w:eastAsia="en-ID"/>
              <w14:ligatures w14:val="standardContextual"/>
            </w:rPr>
          </w:pPr>
          <w:hyperlink w:anchor="_Toc199018755" w:history="1">
            <w:r w:rsidRPr="009209AD">
              <w:rPr>
                <w:rStyle w:val="Hyperlink"/>
              </w:rPr>
              <w:t>Gambar a. Desain Teknis</w:t>
            </w:r>
            <w:r>
              <w:rPr>
                <w:webHidden/>
              </w:rPr>
              <w:tab/>
            </w:r>
            <w:r>
              <w:rPr>
                <w:webHidden/>
              </w:rPr>
              <w:fldChar w:fldCharType="begin"/>
            </w:r>
            <w:r>
              <w:rPr>
                <w:webHidden/>
              </w:rPr>
              <w:instrText xml:space="preserve"> PAGEREF _Toc199018755 \h </w:instrText>
            </w:r>
            <w:r>
              <w:rPr>
                <w:webHidden/>
              </w:rPr>
            </w:r>
            <w:r>
              <w:rPr>
                <w:webHidden/>
              </w:rPr>
              <w:fldChar w:fldCharType="separate"/>
            </w:r>
            <w:r>
              <w:rPr>
                <w:webHidden/>
              </w:rPr>
              <w:t>27</w:t>
            </w:r>
            <w:r>
              <w:rPr>
                <w:webHidden/>
              </w:rPr>
              <w:fldChar w:fldCharType="end"/>
            </w:r>
          </w:hyperlink>
        </w:p>
        <w:p w14:paraId="61E8350A" w14:textId="77777777" w:rsidR="00BA6784" w:rsidRDefault="00BA6784" w:rsidP="00BA6784">
          <w:pPr>
            <w:pStyle w:val="TOC3"/>
            <w:ind w:left="0"/>
            <w:rPr>
              <w:rStyle w:val="Hyperlink"/>
            </w:rPr>
          </w:pPr>
          <w:hyperlink w:anchor="_Toc199018756" w:history="1">
            <w:r w:rsidRPr="009209AD">
              <w:rPr>
                <w:rStyle w:val="Hyperlink"/>
              </w:rPr>
              <w:t>Gambar b. Desain Alat Tampak dari Atas</w:t>
            </w:r>
            <w:r>
              <w:rPr>
                <w:webHidden/>
              </w:rPr>
              <w:tab/>
            </w:r>
            <w:r>
              <w:rPr>
                <w:webHidden/>
              </w:rPr>
              <w:fldChar w:fldCharType="begin"/>
            </w:r>
            <w:r>
              <w:rPr>
                <w:webHidden/>
              </w:rPr>
              <w:instrText xml:space="preserve"> PAGEREF _Toc199018756 \h </w:instrText>
            </w:r>
            <w:r>
              <w:rPr>
                <w:webHidden/>
              </w:rPr>
            </w:r>
            <w:r>
              <w:rPr>
                <w:webHidden/>
              </w:rPr>
              <w:fldChar w:fldCharType="separate"/>
            </w:r>
            <w:r>
              <w:rPr>
                <w:webHidden/>
              </w:rPr>
              <w:t>27</w:t>
            </w:r>
            <w:r>
              <w:rPr>
                <w:webHidden/>
              </w:rPr>
              <w:fldChar w:fldCharType="end"/>
            </w:r>
          </w:hyperlink>
        </w:p>
        <w:p w14:paraId="2447B094" w14:textId="77777777" w:rsidR="00BA6784" w:rsidRPr="00142474" w:rsidRDefault="00BA6784" w:rsidP="00BA6784">
          <w:pPr>
            <w:pStyle w:val="TOC3"/>
            <w:ind w:left="0"/>
            <w:rPr>
              <w:color w:val="0000FF"/>
              <w:u w:val="single"/>
            </w:rPr>
          </w:pPr>
          <w:hyperlink w:anchor="_Toc199018756" w:history="1">
            <w:r w:rsidRPr="009209AD">
              <w:rPr>
                <w:rStyle w:val="Hyperlink"/>
              </w:rPr>
              <w:t xml:space="preserve">Gambar </w:t>
            </w:r>
            <w:r>
              <w:rPr>
                <w:rStyle w:val="Hyperlink"/>
              </w:rPr>
              <w:t>c</w:t>
            </w:r>
            <w:r w:rsidRPr="009209AD">
              <w:rPr>
                <w:rStyle w:val="Hyperlink"/>
              </w:rPr>
              <w:t xml:space="preserve">. Desain Alat Tampak dari </w:t>
            </w:r>
            <w:r>
              <w:rPr>
                <w:rStyle w:val="Hyperlink"/>
              </w:rPr>
              <w:t>Bawah</w:t>
            </w:r>
            <w:r>
              <w:rPr>
                <w:webHidden/>
              </w:rPr>
              <w:tab/>
            </w:r>
            <w:r>
              <w:rPr>
                <w:webHidden/>
              </w:rPr>
              <w:fldChar w:fldCharType="begin"/>
            </w:r>
            <w:r>
              <w:rPr>
                <w:webHidden/>
              </w:rPr>
              <w:instrText xml:space="preserve"> PAGEREF _Toc199018756 \h </w:instrText>
            </w:r>
            <w:r>
              <w:rPr>
                <w:webHidden/>
              </w:rPr>
            </w:r>
            <w:r>
              <w:rPr>
                <w:webHidden/>
              </w:rPr>
              <w:fldChar w:fldCharType="separate"/>
            </w:r>
            <w:r>
              <w:rPr>
                <w:webHidden/>
              </w:rPr>
              <w:t>27</w:t>
            </w:r>
            <w:r>
              <w:rPr>
                <w:webHidden/>
              </w:rPr>
              <w:fldChar w:fldCharType="end"/>
            </w:r>
          </w:hyperlink>
        </w:p>
        <w:p w14:paraId="6D4DDF7A" w14:textId="77777777" w:rsidR="00BA6784" w:rsidRDefault="00BA6784" w:rsidP="00BA6784">
          <w:pPr>
            <w:pStyle w:val="TOC3"/>
            <w:ind w:left="0"/>
            <w:rPr>
              <w:rFonts w:asciiTheme="minorHAnsi" w:eastAsiaTheme="minorEastAsia" w:hAnsiTheme="minorHAnsi" w:cstheme="minorBidi"/>
              <w:bCs w:val="0"/>
              <w:kern w:val="2"/>
              <w:szCs w:val="24"/>
              <w:lang w:val="en-ID" w:eastAsia="en-ID"/>
              <w14:ligatures w14:val="standardContextual"/>
            </w:rPr>
          </w:pPr>
          <w:hyperlink w:anchor="_Toc199018757" w:history="1">
            <w:r w:rsidRPr="009209AD">
              <w:rPr>
                <w:rStyle w:val="Hyperlink"/>
              </w:rPr>
              <w:t>Gambar d. Desain Alat Tampak dari Samping Kanan</w:t>
            </w:r>
            <w:r>
              <w:rPr>
                <w:webHidden/>
              </w:rPr>
              <w:tab/>
            </w:r>
            <w:r>
              <w:rPr>
                <w:webHidden/>
              </w:rPr>
              <w:fldChar w:fldCharType="begin"/>
            </w:r>
            <w:r>
              <w:rPr>
                <w:webHidden/>
              </w:rPr>
              <w:instrText xml:space="preserve"> PAGEREF _Toc199018757 \h </w:instrText>
            </w:r>
            <w:r>
              <w:rPr>
                <w:webHidden/>
              </w:rPr>
            </w:r>
            <w:r>
              <w:rPr>
                <w:webHidden/>
              </w:rPr>
              <w:fldChar w:fldCharType="separate"/>
            </w:r>
            <w:r>
              <w:rPr>
                <w:webHidden/>
              </w:rPr>
              <w:t>28</w:t>
            </w:r>
            <w:r>
              <w:rPr>
                <w:webHidden/>
              </w:rPr>
              <w:fldChar w:fldCharType="end"/>
            </w:r>
          </w:hyperlink>
        </w:p>
        <w:p w14:paraId="5F83309F" w14:textId="77777777" w:rsidR="00BA6784" w:rsidRDefault="00BA6784" w:rsidP="00BA6784">
          <w:pPr>
            <w:pStyle w:val="TOC3"/>
            <w:ind w:left="0"/>
            <w:rPr>
              <w:rFonts w:asciiTheme="minorHAnsi" w:eastAsiaTheme="minorEastAsia" w:hAnsiTheme="minorHAnsi" w:cstheme="minorBidi"/>
              <w:bCs w:val="0"/>
              <w:kern w:val="2"/>
              <w:szCs w:val="24"/>
              <w:lang w:val="en-ID" w:eastAsia="en-ID"/>
              <w14:ligatures w14:val="standardContextual"/>
            </w:rPr>
          </w:pPr>
          <w:hyperlink w:anchor="_Toc199018758" w:history="1">
            <w:r w:rsidRPr="009209AD">
              <w:rPr>
                <w:rStyle w:val="Hyperlink"/>
              </w:rPr>
              <w:t>Gambar e. Desain Alat Tampak dari Samping Kiri</w:t>
            </w:r>
            <w:r>
              <w:rPr>
                <w:webHidden/>
              </w:rPr>
              <w:tab/>
            </w:r>
            <w:r>
              <w:rPr>
                <w:webHidden/>
              </w:rPr>
              <w:fldChar w:fldCharType="begin"/>
            </w:r>
            <w:r>
              <w:rPr>
                <w:webHidden/>
              </w:rPr>
              <w:instrText xml:space="preserve"> PAGEREF _Toc199018758 \h </w:instrText>
            </w:r>
            <w:r>
              <w:rPr>
                <w:webHidden/>
              </w:rPr>
            </w:r>
            <w:r>
              <w:rPr>
                <w:webHidden/>
              </w:rPr>
              <w:fldChar w:fldCharType="separate"/>
            </w:r>
            <w:r>
              <w:rPr>
                <w:webHidden/>
              </w:rPr>
              <w:t>28</w:t>
            </w:r>
            <w:r>
              <w:rPr>
                <w:webHidden/>
              </w:rPr>
              <w:fldChar w:fldCharType="end"/>
            </w:r>
          </w:hyperlink>
        </w:p>
        <w:p w14:paraId="46ED33C8" w14:textId="77777777" w:rsidR="00BA6784" w:rsidRDefault="00BA6784" w:rsidP="00BA6784">
          <w:pPr>
            <w:pStyle w:val="TOC3"/>
            <w:ind w:left="0"/>
            <w:rPr>
              <w:b/>
              <w:szCs w:val="24"/>
            </w:rPr>
          </w:pPr>
        </w:p>
        <w:p w14:paraId="14E84857" w14:textId="77777777" w:rsidR="00BA6784" w:rsidRDefault="00BA6784" w:rsidP="00BA6784">
          <w:pPr>
            <w:pStyle w:val="TOC3"/>
            <w:rPr>
              <w:szCs w:val="24"/>
            </w:rPr>
          </w:pPr>
          <w:r w:rsidRPr="00404D72">
            <w:rPr>
              <w:b/>
              <w:szCs w:val="24"/>
            </w:rPr>
            <w:fldChar w:fldCharType="end"/>
          </w:r>
        </w:p>
      </w:sdtContent>
    </w:sdt>
    <w:p w14:paraId="4E998169" w14:textId="77777777" w:rsidR="00BA6784" w:rsidRDefault="00BA6784" w:rsidP="00BA6784">
      <w:pPr>
        <w:rPr>
          <w:lang w:val="en-ID" w:eastAsia="en-ID"/>
        </w:rPr>
      </w:pPr>
    </w:p>
    <w:p w14:paraId="4BE9895E" w14:textId="77777777" w:rsidR="00BA6784" w:rsidRDefault="00BA6784" w:rsidP="00BA6784">
      <w:pPr>
        <w:rPr>
          <w:lang w:val="en-ID" w:eastAsia="en-ID"/>
        </w:rPr>
      </w:pPr>
    </w:p>
    <w:p w14:paraId="30C30AE4" w14:textId="77777777" w:rsidR="00BA6784" w:rsidRDefault="00BA6784" w:rsidP="00BA6784">
      <w:pPr>
        <w:rPr>
          <w:lang w:val="en-ID" w:eastAsia="en-ID"/>
        </w:rPr>
      </w:pPr>
    </w:p>
    <w:p w14:paraId="32328CFC" w14:textId="77777777" w:rsidR="00BA6784" w:rsidRDefault="00BA6784" w:rsidP="00BA6784">
      <w:pPr>
        <w:rPr>
          <w:lang w:val="en-ID" w:eastAsia="en-ID"/>
        </w:rPr>
      </w:pPr>
    </w:p>
    <w:p w14:paraId="2E882042" w14:textId="77777777" w:rsidR="00BA6784" w:rsidRDefault="00BA6784" w:rsidP="00BA6784">
      <w:pPr>
        <w:rPr>
          <w:lang w:val="en-ID" w:eastAsia="en-ID"/>
        </w:rPr>
      </w:pPr>
    </w:p>
    <w:p w14:paraId="3AF82CDB" w14:textId="77777777" w:rsidR="00BA6784" w:rsidRDefault="00BA6784" w:rsidP="00BA6784">
      <w:pPr>
        <w:rPr>
          <w:lang w:val="en-ID" w:eastAsia="en-ID"/>
        </w:rPr>
      </w:pPr>
    </w:p>
    <w:p w14:paraId="1C96B847" w14:textId="77777777" w:rsidR="00BA6784" w:rsidRDefault="00BA6784" w:rsidP="00BA6784">
      <w:pPr>
        <w:rPr>
          <w:lang w:val="en-ID" w:eastAsia="en-ID"/>
        </w:rPr>
      </w:pPr>
    </w:p>
    <w:p w14:paraId="6E5BC5AD" w14:textId="77777777" w:rsidR="00BA6784" w:rsidRDefault="00BA6784" w:rsidP="00BA6784">
      <w:pPr>
        <w:rPr>
          <w:lang w:val="en-ID" w:eastAsia="en-ID"/>
        </w:rPr>
      </w:pPr>
    </w:p>
    <w:p w14:paraId="215E04C8" w14:textId="77777777" w:rsidR="00BA6784" w:rsidRDefault="00BA6784" w:rsidP="00BA6784">
      <w:pPr>
        <w:rPr>
          <w:lang w:val="en-ID" w:eastAsia="en-ID"/>
        </w:rPr>
      </w:pPr>
    </w:p>
    <w:p w14:paraId="696C0CAA" w14:textId="77777777" w:rsidR="00BA6784" w:rsidRDefault="00BA6784" w:rsidP="00BA6784">
      <w:pPr>
        <w:rPr>
          <w:lang w:val="en-ID" w:eastAsia="en-ID"/>
        </w:rPr>
      </w:pPr>
    </w:p>
    <w:p w14:paraId="2A8B8A4B" w14:textId="77777777" w:rsidR="00BA6784" w:rsidRDefault="00BA6784" w:rsidP="00BA6784">
      <w:pPr>
        <w:rPr>
          <w:lang w:val="en-ID" w:eastAsia="en-ID"/>
        </w:rPr>
      </w:pPr>
    </w:p>
    <w:p w14:paraId="6780E01D" w14:textId="77777777" w:rsidR="00BA6784" w:rsidRDefault="00BA6784" w:rsidP="00BA6784">
      <w:pPr>
        <w:rPr>
          <w:lang w:val="en-ID" w:eastAsia="en-ID"/>
        </w:rPr>
      </w:pPr>
    </w:p>
    <w:p w14:paraId="0841F3F2" w14:textId="77777777" w:rsidR="00BA6784" w:rsidRDefault="00BA6784" w:rsidP="00BA6784">
      <w:pPr>
        <w:rPr>
          <w:lang w:val="en-ID" w:eastAsia="en-ID"/>
        </w:rPr>
      </w:pPr>
    </w:p>
    <w:p w14:paraId="3AC6C81A" w14:textId="77777777" w:rsidR="00BA6784" w:rsidRDefault="00BA6784" w:rsidP="00BA6784">
      <w:pPr>
        <w:rPr>
          <w:lang w:val="en-ID" w:eastAsia="en-ID"/>
        </w:rPr>
      </w:pPr>
    </w:p>
    <w:p w14:paraId="0CDD6636" w14:textId="77777777" w:rsidR="00BA6784" w:rsidRDefault="00BA6784" w:rsidP="00BA6784">
      <w:pPr>
        <w:rPr>
          <w:lang w:val="en-ID" w:eastAsia="en-ID"/>
        </w:rPr>
      </w:pPr>
    </w:p>
    <w:p w14:paraId="30F732FA" w14:textId="77777777" w:rsidR="00BA6784" w:rsidRDefault="00BA6784" w:rsidP="00BA6784">
      <w:pPr>
        <w:rPr>
          <w:lang w:val="en-ID" w:eastAsia="en-ID"/>
        </w:rPr>
      </w:pPr>
    </w:p>
    <w:p w14:paraId="32704C89" w14:textId="77777777" w:rsidR="00BA6784" w:rsidRDefault="00BA6784" w:rsidP="00BA6784">
      <w:pPr>
        <w:rPr>
          <w:lang w:val="en-ID" w:eastAsia="en-ID"/>
        </w:rPr>
      </w:pPr>
    </w:p>
    <w:p w14:paraId="1FE9A73E" w14:textId="77777777" w:rsidR="00BA6784" w:rsidRDefault="00BA6784" w:rsidP="00BA6784">
      <w:pPr>
        <w:rPr>
          <w:lang w:val="en-ID" w:eastAsia="en-ID"/>
        </w:rPr>
      </w:pPr>
    </w:p>
    <w:p w14:paraId="627F3CFE" w14:textId="77777777" w:rsidR="00BA6784" w:rsidRDefault="00BA6784" w:rsidP="00BA6784">
      <w:pPr>
        <w:rPr>
          <w:lang w:val="en-ID" w:eastAsia="en-ID"/>
        </w:rPr>
      </w:pPr>
    </w:p>
    <w:p w14:paraId="14F14309" w14:textId="77777777" w:rsidR="00BA6784" w:rsidRDefault="00BA6784" w:rsidP="00BA6784">
      <w:pPr>
        <w:rPr>
          <w:lang w:val="en-ID" w:eastAsia="en-ID"/>
        </w:rPr>
      </w:pPr>
    </w:p>
    <w:p w14:paraId="15E9FA48" w14:textId="77777777" w:rsidR="00BA6784" w:rsidRDefault="00BA6784" w:rsidP="00BA6784">
      <w:pPr>
        <w:rPr>
          <w:lang w:val="en-ID" w:eastAsia="en-ID"/>
        </w:rPr>
      </w:pPr>
    </w:p>
    <w:p w14:paraId="67494E1C" w14:textId="77777777" w:rsidR="00BA6784" w:rsidRDefault="00BA6784" w:rsidP="00BA6784">
      <w:pPr>
        <w:rPr>
          <w:lang w:val="en-ID" w:eastAsia="en-ID"/>
        </w:rPr>
      </w:pPr>
    </w:p>
    <w:p w14:paraId="7BCF46B7" w14:textId="77777777" w:rsidR="00BA6784" w:rsidRDefault="00BA6784" w:rsidP="00BA6784">
      <w:pPr>
        <w:rPr>
          <w:lang w:val="en-ID" w:eastAsia="en-ID"/>
        </w:rPr>
      </w:pPr>
    </w:p>
    <w:p w14:paraId="708C2ED5" w14:textId="77777777" w:rsidR="00BA6784" w:rsidRPr="00BA6784" w:rsidRDefault="00BA6784" w:rsidP="00BA6784">
      <w:pPr>
        <w:rPr>
          <w:lang w:val="en-ID" w:eastAsia="en-ID"/>
        </w:rPr>
      </w:pPr>
    </w:p>
    <w:p w14:paraId="4C4B2BE3" w14:textId="77777777" w:rsidR="00BA6784" w:rsidRPr="00BA6784" w:rsidRDefault="00BA6784" w:rsidP="00BA6784">
      <w:pPr>
        <w:ind w:left="2160" w:firstLine="720"/>
        <w:rPr>
          <w:b/>
          <w:bCs w:val="0"/>
        </w:rPr>
      </w:pPr>
      <w:r w:rsidRPr="00BA6784">
        <w:rPr>
          <w:b/>
          <w:bCs w:val="0"/>
        </w:rPr>
        <w:lastRenderedPageBreak/>
        <w:t>DAFTAR LAMPIRAN</w:t>
      </w:r>
    </w:p>
    <w:p w14:paraId="69035AF1" w14:textId="77777777" w:rsidR="00BA6784" w:rsidRPr="00BA6784" w:rsidRDefault="00BA6784" w:rsidP="00BA6784">
      <w:pPr>
        <w:pStyle w:val="TOC2"/>
        <w:ind w:firstLine="0"/>
        <w:rPr>
          <w:rFonts w:asciiTheme="minorHAnsi" w:eastAsiaTheme="minorEastAsia" w:hAnsiTheme="minorHAnsi" w:cstheme="minorBidi"/>
          <w:bCs w:val="0"/>
          <w:noProof/>
          <w:color w:val="000000" w:themeColor="text1"/>
          <w:kern w:val="2"/>
          <w:szCs w:val="24"/>
          <w:lang w:val="en-ID" w:eastAsia="en-ID"/>
          <w14:ligatures w14:val="standardContextual"/>
        </w:rPr>
      </w:pPr>
      <w:hyperlink w:anchor="_Toc199018622" w:history="1">
        <w:r w:rsidRPr="00BA6784">
          <w:rPr>
            <w:rStyle w:val="Hyperlink"/>
            <w:noProof/>
            <w:color w:val="000000" w:themeColor="text1"/>
            <w:u w:val="none"/>
          </w:rPr>
          <w:t>Lampiran 1. Biodata Ketua dan A</w:t>
        </w:r>
        <w:r w:rsidRPr="00BA6784">
          <w:rPr>
            <w:rStyle w:val="Hyperlink"/>
            <w:noProof/>
            <w:color w:val="000000" w:themeColor="text1"/>
            <w:u w:val="none"/>
          </w:rPr>
          <w:t>n</w:t>
        </w:r>
        <w:r w:rsidRPr="00BA6784">
          <w:rPr>
            <w:rStyle w:val="Hyperlink"/>
            <w:noProof/>
            <w:color w:val="000000" w:themeColor="text1"/>
            <w:u w:val="none"/>
          </w:rPr>
          <w:t>ggota serta Dosen Pendamping</w:t>
        </w:r>
        <w:r w:rsidRPr="00BA6784">
          <w:rPr>
            <w:noProof/>
            <w:webHidden/>
            <w:color w:val="000000" w:themeColor="text1"/>
          </w:rPr>
          <w:tab/>
        </w:r>
        <w:r w:rsidRPr="00BA6784">
          <w:rPr>
            <w:noProof/>
            <w:webHidden/>
            <w:color w:val="000000" w:themeColor="text1"/>
          </w:rPr>
          <w:fldChar w:fldCharType="begin"/>
        </w:r>
        <w:r w:rsidRPr="00BA6784">
          <w:rPr>
            <w:noProof/>
            <w:webHidden/>
            <w:color w:val="000000" w:themeColor="text1"/>
          </w:rPr>
          <w:instrText xml:space="preserve"> PAGEREF _Toc199018622 \h </w:instrText>
        </w:r>
        <w:r w:rsidRPr="00BA6784">
          <w:rPr>
            <w:noProof/>
            <w:webHidden/>
            <w:color w:val="000000" w:themeColor="text1"/>
          </w:rPr>
        </w:r>
        <w:r w:rsidRPr="00BA6784">
          <w:rPr>
            <w:noProof/>
            <w:webHidden/>
            <w:color w:val="000000" w:themeColor="text1"/>
          </w:rPr>
          <w:fldChar w:fldCharType="separate"/>
        </w:r>
        <w:r w:rsidRPr="00BA6784">
          <w:rPr>
            <w:noProof/>
            <w:webHidden/>
            <w:color w:val="000000" w:themeColor="text1"/>
          </w:rPr>
          <w:t>11</w:t>
        </w:r>
        <w:r w:rsidRPr="00BA6784">
          <w:rPr>
            <w:noProof/>
            <w:webHidden/>
            <w:color w:val="000000" w:themeColor="text1"/>
          </w:rPr>
          <w:fldChar w:fldCharType="end"/>
        </w:r>
      </w:hyperlink>
    </w:p>
    <w:p w14:paraId="40C4C470" w14:textId="77777777" w:rsidR="00BA6784" w:rsidRPr="00BA6784" w:rsidRDefault="00BA6784" w:rsidP="00BA6784">
      <w:pPr>
        <w:pStyle w:val="TOC2"/>
        <w:ind w:firstLine="0"/>
        <w:rPr>
          <w:rFonts w:asciiTheme="minorHAnsi" w:eastAsiaTheme="minorEastAsia" w:hAnsiTheme="minorHAnsi" w:cstheme="minorBidi"/>
          <w:bCs w:val="0"/>
          <w:noProof/>
          <w:color w:val="000000" w:themeColor="text1"/>
          <w:kern w:val="2"/>
          <w:szCs w:val="24"/>
          <w:lang w:val="en-ID" w:eastAsia="en-ID"/>
          <w14:ligatures w14:val="standardContextual"/>
        </w:rPr>
      </w:pPr>
      <w:hyperlink w:anchor="_Toc199018623" w:history="1">
        <w:r w:rsidRPr="00BA6784">
          <w:rPr>
            <w:rStyle w:val="Hyperlink"/>
            <w:noProof/>
            <w:color w:val="000000" w:themeColor="text1"/>
            <w:u w:val="none"/>
          </w:rPr>
          <w:t>Lampiran 2. Justifikasi Anggaran Kegiatan</w:t>
        </w:r>
        <w:r w:rsidRPr="00BA6784">
          <w:rPr>
            <w:noProof/>
            <w:webHidden/>
            <w:color w:val="000000" w:themeColor="text1"/>
          </w:rPr>
          <w:tab/>
        </w:r>
        <w:r w:rsidRPr="00BA6784">
          <w:rPr>
            <w:noProof/>
            <w:webHidden/>
            <w:color w:val="000000" w:themeColor="text1"/>
          </w:rPr>
          <w:fldChar w:fldCharType="begin"/>
        </w:r>
        <w:r w:rsidRPr="00BA6784">
          <w:rPr>
            <w:noProof/>
            <w:webHidden/>
            <w:color w:val="000000" w:themeColor="text1"/>
          </w:rPr>
          <w:instrText xml:space="preserve"> PAGEREF _Toc199018623 \h </w:instrText>
        </w:r>
        <w:r w:rsidRPr="00BA6784">
          <w:rPr>
            <w:noProof/>
            <w:webHidden/>
            <w:color w:val="000000" w:themeColor="text1"/>
          </w:rPr>
        </w:r>
        <w:r w:rsidRPr="00BA6784">
          <w:rPr>
            <w:noProof/>
            <w:webHidden/>
            <w:color w:val="000000" w:themeColor="text1"/>
          </w:rPr>
          <w:fldChar w:fldCharType="separate"/>
        </w:r>
        <w:r w:rsidRPr="00BA6784">
          <w:rPr>
            <w:noProof/>
            <w:webHidden/>
            <w:color w:val="000000" w:themeColor="text1"/>
          </w:rPr>
          <w:t>22</w:t>
        </w:r>
        <w:r w:rsidRPr="00BA6784">
          <w:rPr>
            <w:noProof/>
            <w:webHidden/>
            <w:color w:val="000000" w:themeColor="text1"/>
          </w:rPr>
          <w:fldChar w:fldCharType="end"/>
        </w:r>
      </w:hyperlink>
    </w:p>
    <w:p w14:paraId="57B0E450" w14:textId="77777777" w:rsidR="00BA6784" w:rsidRPr="00BA6784" w:rsidRDefault="00BA6784" w:rsidP="00BA6784">
      <w:pPr>
        <w:pStyle w:val="TOC2"/>
        <w:ind w:firstLine="0"/>
        <w:rPr>
          <w:rFonts w:asciiTheme="minorHAnsi" w:eastAsiaTheme="minorEastAsia" w:hAnsiTheme="minorHAnsi" w:cstheme="minorBidi"/>
          <w:bCs w:val="0"/>
          <w:noProof/>
          <w:color w:val="000000" w:themeColor="text1"/>
          <w:kern w:val="2"/>
          <w:szCs w:val="24"/>
          <w:lang w:val="en-ID" w:eastAsia="en-ID"/>
          <w14:ligatures w14:val="standardContextual"/>
        </w:rPr>
      </w:pPr>
      <w:hyperlink w:anchor="_Toc199018624" w:history="1">
        <w:r w:rsidRPr="00BA6784">
          <w:rPr>
            <w:rStyle w:val="Hyperlink"/>
            <w:noProof/>
            <w:color w:val="000000" w:themeColor="text1"/>
            <w:u w:val="none"/>
          </w:rPr>
          <w:t>Lampiran 3. Susunan Organisasi Tim Pengusul</w:t>
        </w:r>
        <w:r w:rsidRPr="00BA6784">
          <w:rPr>
            <w:rStyle w:val="Hyperlink"/>
            <w:noProof/>
            <w:color w:val="000000" w:themeColor="text1"/>
            <w:u w:val="none"/>
            <w:lang w:val="en-US"/>
          </w:rPr>
          <w:t xml:space="preserve"> </w:t>
        </w:r>
        <w:r w:rsidRPr="00BA6784">
          <w:rPr>
            <w:rStyle w:val="Hyperlink"/>
            <w:noProof/>
            <w:color w:val="000000" w:themeColor="text1"/>
            <w:u w:val="none"/>
          </w:rPr>
          <w:t>dan Pembagian Tugas</w:t>
        </w:r>
        <w:r w:rsidRPr="00BA6784">
          <w:rPr>
            <w:noProof/>
            <w:webHidden/>
            <w:color w:val="000000" w:themeColor="text1"/>
          </w:rPr>
          <w:tab/>
        </w:r>
        <w:r w:rsidRPr="00BA6784">
          <w:rPr>
            <w:noProof/>
            <w:webHidden/>
            <w:color w:val="000000" w:themeColor="text1"/>
          </w:rPr>
          <w:fldChar w:fldCharType="begin"/>
        </w:r>
        <w:r w:rsidRPr="00BA6784">
          <w:rPr>
            <w:noProof/>
            <w:webHidden/>
            <w:color w:val="000000" w:themeColor="text1"/>
          </w:rPr>
          <w:instrText xml:space="preserve"> PAGEREF _Toc199018624 \h </w:instrText>
        </w:r>
        <w:r w:rsidRPr="00BA6784">
          <w:rPr>
            <w:noProof/>
            <w:webHidden/>
            <w:color w:val="000000" w:themeColor="text1"/>
          </w:rPr>
        </w:r>
        <w:r w:rsidRPr="00BA6784">
          <w:rPr>
            <w:noProof/>
            <w:webHidden/>
            <w:color w:val="000000" w:themeColor="text1"/>
          </w:rPr>
          <w:fldChar w:fldCharType="separate"/>
        </w:r>
        <w:r w:rsidRPr="00BA6784">
          <w:rPr>
            <w:noProof/>
            <w:webHidden/>
            <w:color w:val="000000" w:themeColor="text1"/>
          </w:rPr>
          <w:t>24</w:t>
        </w:r>
        <w:r w:rsidRPr="00BA6784">
          <w:rPr>
            <w:noProof/>
            <w:webHidden/>
            <w:color w:val="000000" w:themeColor="text1"/>
          </w:rPr>
          <w:fldChar w:fldCharType="end"/>
        </w:r>
      </w:hyperlink>
    </w:p>
    <w:p w14:paraId="3833B2EB" w14:textId="77777777" w:rsidR="00BA6784" w:rsidRPr="00BA6784" w:rsidRDefault="00BA6784" w:rsidP="00BA6784">
      <w:pPr>
        <w:pStyle w:val="TOC2"/>
        <w:ind w:firstLine="0"/>
        <w:rPr>
          <w:rFonts w:asciiTheme="minorHAnsi" w:eastAsiaTheme="minorEastAsia" w:hAnsiTheme="minorHAnsi" w:cstheme="minorBidi"/>
          <w:bCs w:val="0"/>
          <w:noProof/>
          <w:color w:val="000000" w:themeColor="text1"/>
          <w:kern w:val="2"/>
          <w:szCs w:val="24"/>
          <w:lang w:val="en-ID" w:eastAsia="en-ID"/>
          <w14:ligatures w14:val="standardContextual"/>
        </w:rPr>
      </w:pPr>
      <w:hyperlink w:anchor="_Toc199018625" w:history="1">
        <w:r w:rsidRPr="00BA6784">
          <w:rPr>
            <w:rStyle w:val="Hyperlink"/>
            <w:noProof/>
            <w:color w:val="000000" w:themeColor="text1"/>
            <w:u w:val="none"/>
          </w:rPr>
          <w:t>Lampiran 4. Sura</w:t>
        </w:r>
        <w:r w:rsidRPr="00BA6784">
          <w:rPr>
            <w:rStyle w:val="Hyperlink"/>
            <w:noProof/>
            <w:color w:val="000000" w:themeColor="text1"/>
            <w:u w:val="none"/>
          </w:rPr>
          <w:t>t</w:t>
        </w:r>
        <w:r w:rsidRPr="00BA6784">
          <w:rPr>
            <w:rStyle w:val="Hyperlink"/>
            <w:noProof/>
            <w:color w:val="000000" w:themeColor="text1"/>
            <w:u w:val="none"/>
          </w:rPr>
          <w:t xml:space="preserve"> Pernyataan Ketua Tim Pengusul</w:t>
        </w:r>
        <w:r w:rsidRPr="00BA6784">
          <w:rPr>
            <w:noProof/>
            <w:webHidden/>
            <w:color w:val="000000" w:themeColor="text1"/>
          </w:rPr>
          <w:tab/>
        </w:r>
        <w:r w:rsidRPr="00BA6784">
          <w:rPr>
            <w:noProof/>
            <w:webHidden/>
            <w:color w:val="000000" w:themeColor="text1"/>
          </w:rPr>
          <w:fldChar w:fldCharType="begin"/>
        </w:r>
        <w:r w:rsidRPr="00BA6784">
          <w:rPr>
            <w:noProof/>
            <w:webHidden/>
            <w:color w:val="000000" w:themeColor="text1"/>
          </w:rPr>
          <w:instrText xml:space="preserve"> PAGEREF _Toc199018625 \h </w:instrText>
        </w:r>
        <w:r w:rsidRPr="00BA6784">
          <w:rPr>
            <w:noProof/>
            <w:webHidden/>
            <w:color w:val="000000" w:themeColor="text1"/>
          </w:rPr>
        </w:r>
        <w:r w:rsidRPr="00BA6784">
          <w:rPr>
            <w:noProof/>
            <w:webHidden/>
            <w:color w:val="000000" w:themeColor="text1"/>
          </w:rPr>
          <w:fldChar w:fldCharType="separate"/>
        </w:r>
        <w:r w:rsidRPr="00BA6784">
          <w:rPr>
            <w:noProof/>
            <w:webHidden/>
            <w:color w:val="000000" w:themeColor="text1"/>
          </w:rPr>
          <w:t>26</w:t>
        </w:r>
        <w:r w:rsidRPr="00BA6784">
          <w:rPr>
            <w:noProof/>
            <w:webHidden/>
            <w:color w:val="000000" w:themeColor="text1"/>
          </w:rPr>
          <w:fldChar w:fldCharType="end"/>
        </w:r>
      </w:hyperlink>
    </w:p>
    <w:p w14:paraId="3263C3C1" w14:textId="77777777" w:rsidR="00BA6784" w:rsidRPr="00BA6784" w:rsidRDefault="00BA6784" w:rsidP="00BA6784">
      <w:pPr>
        <w:pStyle w:val="TOC2"/>
        <w:ind w:firstLine="0"/>
        <w:rPr>
          <w:color w:val="000000" w:themeColor="text1"/>
        </w:rPr>
      </w:pPr>
      <w:hyperlink w:anchor="_Toc199018626" w:history="1">
        <w:r w:rsidRPr="00BA6784">
          <w:rPr>
            <w:rStyle w:val="Hyperlink"/>
            <w:noProof/>
            <w:color w:val="000000" w:themeColor="text1"/>
            <w:u w:val="none"/>
          </w:rPr>
          <w:t>Lampiran 5. Gambaran Teknologi yang Akan Dikembangkan</w:t>
        </w:r>
        <w:r w:rsidRPr="00BA6784">
          <w:rPr>
            <w:noProof/>
            <w:webHidden/>
            <w:color w:val="000000" w:themeColor="text1"/>
          </w:rPr>
          <w:tab/>
        </w:r>
        <w:r w:rsidRPr="00BA6784">
          <w:rPr>
            <w:noProof/>
            <w:webHidden/>
            <w:color w:val="000000" w:themeColor="text1"/>
          </w:rPr>
          <w:fldChar w:fldCharType="begin"/>
        </w:r>
        <w:r w:rsidRPr="00BA6784">
          <w:rPr>
            <w:noProof/>
            <w:webHidden/>
            <w:color w:val="000000" w:themeColor="text1"/>
          </w:rPr>
          <w:instrText xml:space="preserve"> PAGEREF _Toc199018626 \h </w:instrText>
        </w:r>
        <w:r w:rsidRPr="00BA6784">
          <w:rPr>
            <w:noProof/>
            <w:webHidden/>
            <w:color w:val="000000" w:themeColor="text1"/>
          </w:rPr>
        </w:r>
        <w:r w:rsidRPr="00BA6784">
          <w:rPr>
            <w:noProof/>
            <w:webHidden/>
            <w:color w:val="000000" w:themeColor="text1"/>
          </w:rPr>
          <w:fldChar w:fldCharType="separate"/>
        </w:r>
        <w:r w:rsidRPr="00BA6784">
          <w:rPr>
            <w:noProof/>
            <w:webHidden/>
            <w:color w:val="000000" w:themeColor="text1"/>
          </w:rPr>
          <w:t>27</w:t>
        </w:r>
        <w:r w:rsidRPr="00BA6784">
          <w:rPr>
            <w:noProof/>
            <w:webHidden/>
            <w:color w:val="000000" w:themeColor="text1"/>
          </w:rPr>
          <w:fldChar w:fldCharType="end"/>
        </w:r>
      </w:hyperlink>
    </w:p>
    <w:p w14:paraId="3859898C" w14:textId="77777777" w:rsidR="00BA6784" w:rsidRPr="00BA6784" w:rsidRDefault="00BA6784" w:rsidP="00BA6784">
      <w:pPr>
        <w:pStyle w:val="TOC2"/>
        <w:ind w:firstLine="0"/>
        <w:rPr>
          <w:rFonts w:asciiTheme="minorHAnsi" w:eastAsiaTheme="minorEastAsia" w:hAnsiTheme="minorHAnsi" w:cstheme="minorBidi"/>
          <w:bCs w:val="0"/>
          <w:noProof/>
          <w:color w:val="000000" w:themeColor="text1"/>
          <w:kern w:val="2"/>
          <w:szCs w:val="24"/>
          <w:lang w:val="en-ID" w:eastAsia="en-ID"/>
          <w14:ligatures w14:val="standardContextual"/>
        </w:rPr>
      </w:pPr>
      <w:hyperlink w:anchor="_Toc199018626" w:history="1">
        <w:r w:rsidRPr="00BA6784">
          <w:rPr>
            <w:rStyle w:val="Hyperlink"/>
            <w:noProof/>
            <w:color w:val="000000" w:themeColor="text1"/>
            <w:u w:val="none"/>
          </w:rPr>
          <w:t>Lampiran 6. Hasil Uji Similaritas Proposal</w:t>
        </w:r>
        <w:r w:rsidRPr="00BA6784">
          <w:rPr>
            <w:noProof/>
            <w:webHidden/>
            <w:color w:val="000000" w:themeColor="text1"/>
          </w:rPr>
          <w:tab/>
          <w:t>30</w:t>
        </w:r>
      </w:hyperlink>
    </w:p>
    <w:p w14:paraId="00584B36" w14:textId="658577A0" w:rsidR="003D0328" w:rsidRPr="00BA6784" w:rsidRDefault="003D0328" w:rsidP="00BA6784">
      <w:pPr>
        <w:rPr>
          <w:color w:val="000000" w:themeColor="text1"/>
        </w:rPr>
      </w:pPr>
      <w:r w:rsidRPr="00BA6784">
        <w:rPr>
          <w:color w:val="000000" w:themeColor="text1"/>
        </w:rPr>
        <w:br w:type="page"/>
      </w:r>
    </w:p>
    <w:p w14:paraId="6595D774" w14:textId="77777777" w:rsidR="003D0328" w:rsidRPr="003D0328" w:rsidRDefault="003D0328" w:rsidP="003D0328">
      <w:pPr>
        <w:sectPr w:rsidR="003D0328" w:rsidRPr="003D0328" w:rsidSect="00BA2EFD">
          <w:headerReference w:type="default" r:id="rId8"/>
          <w:footerReference w:type="default" r:id="rId9"/>
          <w:pgSz w:w="11907" w:h="16840" w:code="9"/>
          <w:pgMar w:top="1701" w:right="1701" w:bottom="1701" w:left="2268" w:header="567" w:footer="567" w:gutter="0"/>
          <w:pgNumType w:fmt="lowerRoman" w:start="1"/>
          <w:cols w:space="720"/>
          <w:docGrid w:linePitch="360"/>
        </w:sectPr>
      </w:pPr>
    </w:p>
    <w:p w14:paraId="564A0718" w14:textId="77777777" w:rsidR="00946CF9" w:rsidRPr="00404D72" w:rsidRDefault="00946CF9" w:rsidP="00404D72">
      <w:pPr>
        <w:pStyle w:val="Judul1"/>
        <w:spacing w:after="0"/>
        <w:rPr>
          <w:szCs w:val="24"/>
        </w:rPr>
      </w:pPr>
      <w:bookmarkStart w:id="0" w:name="_Toc199017257"/>
      <w:bookmarkStart w:id="1" w:name="_Toc199017473"/>
      <w:bookmarkStart w:id="2" w:name="_Toc199017779"/>
      <w:bookmarkStart w:id="3" w:name="_Toc199017921"/>
      <w:bookmarkStart w:id="4" w:name="_Toc199018589"/>
      <w:bookmarkStart w:id="5" w:name="_Toc199018674"/>
      <w:bookmarkStart w:id="6" w:name="_Toc199018717"/>
      <w:bookmarkStart w:id="7" w:name="_Toc199018897"/>
      <w:r w:rsidRPr="00404D72">
        <w:rPr>
          <w:szCs w:val="24"/>
        </w:rPr>
        <w:lastRenderedPageBreak/>
        <w:t>BAB 1. PENDAHULUAN</w:t>
      </w:r>
      <w:bookmarkEnd w:id="0"/>
      <w:bookmarkEnd w:id="1"/>
      <w:bookmarkEnd w:id="2"/>
      <w:bookmarkEnd w:id="3"/>
      <w:bookmarkEnd w:id="4"/>
      <w:bookmarkEnd w:id="5"/>
      <w:bookmarkEnd w:id="6"/>
      <w:bookmarkEnd w:id="7"/>
    </w:p>
    <w:p w14:paraId="46D80701" w14:textId="43039540" w:rsidR="0001778B" w:rsidRPr="00404D72" w:rsidRDefault="00324823" w:rsidP="00404D72">
      <w:pPr>
        <w:pStyle w:val="Judul2"/>
        <w:spacing w:after="0"/>
        <w:rPr>
          <w:szCs w:val="24"/>
        </w:rPr>
      </w:pPr>
      <w:bookmarkStart w:id="8" w:name="_Toc199017258"/>
      <w:bookmarkStart w:id="9" w:name="_Toc199017474"/>
      <w:bookmarkStart w:id="10" w:name="_Toc199017780"/>
      <w:bookmarkStart w:id="11" w:name="_Toc199017922"/>
      <w:bookmarkStart w:id="12" w:name="_Toc199018590"/>
      <w:bookmarkStart w:id="13" w:name="_Toc199018675"/>
      <w:bookmarkStart w:id="14" w:name="_Toc199018718"/>
      <w:bookmarkStart w:id="15" w:name="_Toc199018898"/>
      <w:r w:rsidRPr="00404D72">
        <w:rPr>
          <w:szCs w:val="24"/>
        </w:rPr>
        <w:t xml:space="preserve">1.1 </w:t>
      </w:r>
      <w:r w:rsidR="00431D45" w:rsidRPr="00404D72">
        <w:rPr>
          <w:szCs w:val="24"/>
        </w:rPr>
        <w:t>Latar Belakang</w:t>
      </w:r>
      <w:bookmarkEnd w:id="8"/>
      <w:bookmarkEnd w:id="9"/>
      <w:bookmarkEnd w:id="10"/>
      <w:bookmarkEnd w:id="11"/>
      <w:bookmarkEnd w:id="12"/>
      <w:bookmarkEnd w:id="13"/>
      <w:bookmarkEnd w:id="14"/>
      <w:bookmarkEnd w:id="15"/>
    </w:p>
    <w:p w14:paraId="49E587FC" w14:textId="1B6DF0BE" w:rsidR="00031157" w:rsidRPr="00404D72" w:rsidRDefault="00FC4725" w:rsidP="00404D72">
      <w:pPr>
        <w:spacing w:after="0"/>
        <w:ind w:firstLine="360"/>
        <w:jc w:val="both"/>
        <w:rPr>
          <w:szCs w:val="24"/>
        </w:rPr>
      </w:pPr>
      <w:bookmarkStart w:id="16" w:name="_Hlk186296482"/>
      <w:r w:rsidRPr="00404D72">
        <w:rPr>
          <w:szCs w:val="24"/>
        </w:rPr>
        <w:t>Kanker payudara merupakan penyebab utama kemat</w:t>
      </w:r>
      <w:r w:rsidR="00935C28" w:rsidRPr="00404D72">
        <w:rPr>
          <w:szCs w:val="24"/>
        </w:rPr>
        <w:t>ian dan mo</w:t>
      </w:r>
      <w:r w:rsidR="00E9509D" w:rsidRPr="00404D72">
        <w:rPr>
          <w:szCs w:val="24"/>
        </w:rPr>
        <w:t>r</w:t>
      </w:r>
      <w:r w:rsidR="00935C28" w:rsidRPr="00404D72">
        <w:rPr>
          <w:szCs w:val="24"/>
        </w:rPr>
        <w:t xml:space="preserve">biditas pada wanita di seluruh dunia, </w:t>
      </w:r>
      <w:r w:rsidR="00D6686A" w:rsidRPr="00404D72">
        <w:rPr>
          <w:szCs w:val="24"/>
        </w:rPr>
        <w:t>termasuk di Indonesia. Berdasarkan data Globocan 2020, kanker payudara menempati urutan pertama</w:t>
      </w:r>
      <w:r w:rsidR="00893C3D" w:rsidRPr="00404D72">
        <w:rPr>
          <w:szCs w:val="24"/>
        </w:rPr>
        <w:t xml:space="preserve"> </w:t>
      </w:r>
      <w:r w:rsidR="00DB5B82" w:rsidRPr="00404D72">
        <w:rPr>
          <w:szCs w:val="24"/>
        </w:rPr>
        <w:t>dengan 68.858 kasus baru atau 16,6% dari total kasus kanker dan menyebabkan lebih dari 22.000</w:t>
      </w:r>
      <w:r w:rsidR="001475AE" w:rsidRPr="00404D72">
        <w:rPr>
          <w:szCs w:val="24"/>
        </w:rPr>
        <w:t xml:space="preserve"> kematian</w:t>
      </w:r>
      <w:r w:rsidR="007B6A6D" w:rsidRPr="00404D72">
        <w:rPr>
          <w:szCs w:val="24"/>
        </w:rPr>
        <w:t xml:space="preserve"> </w:t>
      </w:r>
      <w:r w:rsidR="00DB5B82" w:rsidRPr="00404D72">
        <w:rPr>
          <w:szCs w:val="24"/>
        </w:rPr>
        <w:t xml:space="preserve"> </w:t>
      </w:r>
      <w:r w:rsidR="00DB5B82" w:rsidRPr="00404D72">
        <w:rPr>
          <w:szCs w:val="24"/>
        </w:rPr>
        <w:fldChar w:fldCharType="begin" w:fldLock="1"/>
      </w:r>
      <w:r w:rsidR="0060293A" w:rsidRPr="00404D72">
        <w:rPr>
          <w:szCs w:val="24"/>
        </w:rPr>
        <w:instrText>ADDIN CSL_CITATION {"citationItems":[{"id":"ITEM-1","itemData":{"DOI":"10.3390/healthcare8020111","ISBN":"9024224500","ISSN":"22279032","abstract":"In the developing world, cancer death is one of the major problems for humankind. Even though there are many ways to prevent it before happening, some cancer types still do not have any treatment. One of the most common cancer types is breast cancer, and early diagnosis is the most important thing in its treatment. Accurate diagnosis is one of the most important processes in breast cancer treatment. In the literature, there are many studies about predicting the type of breast tumors. In this research paper, data about breast cancer tumors from Dr. William H. Walberg of the University of Wisconsin Hospital were used for making predictions on breast tumor types. Data visualization and machine learning techniques including logistic regression, k-nearest neighbors, support vector machine, naïve Bayes, decision tree, random forest, and rotation forest were applied to this dataset. R, Minitab, and Python were chosen to be applied to these machine learning techniques and visualization. The paper aimed to make a comparative analysis using data visualization and machine learning applications for breast cancer detection and diagnosis. Diagnostic performances of applications were comparable for detecting breast cancers. Data visualization and machine learning techniques can provide significant benefits and impact cancer detection in the decision-making process. In this paper, different machine learning and data mining techniques for the detection of breast cancer were proposed. Results obtained with the logistic regression model with all features included showed the highest classification accuracy (98.1%), and the proposed approach revealed the enhancement in accuracy performances. These results indicated the potential to open new opportunities in the detection of breast cancer.","author":[{"dropping-particle":"","family":"Ak","given":"Muhammet Fatih","non-dropping-particle":"","parse-names":false,"suffix":""}],"container-title":"Healthcare (Switzerland)","id":"ITEM-1","issue":"2","issued":{"date-parts":[["2020"]]},"title":"A comparative analysis of breast cancer detection and diagnosis using data visualization and machine learning applications","type":"article-journal","volume":"8"},"uris":["http://www.mendeley.com/documents/?uuid=3241d43b-0fed-4fd2-9610-0f9cfd911a8b"]}],"mendeley":{"formattedCitation":"(Ak, 2020)","plainTextFormattedCitation":"(Ak, 2020)","previouslyFormattedCitation":"(Ak, 2020)"},"properties":{"noteIndex":0},"schema":"https://github.com/citation-style-language/schema/raw/master/csl-citation.json"}</w:instrText>
      </w:r>
      <w:r w:rsidR="00DB5B82" w:rsidRPr="00404D72">
        <w:rPr>
          <w:szCs w:val="24"/>
        </w:rPr>
        <w:fldChar w:fldCharType="separate"/>
      </w:r>
      <w:r w:rsidR="006C555F" w:rsidRPr="00404D72">
        <w:rPr>
          <w:noProof/>
          <w:szCs w:val="24"/>
        </w:rPr>
        <w:t>(Ak, 2020)</w:t>
      </w:r>
      <w:r w:rsidR="00DB5B82" w:rsidRPr="00404D72">
        <w:rPr>
          <w:szCs w:val="24"/>
        </w:rPr>
        <w:fldChar w:fldCharType="end"/>
      </w:r>
      <w:r w:rsidR="00DB5B82" w:rsidRPr="00404D72">
        <w:rPr>
          <w:szCs w:val="24"/>
        </w:rPr>
        <w:t xml:space="preserve">. </w:t>
      </w:r>
      <w:r w:rsidR="007940FD" w:rsidRPr="00404D72">
        <w:rPr>
          <w:szCs w:val="24"/>
        </w:rPr>
        <w:t>Tingginya angka kematian</w:t>
      </w:r>
      <w:r w:rsidR="003D7C97" w:rsidRPr="00404D72">
        <w:rPr>
          <w:szCs w:val="24"/>
        </w:rPr>
        <w:t xml:space="preserve"> ini </w:t>
      </w:r>
      <w:r w:rsidR="00FE6B90" w:rsidRPr="00404D72">
        <w:rPr>
          <w:szCs w:val="24"/>
        </w:rPr>
        <w:t>diperburuk oleh fakta</w:t>
      </w:r>
      <w:r w:rsidR="00075999" w:rsidRPr="00404D72">
        <w:rPr>
          <w:szCs w:val="24"/>
        </w:rPr>
        <w:t xml:space="preserve"> bahwa </w:t>
      </w:r>
      <w:r w:rsidR="003D7C97" w:rsidRPr="00404D72">
        <w:rPr>
          <w:szCs w:val="24"/>
        </w:rPr>
        <w:t xml:space="preserve">70% kasus di Indonesia terdeteksi pada stadium lanjut, padahal 43% kematian </w:t>
      </w:r>
      <w:r w:rsidR="00D6686A" w:rsidRPr="00404D72">
        <w:rPr>
          <w:szCs w:val="24"/>
        </w:rPr>
        <w:t xml:space="preserve">akibat </w:t>
      </w:r>
      <w:r w:rsidR="003D7C97" w:rsidRPr="00404D72">
        <w:rPr>
          <w:szCs w:val="24"/>
        </w:rPr>
        <w:t xml:space="preserve">kanker dapat dicegah melalui deteksi dini </w:t>
      </w:r>
      <w:r w:rsidR="00254225" w:rsidRPr="00404D72">
        <w:rPr>
          <w:szCs w:val="24"/>
        </w:rPr>
        <w:fldChar w:fldCharType="begin" w:fldLock="1"/>
      </w:r>
      <w:r w:rsidR="00494273" w:rsidRPr="00404D72">
        <w:rPr>
          <w:szCs w:val="24"/>
        </w:rPr>
        <w:instrText>ADDIN CSL_CITATION {"citationItems":[{"id":"ITEM-1","itemData":{"DOI":"10.31557/APJCP.2023.24.8.2749","ISSN":"2476762X","PMID":"37642061","abstract":"Background: The lack of early detection in breast cancer management has been identified as the primary factor contributing to the high mortality rate. The introduction of BPJS Kesehatan, Indonesia’s national health insurance, was intended to ensure the provision of adequate health services for breast cancer patients. This study aimed to investigate the current state of health services in Indonesia concerning the early detection of breast cancer, following the implementation of BPJS Kesehatan introduction. Methods: The study was conducted in 2017 in Yogyakarta, Indonesia. Subjects were recruited using a purposive sampling technique with maximum variation. The sample comprised breast cancer patients, health care professionals (HCPs), and healthy women from the general population with no history of breast cancer. The subjects’ experiences and knowledge of health services regarding the early detection of breast cancer were investigated through in-depth interviews. Thematic analysis was used to synthesize the results from interviews with 25 participants. Result: This study identified several issues that hinder the timely detection of breast cancer. The lack of both screening and diagnostic procedures emerged as a prominent obstacle in breast cancer management. The study identified the following barriers: (1) limited community knowledge about early detection; (2). lack of urgency among patients to seek medical treatment; (3) limited access to health facilities; and (4) inconsistent adherence among health care professionals to guidelines for both screening and diagnostic procedures. Conclusions: This study revealed multiple factors contributing to the delay in breast cancer detection in Indonesia, leading to suboptimal management of the disease. It is crucial for the government to prioritize the improvement of enabling factors across all levels of care for early detection. These factors include initiatives to increase public awareness, improve access to health services, strengthen the referral system, and enhance health facilities.","author":[{"dropping-particle":"","family":"Icanervilia","given":"Ajeng Viska","non-dropping-particle":"","parse-names":false,"suffix":""},{"dropping-particle":"","family":"Choridah","given":"Lina","non-dropping-particle":"","parse-names":false,"suffix":""},{"dropping-particle":"","family":"Asselt","given":"Antoinette D.I.","non-dropping-particle":"Van","parse-names":false,"suffix":""},{"dropping-particle":"","family":"Vervoort","given":"Johanna P.M.","non-dropping-particle":"","parse-names":false,"suffix":""},{"dropping-particle":"","family":"Postma","given":"Maarten J.","non-dropping-particle":"","parse-names":false,"suffix":""},{"dropping-particle":"","family":"Rengganis","given":"Anggraeni Ayu","non-dropping-particle":"","parse-names":false,"suffix":""},{"dropping-particle":"","family":"Kardinah","given":"Kardinah","non-dropping-particle":"","parse-names":false,"suffix":""}],"container-title":"Asian Pacific Journal of Cancer Prevention","id":"ITEM-1","issue":"8","issued":{"date-parts":[["2023"]]},"page":"2749-2755","title":"Early Detection of Breast Cancer in Indonesia: Barriers Identified in a Qualitative Study","type":"article-journal","volume":"24"},"uris":["http://www.mendeley.com/documents/?uuid=643c14a7-62ed-49cc-a300-29c2783b19cd"]}],"mendeley":{"formattedCitation":"(Icanervilia dkk., 2023)","plainTextFormattedCitation":"(Icanervilia dkk., 2023)","previouslyFormattedCitation":"(Icanervilia dkk., 2023)"},"properties":{"noteIndex":0},"schema":"https://github.com/citation-style-language/schema/raw/master/csl-citation.json"}</w:instrText>
      </w:r>
      <w:r w:rsidR="00254225" w:rsidRPr="00404D72">
        <w:rPr>
          <w:szCs w:val="24"/>
        </w:rPr>
        <w:fldChar w:fldCharType="separate"/>
      </w:r>
      <w:r w:rsidR="001466B1" w:rsidRPr="00404D72">
        <w:rPr>
          <w:noProof/>
          <w:szCs w:val="24"/>
        </w:rPr>
        <w:t>(Icanervilia dkk., 2023)</w:t>
      </w:r>
      <w:r w:rsidR="00254225" w:rsidRPr="00404D72">
        <w:rPr>
          <w:szCs w:val="24"/>
        </w:rPr>
        <w:fldChar w:fldCharType="end"/>
      </w:r>
      <w:r w:rsidR="00031157" w:rsidRPr="00404D72">
        <w:rPr>
          <w:szCs w:val="24"/>
        </w:rPr>
        <w:t>.</w:t>
      </w:r>
      <w:r w:rsidR="00C12473" w:rsidRPr="00404D72">
        <w:rPr>
          <w:szCs w:val="24"/>
        </w:rPr>
        <w:t xml:space="preserve"> </w:t>
      </w:r>
      <w:r w:rsidR="003D7C97" w:rsidRPr="00404D72">
        <w:rPr>
          <w:szCs w:val="24"/>
        </w:rPr>
        <w:t xml:space="preserve"> Meskipun mammografi saat ini dianggap sebagai metode skrining yang paling efektif dengan kemampuan menurunkan </w:t>
      </w:r>
      <w:r w:rsidR="004D19D6" w:rsidRPr="00404D72">
        <w:rPr>
          <w:szCs w:val="24"/>
        </w:rPr>
        <w:t>t</w:t>
      </w:r>
      <w:r w:rsidR="003D7C97" w:rsidRPr="00404D72">
        <w:rPr>
          <w:szCs w:val="24"/>
        </w:rPr>
        <w:t xml:space="preserve">ingkat kematian akibat kanker payudara 20-30% </w:t>
      </w:r>
      <w:r w:rsidR="00A7519C" w:rsidRPr="00404D72">
        <w:rPr>
          <w:szCs w:val="24"/>
        </w:rPr>
        <w:fldChar w:fldCharType="begin" w:fldLock="1"/>
      </w:r>
      <w:r w:rsidR="00494273" w:rsidRPr="00404D72">
        <w:rPr>
          <w:szCs w:val="24"/>
        </w:rPr>
        <w:instrText>ADDIN CSL_CITATION {"citationItems":[{"id":"ITEM-1","itemData":{"DOI":"10.31557/APJCP.2023.24.8.2749","ISSN":"2476762X","PMID":"37642061","abstract":"Background: The lack of early detection in breast cancer management has been identified as the primary factor contributing to the high mortality rate. The introduction of BPJS Kesehatan, Indonesia’s national health insurance, was intended to ensure the provision of adequate health services for breast cancer patients. This study aimed to investigate the current state of health services in Indonesia concerning the early detection of breast cancer, following the implementation of BPJS Kesehatan introduction. Methods: The study was conducted in 2017 in Yogyakarta, Indonesia. Subjects were recruited using a purposive sampling technique with maximum variation. The sample comprised breast cancer patients, health care professionals (HCPs), and healthy women from the general population with no history of breast cancer. The subjects’ experiences and knowledge of health services regarding the early detection of breast cancer were investigated through in-depth interviews. Thematic analysis was used to synthesize the results from interviews with 25 participants. Result: This study identified several issues that hinder the timely detection of breast cancer. The lack of both screening and diagnostic procedures emerged as a prominent obstacle in breast cancer management. The study identified the following barriers: (1) limited community knowledge about early detection; (2). lack of urgency among patients to seek medical treatment; (3) limited access to health facilities; and (4) inconsistent adherence among health care professionals to guidelines for both screening and diagnostic procedures. Conclusions: This study revealed multiple factors contributing to the delay in breast cancer detection in Indonesia, leading to suboptimal management of the disease. It is crucial for the government to prioritize the improvement of enabling factors across all levels of care for early detection. These factors include initiatives to increase public awareness, improve access to health services, strengthen the referral system, and enhance health facilities.","author":[{"dropping-particle":"","family":"Icanervilia","given":"Ajeng Viska","non-dropping-particle":"","parse-names":false,"suffix":""},{"dropping-particle":"","family":"Choridah","given":"Lina","non-dropping-particle":"","parse-names":false,"suffix":""},{"dropping-particle":"","family":"Asselt","given":"Antoinette D.I.","non-dropping-particle":"Van","parse-names":false,"suffix":""},{"dropping-particle":"","family":"Vervoort","given":"Johanna P.M.","non-dropping-particle":"","parse-names":false,"suffix":""},{"dropping-particle":"","family":"Postma","given":"Maarten J.","non-dropping-particle":"","parse-names":false,"suffix":""},{"dropping-particle":"","family":"Rengganis","given":"Anggraeni Ayu","non-dropping-particle":"","parse-names":false,"suffix":""},{"dropping-particle":"","family":"Kardinah","given":"Kardinah","non-dropping-particle":"","parse-names":false,"suffix":""}],"container-title":"Asian Pacific Journal of Cancer Prevention","id":"ITEM-1","issue":"8","issued":{"date-parts":[["2023"]]},"page":"2749-2755","title":"Early Detection of Breast Cancer in Indonesia: Barriers Identified in a Qualitative Study","type":"article-journal","volume":"24"},"uris":["http://www.mendeley.com/documents/?uuid=643c14a7-62ed-49cc-a300-29c2783b19cd"]}],"mendeley":{"formattedCitation":"(Icanervilia dkk., 2023)","plainTextFormattedCitation":"(Icanervilia dkk., 2023)","previouslyFormattedCitation":"(Icanervilia dkk., 2023)"},"properties":{"noteIndex":0},"schema":"https://github.com/citation-style-language/schema/raw/master/csl-citation.json"}</w:instrText>
      </w:r>
      <w:r w:rsidR="00A7519C" w:rsidRPr="00404D72">
        <w:rPr>
          <w:szCs w:val="24"/>
        </w:rPr>
        <w:fldChar w:fldCharType="separate"/>
      </w:r>
      <w:r w:rsidR="001466B1" w:rsidRPr="00404D72">
        <w:rPr>
          <w:noProof/>
          <w:szCs w:val="24"/>
        </w:rPr>
        <w:t>(Icanervilia dkk., 2023)</w:t>
      </w:r>
      <w:r w:rsidR="00A7519C" w:rsidRPr="00404D72">
        <w:rPr>
          <w:szCs w:val="24"/>
        </w:rPr>
        <w:fldChar w:fldCharType="end"/>
      </w:r>
      <w:r w:rsidR="003D7C97" w:rsidRPr="00404D72">
        <w:rPr>
          <w:szCs w:val="24"/>
        </w:rPr>
        <w:t>, akses terhadap fasilitas mammografi di Indonesia masih sangat terbatas</w:t>
      </w:r>
      <w:r w:rsidR="00D6686A" w:rsidRPr="00404D72">
        <w:rPr>
          <w:szCs w:val="24"/>
        </w:rPr>
        <w:t xml:space="preserve"> akibat biaya tinggi, distribusi fasilitas yang tidak merata, serta kurangnya tenaga medis yang terlatih </w:t>
      </w:r>
      <w:r w:rsidR="00D6686A" w:rsidRPr="00404D72">
        <w:rPr>
          <w:szCs w:val="24"/>
        </w:rPr>
        <w:fldChar w:fldCharType="begin" w:fldLock="1"/>
      </w:r>
      <w:r w:rsidR="00494273" w:rsidRPr="00404D72">
        <w:rPr>
          <w:szCs w:val="24"/>
        </w:rPr>
        <w:instrText>ADDIN CSL_CITATION {"citationItems":[{"id":"ITEM-1","itemData":{"DOI":"10.1136/bmjresp-2023-002249","ISBN":"2023002249","ISSN":"20524439","PMID":"38589197","abstract":"Background Diagnosing mediastinal tumours, including incidental lesions, using low-dose CT (LDCT) performed for lung cancer screening, is challenging. It often requires additional invasive and costly tests for proper characterisation and surgical planning. This indicates the need for a more efficient and patient-centred approach, suggesting a gap in the existing diagnostic methods and the potential for artificial intelligence technologies to address this gap. This study aimed to create a multimodal hybrid transformer model using the Vision Transformer that leverages LDCT features and clinical data to improve surgical decision-making for patients with incidentally detected mediastinal tumours. Methods This retrospective study analysed patients with mediastinal tumours between 2010 and 2021. Patients eligible for surgery (n=30) were considered ‘positive,’ whereas those without tumour enlargement (n=32) were considered ‘negative.’ We developed a hybrid model combining a convolutional neural network with a transformer to integrate imaging and clinical data. The dataset was split in a 5:3:2 ratio for training, validation and testing. The model’s efficacy was evaluated using a receiver operating characteristic (ROC) analysis across 25 iterations of random assignments and compared against conventional radiomics models and models excluding clinical data. Results The multimodal hybrid model demonstrated a mean area under the curve (AUC) of 0.90, significantly outperforming the non-clinical data model (AUC=0.86, p=0.04) and radiomics models (random forest AUC=0.81, p=0.008; logistic regression AUC=0.77, p=0.004). Conclusion Integrating clinical and LDCT data using a hybrid transformer model can improve surgical decision-making for mediastinal tumours, showing superiority over models lacking clinical data integration.","author":[{"dropping-particle":"","family":"Yamada","given":"Daisuke","non-dropping-particle":"","parse-names":false,"suffix":""},{"dropping-particle":"","family":"Kojima","given":"Fumitsugu","non-dropping-particle":"","parse-names":false,"suffix":""},{"dropping-particle":"","family":"Otsuka","given":"Yujiro","non-dropping-particle":"","parse-names":false,"suffix":""},{"dropping-particle":"","family":"Kawakami","given":"Kouhei","non-dropping-particle":"","parse-names":false,"suffix":""},{"dropping-particle":"","family":"Koishi","given":"Naoki","non-dropping-particle":"","parse-names":false,"suffix":""},{"dropping-particle":"","family":"Oba","given":"Ken","non-dropping-particle":"","parse-names":false,"suffix":""},{"dropping-particle":"","family":"Bando","given":"Toru","non-dropping-particle":"","parse-names":false,"suffix":""},{"dropping-particle":"","family":"Matsusako","given":"Masaki","non-dropping-particle":"","parse-names":false,"suffix":""},{"dropping-particle":"","family":"Kurihara","given":"Yasuyuki","non-dropping-particle":"","parse-names":false,"suffix":""}],"container-title":"BMJ Open Respiratory Research","id":"ITEM-1","issue":"1","issued":{"date-parts":[["2024"]]},"page":"1-9","title":"Multimodal modeling with low-dose CT and clinical information for diagnostic artificial intelligence on mediastinal tumors: a preliminary study","type":"article-journal","volume":"11"},"uris":["http://www.mendeley.com/documents/?uuid=5cd5fc7b-1725-4f2c-99f4-762720acd1ed"]},{"id":"ITEM-2","itemData":{"DOI":"10.1093/jnci/djac217","ISSN":"14602105","PMID":"36515214","abstract":"Although mammography is widely available in the United States, differences in accessibility in rural and urban areas and changes over time are not well described. In this study, we estimated the number and proportion of women aged 45-84 years who had limited travel time-based geographic accessibility to mammography by urban-rural status and state in the contiguous United States in 2006 and 2022. The proportion of women aged 45-84 years with limited accessibility to mammography did not substantially change from 2006 (12.7%; representing 7.5 million women) to 2022 (12.2%; 8.2 million women). Accessibility to mammography varied by state, but in 10 states, more than 26% of the statewide female population aged 45-84 years had limited accessibility in 2022. This proportion was substantially higher in rural areas (50.6% overall; ≥50% in 28 states in 2022) than in urban areas (3.0% overall). Increasing accessibility to mammography could increase utilization of breast cancer screening and, potentially, improve breast cancer survival.","author":[{"dropping-particle":"","family":"Wiese","given":"Daniel","non-dropping-particle":"","parse-names":false,"suffix":""},{"dropping-particle":"","family":"Islami","given":"Farhad","non-dropping-particle":"","parse-names":false,"suffix":""},{"dropping-particle":"","family":"Henry","given":"Kevin A.","non-dropping-particle":"","parse-names":false,"suffix":""}],"container-title":"Journal of the National Cancer Institute","id":"ITEM-2","issue":"3","issued":{"date-parts":[["2023"]]},"page":"337-340","title":"Changes in geographic accessibility to mammography by state and rural-urban status, United States, 2006-2022","type":"article-journal","volume":"115"},"uris":["http://www.mendeley.com/documents/?uuid=062bab19-d290-417b-8858-9f86234e9ecb"]}],"mendeley":{"formattedCitation":"(Wiese dkk., 2023; Yamada dkk., 2024)","plainTextFormattedCitation":"(Wiese dkk., 2023; Yamada dkk., 2024)","previouslyFormattedCitation":"(Wiese dkk., 2023; Yamada dkk., 2024)"},"properties":{"noteIndex":0},"schema":"https://github.com/citation-style-language/schema/raw/master/csl-citation.json"}</w:instrText>
      </w:r>
      <w:r w:rsidR="00D6686A" w:rsidRPr="00404D72">
        <w:rPr>
          <w:szCs w:val="24"/>
        </w:rPr>
        <w:fldChar w:fldCharType="separate"/>
      </w:r>
      <w:r w:rsidR="001466B1" w:rsidRPr="00404D72">
        <w:rPr>
          <w:noProof/>
          <w:szCs w:val="24"/>
        </w:rPr>
        <w:t>(Wiese dkk., 2023; Yamada dkk., 2024)</w:t>
      </w:r>
      <w:r w:rsidR="00D6686A" w:rsidRPr="00404D72">
        <w:rPr>
          <w:szCs w:val="24"/>
        </w:rPr>
        <w:fldChar w:fldCharType="end"/>
      </w:r>
      <w:r w:rsidR="003D7C97" w:rsidRPr="00404D72">
        <w:rPr>
          <w:szCs w:val="24"/>
        </w:rPr>
        <w:t>.</w:t>
      </w:r>
      <w:r w:rsidR="00A7519C" w:rsidRPr="00404D72">
        <w:rPr>
          <w:szCs w:val="24"/>
        </w:rPr>
        <w:t xml:space="preserve"> </w:t>
      </w:r>
    </w:p>
    <w:p w14:paraId="49BDE314" w14:textId="4F8710E5" w:rsidR="00D6686A" w:rsidRPr="00404D72" w:rsidRDefault="00297929" w:rsidP="00404D72">
      <w:pPr>
        <w:spacing w:after="0"/>
        <w:ind w:firstLine="360"/>
        <w:jc w:val="both"/>
        <w:rPr>
          <w:szCs w:val="24"/>
        </w:rPr>
      </w:pPr>
      <w:r w:rsidRPr="00404D72">
        <w:rPr>
          <w:szCs w:val="24"/>
        </w:rPr>
        <w:t xml:space="preserve">Keterbatasan akses ini menimbulkan dampak yang kompleks, baik secara </w:t>
      </w:r>
      <w:r w:rsidR="003C7C35" w:rsidRPr="00404D72">
        <w:rPr>
          <w:szCs w:val="24"/>
        </w:rPr>
        <w:t>k</w:t>
      </w:r>
      <w:r w:rsidRPr="00404D72">
        <w:rPr>
          <w:szCs w:val="24"/>
        </w:rPr>
        <w:t>esehatan</w:t>
      </w:r>
      <w:r w:rsidR="003C7C35" w:rsidRPr="00404D72">
        <w:rPr>
          <w:szCs w:val="24"/>
        </w:rPr>
        <w:t xml:space="preserve"> </w:t>
      </w:r>
      <w:r w:rsidRPr="00404D72">
        <w:rPr>
          <w:szCs w:val="24"/>
        </w:rPr>
        <w:t>maupun sosial-ekonomi. Kesenjangan layana</w:t>
      </w:r>
      <w:r w:rsidR="00FC5AFD" w:rsidRPr="00404D72">
        <w:rPr>
          <w:szCs w:val="24"/>
        </w:rPr>
        <w:t xml:space="preserve">n </w:t>
      </w:r>
      <w:r w:rsidR="003F3B1B" w:rsidRPr="00404D72">
        <w:rPr>
          <w:szCs w:val="24"/>
        </w:rPr>
        <w:t>k</w:t>
      </w:r>
      <w:r w:rsidR="00FC5AFD" w:rsidRPr="00404D72">
        <w:rPr>
          <w:szCs w:val="24"/>
        </w:rPr>
        <w:t>esehatan antara daerah perkotaan dan pedesaan berkontribusi</w:t>
      </w:r>
      <w:r w:rsidR="00006501" w:rsidRPr="00404D72">
        <w:rPr>
          <w:szCs w:val="24"/>
        </w:rPr>
        <w:t xml:space="preserve"> pada tingginya kasus stadium lanjut, sementara biaya pengobatan yang mahal </w:t>
      </w:r>
      <w:r w:rsidR="0061641B" w:rsidRPr="00404D72">
        <w:rPr>
          <w:szCs w:val="24"/>
        </w:rPr>
        <w:t>menjadi beban berat bagi keluarga. Secara sosial, pasien</w:t>
      </w:r>
      <w:r w:rsidR="00FB4661" w:rsidRPr="00404D72">
        <w:rPr>
          <w:szCs w:val="24"/>
        </w:rPr>
        <w:t xml:space="preserve"> sering menghadapi stigma, penurunan kualitas hidup, dan perubahan hubungan sosial</w:t>
      </w:r>
      <w:r w:rsidR="004D19D6" w:rsidRPr="00404D72">
        <w:rPr>
          <w:szCs w:val="24"/>
        </w:rPr>
        <w:t xml:space="preserve"> </w:t>
      </w:r>
      <w:r w:rsidR="004D19D6" w:rsidRPr="00404D72">
        <w:rPr>
          <w:szCs w:val="24"/>
        </w:rPr>
        <w:fldChar w:fldCharType="begin" w:fldLock="1"/>
      </w:r>
      <w:r w:rsidR="00494273" w:rsidRPr="00404D72">
        <w:rPr>
          <w:szCs w:val="24"/>
        </w:rPr>
        <w:instrText>ADDIN CSL_CITATION {"citationItems":[{"id":"ITEM-1","itemData":{"DOI":"10.15408/aism.v5i2.21187","ISSN":"2621-2536","abstract":"Saat ini Internet of Things (IoT) semakin berkembang pesat. Dengan teknologinya yang canggih, IoT mampu memberikan berbagai dampak positif, seperti efisiensi, efektivitas dan kecepatan dalam melakukan tugas tertentu, terutama dalam bidang kesehatan. Keberadaan IoT dalam bidang kesehatan ini sangat penting dalam memantau kondisi pasien secara cepat dan praktis. Banyaknya penelitian tentang pemanfaatan IoT di bidang kesehatan dapat membantu peneliti atau pihak terkait dalam melakukan pengembangan IoT di dunia medis. Oleh karena itu, diperlukan literature review terkait pemanfaatan IoT di bidang kesehatan agar informasi dapat diklasifikasikan secara sistematis. Penelitian ini bertujuan untuk mengidentifikasi dan menganalisis penelitian-penelitian terbaru terkait pemanfaatan IoT di bidang kesehatan dari tahun 2020 sampai 2021 menggunakan metode Systematic Literature Review (SLR) dengan bantuan tools Publish or Perish, Mendeley, Zotero, dan Microsoft Excel. Hasil penelitian menunjukkan bahwa dari 129 artikel IoT pada Quartile 1 tahun 2020-2021, terdapat 10 artikel terkait IoT di bidang kesehatan yang terbagi menjadi 4 topik, di mana topik yang paling banyak diteliti adalah dampak langsung IoT di bidang kesehatan, yaitu dengan persentase sebesar 50%, lalu diikuti topik efisiensi pengiriman data terkait penggunaan IoT di bidang kesehatan sebesar 20%, masalah keamanan terhadap IoT di bidang kesehatan sebesar 20%, serta penggunaan atau pemakaian energi pada IoT di bidang kesehatan sebesar 10%. ","author":[{"dropping-particle":"","family":"Adauwiyah","given":"Hofifah Isma","non-dropping-particle":"","parse-names":false,"suffix":""},{"dropping-particle":"","family":"Kamaluddin","given":"Muhammad Ridho","non-dropping-particle":"","parse-names":false,"suffix":""},{"dropping-particle":"","family":"Kautsar","given":"Ryo Figo","non-dropping-particle":"Al","parse-names":false,"suffix":""},{"dropping-particle":"","family":"Fitroh","given":"Fitroh","non-dropping-particle":"","parse-names":false,"suffix":""}],"container-title":"Applied Information System and Management (AISM)","id":"ITEM-1","issue":"2","issued":{"date-parts":[["2022"]]},"page":"67-74","title":"Systematic Literature Review terhadap Pemanfaatan Internet of Things (IoT) dalam Bidang Kesehatan","type":"article-journal","volume":"5"},"uris":["http://www.mendeley.com/documents/?uuid=e7e1ee73-f95e-4518-9448-593f0643a70d"]}],"mendeley":{"formattedCitation":"(Adauwiyah dkk., 2022)","plainTextFormattedCitation":"(Adauwiyah dkk., 2022)","previouslyFormattedCitation":"(Adauwiyah dkk., 2022)"},"properties":{"noteIndex":0},"schema":"https://github.com/citation-style-language/schema/raw/master/csl-citation.json"}</w:instrText>
      </w:r>
      <w:r w:rsidR="004D19D6" w:rsidRPr="00404D72">
        <w:rPr>
          <w:szCs w:val="24"/>
        </w:rPr>
        <w:fldChar w:fldCharType="separate"/>
      </w:r>
      <w:r w:rsidR="001466B1" w:rsidRPr="00404D72">
        <w:rPr>
          <w:noProof/>
          <w:szCs w:val="24"/>
        </w:rPr>
        <w:t>(Adauwiyah dkk., 2022)</w:t>
      </w:r>
      <w:r w:rsidR="004D19D6" w:rsidRPr="00404D72">
        <w:rPr>
          <w:szCs w:val="24"/>
        </w:rPr>
        <w:fldChar w:fldCharType="end"/>
      </w:r>
      <w:r w:rsidR="004D19D6" w:rsidRPr="00404D72">
        <w:rPr>
          <w:szCs w:val="24"/>
        </w:rPr>
        <w:t xml:space="preserve">. Dengan demikian, perlu ada upaya serius untuk meningkatkan akses dan ketersediaan skrining kanker payudara guna mengurangi dampak buruk yang ditimbulkannya </w:t>
      </w:r>
      <w:r w:rsidR="004D19D6" w:rsidRPr="00404D72">
        <w:rPr>
          <w:szCs w:val="24"/>
        </w:rPr>
        <w:fldChar w:fldCharType="begin" w:fldLock="1"/>
      </w:r>
      <w:r w:rsidR="00494273" w:rsidRPr="00404D72">
        <w:rPr>
          <w:szCs w:val="24"/>
        </w:rPr>
        <w:instrText>ADDIN CSL_CITATION {"citationItems":[{"id":"ITEM-1","itemData":{"DOI":"10.1136/bmjresp-2023-002249","ISBN":"2023002249","ISSN":"20524439","PMID":"38589197","abstract":"Background Diagnosing mediastinal tumours, including incidental lesions, using low-dose CT (LDCT) performed for lung cancer screening, is challenging. It often requires additional invasive and costly tests for proper characterisation and surgical planning. This indicates the need for a more efficient and patient-centred approach, suggesting a gap in the existing diagnostic methods and the potential for artificial intelligence technologies to address this gap. This study aimed to create a multimodal hybrid transformer model using the Vision Transformer that leverages LDCT features and clinical data to improve surgical decision-making for patients with incidentally detected mediastinal tumours. Methods This retrospective study analysed patients with mediastinal tumours between 2010 and 2021. Patients eligible for surgery (n=30) were considered ‘positive,’ whereas those without tumour enlargement (n=32) were considered ‘negative.’ We developed a hybrid model combining a convolutional neural network with a transformer to integrate imaging and clinical data. The dataset was split in a 5:3:2 ratio for training, validation and testing. The model’s efficacy was evaluated using a receiver operating characteristic (ROC) analysis across 25 iterations of random assignments and compared against conventional radiomics models and models excluding clinical data. Results The multimodal hybrid model demonstrated a mean area under the curve (AUC) of 0.90, significantly outperforming the non-clinical data model (AUC=0.86, p=0.04) and radiomics models (random forest AUC=0.81, p=0.008; logistic regression AUC=0.77, p=0.004). Conclusion Integrating clinical and LDCT data using a hybrid transformer model can improve surgical decision-making for mediastinal tumours, showing superiority over models lacking clinical data integration.","author":[{"dropping-particle":"","family":"Yamada","given":"Daisuke","non-dropping-particle":"","parse-names":false,"suffix":""},{"dropping-particle":"","family":"Kojima","given":"Fumitsugu","non-dropping-particle":"","parse-names":false,"suffix":""},{"dropping-particle":"","family":"Otsuka","given":"Yujiro","non-dropping-particle":"","parse-names":false,"suffix":""},{"dropping-particle":"","family":"Kawakami","given":"Kouhei","non-dropping-particle":"","parse-names":false,"suffix":""},{"dropping-particle":"","family":"Koishi","given":"Naoki","non-dropping-particle":"","parse-names":false,"suffix":""},{"dropping-particle":"","family":"Oba","given":"Ken","non-dropping-particle":"","parse-names":false,"suffix":""},{"dropping-particle":"","family":"Bando","given":"Toru","non-dropping-particle":"","parse-names":false,"suffix":""},{"dropping-particle":"","family":"Matsusako","given":"Masaki","non-dropping-particle":"","parse-names":false,"suffix":""},{"dropping-particle":"","family":"Kurihara","given":"Yasuyuki","non-dropping-particle":"","parse-names":false,"suffix":""}],"container-title":"BMJ Open Respiratory Research","id":"ITEM-1","issue":"1","issued":{"date-parts":[["2024"]]},"page":"1-9","title":"Multimodal modeling with low-dose CT and clinical information for diagnostic artificial intelligence on mediastinal tumors: a preliminary study","type":"article-journal","volume":"11"},"uris":["http://www.mendeley.com/documents/?uuid=5cd5fc7b-1725-4f2c-99f4-762720acd1ed"]}],"mendeley":{"formattedCitation":"(Yamada dkk., 2024)","plainTextFormattedCitation":"(Yamada dkk., 2024)","previouslyFormattedCitation":"(Yamada dkk., 2024)"},"properties":{"noteIndex":0},"schema":"https://github.com/citation-style-language/schema/raw/master/csl-citation.json"}</w:instrText>
      </w:r>
      <w:r w:rsidR="004D19D6" w:rsidRPr="00404D72">
        <w:rPr>
          <w:szCs w:val="24"/>
        </w:rPr>
        <w:fldChar w:fldCharType="separate"/>
      </w:r>
      <w:r w:rsidR="001466B1" w:rsidRPr="00404D72">
        <w:rPr>
          <w:noProof/>
          <w:szCs w:val="24"/>
        </w:rPr>
        <w:t>(Yamada dkk., 2024)</w:t>
      </w:r>
      <w:r w:rsidR="004D19D6" w:rsidRPr="00404D72">
        <w:rPr>
          <w:szCs w:val="24"/>
        </w:rPr>
        <w:fldChar w:fldCharType="end"/>
      </w:r>
      <w:r w:rsidR="004D19D6" w:rsidRPr="00404D72">
        <w:rPr>
          <w:szCs w:val="24"/>
        </w:rPr>
        <w:t>.</w:t>
      </w:r>
    </w:p>
    <w:p w14:paraId="5CACBFBC" w14:textId="28C6188C" w:rsidR="00167A9C" w:rsidRPr="00404D72" w:rsidRDefault="001755F8" w:rsidP="00404D72">
      <w:pPr>
        <w:spacing w:after="0"/>
        <w:ind w:firstLine="360"/>
        <w:jc w:val="both"/>
        <w:rPr>
          <w:szCs w:val="24"/>
        </w:rPr>
      </w:pPr>
      <w:r w:rsidRPr="00404D72">
        <w:rPr>
          <w:szCs w:val="24"/>
        </w:rPr>
        <w:t xml:space="preserve">Berbagai penelitian telah dilakukan untuk mengatasi </w:t>
      </w:r>
      <w:r w:rsidR="00B44CE0" w:rsidRPr="00404D72">
        <w:rPr>
          <w:szCs w:val="24"/>
        </w:rPr>
        <w:t xml:space="preserve">tantangan deteksi dini kanker payudara. Sistem deteksi berbasis </w:t>
      </w:r>
      <w:r w:rsidR="00B44CE0" w:rsidRPr="00404D72">
        <w:rPr>
          <w:i/>
          <w:iCs/>
          <w:szCs w:val="24"/>
        </w:rPr>
        <w:t>deep learning</w:t>
      </w:r>
      <w:r w:rsidR="00B44CE0" w:rsidRPr="00404D72">
        <w:rPr>
          <w:szCs w:val="24"/>
        </w:rPr>
        <w:t xml:space="preserve"> telah dikembangkan dengan sensitivitas hingga 0,94 untuk mendeteksi massa dan asimetri, namun performa sistem ini menurun signifikan pada jaringan payudara dengan kepadatan tinggi </w:t>
      </w:r>
      <w:r w:rsidR="00E00084" w:rsidRPr="00404D72">
        <w:rPr>
          <w:szCs w:val="24"/>
        </w:rPr>
        <w:fldChar w:fldCharType="begin" w:fldLock="1"/>
      </w:r>
      <w:r w:rsidR="00494273" w:rsidRPr="00404D72">
        <w:rPr>
          <w:szCs w:val="24"/>
        </w:rPr>
        <w:instrText>ADDIN CSL_CITATION {"citationItems":[{"id":"ITEM-1","itemData":{"DOI":"10.1002/cam4.4042","ISSN":"20457634","PMID":"34132495","abstract":"Objective: This retrospective study evaluated the model from populations with different breast densities and showed the model's performance on malignancy prediction. Methods: A total of 608 mammograms were collected from Northern Jiangsu People's Hospital in Yangzhou City. The data from this province have not been used in the training or evaluation data set. The model consists of three submodules, lesion detection (Mask-rcnn), lesion registration between craniocaudal view and mediolateral oblique view, malignancy prediction network (ResNet). The data set used to train the model was obtained from nine institutions across six cities. For normal cases, there were no annotations. Here, we adopted the free-response receiver operating characteristic (FROC) curve as the indicator to evaluate the detection performance of all cancers and triple-negative breast cancer (TNBC). The FROC curves are also shown for mass/distortion/asymmetry and typical benign calcification in two kinds of populations with four types of breast density. Results: The sensitivity to mass/distortion/asymmetry for the four types of breast (A, B, C, D) are 0.94, 0.92, 0.89, and 0.72, respectively, when false positive per image is 0.25, while these values are 1.00, 0.95, 0.92, and 0.90, respectively, for the amorphous calcification lesions. The sensitivity for the cancer is 0.85 at the same false-positive rate. The TNBC accounts for about 10%–20% of all breast cancers and is more aggressive with poor prognosis than other breast cancers. Herein, we also evaluated performance on the TNBC cases. Our results show that Yizhun AI could detect 75% TNBC lesions at the same false-positive level mentioned above. Conclusion: The Yizhun AI model used in our work has good diagnostic efficiency for different types of breast, even for the extremely dense breast. It has a guiding role in the clinical diagnosis of breast cancer. The performance of Yizhun AI on mass/distortion/asymmetry is affected by breast density significantly compared to that on amorphous calcification.","author":[{"dropping-particle":"","family":"Li","given":"Hongmei","non-dropping-particle":"","parse-names":false,"suffix":""},{"dropping-particle":"","family":"Ye","given":"Jing","non-dropping-particle":"","parse-names":false,"suffix":""},{"dropping-particle":"","family":"Liu","given":"Hao","non-dropping-particle":"","parse-names":false,"suffix":""},{"dropping-particle":"","family":"Wang","given":"Yichuan","non-dropping-particle":"","parse-names":false,"suffix":""},{"dropping-particle":"","family":"Shi","given":"Binbin","non-dropping-particle":"","parse-names":false,"suffix":""},{"dropping-particle":"","family":"Chen","given":"Juan","non-dropping-particle":"","parse-names":false,"suffix":""},{"dropping-particle":"","family":"Kong","given":"Aiping","non-dropping-particle":"","parse-names":false,"suffix":""},{"dropping-particle":"","family":"Xu","given":"Qing","non-dropping-particle":"","parse-names":false,"suffix":""},{"dropping-particle":"","family":"Cai","given":"Junhui","non-dropping-particle":"","parse-names":false,"suffix":""}],"container-title":"Cancer Medicine","id":"ITEM-1","issue":"14","issued":{"date-parts":[["2021"]]},"page":"4994-5000","title":"Application of deep learning in the detection of breast lesions with four different breast densities","type":"article-journal","volume":"10"},"uris":["http://www.mendeley.com/documents/?uuid=e10bc398-e3b7-423b-b369-029a3d76baab"]}],"mendeley":{"formattedCitation":"(Li dkk., 2021)","plainTextFormattedCitation":"(Li dkk., 2021)","previouslyFormattedCitation":"(Li dkk., 2021)"},"properties":{"noteIndex":0},"schema":"https://github.com/citation-style-language/schema/raw/master/csl-citation.json"}</w:instrText>
      </w:r>
      <w:r w:rsidR="00E00084" w:rsidRPr="00404D72">
        <w:rPr>
          <w:szCs w:val="24"/>
        </w:rPr>
        <w:fldChar w:fldCharType="separate"/>
      </w:r>
      <w:r w:rsidR="001466B1" w:rsidRPr="00404D72">
        <w:rPr>
          <w:noProof/>
          <w:szCs w:val="24"/>
        </w:rPr>
        <w:t>(Li dkk., 2021)</w:t>
      </w:r>
      <w:r w:rsidR="00E00084" w:rsidRPr="00404D72">
        <w:rPr>
          <w:szCs w:val="24"/>
        </w:rPr>
        <w:fldChar w:fldCharType="end"/>
      </w:r>
      <w:r w:rsidR="00EA6CED" w:rsidRPr="00404D72">
        <w:rPr>
          <w:szCs w:val="24"/>
        </w:rPr>
        <w:t>.</w:t>
      </w:r>
      <w:r w:rsidR="00B44CE0" w:rsidRPr="00404D72">
        <w:rPr>
          <w:szCs w:val="24"/>
        </w:rPr>
        <w:t xml:space="preserve"> Untuk mengatasi keterbatasan tersebut, integrasi berbagai modalitas pencitraan seperti USG dan MRI dengan </w:t>
      </w:r>
      <w:r w:rsidR="00B44CE0" w:rsidRPr="00404D72">
        <w:rPr>
          <w:i/>
          <w:iCs/>
          <w:szCs w:val="24"/>
        </w:rPr>
        <w:t>deep learning</w:t>
      </w:r>
      <w:r w:rsidR="00B44CE0" w:rsidRPr="00404D72">
        <w:rPr>
          <w:szCs w:val="24"/>
        </w:rPr>
        <w:t xml:space="preserve"> telah diuji dan menunjukkan peningkatan akurasi. Namun, keterbatasan seperti kendala interpretabilitas dan tingginya biaya masih menjadi hambatan besar dalam penerapan teknologi ini</w:t>
      </w:r>
      <w:r w:rsidR="008E357E" w:rsidRPr="00404D72">
        <w:rPr>
          <w:szCs w:val="24"/>
        </w:rPr>
        <w:t xml:space="preserve"> </w:t>
      </w:r>
      <w:r w:rsidR="00112B26" w:rsidRPr="00404D72">
        <w:rPr>
          <w:szCs w:val="24"/>
        </w:rPr>
        <w:fldChar w:fldCharType="begin" w:fldLock="1"/>
      </w:r>
      <w:r w:rsidR="00494273" w:rsidRPr="00404D72">
        <w:rPr>
          <w:szCs w:val="24"/>
        </w:rPr>
        <w:instrText>ADDIN CSL_CITATION {"citationItems":[{"id":"ITEM-1","itemData":{"DOI":"10.3390/cancers14215334","ISSN":"20726694","abstract":"Breast cancer is among the most common and fatal diseases for women, and no permanent treatment has been discovered. Thus, early detection is a crucial step to control and cure breast cancer that can save the lives of millions of women. For example, in 2020, more than 65% of breast cancer patients were diagnosed in an early stage of cancer, from which all survived. Although early detection is the most effective approach for cancer treatment, breast cancer screening conducted by radiologists is very expensive and time-consuming. More importantly, conventional methods of analyzing breast cancer images suffer from high false-detection rates. Different breast cancer imaging modalities are used to extract and analyze the key features affecting the diagnosis and treatment of breast cancer. These imaging modalities can be divided into subgroups such as mammograms, ultrasound, magnetic resonance imaging, histopathological images, or any combination of them. Radiologists or pathologists analyze images produced by these methods manually, which leads to an increase in the risk of wrong decisions for cancer detection. Thus, the utilization of new automatic methods to analyze all kinds of breast screening images to assist radiologists to interpret images is required. Recently, artificial intelligence (AI) has been widely utilized to automatically improve the early detection and treatment of different types of cancer, specifically breast cancer, thereby enhancing the survival chance of patients. Advances in AI algorithms, such as deep learning, and the availability of datasets obtained from various imaging modalities have opened an opportunity to surpass the limitations of current breast cancer analysis methods. In this article, we first review breast cancer imaging modalities, and their strengths and limitations. Then, we explore and summarize the most recent studies that employed AI in breast cancer detection using various breast imaging modalities. In addition, we report available datasets on the breast-cancer imaging modalities which are important in developing AI-based algorithms and training deep learning models. In conclusion, this review paper tries to provide a comprehensive resource to help researchers working in breast cancer imaging analysis.","author":[{"dropping-particle":"","family":"Madani","given":"Mohammad","non-dropping-particle":"","parse-names":false,"suffix":""},{"dropping-particle":"","family":"Behzadi","given":"Mohammad Mahdi","non-dropping-particle":"","parse-names":false,"suffix":""},{"dropping-particle":"","family":"Nabavi","given":"Sheida","non-dropping-particle":"","parse-names":false,"suffix":""}],"container-title":"Cancers","id":"ITEM-1","issue":"21","issued":{"date-parts":[["2022"]]},"page":"1-36","title":"The Role of Deep Learning in Advancing Breast Cancer Detection Using Different Imaging Modalities: A Systematic Review","type":"article-journal","volume":"14"},"uris":["http://www.mendeley.com/documents/?uuid=98ee8e3b-6e36-476e-9ccd-858834bf1a0b"]}],"mendeley":{"formattedCitation":"(Madani dkk., 2022)","plainTextFormattedCitation":"(Madani dkk., 2022)","previouslyFormattedCitation":"(Madani dkk., 2022)"},"properties":{"noteIndex":0},"schema":"https://github.com/citation-style-language/schema/raw/master/csl-citation.json"}</w:instrText>
      </w:r>
      <w:r w:rsidR="00112B26" w:rsidRPr="00404D72">
        <w:rPr>
          <w:szCs w:val="24"/>
        </w:rPr>
        <w:fldChar w:fldCharType="separate"/>
      </w:r>
      <w:r w:rsidR="001466B1" w:rsidRPr="00404D72">
        <w:rPr>
          <w:noProof/>
          <w:szCs w:val="24"/>
        </w:rPr>
        <w:t>(Madani dkk., 2022)</w:t>
      </w:r>
      <w:r w:rsidR="00112B26" w:rsidRPr="00404D72">
        <w:rPr>
          <w:szCs w:val="24"/>
        </w:rPr>
        <w:fldChar w:fldCharType="end"/>
      </w:r>
      <w:r w:rsidR="00787AAD" w:rsidRPr="00404D72">
        <w:rPr>
          <w:szCs w:val="24"/>
        </w:rPr>
        <w:t>.</w:t>
      </w:r>
      <w:r w:rsidR="0076680C" w:rsidRPr="00404D72">
        <w:rPr>
          <w:szCs w:val="24"/>
        </w:rPr>
        <w:t xml:space="preserve"> </w:t>
      </w:r>
    </w:p>
    <w:p w14:paraId="0674070D" w14:textId="70CEDF05" w:rsidR="001C3431" w:rsidRPr="00404D72" w:rsidRDefault="00B44CE0" w:rsidP="00404D72">
      <w:pPr>
        <w:spacing w:after="0"/>
        <w:ind w:firstLine="360"/>
        <w:jc w:val="both"/>
        <w:rPr>
          <w:szCs w:val="24"/>
        </w:rPr>
      </w:pPr>
      <w:r w:rsidRPr="00404D72">
        <w:rPr>
          <w:szCs w:val="24"/>
        </w:rPr>
        <w:t xml:space="preserve">Selain itu, teknologi berbasis kecerdasan buatan </w:t>
      </w:r>
      <w:r w:rsidR="00410D2F" w:rsidRPr="00404D72">
        <w:rPr>
          <w:i/>
          <w:iCs/>
          <w:szCs w:val="24"/>
        </w:rPr>
        <w:t xml:space="preserve">Artifical </w:t>
      </w:r>
      <w:r w:rsidR="00A52502" w:rsidRPr="00404D72">
        <w:rPr>
          <w:i/>
          <w:iCs/>
          <w:szCs w:val="24"/>
        </w:rPr>
        <w:t xml:space="preserve">Intelligence </w:t>
      </w:r>
      <w:r w:rsidRPr="00404D72">
        <w:rPr>
          <w:szCs w:val="24"/>
        </w:rPr>
        <w:t xml:space="preserve">(AI) seperti Mirai, terbukti efektif dalam memprediksi risiko jangka pendek kanker payudara. Validasi eksternal teknologi ini dilakukan di tujuh rumah sakit di tiga benua berbeda dengan hasil yang menjanjikan. Analisis </w:t>
      </w:r>
      <w:r w:rsidRPr="00404D72">
        <w:rPr>
          <w:i/>
          <w:iCs/>
          <w:szCs w:val="24"/>
        </w:rPr>
        <w:t>cost-effectiveness</w:t>
      </w:r>
      <w:r w:rsidRPr="00404D72">
        <w:rPr>
          <w:szCs w:val="24"/>
        </w:rPr>
        <w:t xml:space="preserve"> menunjukkan bahwa skrining berbasis risiko dapat menghemat biaya sekaligus meningkatkan efisien</w:t>
      </w:r>
      <w:r w:rsidR="00167A9C" w:rsidRPr="00404D72">
        <w:rPr>
          <w:szCs w:val="24"/>
        </w:rPr>
        <w:t xml:space="preserve"> </w:t>
      </w:r>
      <w:r w:rsidR="00167A9C" w:rsidRPr="00404D72">
        <w:rPr>
          <w:szCs w:val="24"/>
        </w:rPr>
        <w:fldChar w:fldCharType="begin" w:fldLock="1"/>
      </w:r>
      <w:r w:rsidR="00494273" w:rsidRPr="00404D72">
        <w:rPr>
          <w:szCs w:val="24"/>
        </w:rPr>
        <w:instrText>ADDIN CSL_CITATION {"citationItems":[{"id":"ITEM-1","itemData":{"DOI":"10.1001/jamanetworkopen.2024.31715","ISSN":"25743805","PMID":"39235813","abstract":"Importance: Previous research has shown good discrimination of short-term risk using an artificial intelligence (AI) risk prediction model (Mirai). However, no studies have been undertaken to evaluate whether this might translate into economic gains. Objective: To assess the cost-effectiveness of incorporating risk-stratified screening using a breast cancer AI model into the United Kingdom (UK) National Breast Cancer Screening Program. Design, Setting, and Participants: This study, conducted from January 1, 2023, to January 31, 2024, involved the development of a decision analytical model to estimate health-related quality of life, cancer survival rates, and costs over the lifetime of the female population eligible for screening. The analysis took a UK payer perspective, and the simulated cohort consisted of women aged 50 to 70 years at screening. Exposures: Mammography screening at 1 to 6 yearly screening intervals based on breast cancer risk and standard care (screening every 3 years). Main Outcomes and Measures: Incremental net monetary benefit based on quality-adjusted life-years (QALYs) and National Health Service (NHS) costs (given in pounds sterling; to convert to US dollars, multiply by 1.28). Results: Artificial intelligence-based risk-stratified programs were estimated to be cost-saving and increase QALYs compared with the current screening program. A screening schedule of every 6 years for lowest-risk individuals, biannually and triennially for those below and above average risk, respectively, and annually for those at highest risk was estimated to give yearly net monetary benefits within the NHS of approximately £60.4 (US $77.3) million and £85.3 (US $109.2) million, with QALY values set at £20 000 (US $25 600) and £30 000 (US $38 400), respectively. Even in scenarios where decision-makers hesitate to allocate additional NHS resources toward screening, implementing the proposed strategies at a QALY value of £1 (US $1.28) was estimated to generate a yearly monetary benefit of approximately £10.6 (US $13.6) million. Conclusions and Relevance: In this decision analytical model study of integrating risk-stratified screening with a breast cancer AI model into the UK National Breast Cancer Screening Program, risk-stratified screening was likely to be cost-effective, yielding added health benefits at reduced costs. These results are particularly relevant for health care settings where resources are under pressure. New studies to prospectively evalu…","author":[{"dropping-particle":"","family":"Hill","given":"Harry","non-dropping-particle":"","parse-names":false,"suffix":""},{"dropping-particle":"","family":"Roadevin","given":"Cristina","non-dropping-particle":"","parse-names":false,"suffix":""},{"dropping-particle":"","family":"Duffy","given":"Stephen","non-dropping-particle":"","parse-names":false,"suffix":""},{"dropping-particle":"","family":"Mandrik","given":"Olena","non-dropping-particle":"","parse-names":false,"suffix":""},{"dropping-particle":"","family":"Brentnall","given":"Adam","non-dropping-particle":"","parse-names":false,"suffix":""}],"container-title":"JAMA network open","id":"ITEM-1","issue":"9","issued":{"date-parts":[["2024"]]},"page":"e2431715","title":"Cost-Effectiveness of AI for Risk-Stratified Breast Cancer Screening","type":"article-journal","volume":"7"},"uris":["http://www.mendeley.com/documents/?uuid=b7e7313f-e27f-4c8e-bfbc-49f0fea6478b"]}],"mendeley":{"formattedCitation":"(Hill dkk., 2024)","plainTextFormattedCitation":"(Hill dkk., 2024)","previouslyFormattedCitation":"(Hill dkk., 2024)"},"properties":{"noteIndex":0},"schema":"https://github.com/citation-style-language/schema/raw/master/csl-citation.json"}</w:instrText>
      </w:r>
      <w:r w:rsidR="00167A9C" w:rsidRPr="00404D72">
        <w:rPr>
          <w:szCs w:val="24"/>
        </w:rPr>
        <w:fldChar w:fldCharType="separate"/>
      </w:r>
      <w:r w:rsidR="001466B1" w:rsidRPr="00404D72">
        <w:rPr>
          <w:noProof/>
          <w:szCs w:val="24"/>
        </w:rPr>
        <w:t>(Hill dkk., 2024)</w:t>
      </w:r>
      <w:r w:rsidR="00167A9C" w:rsidRPr="00404D72">
        <w:rPr>
          <w:szCs w:val="24"/>
        </w:rPr>
        <w:fldChar w:fldCharType="end"/>
      </w:r>
      <w:r w:rsidR="00167A9C" w:rsidRPr="00404D72">
        <w:rPr>
          <w:szCs w:val="24"/>
        </w:rPr>
        <w:t xml:space="preserve">.  </w:t>
      </w:r>
      <w:r w:rsidRPr="00404D72">
        <w:rPr>
          <w:szCs w:val="24"/>
        </w:rPr>
        <w:t>Namun, penerapan teknologi AI di Indonesia menghadapi kendala berupa kebutuhan</w:t>
      </w:r>
      <w:r w:rsidR="003D5DC1" w:rsidRPr="00404D72">
        <w:rPr>
          <w:szCs w:val="24"/>
        </w:rPr>
        <w:t xml:space="preserve"> data yang besar, mahalnya biaya implementasi, dan keterbatasan infrastruktur pendukung </w:t>
      </w:r>
      <w:r w:rsidR="003D5DC1" w:rsidRPr="00404D72">
        <w:rPr>
          <w:szCs w:val="24"/>
        </w:rPr>
        <w:fldChar w:fldCharType="begin" w:fldLock="1"/>
      </w:r>
      <w:r w:rsidR="0060293A" w:rsidRPr="00404D72">
        <w:rPr>
          <w:szCs w:val="24"/>
        </w:rPr>
        <w:instrText>ADDIN CSL_CITATION {"citationItems":[{"id":"ITEM-1","itemData":{"DOI":"10.55175/cdk.v48i6.1438","ISSN":"0125-913X","abstract":"&lt;p&gt;Di seluruh dunia, kanker payudara adalah kanker yang paling sering didiagnosis dan penyebab utama kematian akibat kanker di kalangan wanita. Risiko terkena karsinoma mammae pada wanita sebesar 12,2%. Oleh karena itu skrining karsinoma mammae pada wanita usia produktif sebaiknya dilakukan sedini mungkin. Mammografi tetap menjadi pilihan utama imaging untuk skrining karsinoma mammae. Pada kasus payudara padat USG mungkin dapat membantu diagnosis. MRI merupakan modalitas tambahan, dan memiliki sensitivitas tingggi bila digabung dengan mammografi dan pemeriksaan klinis, namun biaya pemeriksaan MRI perlu menjadi pertimbangan&lt;/p&gt;&lt;p&gt;Breast cancer is the most frequently diagnosed life-threatening cancer in women and the leading cause of cancer death among women worldwide.Women have 12.2% risk for developing breast carcinoma. Screening for breast carcinoma in reproductive women should be done as early as possible. Mammography remains the main choice for screening by imaging. In case of dense breasts, ultrasound may help the diagnosis. MRI is an additional modality, and has a high sensitivity when combined with mammography and clinical examination, but the cost of MRI examination needs to be considered.&lt;/p&gt;","author":[{"dropping-particle":"","family":"Gunawan","given":"Andrey","non-dropping-particle":"","parse-names":false,"suffix":""}],"container-title":"Cermin Dunia Kedokteran","id":"ITEM-1","issue":"6","issued":{"date-parts":[["2021"]]},"page":"347","title":"Pemilihan Pemeriksaan Imaging untuk Skrining Karsinoma Mammae","type":"article-journal","volume":"48"},"uris":["http://www.mendeley.com/documents/?uuid=aa274920-86c9-4c5a-abdc-c7d281d8dad3"]}],"mendeley":{"formattedCitation":"(Gunawan, 2021)","plainTextFormattedCitation":"(Gunawan, 2021)","previouslyFormattedCitation":"(Gunawan, 2021)"},"properties":{"noteIndex":0},"schema":"https://github.com/citation-style-language/schema/raw/master/csl-citation.json"}</w:instrText>
      </w:r>
      <w:r w:rsidR="003D5DC1" w:rsidRPr="00404D72">
        <w:rPr>
          <w:szCs w:val="24"/>
        </w:rPr>
        <w:fldChar w:fldCharType="separate"/>
      </w:r>
      <w:r w:rsidR="006C555F" w:rsidRPr="00404D72">
        <w:rPr>
          <w:noProof/>
          <w:szCs w:val="24"/>
        </w:rPr>
        <w:t>(Gunawan, 2021)</w:t>
      </w:r>
      <w:r w:rsidR="003D5DC1" w:rsidRPr="00404D72">
        <w:rPr>
          <w:szCs w:val="24"/>
        </w:rPr>
        <w:fldChar w:fldCharType="end"/>
      </w:r>
      <w:r w:rsidR="003D5DC1" w:rsidRPr="00404D72">
        <w:rPr>
          <w:szCs w:val="24"/>
        </w:rPr>
        <w:t>. Selain itu, meskipun teknologi IoT memiliki potensi besar dalam meningkatkan pengawasan pasien, penerapannya dalam deteksi kanker payudara masih sangat terbatas</w:t>
      </w:r>
      <w:r w:rsidR="00CD64CB" w:rsidRPr="00404D72">
        <w:rPr>
          <w:szCs w:val="24"/>
        </w:rPr>
        <w:t xml:space="preserve"> </w:t>
      </w:r>
      <w:r w:rsidR="00CD64CB" w:rsidRPr="00404D72">
        <w:rPr>
          <w:szCs w:val="24"/>
        </w:rPr>
        <w:fldChar w:fldCharType="begin" w:fldLock="1"/>
      </w:r>
      <w:r w:rsidR="00494273" w:rsidRPr="00404D72">
        <w:rPr>
          <w:szCs w:val="24"/>
        </w:rPr>
        <w:instrText>ADDIN CSL_CITATION {"citationItems":[{"id":"ITEM-1","itemData":{"DOI":"10.15408/aism.v5i2.21187","ISSN":"2621-2536","abstract":"Saat ini Internet of Things (IoT) semakin berkembang pesat. Dengan teknologinya yang canggih, IoT mampu memberikan berbagai dampak positif, seperti efisiensi, efektivitas dan kecepatan dalam melakukan tugas tertentu, terutama dalam bidang kesehatan. Keberadaan IoT dalam bidang kesehatan ini sangat penting dalam memantau kondisi pasien secara cepat dan praktis. Banyaknya penelitian tentang pemanfaatan IoT di bidang kesehatan dapat membantu peneliti atau pihak terkait dalam melakukan pengembangan IoT di dunia medis. Oleh karena itu, diperlukan literature review terkait pemanfaatan IoT di bidang kesehatan agar informasi dapat diklasifikasikan secara sistematis. Penelitian ini bertujuan untuk mengidentifikasi dan menganalisis penelitian-penelitian terbaru terkait pemanfaatan IoT di bidang kesehatan dari tahun 2020 sampai 2021 menggunakan metode Systematic Literature Review (SLR) dengan bantuan tools Publish or Perish, Mendeley, Zotero, dan Microsoft Excel. Hasil penelitian menunjukkan bahwa dari 129 artikel IoT pada Quartile 1 tahun 2020-2021, terdapat 10 artikel terkait IoT di bidang kesehatan yang terbagi menjadi 4 topik, di mana topik yang paling banyak diteliti adalah dampak langsung IoT di bidang kesehatan, yaitu dengan persentase sebesar 50%, lalu diikuti topik efisiensi pengiriman data terkait penggunaan IoT di bidang kesehatan sebesar 20%, masalah keamanan terhadap IoT di bidang kesehatan sebesar 20%, serta penggunaan atau pemakaian energi pada IoT di bidang kesehatan sebesar 10%. ","author":[{"dropping-particle":"","family":"Adauwiyah","given":"Hofifah Isma","non-dropping-particle":"","parse-names":false,"suffix":""},{"dropping-particle":"","family":"Kamaluddin","given":"Muhammad Ridho","non-dropping-particle":"","parse-names":false,"suffix":""},{"dropping-particle":"","family":"Kautsar","given":"Ryo Figo","non-dropping-particle":"Al","parse-names":false,"suffix":""},{"dropping-particle":"","family":"Fitroh","given":"Fitroh","non-dropping-particle":"","parse-names":false,"suffix":""}],"container-title":"Applied Information System and Management (AISM)","id":"ITEM-1","issue":"2","issued":{"date-parts":[["2022"]]},"page":"67-74","title":"Systematic Literature Review terhadap Pemanfaatan Internet of Things (IoT) dalam Bidang Kesehatan","type":"article-journal","volume":"5"},"uris":["http://www.mendeley.com/documents/?uuid=e7e1ee73-f95e-4518-9448-593f0643a70d"]}],"mendeley":{"formattedCitation":"(Adauwiyah dkk., 2022)","plainTextFormattedCitation":"(Adauwiyah dkk., 2022)","previouslyFormattedCitation":"(Adauwiyah dkk., 2022)"},"properties":{"noteIndex":0},"schema":"https://github.com/citation-style-language/schema/raw/master/csl-citation.json"}</w:instrText>
      </w:r>
      <w:r w:rsidR="00CD64CB" w:rsidRPr="00404D72">
        <w:rPr>
          <w:szCs w:val="24"/>
        </w:rPr>
        <w:fldChar w:fldCharType="separate"/>
      </w:r>
      <w:r w:rsidR="001466B1" w:rsidRPr="00404D72">
        <w:rPr>
          <w:noProof/>
          <w:szCs w:val="24"/>
        </w:rPr>
        <w:t>(Adauwiyah dkk., 2022)</w:t>
      </w:r>
      <w:r w:rsidR="00CD64CB" w:rsidRPr="00404D72">
        <w:rPr>
          <w:szCs w:val="24"/>
        </w:rPr>
        <w:fldChar w:fldCharType="end"/>
      </w:r>
      <w:r w:rsidR="003D5DC1" w:rsidRPr="00404D72">
        <w:rPr>
          <w:szCs w:val="24"/>
        </w:rPr>
        <w:t>.</w:t>
      </w:r>
    </w:p>
    <w:p w14:paraId="02DCDF11" w14:textId="1890C782" w:rsidR="00C0620A" w:rsidRPr="00404D72" w:rsidRDefault="00552622" w:rsidP="00404D72">
      <w:pPr>
        <w:spacing w:after="0"/>
        <w:ind w:firstLine="360"/>
        <w:jc w:val="both"/>
        <w:rPr>
          <w:rFonts w:eastAsia="Times New Roman"/>
          <w:szCs w:val="24"/>
          <w:lang w:val="en-ID"/>
        </w:rPr>
      </w:pPr>
      <w:r w:rsidRPr="00404D72">
        <w:rPr>
          <w:rFonts w:eastAsia="Times New Roman"/>
          <w:szCs w:val="24"/>
          <w:lang w:val="en-ID"/>
        </w:rPr>
        <w:lastRenderedPageBreak/>
        <w:t xml:space="preserve">Teknologi saat ini, seperti mammografi dan ultrasonografi (USG), memiliki keterbatasan dalam mendeteksi kanker payudara, khususnya pada jaringan dengan kepadatan tinggi, yang sering menghasilkan </w:t>
      </w:r>
      <w:r w:rsidRPr="00404D72">
        <w:rPr>
          <w:rFonts w:eastAsia="Times New Roman"/>
          <w:i/>
          <w:iCs/>
          <w:szCs w:val="24"/>
          <w:lang w:val="en-ID"/>
        </w:rPr>
        <w:t>false negatives</w:t>
      </w:r>
      <w:r w:rsidRPr="00404D72">
        <w:rPr>
          <w:rFonts w:eastAsia="Times New Roman"/>
          <w:szCs w:val="24"/>
          <w:lang w:val="en-ID"/>
        </w:rPr>
        <w:t xml:space="preserve"> dan memerlukan pemeriksaan tambahan yang mahal dan </w:t>
      </w:r>
      <w:r w:rsidRPr="002E112A">
        <w:rPr>
          <w:rFonts w:eastAsia="Times New Roman"/>
          <w:i/>
          <w:iCs/>
          <w:szCs w:val="24"/>
          <w:lang w:val="en-ID"/>
        </w:rPr>
        <w:t>invasive</w:t>
      </w:r>
      <w:r w:rsidRPr="00404D72">
        <w:rPr>
          <w:rFonts w:eastAsia="Times New Roman"/>
          <w:szCs w:val="24"/>
          <w:lang w:val="en-ID"/>
        </w:rPr>
        <w:t xml:space="preserve"> </w:t>
      </w:r>
      <w:r w:rsidRPr="00404D72">
        <w:rPr>
          <w:rFonts w:eastAsia="Times New Roman"/>
          <w:szCs w:val="24"/>
          <w:lang w:val="en-ID"/>
        </w:rPr>
        <w:fldChar w:fldCharType="begin" w:fldLock="1"/>
      </w:r>
      <w:r w:rsidR="00494273" w:rsidRPr="00404D72">
        <w:rPr>
          <w:rFonts w:eastAsia="Times New Roman"/>
          <w:szCs w:val="24"/>
          <w:lang w:val="en-ID"/>
        </w:rPr>
        <w:instrText>ADDIN CSL_CITATION {"citationItems":[{"id":"ITEM-1","itemData":{"DOI":"10.1136/bmjresp-2023-002249","ISBN":"2023002249","ISSN":"20524439","PMID":"38589197","abstract":"Background Diagnosing mediastinal tumours, including incidental lesions, using low-dose CT (LDCT) performed for lung cancer screening, is challenging. It often requires additional invasive and costly tests for proper characterisation and surgical planning. This indicates the need for a more efficient and patient-centred approach, suggesting a gap in the existing diagnostic methods and the potential for artificial intelligence technologies to address this gap. This study aimed to create a multimodal hybrid transformer model using the Vision Transformer that leverages LDCT features and clinical data to improve surgical decision-making for patients with incidentally detected mediastinal tumours. Methods This retrospective study analysed patients with mediastinal tumours between 2010 and 2021. Patients eligible for surgery (n=30) were considered ‘positive,’ whereas those without tumour enlargement (n=32) were considered ‘negative.’ We developed a hybrid model combining a convolutional neural network with a transformer to integrate imaging and clinical data. The dataset was split in a 5:3:2 ratio for training, validation and testing. The model’s efficacy was evaluated using a receiver operating characteristic (ROC) analysis across 25 iterations of random assignments and compared against conventional radiomics models and models excluding clinical data. Results The multimodal hybrid model demonstrated a mean area under the curve (AUC) of 0.90, significantly outperforming the non-clinical data model (AUC=0.86, p=0.04) and radiomics models (random forest AUC=0.81, p=0.008; logistic regression AUC=0.77, p=0.004). Conclusion Integrating clinical and LDCT data using a hybrid transformer model can improve surgical decision-making for mediastinal tumours, showing superiority over models lacking clinical data integration.","author":[{"dropping-particle":"","family":"Yamada","given":"Daisuke","non-dropping-particle":"","parse-names":false,"suffix":""},{"dropping-particle":"","family":"Kojima","given":"Fumitsugu","non-dropping-particle":"","parse-names":false,"suffix":""},{"dropping-particle":"","family":"Otsuka","given":"Yujiro","non-dropping-particle":"","parse-names":false,"suffix":""},{"dropping-particle":"","family":"Kawakami","given":"Kouhei","non-dropping-particle":"","parse-names":false,"suffix":""},{"dropping-particle":"","family":"Koishi","given":"Naoki","non-dropping-particle":"","parse-names":false,"suffix":""},{"dropping-particle":"","family":"Oba","given":"Ken","non-dropping-particle":"","parse-names":false,"suffix":""},{"dropping-particle":"","family":"Bando","given":"Toru","non-dropping-particle":"","parse-names":false,"suffix":""},{"dropping-particle":"","family":"Matsusako","given":"Masaki","non-dropping-particle":"","parse-names":false,"suffix":""},{"dropping-particle":"","family":"Kurihara","given":"Yasuyuki","non-dropping-particle":"","parse-names":false,"suffix":""}],"container-title":"BMJ Open Respiratory Research","id":"ITEM-1","issue":"1","issued":{"date-parts":[["2024"]]},"page":"1-9","title":"Multimodal modeling with low-dose CT and clinical information for diagnostic artificial intelligence on mediastinal tumors: a preliminary study","type":"article-journal","volume":"11"},"uris":["http://www.mendeley.com/documents/?uuid=5cd5fc7b-1725-4f2c-99f4-762720acd1ed"]}],"mendeley":{"formattedCitation":"(Yamada dkk., 2024)","plainTextFormattedCitation":"(Yamada dkk., 2024)","previouslyFormattedCitation":"(Yamada dkk., 2024)"},"properties":{"noteIndex":0},"schema":"https://github.com/citation-style-language/schema/raw/master/csl-citation.json"}</w:instrText>
      </w:r>
      <w:r w:rsidRPr="00404D72">
        <w:rPr>
          <w:rFonts w:eastAsia="Times New Roman"/>
          <w:szCs w:val="24"/>
          <w:lang w:val="en-ID"/>
        </w:rPr>
        <w:fldChar w:fldCharType="separate"/>
      </w:r>
      <w:r w:rsidR="001466B1" w:rsidRPr="00404D72">
        <w:rPr>
          <w:rFonts w:eastAsia="Times New Roman"/>
          <w:noProof/>
          <w:szCs w:val="24"/>
          <w:lang w:val="en-ID"/>
        </w:rPr>
        <w:t>(Yamada dkk., 2024)</w:t>
      </w:r>
      <w:r w:rsidRPr="00404D72">
        <w:rPr>
          <w:rFonts w:eastAsia="Times New Roman"/>
          <w:szCs w:val="24"/>
          <w:lang w:val="en-ID"/>
        </w:rPr>
        <w:fldChar w:fldCharType="end"/>
      </w:r>
      <w:r w:rsidRPr="00404D72">
        <w:rPr>
          <w:rFonts w:eastAsia="Times New Roman"/>
          <w:szCs w:val="24"/>
          <w:lang w:val="en-ID"/>
        </w:rPr>
        <w:t xml:space="preserve">. Sebagai alternatif, pembelajaran mendalam multi-modal telah menunjukkan kemampuan untuk mengolah data dari berbagai modalitas pencitraan dan informasi klinis secara simultan, memberikan akurasi deteksi yang lebih tinggi dibandingkan pendekatan tunggal </w:t>
      </w:r>
      <w:r w:rsidRPr="00404D72">
        <w:rPr>
          <w:rFonts w:eastAsia="Times New Roman"/>
          <w:szCs w:val="24"/>
          <w:lang w:val="en-ID"/>
        </w:rPr>
        <w:fldChar w:fldCharType="begin" w:fldLock="1"/>
      </w:r>
      <w:r w:rsidR="00494273" w:rsidRPr="00404D72">
        <w:rPr>
          <w:rFonts w:eastAsia="Times New Roman"/>
          <w:szCs w:val="24"/>
          <w:lang w:val="en-ID"/>
        </w:rPr>
        <w:instrText>ADDIN CSL_CITATION {"citationItems":[{"id":"ITEM-1","itemData":{"DOI":"10.1093/oncolo/oyad227","ISBN":"1885712766","ISSN":"1549490X","PMID":"37669223","abstract":"Background: Not only should resistance to neoadjuvant chemotherapy (NAC) be considered in patients with breast cancer but also the possibility of achieving a pathologic complete response (PCR) after NAC. Our study aims to develop 2 multimodal ultrasound deep learning (DL) models to noninvasively predict resistance and PCR to NAC before treatment. Methods: From January 2017 to July 2022, a total of 170 patients with breast cancer were prospectively enrolled. All patients underwent multimodal ultrasound examination (grayscale 2D ultrasound and ultrasound elastography) before NAC. We combined clinicopathological information to develop 2 DL models, DL_Clinical_resistance and DL_Clinical_PCR, for predicting resistance and PCR to NAC, respectively. In addition, these 2 models were combined to stratify the prediction of response to NAC. Results: In the test cohort, DL_Clinical_resistance had an AUC of 0.911 (95%CI, 0.814-0.979) with a sensitivity of 0.905 (95%CI, 0.765-1.000) and an NPV of 0.882 (95%CI, 0.708-1.000). Meanwhile, DL_Clinical_PCR achieved an AUC of 0.880 (95%CI, 0.751-0.973) and sensitivity and NPV of 0.875 (95%CI, 0.688-1.000) and 0.895 (95%CI, 0.739-1.000), respectively. By combining DL_Clinical_resistance and DL_Clinical_PCR, 37.1% of patients with resistance and 25.7% of patients with PCR were successfully identified by the combined model, suggesting that these patients could benefit by an early change of treatment strategy or by implementing an organ preservation strategy after NAC. Conclusions: The proposed DL_Clinical_resistance and DL_Clinical_PCR models and combined strategy have the potential to predict resistance and PCR to NAC before treatment and allow stratified prediction of NAC response.","author":[{"dropping-particle":"","family":"Gu","given":"Jionghui","non-dropping-particle":"","parse-names":false,"suffix":""},{"dropping-particle":"","family":"Zhong","given":"Xian","non-dropping-particle":"","parse-names":false,"suffix":""},{"dropping-particle":"","family":"Fang","given":"Chengyu","non-dropping-particle":"","parse-names":false,"suffix":""},{"dropping-particle":"","family":"Lou","given":"Wenjing","non-dropping-particle":"","parse-names":false,"suffix":""},{"dropping-particle":"","family":"Fu","given":"Peifen","non-dropping-particle":"","parse-names":false,"suffix":""},{"dropping-particle":"","family":"Woodruff","given":"Henry C.","non-dropping-particle":"","parse-names":false,"suffix":""},{"dropping-particle":"","family":"Wang","given":"Baohua","non-dropping-particle":"","parse-names":false,"suffix":""},{"dropping-particle":"","family":"Jiang","given":"Tianan","non-dropping-particle":"","parse-names":false,"suffix":""},{"dropping-particle":"","family":"Lambin","given":"Philippe","non-dropping-particle":"","parse-names":false,"suffix":""}],"container-title":"Oncologist","id":"ITEM-1","issue":"2","issued":{"date-parts":[["2024"]]},"page":"E187-E197","title":"Deep Learning of Multimodal Ultrasound: Stratifying the Response to Neoadjuvant Chemotherapy in Breast Cancer Before Treatment","type":"article-journal","volume":"29"},"uris":["http://www.mendeley.com/documents/?uuid=6bdabf62-68c8-472f-96cb-e4c51b378e9b"]}],"mendeley":{"formattedCitation":"(Gu dkk., 2024)","plainTextFormattedCitation":"(Gu dkk., 2024)","previouslyFormattedCitation":"(Gu dkk., 2024)"},"properties":{"noteIndex":0},"schema":"https://github.com/citation-style-language/schema/raw/master/csl-citation.json"}</w:instrText>
      </w:r>
      <w:r w:rsidRPr="00404D72">
        <w:rPr>
          <w:rFonts w:eastAsia="Times New Roman"/>
          <w:szCs w:val="24"/>
          <w:lang w:val="en-ID"/>
        </w:rPr>
        <w:fldChar w:fldCharType="separate"/>
      </w:r>
      <w:r w:rsidR="001466B1" w:rsidRPr="00404D72">
        <w:rPr>
          <w:rFonts w:eastAsia="Times New Roman"/>
          <w:noProof/>
          <w:szCs w:val="24"/>
          <w:lang w:val="en-ID"/>
        </w:rPr>
        <w:t>(Gu dkk., 2024)</w:t>
      </w:r>
      <w:r w:rsidRPr="00404D72">
        <w:rPr>
          <w:rFonts w:eastAsia="Times New Roman"/>
          <w:szCs w:val="24"/>
          <w:lang w:val="en-ID"/>
        </w:rPr>
        <w:fldChar w:fldCharType="end"/>
      </w:r>
      <w:r w:rsidRPr="00404D72">
        <w:rPr>
          <w:rFonts w:eastAsia="Times New Roman"/>
          <w:szCs w:val="24"/>
          <w:lang w:val="en-ID"/>
        </w:rPr>
        <w:t xml:space="preserve">. Teknologi IoT juga mendukung pengumpulan dan pengirim data secara real-time, memungkinkan tenaga medis untuk mengakses hasil analisis secara cepat tanpa infrastruktur tambahan yang rumit </w:t>
      </w:r>
      <w:r w:rsidRPr="00404D72">
        <w:rPr>
          <w:rFonts w:eastAsia="Times New Roman"/>
          <w:szCs w:val="24"/>
          <w:lang w:val="en-ID"/>
        </w:rPr>
        <w:fldChar w:fldCharType="begin" w:fldLock="1"/>
      </w:r>
      <w:r w:rsidR="00494273" w:rsidRPr="00404D72">
        <w:rPr>
          <w:rFonts w:eastAsia="Times New Roman"/>
          <w:szCs w:val="24"/>
          <w:lang w:val="en-ID"/>
        </w:rPr>
        <w:instrText>ADDIN CSL_CITATION {"citationItems":[{"id":"ITEM-1","itemData":{"DOI":"10.1136/bmjresp-2023-002249","ISBN":"2023002249","ISSN":"20524439","PMID":"38589197","abstract":"Background Diagnosing mediastinal tumours, including incidental lesions, using low-dose CT (LDCT) performed for lung cancer screening, is challenging. It often requires additional invasive and costly tests for proper characterisation and surgical planning. This indicates the need for a more efficient and patient-centred approach, suggesting a gap in the existing diagnostic methods and the potential for artificial intelligence technologies to address this gap. This study aimed to create a multimodal hybrid transformer model using the Vision Transformer that leverages LDCT features and clinical data to improve surgical decision-making for patients with incidentally detected mediastinal tumours. Methods This retrospective study analysed patients with mediastinal tumours between 2010 and 2021. Patients eligible for surgery (n=30) were considered ‘positive,’ whereas those without tumour enlargement (n=32) were considered ‘negative.’ We developed a hybrid model combining a convolutional neural network with a transformer to integrate imaging and clinical data. The dataset was split in a 5:3:2 ratio for training, validation and testing. The model’s efficacy was evaluated using a receiver operating characteristic (ROC) analysis across 25 iterations of random assignments and compared against conventional radiomics models and models excluding clinical data. Results The multimodal hybrid model demonstrated a mean area under the curve (AUC) of 0.90, significantly outperforming the non-clinical data model (AUC=0.86, p=0.04) and radiomics models (random forest AUC=0.81, p=0.008; logistic regression AUC=0.77, p=0.004). Conclusion Integrating clinical and LDCT data using a hybrid transformer model can improve surgical decision-making for mediastinal tumours, showing superiority over models lacking clinical data integration.","author":[{"dropping-particle":"","family":"Yamada","given":"Daisuke","non-dropping-particle":"","parse-names":false,"suffix":""},{"dropping-particle":"","family":"Kojima","given":"Fumitsugu","non-dropping-particle":"","parse-names":false,"suffix":""},{"dropping-particle":"","family":"Otsuka","given":"Yujiro","non-dropping-particle":"","parse-names":false,"suffix":""},{"dropping-particle":"","family":"Kawakami","given":"Kouhei","non-dropping-particle":"","parse-names":false,"suffix":""},{"dropping-particle":"","family":"Koishi","given":"Naoki","non-dropping-particle":"","parse-names":false,"suffix":""},{"dropping-particle":"","family":"Oba","given":"Ken","non-dropping-particle":"","parse-names":false,"suffix":""},{"dropping-particle":"","family":"Bando","given":"Toru","non-dropping-particle":"","parse-names":false,"suffix":""},{"dropping-particle":"","family":"Matsusako","given":"Masaki","non-dropping-particle":"","parse-names":false,"suffix":""},{"dropping-particle":"","family":"Kurihara","given":"Yasuyuki","non-dropping-particle":"","parse-names":false,"suffix":""}],"container-title":"BMJ Open Respiratory Research","id":"ITEM-1","issue":"1","issued":{"date-parts":[["2024"]]},"page":"1-9","title":"Multimodal modeling with low-dose CT and clinical information for diagnostic artificial intelligence on mediastinal tumors: a preliminary study","type":"article-journal","volume":"11"},"uris":["http://www.mendeley.com/documents/?uuid=5cd5fc7b-1725-4f2c-99f4-762720acd1ed"]}],"mendeley":{"formattedCitation":"(Yamada dkk., 2024)","plainTextFormattedCitation":"(Yamada dkk., 2024)","previouslyFormattedCitation":"(Yamada dkk., 2024)"},"properties":{"noteIndex":0},"schema":"https://github.com/citation-style-language/schema/raw/master/csl-citation.json"}</w:instrText>
      </w:r>
      <w:r w:rsidRPr="00404D72">
        <w:rPr>
          <w:rFonts w:eastAsia="Times New Roman"/>
          <w:szCs w:val="24"/>
          <w:lang w:val="en-ID"/>
        </w:rPr>
        <w:fldChar w:fldCharType="separate"/>
      </w:r>
      <w:r w:rsidR="001466B1" w:rsidRPr="00404D72">
        <w:rPr>
          <w:rFonts w:eastAsia="Times New Roman"/>
          <w:noProof/>
          <w:szCs w:val="24"/>
          <w:lang w:val="en-ID"/>
        </w:rPr>
        <w:t>(Yamada dkk., 2024)</w:t>
      </w:r>
      <w:r w:rsidRPr="00404D72">
        <w:rPr>
          <w:rFonts w:eastAsia="Times New Roman"/>
          <w:szCs w:val="24"/>
          <w:lang w:val="en-ID"/>
        </w:rPr>
        <w:fldChar w:fldCharType="end"/>
      </w:r>
      <w:r w:rsidRPr="00404D72">
        <w:rPr>
          <w:rFonts w:eastAsia="Times New Roman"/>
          <w:szCs w:val="24"/>
          <w:lang w:val="en-ID"/>
        </w:rPr>
        <w:t>.</w:t>
      </w:r>
    </w:p>
    <w:p w14:paraId="7B420B29" w14:textId="0D2404F5" w:rsidR="00552622" w:rsidRPr="00404D72" w:rsidRDefault="00552622" w:rsidP="00404D72">
      <w:pPr>
        <w:spacing w:after="0"/>
        <w:ind w:firstLine="360"/>
        <w:jc w:val="both"/>
        <w:rPr>
          <w:rFonts w:eastAsia="Times New Roman"/>
          <w:szCs w:val="24"/>
          <w:lang w:val="en-ID"/>
        </w:rPr>
      </w:pPr>
      <w:r w:rsidRPr="00404D72">
        <w:rPr>
          <w:rFonts w:eastAsia="Times New Roman"/>
          <w:szCs w:val="24"/>
          <w:lang w:val="en-ID"/>
        </w:rPr>
        <w:t xml:space="preserve">Berdasarkan permasalahan dan kajian pustaka yang telah dilakukan, kami terinspirasi untuk mengembangkan BREAST-SCAN, sebuah sistem berbasis pembelajaran mendalam multi-modal </w:t>
      </w:r>
      <w:r w:rsidR="005F5A38" w:rsidRPr="00404D72">
        <w:rPr>
          <w:rFonts w:eastAsia="Times New Roman"/>
          <w:i/>
          <w:iCs/>
          <w:szCs w:val="24"/>
          <w:lang w:val="en-ID"/>
        </w:rPr>
        <w:t xml:space="preserve">deep </w:t>
      </w:r>
      <w:r w:rsidR="005F5A38" w:rsidRPr="008157E4">
        <w:rPr>
          <w:rFonts w:eastAsia="Times New Roman"/>
          <w:i/>
          <w:iCs/>
          <w:szCs w:val="24"/>
          <w:lang w:val="en-ID"/>
        </w:rPr>
        <w:t>learning</w:t>
      </w:r>
      <w:r w:rsidR="00D56B22" w:rsidRPr="00404D72">
        <w:rPr>
          <w:rFonts w:eastAsia="Times New Roman"/>
          <w:szCs w:val="24"/>
          <w:lang w:val="en-ID"/>
        </w:rPr>
        <w:t xml:space="preserve"> </w:t>
      </w:r>
      <w:r w:rsidRPr="00404D72">
        <w:rPr>
          <w:rFonts w:eastAsia="Times New Roman"/>
          <w:szCs w:val="24"/>
          <w:lang w:val="en-ID"/>
        </w:rPr>
        <w:t xml:space="preserve">yang terintegrasi IoT. Sistem ini dirancang untuk mendeteksi kanker payudara dengan akurasi tinggi hingga 95%, khususnya pada jaringan padat. BREAST-SCAN menggunakan data </w:t>
      </w:r>
      <w:r w:rsidR="00D56B22" w:rsidRPr="00404D72">
        <w:rPr>
          <w:rFonts w:eastAsia="Times New Roman"/>
          <w:szCs w:val="24"/>
          <w:lang w:val="en-ID"/>
        </w:rPr>
        <w:t>langsung dari</w:t>
      </w:r>
      <w:r w:rsidRPr="00404D72">
        <w:rPr>
          <w:rFonts w:eastAsia="Times New Roman"/>
          <w:szCs w:val="24"/>
          <w:lang w:val="en-ID"/>
        </w:rPr>
        <w:t xml:space="preserve"> USG, dan </w:t>
      </w:r>
      <w:r w:rsidR="00C90338" w:rsidRPr="00404D72">
        <w:rPr>
          <w:rFonts w:eastAsia="Times New Roman"/>
          <w:szCs w:val="24"/>
          <w:lang w:val="en-ID"/>
        </w:rPr>
        <w:t>termografi</w:t>
      </w:r>
      <w:r w:rsidR="009A497E">
        <w:rPr>
          <w:rFonts w:eastAsia="Times New Roman"/>
          <w:szCs w:val="24"/>
          <w:lang w:val="en-ID"/>
        </w:rPr>
        <w:t>, dua metode yang tidak melibatkan paparan radiasi</w:t>
      </w:r>
      <w:r w:rsidRPr="00404D72">
        <w:rPr>
          <w:rFonts w:eastAsia="Times New Roman"/>
          <w:szCs w:val="24"/>
          <w:lang w:val="en-ID"/>
        </w:rPr>
        <w:t xml:space="preserve"> </w:t>
      </w:r>
      <w:r w:rsidR="0086097C" w:rsidRPr="00404D72">
        <w:rPr>
          <w:rFonts w:eastAsia="Times New Roman"/>
          <w:szCs w:val="24"/>
          <w:lang w:val="en-ID"/>
        </w:rPr>
        <w:t>serta mendukung data mammografi</w:t>
      </w:r>
      <w:r w:rsidR="00750E7E" w:rsidRPr="00404D72">
        <w:rPr>
          <w:rFonts w:eastAsia="Times New Roman"/>
          <w:szCs w:val="24"/>
          <w:lang w:val="en-ID"/>
        </w:rPr>
        <w:t xml:space="preserve"> sebagai referensi tambahan jika tersedia, untuk menghasilkan diagnosis yang lebih presisi</w:t>
      </w:r>
      <w:r w:rsidR="00B25C83" w:rsidRPr="00404D72">
        <w:rPr>
          <w:rFonts w:eastAsia="Times New Roman"/>
          <w:szCs w:val="24"/>
          <w:lang w:val="en-ID"/>
        </w:rPr>
        <w:t xml:space="preserve">. </w:t>
      </w:r>
      <w:r w:rsidR="000C20E8" w:rsidRPr="00404D72">
        <w:rPr>
          <w:rFonts w:eastAsia="Times New Roman"/>
          <w:szCs w:val="24"/>
          <w:lang w:val="en-ID"/>
        </w:rPr>
        <w:t xml:space="preserve">Kami merancang sistem </w:t>
      </w:r>
      <w:r w:rsidRPr="00404D72">
        <w:rPr>
          <w:rFonts w:eastAsia="Times New Roman"/>
          <w:szCs w:val="24"/>
          <w:lang w:val="en-ID"/>
        </w:rPr>
        <w:t xml:space="preserve">ini dirancang portable dan ekonomis, sehingga cocok untuk digunakan di fasilitas </w:t>
      </w:r>
      <w:r w:rsidR="00F0632F" w:rsidRPr="00404D72">
        <w:rPr>
          <w:rFonts w:eastAsia="Times New Roman"/>
          <w:szCs w:val="24"/>
          <w:lang w:val="en-ID"/>
        </w:rPr>
        <w:t>k</w:t>
      </w:r>
      <w:r w:rsidRPr="00404D72">
        <w:rPr>
          <w:rFonts w:eastAsia="Times New Roman"/>
          <w:szCs w:val="24"/>
          <w:lang w:val="en-ID"/>
        </w:rPr>
        <w:t>esehatan primer, termasuk di wilayah terpencil. Hasil diag</w:t>
      </w:r>
      <w:r w:rsidR="007B212D" w:rsidRPr="00404D72">
        <w:rPr>
          <w:rFonts w:eastAsia="Times New Roman"/>
          <w:szCs w:val="24"/>
          <w:lang w:val="en-ID"/>
        </w:rPr>
        <w:t>nosis langsung ditampilkan di perangkat dan disimpan di cloud untuk mempermudah akses dokter dan pengelolaan data pasien. Dengan inovasi ini, kami berharap BREAST-SCAN dapat membantu memperluas akses layanan peluang deteksi dini kanker payudara di Indonesia.</w:t>
      </w:r>
    </w:p>
    <w:p w14:paraId="60695576" w14:textId="77777777" w:rsidR="00431D45" w:rsidRPr="00404D72" w:rsidRDefault="00431D45" w:rsidP="00404D72">
      <w:pPr>
        <w:pStyle w:val="Judul2"/>
        <w:spacing w:after="0"/>
        <w:jc w:val="both"/>
        <w:rPr>
          <w:szCs w:val="24"/>
        </w:rPr>
      </w:pPr>
      <w:bookmarkStart w:id="17" w:name="_Toc157861552"/>
      <w:bookmarkStart w:id="18" w:name="_Toc199017259"/>
      <w:bookmarkStart w:id="19" w:name="_Toc199017475"/>
      <w:bookmarkStart w:id="20" w:name="_Toc199017781"/>
      <w:bookmarkStart w:id="21" w:name="_Toc199017923"/>
      <w:bookmarkStart w:id="22" w:name="_Toc199018591"/>
      <w:bookmarkStart w:id="23" w:name="_Toc199018676"/>
      <w:bookmarkStart w:id="24" w:name="_Toc199018719"/>
      <w:bookmarkStart w:id="25" w:name="_Toc199018899"/>
      <w:bookmarkEnd w:id="16"/>
      <w:r w:rsidRPr="00404D72">
        <w:rPr>
          <w:szCs w:val="24"/>
        </w:rPr>
        <w:t>1.2 Rumusan Masalah</w:t>
      </w:r>
      <w:bookmarkEnd w:id="17"/>
      <w:bookmarkEnd w:id="18"/>
      <w:bookmarkEnd w:id="19"/>
      <w:bookmarkEnd w:id="20"/>
      <w:bookmarkEnd w:id="21"/>
      <w:bookmarkEnd w:id="22"/>
      <w:bookmarkEnd w:id="23"/>
      <w:bookmarkEnd w:id="24"/>
      <w:bookmarkEnd w:id="25"/>
    </w:p>
    <w:p w14:paraId="4C3B8140" w14:textId="6D9C57C0" w:rsidR="002825D6" w:rsidRPr="00404D72" w:rsidRDefault="000337B3" w:rsidP="00404D72">
      <w:pPr>
        <w:pStyle w:val="TextBody"/>
        <w:spacing w:after="0"/>
      </w:pPr>
      <w:r w:rsidRPr="00404D72">
        <w:t xml:space="preserve">Deteksi kanker payudara </w:t>
      </w:r>
      <w:r w:rsidR="00491A7F" w:rsidRPr="00404D72">
        <w:t xml:space="preserve">saat ini masih bergatung pada pemeriksaan </w:t>
      </w:r>
      <w:r w:rsidR="00491A7F" w:rsidRPr="00404D72">
        <w:rPr>
          <w:i/>
          <w:iCs/>
        </w:rPr>
        <w:t>invasive</w:t>
      </w:r>
      <w:r w:rsidR="000B7FDC" w:rsidRPr="00404D72">
        <w:t xml:space="preserve"> dan memerlukan tenaga medis spesialis yang jumlanya terbatas</w:t>
      </w:r>
      <w:r w:rsidR="006E1404" w:rsidRPr="00404D72">
        <w:t>.</w:t>
      </w:r>
      <w:r w:rsidR="000B7FDC" w:rsidRPr="00404D72">
        <w:t xml:space="preserve"> Oleh karena itu</w:t>
      </w:r>
      <w:r w:rsidR="004167D2" w:rsidRPr="00404D72">
        <w:t>, rumusan masalah pada kegiatan ini sebagai berikut.</w:t>
      </w:r>
    </w:p>
    <w:p w14:paraId="1EE5740A" w14:textId="24A39A6C" w:rsidR="005D210D" w:rsidRPr="00404D72" w:rsidRDefault="00B15E79" w:rsidP="00404D72">
      <w:pPr>
        <w:pStyle w:val="DaftarParagraf"/>
        <w:numPr>
          <w:ilvl w:val="0"/>
          <w:numId w:val="2"/>
        </w:numPr>
        <w:spacing w:after="0" w:line="276" w:lineRule="auto"/>
        <w:jc w:val="both"/>
        <w:rPr>
          <w:rFonts w:ascii="Times New Roman" w:hAnsi="Times New Roman" w:cs="Times New Roman"/>
          <w:sz w:val="24"/>
          <w:szCs w:val="24"/>
        </w:rPr>
      </w:pPr>
      <w:r w:rsidRPr="00404D72">
        <w:rPr>
          <w:rFonts w:ascii="Times New Roman" w:hAnsi="Times New Roman" w:cs="Times New Roman"/>
          <w:sz w:val="24"/>
          <w:szCs w:val="24"/>
        </w:rPr>
        <w:t xml:space="preserve">Bagaimana </w:t>
      </w:r>
      <w:r w:rsidR="004167D2" w:rsidRPr="00404D72">
        <w:rPr>
          <w:rFonts w:ascii="Times New Roman" w:hAnsi="Times New Roman" w:cs="Times New Roman"/>
          <w:sz w:val="24"/>
          <w:szCs w:val="24"/>
        </w:rPr>
        <w:t>merancang alat non</w:t>
      </w:r>
      <w:r w:rsidR="00904926" w:rsidRPr="00404D72">
        <w:rPr>
          <w:rFonts w:ascii="Times New Roman" w:hAnsi="Times New Roman" w:cs="Times New Roman"/>
          <w:sz w:val="24"/>
          <w:szCs w:val="24"/>
        </w:rPr>
        <w:t xml:space="preserve">-invasif yang dapat melakukan pendeteksi kanker payudara secara langsung sehingga mempermudah tenaga medis dalam melakukan </w:t>
      </w:r>
      <w:r w:rsidR="00A75EE8" w:rsidRPr="00404D72">
        <w:rPr>
          <w:rFonts w:ascii="Times New Roman" w:hAnsi="Times New Roman" w:cs="Times New Roman"/>
          <w:sz w:val="24"/>
          <w:szCs w:val="24"/>
        </w:rPr>
        <w:t>skrining</w:t>
      </w:r>
      <w:r w:rsidR="0015439A" w:rsidRPr="00404D72">
        <w:rPr>
          <w:rFonts w:ascii="Times New Roman" w:hAnsi="Times New Roman" w:cs="Times New Roman"/>
          <w:sz w:val="24"/>
          <w:szCs w:val="24"/>
        </w:rPr>
        <w:t xml:space="preserve"> awal dengan cep</w:t>
      </w:r>
      <w:r w:rsidR="004E7B2C" w:rsidRPr="00404D72">
        <w:rPr>
          <w:rFonts w:ascii="Times New Roman" w:hAnsi="Times New Roman" w:cs="Times New Roman"/>
          <w:sz w:val="24"/>
          <w:szCs w:val="24"/>
        </w:rPr>
        <w:t>at</w:t>
      </w:r>
      <w:r w:rsidR="0015439A" w:rsidRPr="00404D72">
        <w:rPr>
          <w:rFonts w:ascii="Times New Roman" w:hAnsi="Times New Roman" w:cs="Times New Roman"/>
          <w:sz w:val="24"/>
          <w:szCs w:val="24"/>
        </w:rPr>
        <w:t>?</w:t>
      </w:r>
      <w:r w:rsidR="00471831" w:rsidRPr="00404D72">
        <w:rPr>
          <w:rFonts w:ascii="Times New Roman" w:hAnsi="Times New Roman" w:cs="Times New Roman"/>
          <w:sz w:val="24"/>
          <w:szCs w:val="24"/>
        </w:rPr>
        <w:t xml:space="preserve"> </w:t>
      </w:r>
    </w:p>
    <w:p w14:paraId="33849A50" w14:textId="4F666FEA" w:rsidR="00B15E79" w:rsidRPr="00404D72" w:rsidRDefault="00B15E79" w:rsidP="00404D72">
      <w:pPr>
        <w:pStyle w:val="DaftarParagraf"/>
        <w:numPr>
          <w:ilvl w:val="0"/>
          <w:numId w:val="2"/>
        </w:numPr>
        <w:spacing w:after="0" w:line="276" w:lineRule="auto"/>
        <w:jc w:val="both"/>
        <w:rPr>
          <w:rFonts w:ascii="Times New Roman" w:hAnsi="Times New Roman" w:cs="Times New Roman"/>
          <w:sz w:val="24"/>
          <w:szCs w:val="24"/>
        </w:rPr>
      </w:pPr>
      <w:r w:rsidRPr="00404D72">
        <w:rPr>
          <w:rFonts w:ascii="Times New Roman" w:hAnsi="Times New Roman" w:cs="Times New Roman"/>
          <w:sz w:val="24"/>
          <w:szCs w:val="24"/>
        </w:rPr>
        <w:t xml:space="preserve">Bagaimana </w:t>
      </w:r>
      <w:r w:rsidR="009D32DC" w:rsidRPr="00404D72">
        <w:rPr>
          <w:rFonts w:ascii="Times New Roman" w:hAnsi="Times New Roman" w:cs="Times New Roman"/>
          <w:sz w:val="24"/>
          <w:szCs w:val="24"/>
        </w:rPr>
        <w:t xml:space="preserve">menerapkan teknik </w:t>
      </w:r>
      <w:r w:rsidR="0015439A" w:rsidRPr="00404D72">
        <w:rPr>
          <w:rFonts w:ascii="Times New Roman" w:hAnsi="Times New Roman" w:cs="Times New Roman"/>
          <w:sz w:val="24"/>
          <w:szCs w:val="24"/>
        </w:rPr>
        <w:t xml:space="preserve">multi-modal </w:t>
      </w:r>
      <w:r w:rsidR="0015439A" w:rsidRPr="00404D72">
        <w:rPr>
          <w:rFonts w:ascii="Times New Roman" w:hAnsi="Times New Roman" w:cs="Times New Roman"/>
          <w:i/>
          <w:iCs/>
          <w:sz w:val="24"/>
          <w:szCs w:val="24"/>
        </w:rPr>
        <w:t>deep learning</w:t>
      </w:r>
      <w:r w:rsidR="0015439A" w:rsidRPr="00404D72">
        <w:rPr>
          <w:rFonts w:ascii="Times New Roman" w:hAnsi="Times New Roman" w:cs="Times New Roman"/>
          <w:sz w:val="24"/>
          <w:szCs w:val="24"/>
        </w:rPr>
        <w:t xml:space="preserve"> yang terintegrasi</w:t>
      </w:r>
      <w:r w:rsidR="001C2E3D" w:rsidRPr="00404D72">
        <w:rPr>
          <w:rFonts w:ascii="Times New Roman" w:hAnsi="Times New Roman" w:cs="Times New Roman"/>
          <w:sz w:val="24"/>
          <w:szCs w:val="24"/>
        </w:rPr>
        <w:t xml:space="preserve"> dengan IoT untuk mengklasifikasi kanker payudara secara akurat?</w:t>
      </w:r>
    </w:p>
    <w:p w14:paraId="41BCF85A" w14:textId="25FECB9F" w:rsidR="00E654C9" w:rsidRPr="00404D72" w:rsidRDefault="00E654C9" w:rsidP="00404D72">
      <w:pPr>
        <w:pStyle w:val="DaftarParagraf"/>
        <w:numPr>
          <w:ilvl w:val="0"/>
          <w:numId w:val="2"/>
        </w:numPr>
        <w:spacing w:after="0" w:line="276" w:lineRule="auto"/>
        <w:jc w:val="both"/>
        <w:rPr>
          <w:rFonts w:ascii="Times New Roman" w:hAnsi="Times New Roman" w:cs="Times New Roman"/>
          <w:sz w:val="24"/>
          <w:szCs w:val="24"/>
        </w:rPr>
      </w:pPr>
      <w:r w:rsidRPr="00404D72">
        <w:rPr>
          <w:rFonts w:ascii="Times New Roman" w:hAnsi="Times New Roman" w:cs="Times New Roman"/>
          <w:sz w:val="24"/>
          <w:szCs w:val="24"/>
        </w:rPr>
        <w:t xml:space="preserve">Bagaimana </w:t>
      </w:r>
      <w:r w:rsidR="001C2E3D" w:rsidRPr="00404D72">
        <w:rPr>
          <w:rFonts w:ascii="Times New Roman" w:hAnsi="Times New Roman" w:cs="Times New Roman"/>
          <w:sz w:val="24"/>
          <w:szCs w:val="24"/>
        </w:rPr>
        <w:t>mengintegrasikan komponen hardware</w:t>
      </w:r>
      <w:r w:rsidR="008017F0" w:rsidRPr="00404D72">
        <w:rPr>
          <w:rFonts w:ascii="Times New Roman" w:hAnsi="Times New Roman" w:cs="Times New Roman"/>
          <w:sz w:val="24"/>
          <w:szCs w:val="24"/>
        </w:rPr>
        <w:t xml:space="preserve"> dan </w:t>
      </w:r>
      <w:r w:rsidR="008017F0" w:rsidRPr="00404D72">
        <w:rPr>
          <w:rFonts w:ascii="Times New Roman" w:hAnsi="Times New Roman" w:cs="Times New Roman"/>
          <w:i/>
          <w:iCs/>
          <w:sz w:val="24"/>
          <w:szCs w:val="24"/>
        </w:rPr>
        <w:t>software</w:t>
      </w:r>
      <w:r w:rsidR="008017F0" w:rsidRPr="00404D72">
        <w:rPr>
          <w:rFonts w:ascii="Times New Roman" w:hAnsi="Times New Roman" w:cs="Times New Roman"/>
          <w:sz w:val="24"/>
          <w:szCs w:val="24"/>
        </w:rPr>
        <w:t xml:space="preserve"> agar dapat memberikan hasil deteksi yang real-time dan mudah digunakan?</w:t>
      </w:r>
      <w:r w:rsidR="0005395F" w:rsidRPr="00404D72">
        <w:rPr>
          <w:rFonts w:ascii="Times New Roman" w:hAnsi="Times New Roman" w:cs="Times New Roman"/>
          <w:sz w:val="24"/>
          <w:szCs w:val="24"/>
        </w:rPr>
        <w:t xml:space="preserve"> </w:t>
      </w:r>
    </w:p>
    <w:p w14:paraId="5EE9D62A" w14:textId="77777777" w:rsidR="00431D45" w:rsidRPr="00404D72" w:rsidRDefault="00431D45" w:rsidP="00404D72">
      <w:pPr>
        <w:pStyle w:val="Judul2"/>
        <w:spacing w:after="0"/>
        <w:jc w:val="both"/>
        <w:rPr>
          <w:szCs w:val="24"/>
        </w:rPr>
      </w:pPr>
      <w:bookmarkStart w:id="26" w:name="_Toc157861553"/>
      <w:bookmarkStart w:id="27" w:name="_Toc199017260"/>
      <w:bookmarkStart w:id="28" w:name="_Toc199017476"/>
      <w:bookmarkStart w:id="29" w:name="_Toc199017782"/>
      <w:bookmarkStart w:id="30" w:name="_Toc199017924"/>
      <w:bookmarkStart w:id="31" w:name="_Toc199018592"/>
      <w:bookmarkStart w:id="32" w:name="_Toc199018677"/>
      <w:bookmarkStart w:id="33" w:name="_Toc199018720"/>
      <w:bookmarkStart w:id="34" w:name="_Toc199018900"/>
      <w:r w:rsidRPr="00404D72">
        <w:rPr>
          <w:szCs w:val="24"/>
        </w:rPr>
        <w:t xml:space="preserve">1.3 Tujuan </w:t>
      </w:r>
      <w:r w:rsidR="008E3CA2" w:rsidRPr="00404D72">
        <w:rPr>
          <w:szCs w:val="24"/>
        </w:rPr>
        <w:t>Kegiatan</w:t>
      </w:r>
      <w:bookmarkEnd w:id="26"/>
      <w:bookmarkEnd w:id="27"/>
      <w:bookmarkEnd w:id="28"/>
      <w:bookmarkEnd w:id="29"/>
      <w:bookmarkEnd w:id="30"/>
      <w:bookmarkEnd w:id="31"/>
      <w:bookmarkEnd w:id="32"/>
      <w:bookmarkEnd w:id="33"/>
      <w:bookmarkEnd w:id="34"/>
    </w:p>
    <w:p w14:paraId="5A872C70" w14:textId="333FC55A" w:rsidR="00EC730A" w:rsidRPr="00404D72" w:rsidRDefault="00FD689D" w:rsidP="00404D72">
      <w:pPr>
        <w:pStyle w:val="TextBody"/>
        <w:spacing w:after="0"/>
      </w:pPr>
      <w:r w:rsidRPr="00404D72">
        <w:t xml:space="preserve">Berdasarkan rumusan masalah diatas, </w:t>
      </w:r>
      <w:r w:rsidR="008017F0" w:rsidRPr="00404D72">
        <w:t xml:space="preserve">untuk memudahkan </w:t>
      </w:r>
      <w:r w:rsidR="00A75EE8" w:rsidRPr="00404D72">
        <w:t>skrining</w:t>
      </w:r>
      <w:r w:rsidR="008017F0" w:rsidRPr="00404D72">
        <w:t xml:space="preserve"> dan deteksi dini kanker payudara</w:t>
      </w:r>
      <w:r w:rsidR="004F042C" w:rsidRPr="00404D72">
        <w:t>, maka tujuan dari kegiatan ini adalah sebagai berikut.</w:t>
      </w:r>
    </w:p>
    <w:p w14:paraId="2E565D5D" w14:textId="6DA9181F" w:rsidR="00B23127" w:rsidRPr="00404D72" w:rsidRDefault="00DF65AB" w:rsidP="00404D72">
      <w:pPr>
        <w:pStyle w:val="TextBody"/>
        <w:numPr>
          <w:ilvl w:val="0"/>
          <w:numId w:val="5"/>
        </w:numPr>
        <w:spacing w:after="0"/>
      </w:pPr>
      <w:r w:rsidRPr="00404D72">
        <w:t xml:space="preserve">Untuk </w:t>
      </w:r>
      <w:r w:rsidR="00DE6739" w:rsidRPr="00404D72">
        <w:t>membuat alat non-invasif yang dapat melakukan pendeteksi</w:t>
      </w:r>
      <w:r w:rsidR="001124A7" w:rsidRPr="00404D72">
        <w:t xml:space="preserve">an kanker payudara secara langsung sehingga mempermudah tenaga medis dalam melakukan </w:t>
      </w:r>
      <w:r w:rsidR="00A75EE8" w:rsidRPr="00404D72">
        <w:t>skrining</w:t>
      </w:r>
      <w:r w:rsidR="001124A7" w:rsidRPr="00404D72">
        <w:t xml:space="preserve"> awal dengan cepat</w:t>
      </w:r>
      <w:r w:rsidR="00166F1B" w:rsidRPr="00404D72">
        <w:t>.</w:t>
      </w:r>
    </w:p>
    <w:p w14:paraId="2BA79294" w14:textId="13081EFB" w:rsidR="00C753C7" w:rsidRPr="00404D72" w:rsidRDefault="00DC3BE8" w:rsidP="00404D72">
      <w:pPr>
        <w:pStyle w:val="TextBody"/>
        <w:numPr>
          <w:ilvl w:val="0"/>
          <w:numId w:val="5"/>
        </w:numPr>
        <w:spacing w:after="0"/>
      </w:pPr>
      <w:r w:rsidRPr="00404D72">
        <w:lastRenderedPageBreak/>
        <w:t xml:space="preserve">Untuk menerapkan teknik </w:t>
      </w:r>
      <w:r w:rsidR="00B00BBF" w:rsidRPr="00404D72">
        <w:t>pembelajaran mendalam multi-modal yang terintegrasi</w:t>
      </w:r>
      <w:r w:rsidR="00BB72C5" w:rsidRPr="00404D72">
        <w:t xml:space="preserve"> dengan IoT untuk mengklasifikasi kanker payudara secara akurat.</w:t>
      </w:r>
    </w:p>
    <w:p w14:paraId="1B54215F" w14:textId="7929B04E" w:rsidR="00F02FED" w:rsidRPr="00404D72" w:rsidRDefault="003C723F" w:rsidP="00404D72">
      <w:pPr>
        <w:pStyle w:val="TextBody"/>
        <w:numPr>
          <w:ilvl w:val="0"/>
          <w:numId w:val="5"/>
        </w:numPr>
        <w:spacing w:after="0"/>
      </w:pPr>
      <w:r w:rsidRPr="00404D72">
        <w:t xml:space="preserve">Untuk </w:t>
      </w:r>
      <w:r w:rsidR="00BB72C5" w:rsidRPr="00404D72">
        <w:t>mengintegr</w:t>
      </w:r>
      <w:r w:rsidR="009617FF" w:rsidRPr="00404D72">
        <w:t xml:space="preserve">asikan komponen hardware dan </w:t>
      </w:r>
      <w:r w:rsidR="009617FF" w:rsidRPr="00404D72">
        <w:rPr>
          <w:i/>
          <w:iCs/>
        </w:rPr>
        <w:t>software</w:t>
      </w:r>
      <w:r w:rsidR="009617FF" w:rsidRPr="00404D72">
        <w:t xml:space="preserve"> agar dapat memberikan hasil deteksi yang real-time dan mudah digunakan.</w:t>
      </w:r>
    </w:p>
    <w:p w14:paraId="6E18BD9B" w14:textId="609BE6B2" w:rsidR="00742FA3" w:rsidRPr="00404D72" w:rsidRDefault="00742FA3" w:rsidP="00404D72">
      <w:pPr>
        <w:pStyle w:val="Judul2"/>
        <w:spacing w:after="0"/>
        <w:jc w:val="both"/>
        <w:rPr>
          <w:szCs w:val="24"/>
        </w:rPr>
      </w:pPr>
      <w:bookmarkStart w:id="35" w:name="_Toc157861555"/>
      <w:bookmarkStart w:id="36" w:name="_Toc199017261"/>
      <w:bookmarkStart w:id="37" w:name="_Toc199017477"/>
      <w:bookmarkStart w:id="38" w:name="_Toc199017783"/>
      <w:bookmarkStart w:id="39" w:name="_Toc199017925"/>
      <w:bookmarkStart w:id="40" w:name="_Toc199018593"/>
      <w:bookmarkStart w:id="41" w:name="_Toc199018678"/>
      <w:bookmarkStart w:id="42" w:name="_Toc199018721"/>
      <w:bookmarkStart w:id="43" w:name="_Toc199018901"/>
      <w:r w:rsidRPr="00404D72">
        <w:rPr>
          <w:szCs w:val="24"/>
        </w:rPr>
        <w:t xml:space="preserve">1.4 </w:t>
      </w:r>
      <w:r w:rsidR="00A25029" w:rsidRPr="00404D72">
        <w:rPr>
          <w:szCs w:val="24"/>
        </w:rPr>
        <w:t xml:space="preserve">Luaran </w:t>
      </w:r>
      <w:r w:rsidRPr="00404D72">
        <w:rPr>
          <w:szCs w:val="24"/>
        </w:rPr>
        <w:t>Kegiatan</w:t>
      </w:r>
      <w:bookmarkEnd w:id="35"/>
      <w:bookmarkEnd w:id="36"/>
      <w:bookmarkEnd w:id="37"/>
      <w:bookmarkEnd w:id="38"/>
      <w:bookmarkEnd w:id="39"/>
      <w:bookmarkEnd w:id="40"/>
      <w:bookmarkEnd w:id="41"/>
      <w:bookmarkEnd w:id="42"/>
      <w:bookmarkEnd w:id="43"/>
    </w:p>
    <w:p w14:paraId="462EDD24" w14:textId="50DBEC26" w:rsidR="00742FA3" w:rsidRPr="00404D72" w:rsidRDefault="00A25029" w:rsidP="00404D72">
      <w:pPr>
        <w:pStyle w:val="TextBody"/>
        <w:spacing w:after="0"/>
      </w:pPr>
      <w:r w:rsidRPr="00404D72">
        <w:t>Luaran yang diharapkan</w:t>
      </w:r>
      <w:r w:rsidR="00742FA3" w:rsidRPr="00404D72">
        <w:t xml:space="preserve"> dari kegiatan ini adalah:</w:t>
      </w:r>
    </w:p>
    <w:p w14:paraId="0EE69568" w14:textId="0E92ED13" w:rsidR="00A25029" w:rsidRPr="00404D72" w:rsidRDefault="0003430C" w:rsidP="00404D72">
      <w:pPr>
        <w:pStyle w:val="TidakAdaSpasi"/>
        <w:numPr>
          <w:ilvl w:val="0"/>
          <w:numId w:val="3"/>
        </w:numPr>
        <w:spacing w:line="276" w:lineRule="auto"/>
        <w:jc w:val="both"/>
        <w:rPr>
          <w:szCs w:val="24"/>
          <w:lang w:val="en-US"/>
        </w:rPr>
      </w:pPr>
      <w:r w:rsidRPr="00404D72">
        <w:rPr>
          <w:szCs w:val="24"/>
          <w:lang w:val="en-US"/>
        </w:rPr>
        <w:t xml:space="preserve">Laporan Kemajuan (Bulan ke-3) </w:t>
      </w:r>
    </w:p>
    <w:p w14:paraId="67DB0839" w14:textId="2B68427E" w:rsidR="00E76ADD" w:rsidRPr="00404D72" w:rsidRDefault="00E76ADD" w:rsidP="00404D72">
      <w:pPr>
        <w:pStyle w:val="TidakAdaSpasi"/>
        <w:spacing w:line="276" w:lineRule="auto"/>
        <w:ind w:left="720"/>
        <w:jc w:val="both"/>
        <w:rPr>
          <w:szCs w:val="24"/>
          <w:lang w:val="en-US"/>
        </w:rPr>
      </w:pPr>
      <w:r w:rsidRPr="00404D72">
        <w:rPr>
          <w:szCs w:val="24"/>
          <w:lang w:val="en-US"/>
        </w:rPr>
        <w:t xml:space="preserve">Laporan kemajuan </w:t>
      </w:r>
      <w:r w:rsidR="00395F7C" w:rsidRPr="00404D72">
        <w:rPr>
          <w:szCs w:val="24"/>
          <w:lang w:val="en-US"/>
        </w:rPr>
        <w:t>memuat beberapa tahap kegiatan yang dimulai dari perencanaan awal hingga evaluasi dan perbaikan alat.</w:t>
      </w:r>
    </w:p>
    <w:p w14:paraId="269B76A4" w14:textId="197A0445" w:rsidR="00742FA3" w:rsidRPr="00404D72" w:rsidRDefault="0003430C" w:rsidP="00404D72">
      <w:pPr>
        <w:pStyle w:val="TidakAdaSpasi"/>
        <w:numPr>
          <w:ilvl w:val="0"/>
          <w:numId w:val="3"/>
        </w:numPr>
        <w:spacing w:line="276" w:lineRule="auto"/>
        <w:jc w:val="both"/>
        <w:rPr>
          <w:szCs w:val="24"/>
          <w:lang w:val="en-US"/>
        </w:rPr>
      </w:pPr>
      <w:r w:rsidRPr="00404D72">
        <w:rPr>
          <w:szCs w:val="24"/>
          <w:lang w:val="en-US"/>
        </w:rPr>
        <w:t>Laporan Akhir (Bulan ke-4)</w:t>
      </w:r>
    </w:p>
    <w:p w14:paraId="74C71371" w14:textId="1825A82E" w:rsidR="00395F7C" w:rsidRPr="00404D72" w:rsidRDefault="00395F7C" w:rsidP="00404D72">
      <w:pPr>
        <w:pStyle w:val="TidakAdaSpasi"/>
        <w:spacing w:line="276" w:lineRule="auto"/>
        <w:ind w:left="720"/>
        <w:jc w:val="both"/>
        <w:rPr>
          <w:szCs w:val="24"/>
          <w:lang w:val="en-US"/>
        </w:rPr>
      </w:pPr>
      <w:r w:rsidRPr="00404D72">
        <w:rPr>
          <w:szCs w:val="24"/>
          <w:lang w:val="en-US"/>
        </w:rPr>
        <w:t xml:space="preserve">Laporan akhir memuat seluruh rangkaian pelaksanaan kegiatan PKM-KC dan hasil yang </w:t>
      </w:r>
      <w:r w:rsidR="00B90AE5" w:rsidRPr="00404D72">
        <w:rPr>
          <w:szCs w:val="24"/>
          <w:lang w:val="en-US"/>
        </w:rPr>
        <w:t>telah dicapai oleh tim.</w:t>
      </w:r>
      <w:r w:rsidRPr="00404D72">
        <w:rPr>
          <w:szCs w:val="24"/>
          <w:lang w:val="en-US"/>
        </w:rPr>
        <w:t xml:space="preserve"> </w:t>
      </w:r>
    </w:p>
    <w:p w14:paraId="3A95AFED" w14:textId="543FA840" w:rsidR="00E76ADD" w:rsidRPr="00404D72" w:rsidRDefault="00E76ADD" w:rsidP="00404D72">
      <w:pPr>
        <w:pStyle w:val="TidakAdaSpasi"/>
        <w:numPr>
          <w:ilvl w:val="0"/>
          <w:numId w:val="3"/>
        </w:numPr>
        <w:spacing w:line="276" w:lineRule="auto"/>
        <w:jc w:val="both"/>
        <w:rPr>
          <w:szCs w:val="24"/>
          <w:lang w:val="en-US"/>
        </w:rPr>
      </w:pPr>
      <w:r w:rsidRPr="00404D72">
        <w:rPr>
          <w:szCs w:val="24"/>
          <w:lang w:val="en-US"/>
        </w:rPr>
        <w:t xml:space="preserve">Produksi </w:t>
      </w:r>
      <w:r w:rsidR="0003430C" w:rsidRPr="00404D72">
        <w:rPr>
          <w:szCs w:val="24"/>
          <w:lang w:val="en-US"/>
        </w:rPr>
        <w:t>Fungsional (Bula</w:t>
      </w:r>
      <w:r w:rsidRPr="00404D72">
        <w:rPr>
          <w:szCs w:val="24"/>
          <w:lang w:val="en-US"/>
        </w:rPr>
        <w:t>n ke-4</w:t>
      </w:r>
      <w:r w:rsidR="0003430C" w:rsidRPr="00404D72">
        <w:rPr>
          <w:szCs w:val="24"/>
          <w:lang w:val="en-US"/>
        </w:rPr>
        <w:t>)</w:t>
      </w:r>
    </w:p>
    <w:p w14:paraId="75079B59" w14:textId="6A51108A" w:rsidR="00B90AE5" w:rsidRPr="00404D72" w:rsidRDefault="00B90AE5" w:rsidP="00404D72">
      <w:pPr>
        <w:pStyle w:val="TidakAdaSpasi"/>
        <w:spacing w:line="276" w:lineRule="auto"/>
        <w:ind w:left="720"/>
        <w:jc w:val="both"/>
        <w:rPr>
          <w:szCs w:val="24"/>
          <w:lang w:val="en-US"/>
        </w:rPr>
      </w:pPr>
      <w:r w:rsidRPr="00404D72">
        <w:rPr>
          <w:szCs w:val="24"/>
          <w:lang w:val="en-US"/>
        </w:rPr>
        <w:t>Terciptanya sistem BREAST-SCAN untuk mendeteksi kanker payudara yang non-invasif</w:t>
      </w:r>
      <w:r w:rsidR="00754FDB" w:rsidRPr="00404D72">
        <w:rPr>
          <w:szCs w:val="24"/>
          <w:lang w:val="en-US"/>
        </w:rPr>
        <w:t>, akurat dan mudah digunakan oleh tenaga medis.</w:t>
      </w:r>
    </w:p>
    <w:p w14:paraId="71C2D4E3" w14:textId="2F5FE8A1" w:rsidR="0003430C" w:rsidRPr="00404D72" w:rsidRDefault="00E76ADD" w:rsidP="00404D72">
      <w:pPr>
        <w:pStyle w:val="TidakAdaSpasi"/>
        <w:numPr>
          <w:ilvl w:val="0"/>
          <w:numId w:val="3"/>
        </w:numPr>
        <w:spacing w:line="276" w:lineRule="auto"/>
        <w:jc w:val="both"/>
        <w:rPr>
          <w:szCs w:val="24"/>
          <w:lang w:val="en-US"/>
        </w:rPr>
      </w:pPr>
      <w:r w:rsidRPr="00404D72">
        <w:rPr>
          <w:szCs w:val="24"/>
          <w:lang w:val="en-US"/>
        </w:rPr>
        <w:t>Akun Media Sosial (Bulan ke-4)</w:t>
      </w:r>
    </w:p>
    <w:p w14:paraId="5DBA2417" w14:textId="73F0B1C6" w:rsidR="00754FDB" w:rsidRPr="00404D72" w:rsidRDefault="00754FDB" w:rsidP="00404D72">
      <w:pPr>
        <w:pStyle w:val="TidakAdaSpasi"/>
        <w:spacing w:line="276" w:lineRule="auto"/>
        <w:ind w:left="720"/>
        <w:jc w:val="both"/>
        <w:rPr>
          <w:szCs w:val="24"/>
          <w:lang w:val="en-US"/>
        </w:rPr>
      </w:pPr>
      <w:r w:rsidRPr="00404D72">
        <w:rPr>
          <w:szCs w:val="24"/>
          <w:lang w:val="en-US"/>
        </w:rPr>
        <w:t>Media sosial yang digunakan adalah Instagram</w:t>
      </w:r>
      <w:r w:rsidR="009C0278" w:rsidRPr="00404D72">
        <w:rPr>
          <w:szCs w:val="24"/>
          <w:lang w:val="en-US"/>
        </w:rPr>
        <w:t>, memuat konten topik PKM-KC untuk menunjang publikasi dan promosi hasil kegiatan ini</w:t>
      </w:r>
      <w:r w:rsidR="00B908F9" w:rsidRPr="00404D72">
        <w:rPr>
          <w:szCs w:val="24"/>
          <w:lang w:val="en-US"/>
        </w:rPr>
        <w:t>.</w:t>
      </w:r>
      <w:r w:rsidRPr="00404D72">
        <w:rPr>
          <w:szCs w:val="24"/>
          <w:lang w:val="en-US"/>
        </w:rPr>
        <w:t xml:space="preserve"> </w:t>
      </w:r>
    </w:p>
    <w:p w14:paraId="5D506773" w14:textId="3216325C" w:rsidR="00E76ADD" w:rsidRPr="00404D72" w:rsidRDefault="00E76ADD" w:rsidP="00404D72">
      <w:pPr>
        <w:pStyle w:val="TidakAdaSpasi"/>
        <w:numPr>
          <w:ilvl w:val="0"/>
          <w:numId w:val="3"/>
        </w:numPr>
        <w:spacing w:line="276" w:lineRule="auto"/>
        <w:jc w:val="both"/>
        <w:rPr>
          <w:szCs w:val="24"/>
          <w:lang w:val="en-US"/>
        </w:rPr>
      </w:pPr>
      <w:r w:rsidRPr="00404D72">
        <w:rPr>
          <w:szCs w:val="24"/>
          <w:lang w:val="en-US"/>
        </w:rPr>
        <w:t>Sertifikat HKI (Bulan ke-5)</w:t>
      </w:r>
    </w:p>
    <w:p w14:paraId="17EAC8BA" w14:textId="3A1D38BC" w:rsidR="00B908F9" w:rsidRPr="00404D72" w:rsidRDefault="00B908F9" w:rsidP="00404D72">
      <w:pPr>
        <w:pStyle w:val="TidakAdaSpasi"/>
        <w:spacing w:line="276" w:lineRule="auto"/>
        <w:ind w:left="720"/>
        <w:jc w:val="both"/>
        <w:rPr>
          <w:szCs w:val="24"/>
          <w:lang w:val="en-US"/>
        </w:rPr>
      </w:pPr>
      <w:r w:rsidRPr="00404D72">
        <w:rPr>
          <w:szCs w:val="24"/>
          <w:lang w:val="en-US"/>
        </w:rPr>
        <w:t>Sertifikat HKI sebagai bukti terdaftarnya kepemilikan hak cipta produk yang dibuat.</w:t>
      </w:r>
    </w:p>
    <w:p w14:paraId="1F8C548B" w14:textId="2FC5300A" w:rsidR="00431D45" w:rsidRPr="00404D72" w:rsidRDefault="0003084E" w:rsidP="00404D72">
      <w:pPr>
        <w:pStyle w:val="Judul2"/>
        <w:spacing w:after="0"/>
        <w:jc w:val="both"/>
        <w:rPr>
          <w:szCs w:val="24"/>
          <w:lang w:val="en-US"/>
        </w:rPr>
      </w:pPr>
      <w:bookmarkStart w:id="44" w:name="_Toc157861554"/>
      <w:bookmarkStart w:id="45" w:name="_Toc199017262"/>
      <w:bookmarkStart w:id="46" w:name="_Toc199017478"/>
      <w:bookmarkStart w:id="47" w:name="_Toc199017784"/>
      <w:bookmarkStart w:id="48" w:name="_Toc199017926"/>
      <w:bookmarkStart w:id="49" w:name="_Toc199018594"/>
      <w:bookmarkStart w:id="50" w:name="_Toc199018679"/>
      <w:bookmarkStart w:id="51" w:name="_Toc199018722"/>
      <w:bookmarkStart w:id="52" w:name="_Toc199018902"/>
      <w:r w:rsidRPr="00404D72">
        <w:rPr>
          <w:szCs w:val="24"/>
        </w:rPr>
        <w:t>1.</w:t>
      </w:r>
      <w:r w:rsidR="00742FA3" w:rsidRPr="00404D72">
        <w:rPr>
          <w:szCs w:val="24"/>
        </w:rPr>
        <w:t>5</w:t>
      </w:r>
      <w:r w:rsidR="004B5B56" w:rsidRPr="00404D72">
        <w:rPr>
          <w:szCs w:val="24"/>
        </w:rPr>
        <w:t xml:space="preserve"> </w:t>
      </w:r>
      <w:r w:rsidR="00B908F9" w:rsidRPr="00404D72">
        <w:rPr>
          <w:szCs w:val="24"/>
        </w:rPr>
        <w:t xml:space="preserve">Manfaat </w:t>
      </w:r>
      <w:r w:rsidRPr="00404D72">
        <w:rPr>
          <w:szCs w:val="24"/>
          <w:lang w:val="en-US"/>
        </w:rPr>
        <w:t>Kegiatan</w:t>
      </w:r>
      <w:bookmarkEnd w:id="44"/>
      <w:bookmarkEnd w:id="45"/>
      <w:bookmarkEnd w:id="46"/>
      <w:bookmarkEnd w:id="47"/>
      <w:bookmarkEnd w:id="48"/>
      <w:bookmarkEnd w:id="49"/>
      <w:bookmarkEnd w:id="50"/>
      <w:bookmarkEnd w:id="51"/>
      <w:bookmarkEnd w:id="52"/>
    </w:p>
    <w:p w14:paraId="49C9DA1C" w14:textId="36D4B269" w:rsidR="00E726A4" w:rsidRPr="00404D72" w:rsidRDefault="00250FA6" w:rsidP="00404D72">
      <w:pPr>
        <w:pStyle w:val="TextBody"/>
        <w:spacing w:after="0"/>
      </w:pPr>
      <w:r w:rsidRPr="00404D72">
        <w:t xml:space="preserve">Manfaat </w:t>
      </w:r>
      <w:r w:rsidR="00E726A4" w:rsidRPr="00404D72">
        <w:t>dari kegiatan ini adalah:</w:t>
      </w:r>
    </w:p>
    <w:p w14:paraId="2C27ABEF" w14:textId="78DC3072" w:rsidR="00C948B2" w:rsidRPr="00404D72" w:rsidRDefault="00437F3E" w:rsidP="00404D72">
      <w:pPr>
        <w:pStyle w:val="TidakAdaSpasi"/>
        <w:numPr>
          <w:ilvl w:val="0"/>
          <w:numId w:val="4"/>
        </w:numPr>
        <w:spacing w:line="276" w:lineRule="auto"/>
        <w:jc w:val="both"/>
        <w:rPr>
          <w:szCs w:val="24"/>
          <w:lang w:val="en-US"/>
        </w:rPr>
      </w:pPr>
      <w:r w:rsidRPr="00404D72">
        <w:rPr>
          <w:szCs w:val="24"/>
          <w:lang w:val="en-US"/>
        </w:rPr>
        <w:t>Bagi mahaiswa, kegiatan ini me</w:t>
      </w:r>
      <w:r w:rsidR="00646C6B" w:rsidRPr="00404D72">
        <w:rPr>
          <w:szCs w:val="24"/>
          <w:lang w:val="en-US"/>
        </w:rPr>
        <w:t>latih dan mendidik mahasiswa menjadi pribadi yang kritis dan peduli terhadap</w:t>
      </w:r>
      <w:r w:rsidR="00E51B43" w:rsidRPr="00404D72">
        <w:rPr>
          <w:szCs w:val="24"/>
          <w:lang w:val="en-US"/>
        </w:rPr>
        <w:t xml:space="preserve"> permasalahan kesehatan masyarakat, sehingga dapat memberikan </w:t>
      </w:r>
      <w:r w:rsidR="00A90355" w:rsidRPr="00404D72">
        <w:rPr>
          <w:szCs w:val="24"/>
          <w:lang w:val="en-US"/>
        </w:rPr>
        <w:t>solusi teknologi yang tepat. Kegiatan ini juga meningkatkan kemampuan mahasiswa dalam merancang sistem terintegrasi yang bermanfaat bagi bidang kesehatan.</w:t>
      </w:r>
      <w:r w:rsidR="00E51B43" w:rsidRPr="00404D72">
        <w:rPr>
          <w:szCs w:val="24"/>
          <w:lang w:val="en-US"/>
        </w:rPr>
        <w:t xml:space="preserve"> </w:t>
      </w:r>
    </w:p>
    <w:p w14:paraId="4C9DFB19" w14:textId="438DE53E" w:rsidR="000A48DB" w:rsidRPr="00404D72" w:rsidRDefault="00F90D58" w:rsidP="00404D72">
      <w:pPr>
        <w:pStyle w:val="TidakAdaSpasi"/>
        <w:numPr>
          <w:ilvl w:val="0"/>
          <w:numId w:val="4"/>
        </w:numPr>
        <w:spacing w:line="276" w:lineRule="auto"/>
        <w:jc w:val="both"/>
        <w:rPr>
          <w:szCs w:val="24"/>
          <w:lang w:val="en-US"/>
        </w:rPr>
      </w:pPr>
      <w:r w:rsidRPr="00404D72">
        <w:rPr>
          <w:szCs w:val="24"/>
          <w:lang w:val="en-US"/>
        </w:rPr>
        <w:t xml:space="preserve">Bagi Masyarakat, </w:t>
      </w:r>
      <w:r w:rsidR="00044E03" w:rsidRPr="00404D72">
        <w:rPr>
          <w:szCs w:val="24"/>
          <w:lang w:val="en-US"/>
        </w:rPr>
        <w:t xml:space="preserve">produk yang dihasilkan pada kegiatan ini dapat memberikan manfaat bagi </w:t>
      </w:r>
      <w:r w:rsidR="00260FF2">
        <w:rPr>
          <w:szCs w:val="24"/>
          <w:lang w:val="en-US"/>
        </w:rPr>
        <w:t>m</w:t>
      </w:r>
      <w:r w:rsidR="00044E03" w:rsidRPr="00404D72">
        <w:rPr>
          <w:szCs w:val="24"/>
          <w:lang w:val="en-US"/>
        </w:rPr>
        <w:t>asyarakat karena mampu mendeteksi kanker</w:t>
      </w:r>
      <w:r w:rsidR="00437F3E" w:rsidRPr="00404D72">
        <w:rPr>
          <w:szCs w:val="24"/>
          <w:lang w:val="en-US"/>
        </w:rPr>
        <w:t xml:space="preserve"> payudara secara dini, non-invasif, dan terjangkau sehingga mengurangi keterlambatan risiko penanganan.</w:t>
      </w:r>
    </w:p>
    <w:p w14:paraId="4F1C2CBB" w14:textId="7FC5C7E2" w:rsidR="00DC0AE9" w:rsidRPr="00404D72" w:rsidRDefault="00527C56" w:rsidP="00404D72">
      <w:pPr>
        <w:pStyle w:val="TidakAdaSpasi"/>
        <w:numPr>
          <w:ilvl w:val="0"/>
          <w:numId w:val="4"/>
        </w:numPr>
        <w:spacing w:line="276" w:lineRule="auto"/>
        <w:jc w:val="both"/>
        <w:rPr>
          <w:szCs w:val="24"/>
          <w:lang w:val="en-US"/>
        </w:rPr>
      </w:pPr>
      <w:r w:rsidRPr="00404D72">
        <w:rPr>
          <w:szCs w:val="24"/>
          <w:lang w:val="en-US"/>
        </w:rPr>
        <w:t>Bagi Tenaga Medis, sistem ini dapat membantu dalam melakukan pemeriksaan awal kanker payudara secara lebih efisien dan memberikan</w:t>
      </w:r>
      <w:r w:rsidR="00F90D58" w:rsidRPr="00404D72">
        <w:rPr>
          <w:szCs w:val="24"/>
          <w:lang w:val="en-US"/>
        </w:rPr>
        <w:t xml:space="preserve"> dokumentasi digital untuk pemantauan berkelanjutan.</w:t>
      </w:r>
      <w:bookmarkStart w:id="53" w:name="_Toc157861556"/>
    </w:p>
    <w:p w14:paraId="2D441EE9" w14:textId="77777777" w:rsidR="00FC1BFE" w:rsidRPr="00404D72" w:rsidRDefault="00FC1BFE" w:rsidP="004823EA"/>
    <w:p w14:paraId="1C094197" w14:textId="77777777" w:rsidR="00AA1D7B" w:rsidRPr="00404D72" w:rsidRDefault="00AA1D7B" w:rsidP="00404D72">
      <w:pPr>
        <w:rPr>
          <w:szCs w:val="24"/>
        </w:rPr>
      </w:pPr>
    </w:p>
    <w:p w14:paraId="0FDE3691" w14:textId="77777777" w:rsidR="00AA1D7B" w:rsidRPr="00404D72" w:rsidRDefault="00AA1D7B" w:rsidP="00404D72">
      <w:pPr>
        <w:rPr>
          <w:szCs w:val="24"/>
        </w:rPr>
      </w:pPr>
    </w:p>
    <w:p w14:paraId="7C370E2C" w14:textId="157E670D" w:rsidR="00881990" w:rsidRPr="00404D72" w:rsidRDefault="00932878" w:rsidP="00404D72">
      <w:pPr>
        <w:pStyle w:val="Judul1"/>
        <w:spacing w:after="0"/>
        <w:rPr>
          <w:szCs w:val="24"/>
        </w:rPr>
      </w:pPr>
      <w:bookmarkStart w:id="54" w:name="_Toc199017263"/>
      <w:bookmarkStart w:id="55" w:name="_Toc199017479"/>
      <w:bookmarkStart w:id="56" w:name="_Toc199017785"/>
      <w:bookmarkStart w:id="57" w:name="_Toc199017927"/>
      <w:bookmarkStart w:id="58" w:name="_Toc199018595"/>
      <w:bookmarkStart w:id="59" w:name="_Toc199018680"/>
      <w:bookmarkStart w:id="60" w:name="_Toc199018723"/>
      <w:bookmarkStart w:id="61" w:name="_Toc199018903"/>
      <w:r w:rsidRPr="00404D72">
        <w:rPr>
          <w:szCs w:val="24"/>
        </w:rPr>
        <w:lastRenderedPageBreak/>
        <w:t>BAB 2. TINJAUAN PUSTAKA</w:t>
      </w:r>
      <w:bookmarkEnd w:id="53"/>
      <w:bookmarkEnd w:id="54"/>
      <w:bookmarkEnd w:id="55"/>
      <w:bookmarkEnd w:id="56"/>
      <w:bookmarkEnd w:id="57"/>
      <w:bookmarkEnd w:id="58"/>
      <w:bookmarkEnd w:id="59"/>
      <w:bookmarkEnd w:id="60"/>
      <w:bookmarkEnd w:id="61"/>
    </w:p>
    <w:p w14:paraId="260AB60D" w14:textId="30080FB1" w:rsidR="006D1C81" w:rsidRPr="00404D72" w:rsidRDefault="006D1C81" w:rsidP="00404D72">
      <w:pPr>
        <w:pStyle w:val="Judul2"/>
        <w:tabs>
          <w:tab w:val="left" w:pos="928"/>
        </w:tabs>
        <w:spacing w:after="0"/>
        <w:jc w:val="both"/>
        <w:rPr>
          <w:szCs w:val="24"/>
        </w:rPr>
      </w:pPr>
      <w:bookmarkStart w:id="62" w:name="_Toc199017264"/>
      <w:bookmarkStart w:id="63" w:name="_Toc199017480"/>
      <w:bookmarkStart w:id="64" w:name="_Toc199017786"/>
      <w:bookmarkStart w:id="65" w:name="_Toc199017928"/>
      <w:bookmarkStart w:id="66" w:name="_Toc199018596"/>
      <w:bookmarkStart w:id="67" w:name="_Toc199018681"/>
      <w:bookmarkStart w:id="68" w:name="_Toc199018724"/>
      <w:bookmarkStart w:id="69" w:name="_Toc199018904"/>
      <w:r w:rsidRPr="00404D72">
        <w:rPr>
          <w:szCs w:val="24"/>
        </w:rPr>
        <w:t>2.1 Solusi</w:t>
      </w:r>
      <w:r w:rsidRPr="00404D72">
        <w:rPr>
          <w:spacing w:val="-2"/>
          <w:szCs w:val="24"/>
        </w:rPr>
        <w:t xml:space="preserve"> </w:t>
      </w:r>
      <w:r w:rsidRPr="00404D72">
        <w:rPr>
          <w:szCs w:val="24"/>
        </w:rPr>
        <w:t>serupa yang</w:t>
      </w:r>
      <w:r w:rsidRPr="00404D72">
        <w:rPr>
          <w:spacing w:val="-1"/>
          <w:szCs w:val="24"/>
        </w:rPr>
        <w:t xml:space="preserve"> </w:t>
      </w:r>
      <w:r w:rsidRPr="00404D72">
        <w:rPr>
          <w:szCs w:val="24"/>
        </w:rPr>
        <w:t xml:space="preserve">telah </w:t>
      </w:r>
      <w:r w:rsidRPr="00404D72">
        <w:rPr>
          <w:spacing w:val="-5"/>
          <w:szCs w:val="24"/>
        </w:rPr>
        <w:t>ada</w:t>
      </w:r>
      <w:bookmarkEnd w:id="62"/>
      <w:bookmarkEnd w:id="63"/>
      <w:bookmarkEnd w:id="64"/>
      <w:bookmarkEnd w:id="65"/>
      <w:bookmarkEnd w:id="66"/>
      <w:bookmarkEnd w:id="67"/>
      <w:bookmarkEnd w:id="68"/>
      <w:bookmarkEnd w:id="69"/>
    </w:p>
    <w:p w14:paraId="2EBA5437" w14:textId="450C98FA" w:rsidR="006D1C81" w:rsidRPr="00404D72" w:rsidRDefault="00F305C6" w:rsidP="00404D72">
      <w:pPr>
        <w:pStyle w:val="TeksIsi"/>
        <w:spacing w:after="0"/>
        <w:ind w:right="140" w:firstLine="720"/>
        <w:jc w:val="both"/>
        <w:rPr>
          <w:szCs w:val="24"/>
        </w:rPr>
      </w:pPr>
      <w:r w:rsidRPr="00404D72">
        <w:rPr>
          <w:szCs w:val="24"/>
        </w:rPr>
        <w:t xml:space="preserve">Dalam </w:t>
      </w:r>
      <w:r w:rsidR="004736A0" w:rsidRPr="00404D72">
        <w:rPr>
          <w:szCs w:val="24"/>
        </w:rPr>
        <w:t>u</w:t>
      </w:r>
      <w:r w:rsidRPr="00404D72">
        <w:rPr>
          <w:szCs w:val="24"/>
        </w:rPr>
        <w:t xml:space="preserve">paya mendeteksi kanker payudara secara non-invasif, berbagai </w:t>
      </w:r>
      <w:r w:rsidR="00732DD3" w:rsidRPr="00404D72">
        <w:rPr>
          <w:szCs w:val="24"/>
        </w:rPr>
        <w:t>s</w:t>
      </w:r>
      <w:r w:rsidRPr="00404D72">
        <w:rPr>
          <w:szCs w:val="24"/>
        </w:rPr>
        <w:t>olusi teknologi telah dikembangkan</w:t>
      </w:r>
      <w:r w:rsidR="007B2D37" w:rsidRPr="00404D72">
        <w:rPr>
          <w:szCs w:val="24"/>
        </w:rPr>
        <w:t xml:space="preserve"> sebelumnya. </w:t>
      </w:r>
      <w:r w:rsidR="00732DD3" w:rsidRPr="00404D72">
        <w:rPr>
          <w:szCs w:val="24"/>
        </w:rPr>
        <w:t xml:space="preserve">Namun, banyak dari </w:t>
      </w:r>
      <w:r w:rsidR="001F7DB6" w:rsidRPr="00404D72">
        <w:rPr>
          <w:szCs w:val="24"/>
        </w:rPr>
        <w:t>s</w:t>
      </w:r>
      <w:r w:rsidR="00732DD3" w:rsidRPr="00404D72">
        <w:rPr>
          <w:szCs w:val="24"/>
        </w:rPr>
        <w:t>olusi ini memiliki keterbatasan yang dapat diatasi dengan inovasi baru. Beberapa metode yang ada meliputi;</w:t>
      </w:r>
      <w:r w:rsidRPr="00404D72">
        <w:rPr>
          <w:szCs w:val="24"/>
        </w:rPr>
        <w:t xml:space="preserve"> </w:t>
      </w:r>
    </w:p>
    <w:tbl>
      <w:tblPr>
        <w:tblpPr w:leftFromText="180" w:rightFromText="180" w:vertAnchor="text" w:tblpXSpec="center" w:tblpY="1"/>
        <w:tblOverlap w:val="never"/>
        <w:tblW w:w="7371" w:type="dxa"/>
        <w:tblLayout w:type="fixed"/>
        <w:tblCellMar>
          <w:left w:w="0" w:type="dxa"/>
          <w:right w:w="0" w:type="dxa"/>
        </w:tblCellMar>
        <w:tblLook w:val="01E0" w:firstRow="1" w:lastRow="1" w:firstColumn="1" w:lastColumn="1" w:noHBand="0" w:noVBand="0"/>
      </w:tblPr>
      <w:tblGrid>
        <w:gridCol w:w="1635"/>
        <w:gridCol w:w="1843"/>
        <w:gridCol w:w="3893"/>
      </w:tblGrid>
      <w:tr w:rsidR="004D19D6" w:rsidRPr="00404D72" w14:paraId="22777A64" w14:textId="3F3FCC0D" w:rsidTr="00FF30B3">
        <w:trPr>
          <w:trHeight w:val="1879"/>
        </w:trPr>
        <w:tc>
          <w:tcPr>
            <w:tcW w:w="1635" w:type="dxa"/>
          </w:tcPr>
          <w:p w14:paraId="3D3D9154" w14:textId="77777777" w:rsidR="004D19D6" w:rsidRPr="00404D72" w:rsidRDefault="004D19D6" w:rsidP="00404D72">
            <w:pPr>
              <w:pStyle w:val="TableParagraph"/>
              <w:spacing w:line="276" w:lineRule="auto"/>
              <w:ind w:left="50"/>
              <w:rPr>
                <w:sz w:val="24"/>
                <w:szCs w:val="24"/>
              </w:rPr>
            </w:pPr>
            <w:r w:rsidRPr="00404D72">
              <w:rPr>
                <w:noProof/>
                <w:sz w:val="24"/>
                <w:szCs w:val="24"/>
              </w:rPr>
              <w:drawing>
                <wp:inline distT="0" distB="0" distL="0" distR="0" wp14:anchorId="16C277FE" wp14:editId="2C46487F">
                  <wp:extent cx="837539" cy="1171384"/>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837539" cy="1171384"/>
                          </a:xfrm>
                          <a:prstGeom prst="rect">
                            <a:avLst/>
                          </a:prstGeom>
                        </pic:spPr>
                      </pic:pic>
                    </a:graphicData>
                  </a:graphic>
                </wp:inline>
              </w:drawing>
            </w:r>
          </w:p>
        </w:tc>
        <w:tc>
          <w:tcPr>
            <w:tcW w:w="1843" w:type="dxa"/>
          </w:tcPr>
          <w:p w14:paraId="7DFD2B10" w14:textId="60F1DF8D" w:rsidR="004D19D6" w:rsidRPr="00404D72" w:rsidRDefault="00876C07" w:rsidP="00404D72">
            <w:pPr>
              <w:pStyle w:val="TableParagraph"/>
              <w:spacing w:line="276" w:lineRule="auto"/>
              <w:ind w:left="101"/>
              <w:rPr>
                <w:sz w:val="24"/>
                <w:szCs w:val="24"/>
              </w:rPr>
            </w:pPr>
            <w:r w:rsidRPr="00404D72">
              <w:rPr>
                <w:noProof/>
                <w:sz w:val="24"/>
                <w:szCs w:val="24"/>
              </w:rPr>
              <w:drawing>
                <wp:inline distT="0" distB="0" distL="0" distR="0" wp14:anchorId="3A1A1883" wp14:editId="728E2303">
                  <wp:extent cx="1170305" cy="1197610"/>
                  <wp:effectExtent l="0" t="0" r="0" b="2540"/>
                  <wp:docPr id="74001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2874" name="Picture 740012874"/>
                          <pic:cNvPicPr/>
                        </pic:nvPicPr>
                        <pic:blipFill>
                          <a:blip r:embed="rId11">
                            <a:extLst>
                              <a:ext uri="{28A0092B-C50C-407E-A947-70E740481C1C}">
                                <a14:useLocalDpi xmlns:a14="http://schemas.microsoft.com/office/drawing/2010/main" val="0"/>
                              </a:ext>
                            </a:extLst>
                          </a:blip>
                          <a:stretch>
                            <a:fillRect/>
                          </a:stretch>
                        </pic:blipFill>
                        <pic:spPr>
                          <a:xfrm>
                            <a:off x="0" y="0"/>
                            <a:ext cx="1170305" cy="1197610"/>
                          </a:xfrm>
                          <a:prstGeom prst="rect">
                            <a:avLst/>
                          </a:prstGeom>
                        </pic:spPr>
                      </pic:pic>
                    </a:graphicData>
                  </a:graphic>
                </wp:inline>
              </w:drawing>
            </w:r>
          </w:p>
        </w:tc>
        <w:tc>
          <w:tcPr>
            <w:tcW w:w="3893" w:type="dxa"/>
          </w:tcPr>
          <w:p w14:paraId="0D83F2FB" w14:textId="4F3DAF1D" w:rsidR="004D19D6" w:rsidRPr="00404D72" w:rsidRDefault="00114999" w:rsidP="00404D72">
            <w:pPr>
              <w:pStyle w:val="TableParagraph"/>
              <w:spacing w:line="276" w:lineRule="auto"/>
              <w:jc w:val="both"/>
              <w:rPr>
                <w:noProof/>
                <w:sz w:val="24"/>
                <w:szCs w:val="24"/>
              </w:rPr>
            </w:pPr>
            <w:r w:rsidRPr="00404D72">
              <w:rPr>
                <w:noProof/>
                <w:sz w:val="24"/>
                <w:szCs w:val="24"/>
              </w:rPr>
              <w:drawing>
                <wp:inline distT="0" distB="0" distL="0" distR="0" wp14:anchorId="0C73D244" wp14:editId="2D35256E">
                  <wp:extent cx="2735248" cy="1558925"/>
                  <wp:effectExtent l="0" t="0" r="8255" b="317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12" cstate="print"/>
                          <a:srcRect l="19086" t="25464"/>
                          <a:stretch/>
                        </pic:blipFill>
                        <pic:spPr bwMode="auto">
                          <a:xfrm>
                            <a:off x="0" y="0"/>
                            <a:ext cx="2743050" cy="1563372"/>
                          </a:xfrm>
                          <a:prstGeom prst="rect">
                            <a:avLst/>
                          </a:prstGeom>
                          <a:ln>
                            <a:noFill/>
                          </a:ln>
                          <a:extLst>
                            <a:ext uri="{53640926-AAD7-44D8-BBD7-CCE9431645EC}">
                              <a14:shadowObscured xmlns:a14="http://schemas.microsoft.com/office/drawing/2010/main"/>
                            </a:ext>
                          </a:extLst>
                        </pic:spPr>
                      </pic:pic>
                    </a:graphicData>
                  </a:graphic>
                </wp:inline>
              </w:drawing>
            </w:r>
          </w:p>
        </w:tc>
      </w:tr>
      <w:tr w:rsidR="004D19D6" w:rsidRPr="00404D72" w14:paraId="6B6E59F8" w14:textId="6090D298" w:rsidTr="00FF30B3">
        <w:trPr>
          <w:trHeight w:val="271"/>
        </w:trPr>
        <w:tc>
          <w:tcPr>
            <w:tcW w:w="1635" w:type="dxa"/>
          </w:tcPr>
          <w:p w14:paraId="5C9F1B6E" w14:textId="77777777" w:rsidR="004D19D6" w:rsidRPr="00404D72" w:rsidRDefault="004D19D6" w:rsidP="00404D72">
            <w:pPr>
              <w:pStyle w:val="TableParagraph"/>
              <w:spacing w:line="276" w:lineRule="auto"/>
              <w:ind w:right="61"/>
              <w:jc w:val="center"/>
              <w:rPr>
                <w:sz w:val="24"/>
                <w:szCs w:val="24"/>
              </w:rPr>
            </w:pPr>
            <w:r w:rsidRPr="00404D72">
              <w:rPr>
                <w:spacing w:val="-5"/>
                <w:sz w:val="24"/>
                <w:szCs w:val="24"/>
              </w:rPr>
              <w:t>(a)</w:t>
            </w:r>
          </w:p>
        </w:tc>
        <w:tc>
          <w:tcPr>
            <w:tcW w:w="1843" w:type="dxa"/>
          </w:tcPr>
          <w:p w14:paraId="5EEC2147" w14:textId="77777777" w:rsidR="004D19D6" w:rsidRPr="00404D72" w:rsidRDefault="004D19D6" w:rsidP="00404D72">
            <w:pPr>
              <w:pStyle w:val="TableParagraph"/>
              <w:spacing w:line="276" w:lineRule="auto"/>
              <w:ind w:right="8"/>
              <w:jc w:val="center"/>
              <w:rPr>
                <w:sz w:val="24"/>
                <w:szCs w:val="24"/>
              </w:rPr>
            </w:pPr>
            <w:r w:rsidRPr="00404D72">
              <w:rPr>
                <w:spacing w:val="-5"/>
                <w:sz w:val="24"/>
                <w:szCs w:val="24"/>
              </w:rPr>
              <w:t>(b)</w:t>
            </w:r>
          </w:p>
        </w:tc>
        <w:tc>
          <w:tcPr>
            <w:tcW w:w="3893" w:type="dxa"/>
          </w:tcPr>
          <w:p w14:paraId="2EEC0C8D" w14:textId="22ADBBF2" w:rsidR="004D19D6" w:rsidRPr="00404D72" w:rsidRDefault="00C24211" w:rsidP="00404D72">
            <w:pPr>
              <w:pStyle w:val="TableParagraph"/>
              <w:spacing w:line="276" w:lineRule="auto"/>
              <w:ind w:left="39"/>
              <w:jc w:val="center"/>
              <w:rPr>
                <w:spacing w:val="-5"/>
                <w:sz w:val="24"/>
                <w:szCs w:val="24"/>
              </w:rPr>
            </w:pPr>
            <w:r w:rsidRPr="00404D72">
              <w:rPr>
                <w:spacing w:val="-5"/>
                <w:sz w:val="24"/>
                <w:szCs w:val="24"/>
              </w:rPr>
              <w:t>(c)</w:t>
            </w:r>
          </w:p>
        </w:tc>
      </w:tr>
    </w:tbl>
    <w:p w14:paraId="037E6214" w14:textId="2C8D6E63" w:rsidR="006D1C81" w:rsidRPr="00404D72" w:rsidRDefault="006D1C81" w:rsidP="00A15170">
      <w:pPr>
        <w:pStyle w:val="Judul3"/>
        <w:jc w:val="center"/>
      </w:pPr>
      <w:bookmarkStart w:id="70" w:name="_Toc199017265"/>
      <w:bookmarkStart w:id="71" w:name="_Toc199018597"/>
      <w:bookmarkStart w:id="72" w:name="_Toc199018682"/>
      <w:bookmarkStart w:id="73" w:name="_Toc199018725"/>
      <w:bookmarkStart w:id="74" w:name="_Toc199018905"/>
      <w:r w:rsidRPr="00404D72">
        <w:t>Gambar</w:t>
      </w:r>
      <w:r w:rsidRPr="00404D72">
        <w:rPr>
          <w:spacing w:val="-4"/>
        </w:rPr>
        <w:t xml:space="preserve"> </w:t>
      </w:r>
      <w:r w:rsidRPr="00404D72">
        <w:t>2.1</w:t>
      </w:r>
      <w:r w:rsidRPr="00404D72">
        <w:rPr>
          <w:spacing w:val="-4"/>
        </w:rPr>
        <w:t xml:space="preserve"> </w:t>
      </w:r>
      <w:r w:rsidRPr="00404D72">
        <w:t>(a)</w:t>
      </w:r>
      <w:r w:rsidRPr="00404D72">
        <w:rPr>
          <w:spacing w:val="-5"/>
        </w:rPr>
        <w:t xml:space="preserve"> </w:t>
      </w:r>
      <w:r w:rsidR="00A46776" w:rsidRPr="00404D72">
        <w:t xml:space="preserve">Mammografi </w:t>
      </w:r>
      <w:r w:rsidR="00817820" w:rsidRPr="00404D72">
        <w:fldChar w:fldCharType="begin" w:fldLock="1"/>
      </w:r>
      <w:r w:rsidR="00872849" w:rsidRPr="00404D72">
        <w:instrText>ADDIN CSL_CITATION {"citationItems":[{"id":"ITEM-1","itemData":{"DOI":"10.1007/s00117-023-01222-8","ISSN":"27317056","PMID":"37889284","abstract":"Background: Contrast-enhanced mammography (CEM) is an imaging method that is able to improve visualization of intramammary tumors after peripheral venous administration of an iodine-containing contrast medium (ICM). Objectives and methods: The current significance of CEM is discussed. Results: Studies were able to show an advantage of CEM in the diagnosis of breast cancer compared to mammography, especially for women with dense breasts. Indications for CEM currently depend on the availability of magnetic resonance imaging (MRI). If MRI is available, CEM is indicated in those cases when MRI cannot be performed. Use of CEM for breast cancer screening is currently viewed critically. This view can change when results and updated assessments of large CEM studies in Europe and USA become available. Patients must be informed about the use of an ICM. As ICM administration for CEM is carried out in a similar manner to established imaging methods, the authors expect the use of ICM for CEM to be unproblematic as long as general contraindications are adhered to. Conclusions: In the future, CEM could have greater importance for the diagnosis of breast cancer, as this imaging method has diagnostic advantages compared to conventional mammography. A great advantage of CEM is its availability. For those who use breast MRI, CEM is helpful when MRI is not feasible due to contraindications or other reasons.","author":[{"dropping-particle":"","family":"Fischer","given":"Uwe","non-dropping-particle":"","parse-names":false,"suffix":""},{"dropping-particle":"","family":"Diekmann","given":"Felix","non-dropping-particle":"","parse-names":false,"suffix":""},{"dropping-particle":"","family":"Helbich","given":"Thomas","non-dropping-particle":"","parse-names":false,"suffix":""},{"dropping-particle":"","family":"Preibsch","given":"Heike","non-dropping-particle":"","parse-names":false,"suffix":""},{"dropping-particle":"","family":"Püsken","given":"Michael","non-dropping-particle":"","parse-names":false,"suffix":""},{"dropping-particle":"","family":"Wenkel","given":"Evelyn","non-dropping-particle":"","parse-names":false,"suffix":""},{"dropping-particle":"","family":"Wienbeck","given":"Susanne","non-dropping-particle":"","parse-names":false,"suffix":""},{"dropping-particle":"","family":"Fallenberg","given":"Eva Maria","non-dropping-particle":"","parse-names":false,"suffix":""}],"container-title":"Radiologie","id":"ITEM-1","issue":"12","issued":{"date-parts":[["2023"]]},"page":"916-924","title":"Use of contrast-enhanced mammography for diagnosis of breast cancer","type":"article-journal","volume":"63"},"uris":["http://www.mendeley.com/documents/?uuid=a6b6c310-58ff-4d3c-994b-5dcfeb4e9c0e"]}],"mendeley":{"formattedCitation":"(Fischer dkk., 2023)","plainTextFormattedCitation":"(Fischer dkk., 2023)","previouslyFormattedCitation":"(Fischer dkk., 2023)"},"properties":{"noteIndex":0},"schema":"https://github.com/citation-style-language/schema/raw/master/csl-citation.json"}</w:instrText>
      </w:r>
      <w:r w:rsidR="00817820" w:rsidRPr="00404D72">
        <w:fldChar w:fldCharType="separate"/>
      </w:r>
      <w:r w:rsidR="00817820" w:rsidRPr="00404D72">
        <w:rPr>
          <w:noProof/>
        </w:rPr>
        <w:t>(Fischer dkk., 2023)</w:t>
      </w:r>
      <w:r w:rsidR="00817820" w:rsidRPr="00404D72">
        <w:fldChar w:fldCharType="end"/>
      </w:r>
      <w:r w:rsidRPr="00404D72">
        <w:t>(b)</w:t>
      </w:r>
      <w:r w:rsidRPr="00404D72">
        <w:rPr>
          <w:spacing w:val="-4"/>
        </w:rPr>
        <w:t xml:space="preserve"> </w:t>
      </w:r>
      <w:r w:rsidR="0081161E" w:rsidRPr="00404D72">
        <w:t>Ultrasonografi</w:t>
      </w:r>
      <w:r w:rsidR="00876C07" w:rsidRPr="00404D72">
        <w:t xml:space="preserve"> </w:t>
      </w:r>
      <w:r w:rsidR="00414369" w:rsidRPr="00404D72">
        <w:fldChar w:fldCharType="begin" w:fldLock="1"/>
      </w:r>
      <w:r w:rsidR="007B52E4" w:rsidRPr="00404D72">
        <w:instrText>ADDIN CSL_CITATION {"citationItems":[{"id":"ITEM-1","itemData":{"DOI":"10.51544/elektromedik.v8i1.5300","abstract":"Ultrasonograph (USG) is a diagnostic support tool in hospitals, which utilizes ultrasonic waves with a frequency (more than 20,000 Hz) to produce images. This tool is needed for parents, especially pregnant women, to find out the condition / development of the fetus. Preventive or preventive maintenance is maintenance activities in the form of maintenance by cleaning tools which are carried out every day by operators and adjustment, lubrication and replacement of maintenance materials which are carried out by technicians on a regular basis. The method used in this research is observation with qualitative descriptive research. Based on the results of the research on the preventive maintenance of the Ultrasonograph (USG) device at the University of North Sumatra Hospital in Medan, where out of the 20 questions given, 17 answered yes and 3 answered no, thus the implementation of preventive maintenance at the North Sumatra General Hospital was concluded as good.","author":[{"dropping-particle":"","family":"Pardosi","given":"Putra Jaya","non-dropping-particle":"","parse-names":false,"suffix":""},{"dropping-particle":"","family":"Primasyukra","given":"Mhd.Aldi","non-dropping-particle":"","parse-names":false,"suffix":""},{"dropping-particle":"","family":"Ulina","given":"Sri","non-dropping-particle":"","parse-names":false,"suffix":""},{"dropping-particle":"","family":"Abdillah","given":"Khairil","non-dropping-particle":"","parse-names":false,"suffix":""}],"container-title":"Jurnal Mutiara Elektromedik","id":"ITEM-1","issue":"1","issued":{"date-parts":[["2024"]]},"page":"29-36","title":"Analisa Pemeliharaan Preventif Alat Ultrasonograph (Usg) Siemens Aquson-X300 Di Rumah Sakit Universitas Sumatera Utara","type":"article-journal","volume":"8"},"uris":["http://www.mendeley.com/documents/?uuid=8b0a00e3-dfcf-4553-a77d-9291a0012359"]}],"mendeley":{"formattedCitation":"(Pardosi dkk., 2024)","plainTextFormattedCitation":"(Pardosi dkk., 2024)","previouslyFormattedCitation":"(Pardosi dkk., 2024)"},"properties":{"noteIndex":0},"schema":"https://github.com/citation-style-language/schema/raw/master/csl-citation.json"}</w:instrText>
      </w:r>
      <w:r w:rsidR="00414369" w:rsidRPr="00404D72">
        <w:fldChar w:fldCharType="separate"/>
      </w:r>
      <w:r w:rsidR="00414369" w:rsidRPr="00404D72">
        <w:rPr>
          <w:noProof/>
        </w:rPr>
        <w:t>(Pardosi dkk., 2024)</w:t>
      </w:r>
      <w:r w:rsidR="00414369" w:rsidRPr="00404D72">
        <w:fldChar w:fldCharType="end"/>
      </w:r>
      <w:r w:rsidR="00EB2D8E" w:rsidRPr="00404D72">
        <w:t xml:space="preserve">, </w:t>
      </w:r>
      <w:r w:rsidRPr="00404D72">
        <w:t xml:space="preserve">(c) </w:t>
      </w:r>
      <w:r w:rsidR="009356D6" w:rsidRPr="00404D72">
        <w:t xml:space="preserve">Citra </w:t>
      </w:r>
      <w:r w:rsidR="005D37A8" w:rsidRPr="00404D72">
        <w:t>Termografi</w:t>
      </w:r>
      <w:r w:rsidR="00FA1040" w:rsidRPr="00404D72">
        <w:t xml:space="preserve"> </w:t>
      </w:r>
      <w:r w:rsidR="00872849" w:rsidRPr="00404D72">
        <w:fldChar w:fldCharType="begin" w:fldLock="1"/>
      </w:r>
      <w:r w:rsidR="00B85DD9" w:rsidRPr="00404D72">
        <w:instrText>ADDIN CSL_CITATION {"citationItems":[{"id":"ITEM-1","itemData":{"author":[{"dropping-particle":"","family":"Payudara","given":"Klasifikasi Kanker","non-dropping-particle":"","parse-names":false,"suffix":""},{"dropping-particle":"","family":"Gabor","given":"Berdasarkan Filter","non-dropping-particle":"","parse-names":false,"suffix":""}],"id":"ITEM-1","issue":"4","issued":{"date-parts":[["2024"]]},"title":"Penelitian ini bertujuan untuk mengambil nilai fitur dari citra termal payudara melalui ekstraksi fitur Filter Gabor, dengan fokus pada","type":"article-journal","volume":"9"},"uris":["http://www.mendeley.com/documents/?uuid=d6e4d95d-9c40-470c-83c2-b31f8ebce5ff"]}],"mendeley":{"formattedCitation":"(Payudara dan Gabor, 2024)","plainTextFormattedCitation":"(Payudara dan Gabor, 2024)","previouslyFormattedCitation":"(Payudara dan Gabor, 2024)"},"properties":{"noteIndex":0},"schema":"https://github.com/citation-style-language/schema/raw/master/csl-citation.json"}</w:instrText>
      </w:r>
      <w:r w:rsidR="00872849" w:rsidRPr="00404D72">
        <w:fldChar w:fldCharType="separate"/>
      </w:r>
      <w:r w:rsidR="00872849" w:rsidRPr="00404D72">
        <w:rPr>
          <w:noProof/>
        </w:rPr>
        <w:t>(Payudara dan Gabor, 2024)</w:t>
      </w:r>
      <w:bookmarkEnd w:id="70"/>
      <w:bookmarkEnd w:id="71"/>
      <w:bookmarkEnd w:id="72"/>
      <w:bookmarkEnd w:id="73"/>
      <w:bookmarkEnd w:id="74"/>
      <w:r w:rsidR="00872849" w:rsidRPr="00404D72">
        <w:fldChar w:fldCharType="end"/>
      </w:r>
    </w:p>
    <w:p w14:paraId="22854ACC" w14:textId="2D1FEEA0" w:rsidR="006D1C81" w:rsidRPr="00404D72" w:rsidRDefault="006D1C81" w:rsidP="00404D72">
      <w:pPr>
        <w:pStyle w:val="TeksIsi"/>
        <w:spacing w:after="0"/>
        <w:ind w:right="138" w:firstLine="521"/>
        <w:jc w:val="both"/>
        <w:rPr>
          <w:szCs w:val="24"/>
        </w:rPr>
      </w:pPr>
      <w:r w:rsidRPr="00404D72">
        <w:rPr>
          <w:szCs w:val="24"/>
        </w:rPr>
        <w:t xml:space="preserve">Pertama, </w:t>
      </w:r>
      <w:r w:rsidR="007B2D37" w:rsidRPr="00404D72">
        <w:rPr>
          <w:szCs w:val="24"/>
        </w:rPr>
        <w:t>mammografi dapat dilihat pada gambar 2.1 (a)</w:t>
      </w:r>
      <w:r w:rsidR="00667E54" w:rsidRPr="00404D72">
        <w:rPr>
          <w:szCs w:val="24"/>
        </w:rPr>
        <w:t xml:space="preserve"> </w:t>
      </w:r>
      <w:r w:rsidR="008169B0" w:rsidRPr="00404D72">
        <w:rPr>
          <w:szCs w:val="24"/>
        </w:rPr>
        <w:t xml:space="preserve">merupakan </w:t>
      </w:r>
      <w:r w:rsidRPr="00404D72">
        <w:rPr>
          <w:szCs w:val="24"/>
        </w:rPr>
        <w:t xml:space="preserve"> </w:t>
      </w:r>
      <w:r w:rsidR="007B2D37" w:rsidRPr="00404D72">
        <w:rPr>
          <w:szCs w:val="24"/>
        </w:rPr>
        <w:t>metode pencitraan yang menggunakan sinar-X</w:t>
      </w:r>
      <w:r w:rsidR="008169B0" w:rsidRPr="00404D72">
        <w:rPr>
          <w:szCs w:val="24"/>
        </w:rPr>
        <w:t xml:space="preserve"> dengan</w:t>
      </w:r>
      <w:r w:rsidR="007B2D37" w:rsidRPr="00404D72">
        <w:rPr>
          <w:szCs w:val="24"/>
        </w:rPr>
        <w:t xml:space="preserve"> dosis rendah untuk mendeteksi kelainan pada jaringan payudara. </w:t>
      </w:r>
      <w:r w:rsidR="008169B0" w:rsidRPr="00404D72">
        <w:rPr>
          <w:szCs w:val="24"/>
        </w:rPr>
        <w:t>Berdasarkan</w:t>
      </w:r>
      <w:r w:rsidR="00231B92" w:rsidRPr="00404D72">
        <w:rPr>
          <w:szCs w:val="24"/>
        </w:rPr>
        <w:t xml:space="preserve"> </w:t>
      </w:r>
      <w:r w:rsidR="00646C84">
        <w:rPr>
          <w:szCs w:val="24"/>
        </w:rPr>
        <w:t>peneli</w:t>
      </w:r>
      <w:r w:rsidR="00841945">
        <w:rPr>
          <w:szCs w:val="24"/>
        </w:rPr>
        <w:t xml:space="preserve">tian </w:t>
      </w:r>
      <w:r w:rsidR="00231B92" w:rsidRPr="00404D72">
        <w:rPr>
          <w:szCs w:val="24"/>
        </w:rPr>
        <w:t>Petrin</w:t>
      </w:r>
      <w:r w:rsidR="000C3E53" w:rsidRPr="00404D72">
        <w:rPr>
          <w:szCs w:val="24"/>
        </w:rPr>
        <w:t xml:space="preserve"> dkk.</w:t>
      </w:r>
      <w:r w:rsidR="008169B0" w:rsidRPr="00404D72">
        <w:rPr>
          <w:szCs w:val="24"/>
        </w:rPr>
        <w:t xml:space="preserve"> </w:t>
      </w:r>
      <w:r w:rsidR="00494273" w:rsidRPr="00404D72">
        <w:rPr>
          <w:szCs w:val="24"/>
        </w:rPr>
        <w:fldChar w:fldCharType="begin" w:fldLock="1"/>
      </w:r>
      <w:r w:rsidR="002D420A" w:rsidRPr="00404D72">
        <w:rPr>
          <w:szCs w:val="24"/>
        </w:rPr>
        <w:instrText>ADDIN CSL_CITATION {"citationItems":[{"id":"ITEM-1","itemData":{"DOI":"10.1109/ACCESS.2022.3193250","ISSN":"21693536","abstract":"Some recent studies have described deep convolutional neural networks to diagnose breast cancer in mammograms with similar or even superior performance to that of human experts. One of the best techniques does two transfer learnings: the first uses a model trained on natural images to create a 'patch classifier' that categorizes small subimages; the second uses the patch classifier to scan the whole mammogram and create the 'single-view whole-image classifier'. We propose to make a third transfer learning to obtain a 'two-view classifier' to use the two mammographic views: bilateral craniocaudal and mediolateral oblique. We use EfficientNet as the basis of our model. We 'end-to-end' train the entire system using CBIS-DDSM dataset. To ensure statistical robustness, we test our system twice using: (a) 5-fold cross validation; and (b) the original training/test division of the dataset. Our technique reached an AUC of 0.9344 using 5-fold cross validation (accuracy, sensitivity and specificity are 85.13% at the equal error rate point of ROC). Using the original dataset division, our technique achieved an AUC of 0.8483, as far as we know the highest reported AUC for this problem, although the subtle differences in the testing conditions of each work do not allow for an accurate comparison. The inference code and model are available at https://github.com/dpetrini/two-views-classifier","author":[{"dropping-particle":"","family":"Petrini","given":"Daniel G.P.","non-dropping-particle":"","parse-names":false,"suffix":""},{"dropping-particle":"","family":"Shimizu","given":"Carlos","non-dropping-particle":"","parse-names":false,"suffix":""},{"dropping-particle":"","family":"Roela","given":"Rosimeire A.","non-dropping-particle":"","parse-names":false,"suffix":""},{"dropping-particle":"","family":"Valente","given":"Gabriel Vansuita","non-dropping-particle":"","parse-names":false,"suffix":""},{"dropping-particle":"","family":"Folgueira","given":"Maria Aparecida Azevedo Koike","non-dropping-particle":"","parse-names":false,"suffix":""},{"dropping-particle":"","family":"Kim","given":"Hae Yong","non-dropping-particle":"","parse-names":false,"suffix":""}],"container-title":"IEEE Access","id":"ITEM-1","issue":"July","issued":{"date-parts":[["2022"]]},"page":"77723-77731","publisher":"IEEE","title":"Breast Cancer Diagnosis in Two-View Mammography Using End-to-End Trained EfficientNet-Based Convolutional Network","type":"article-journal","volume":"10"},"suppress-author":1,"uris":["http://www.mendeley.com/documents/?uuid=35acacdc-1e8b-4a61-8afc-0bfe0bf08a7e"]}],"mendeley":{"formattedCitation":"(2022)","plainTextFormattedCitation":"(2022)","previouslyFormattedCitation":"(2022)"},"properties":{"noteIndex":0},"schema":"https://github.com/citation-style-language/schema/raw/master/csl-citation.json"}</w:instrText>
      </w:r>
      <w:r w:rsidR="00494273" w:rsidRPr="00404D72">
        <w:rPr>
          <w:szCs w:val="24"/>
        </w:rPr>
        <w:fldChar w:fldCharType="separate"/>
      </w:r>
      <w:r w:rsidR="00494273" w:rsidRPr="00404D72">
        <w:rPr>
          <w:noProof/>
          <w:szCs w:val="24"/>
        </w:rPr>
        <w:t>(2022)</w:t>
      </w:r>
      <w:r w:rsidR="00494273" w:rsidRPr="00404D72">
        <w:rPr>
          <w:szCs w:val="24"/>
        </w:rPr>
        <w:fldChar w:fldCharType="end"/>
      </w:r>
      <w:r w:rsidR="000C3E53" w:rsidRPr="00404D72">
        <w:rPr>
          <w:szCs w:val="24"/>
        </w:rPr>
        <w:t xml:space="preserve">, </w:t>
      </w:r>
      <w:r w:rsidR="007B2D37" w:rsidRPr="00404D72">
        <w:rPr>
          <w:szCs w:val="24"/>
        </w:rPr>
        <w:t xml:space="preserve">mammografi dua pandangan yang melibatkan </w:t>
      </w:r>
      <w:r w:rsidR="007B2D37" w:rsidRPr="00404D72">
        <w:rPr>
          <w:i/>
          <w:iCs/>
          <w:szCs w:val="24"/>
        </w:rPr>
        <w:t>craniocaudal</w:t>
      </w:r>
      <w:r w:rsidR="007B2D37" w:rsidRPr="00404D72">
        <w:rPr>
          <w:szCs w:val="24"/>
        </w:rPr>
        <w:t xml:space="preserve"> (CC) dan </w:t>
      </w:r>
      <w:r w:rsidR="007B2D37" w:rsidRPr="00404D72">
        <w:rPr>
          <w:i/>
          <w:iCs/>
          <w:szCs w:val="24"/>
        </w:rPr>
        <w:t>mediolateral oblique</w:t>
      </w:r>
      <w:r w:rsidR="007B2D37" w:rsidRPr="00404D72">
        <w:rPr>
          <w:szCs w:val="24"/>
        </w:rPr>
        <w:t xml:space="preserve"> (MLO) adalah standar dalam praktik klinis. Teknik ini terbukti efektif dengan AUC sebesar 0,8483 pada pengujian menggunakan </w:t>
      </w:r>
      <w:r w:rsidR="007B2D37" w:rsidRPr="006A1219">
        <w:rPr>
          <w:szCs w:val="24"/>
        </w:rPr>
        <w:t>dataset</w:t>
      </w:r>
      <w:r w:rsidR="007B2D37" w:rsidRPr="00404D72">
        <w:rPr>
          <w:szCs w:val="24"/>
        </w:rPr>
        <w:t xml:space="preserve"> CBIS-DDSM.</w:t>
      </w:r>
      <w:r w:rsidR="00D338B6">
        <w:rPr>
          <w:szCs w:val="24"/>
        </w:rPr>
        <w:t xml:space="preserve"> </w:t>
      </w:r>
      <w:r w:rsidR="007B2D37" w:rsidRPr="00404D72">
        <w:rPr>
          <w:szCs w:val="24"/>
        </w:rPr>
        <w:t>Namun, terdapat kekurangan seperti paparan radiasi, ketidaknyamanan pasien, biaya yang relative tinggi.</w:t>
      </w:r>
    </w:p>
    <w:p w14:paraId="6E932A0E" w14:textId="73C1D059" w:rsidR="006D1C81" w:rsidRPr="00404D72" w:rsidRDefault="006D1C81" w:rsidP="00404D72">
      <w:pPr>
        <w:pStyle w:val="TeksIsi"/>
        <w:spacing w:after="0"/>
        <w:ind w:right="139" w:firstLine="521"/>
        <w:jc w:val="both"/>
        <w:rPr>
          <w:szCs w:val="24"/>
        </w:rPr>
      </w:pPr>
      <w:r w:rsidRPr="00404D72">
        <w:rPr>
          <w:szCs w:val="24"/>
        </w:rPr>
        <w:t>Kedua,</w:t>
      </w:r>
      <w:r w:rsidR="00D338B6">
        <w:rPr>
          <w:szCs w:val="24"/>
        </w:rPr>
        <w:t xml:space="preserve"> </w:t>
      </w:r>
      <w:r w:rsidR="00EF6227" w:rsidRPr="00404D72">
        <w:rPr>
          <w:szCs w:val="24"/>
        </w:rPr>
        <w:t>ultrasonografi</w:t>
      </w:r>
      <w:r w:rsidR="00D338B6">
        <w:rPr>
          <w:szCs w:val="24"/>
        </w:rPr>
        <w:t xml:space="preserve"> </w:t>
      </w:r>
      <w:r w:rsidR="00782A08" w:rsidRPr="00404D72">
        <w:rPr>
          <w:szCs w:val="24"/>
        </w:rPr>
        <w:t>(USG)</w:t>
      </w:r>
      <w:r w:rsidR="00D338B6">
        <w:rPr>
          <w:szCs w:val="24"/>
        </w:rPr>
        <w:t xml:space="preserve"> </w:t>
      </w:r>
      <w:r w:rsidR="00EF6227" w:rsidRPr="00404D72">
        <w:rPr>
          <w:szCs w:val="24"/>
        </w:rPr>
        <w:t>dapat</w:t>
      </w:r>
      <w:r w:rsidR="00D338B6">
        <w:rPr>
          <w:szCs w:val="24"/>
        </w:rPr>
        <w:t xml:space="preserve"> </w:t>
      </w:r>
      <w:r w:rsidR="00EF6227" w:rsidRPr="00404D72">
        <w:rPr>
          <w:szCs w:val="24"/>
        </w:rPr>
        <w:t>dilihat pada gambar</w:t>
      </w:r>
      <w:r w:rsidRPr="00404D72">
        <w:rPr>
          <w:szCs w:val="24"/>
        </w:rPr>
        <w:t xml:space="preserve"> 2.1 (b) </w:t>
      </w:r>
      <w:r w:rsidR="00EF6227" w:rsidRPr="00404D72">
        <w:rPr>
          <w:szCs w:val="24"/>
        </w:rPr>
        <w:t xml:space="preserve">menggunakan gelombang suara untuk menghasilkan citra jaringan payudara. </w:t>
      </w:r>
      <w:r w:rsidR="001F7DB6" w:rsidRPr="00404D72">
        <w:rPr>
          <w:szCs w:val="24"/>
        </w:rPr>
        <w:t>s</w:t>
      </w:r>
      <w:r w:rsidR="00EF6227" w:rsidRPr="00404D72">
        <w:rPr>
          <w:szCs w:val="24"/>
        </w:rPr>
        <w:t>olusi ini menawarkan keunggulan berupa non-invasif dan portable tinggi. Namun, hasilnya sangat bergantung pada keahlian operator dan interpretasi manual oleh ahli radiologi</w:t>
      </w:r>
      <w:r w:rsidR="008169B0" w:rsidRPr="00404D72">
        <w:rPr>
          <w:szCs w:val="24"/>
        </w:rPr>
        <w:t xml:space="preserve"> </w:t>
      </w:r>
      <w:r w:rsidR="008169B0" w:rsidRPr="00404D72">
        <w:rPr>
          <w:szCs w:val="24"/>
        </w:rPr>
        <w:fldChar w:fldCharType="begin" w:fldLock="1"/>
      </w:r>
      <w:r w:rsidR="00494273" w:rsidRPr="00404D72">
        <w:rPr>
          <w:szCs w:val="24"/>
        </w:rPr>
        <w:instrText>ADDIN CSL_CITATION {"citationItems":[{"id":"ITEM-1","itemData":{"DOI":"10.3390/cancers14215334","ISSN":"20726694","abstract":"Breast cancer is among the most common and fatal diseases for women, and no permanent treatment has been discovered. Thus, early detection is a crucial step to control and cure breast cancer that can save the lives of millions of women. For example, in 2020, more than 65% of breast cancer patients were diagnosed in an early stage of cancer, from which all survived. Although early detection is the most effective approach for cancer treatment, breast cancer screening conducted by radiologists is very expensive and time-consuming. More importantly, conventional methods of analyzing breast cancer images suffer from high false-detection rates. Different breast cancer imaging modalities are used to extract and analyze the key features affecting the diagnosis and treatment of breast cancer. These imaging modalities can be divided into subgroups such as mammograms, ultrasound, magnetic resonance imaging, histopathological images, or any combination of them. Radiologists or pathologists analyze images produced by these methods manually, which leads to an increase in the risk of wrong decisions for cancer detection. Thus, the utilization of new automatic methods to analyze all kinds of breast screening images to assist radiologists to interpret images is required. Recently, artificial intelligence (AI) has been widely utilized to automatically improve the early detection and treatment of different types of cancer, specifically breast cancer, thereby enhancing the survival chance of patients. Advances in AI algorithms, such as deep learning, and the availability of datasets obtained from various imaging modalities have opened an opportunity to surpass the limitations of current breast cancer analysis methods. In this article, we first review breast cancer imaging modalities, and their strengths and limitations. Then, we explore and summarize the most recent studies that employed AI in breast cancer detection using various breast imaging modalities. In addition, we report available datasets on the breast-cancer imaging modalities which are important in developing AI-based algorithms and training deep learning models. In conclusion, this review paper tries to provide a comprehensive resource to help researchers working in breast cancer imaging analysis.","author":[{"dropping-particle":"","family":"Madani","given":"Mohammad","non-dropping-particle":"","parse-names":false,"suffix":""},{"dropping-particle":"","family":"Behzadi","given":"Mohammad Mahdi","non-dropping-particle":"","parse-names":false,"suffix":""},{"dropping-particle":"","family":"Nabavi","given":"Sheida","non-dropping-particle":"","parse-names":false,"suffix":""}],"container-title":"Cancers","id":"ITEM-1","issue":"21","issued":{"date-parts":[["2022"]]},"page":"1-36","title":"The Role of Deep Learning in Advancing Breast Cancer Detection Using Different Imaging Modalities: A Systematic Review","type":"article-journal","volume":"14"},"uris":["http://www.mendeley.com/documents/?uuid=98ee8e3b-6e36-476e-9ccd-858834bf1a0b"]}],"mendeley":{"formattedCitation":"(Madani dkk., 2022)","plainTextFormattedCitation":"(Madani dkk., 2022)","previouslyFormattedCitation":"(Madani dkk., 2022)"},"properties":{"noteIndex":0},"schema":"https://github.com/citation-style-language/schema/raw/master/csl-citation.json"}</w:instrText>
      </w:r>
      <w:r w:rsidR="008169B0" w:rsidRPr="00404D72">
        <w:rPr>
          <w:szCs w:val="24"/>
        </w:rPr>
        <w:fldChar w:fldCharType="separate"/>
      </w:r>
      <w:r w:rsidR="001466B1" w:rsidRPr="00404D72">
        <w:rPr>
          <w:noProof/>
          <w:szCs w:val="24"/>
        </w:rPr>
        <w:t>(Madani dkk., 2022)</w:t>
      </w:r>
      <w:r w:rsidR="008169B0" w:rsidRPr="00404D72">
        <w:rPr>
          <w:szCs w:val="24"/>
        </w:rPr>
        <w:fldChar w:fldCharType="end"/>
      </w:r>
      <w:r w:rsidR="00EF6227" w:rsidRPr="00404D72">
        <w:rPr>
          <w:szCs w:val="24"/>
        </w:rPr>
        <w:t>.</w:t>
      </w:r>
    </w:p>
    <w:p w14:paraId="1EC152E6" w14:textId="51F3BFED" w:rsidR="006D1C81" w:rsidRPr="00404D72" w:rsidRDefault="008169B0" w:rsidP="00404D72">
      <w:pPr>
        <w:pStyle w:val="TeksIsi"/>
        <w:spacing w:after="0"/>
        <w:ind w:right="137" w:firstLine="521"/>
        <w:jc w:val="both"/>
        <w:rPr>
          <w:szCs w:val="24"/>
        </w:rPr>
      </w:pPr>
      <w:r w:rsidRPr="00404D72">
        <w:rPr>
          <w:szCs w:val="24"/>
        </w:rPr>
        <w:t>Ketiga,</w:t>
      </w:r>
      <w:r w:rsidR="00424A13" w:rsidRPr="00404D72">
        <w:rPr>
          <w:szCs w:val="24"/>
        </w:rPr>
        <w:t xml:space="preserve"> </w:t>
      </w:r>
      <w:r w:rsidR="00782A08" w:rsidRPr="00404D72">
        <w:rPr>
          <w:i/>
          <w:iCs/>
          <w:szCs w:val="24"/>
        </w:rPr>
        <w:t>thermal imaging</w:t>
      </w:r>
      <w:r w:rsidR="00782A08" w:rsidRPr="00404D72">
        <w:rPr>
          <w:szCs w:val="24"/>
        </w:rPr>
        <w:t xml:space="preserve"> atau </w:t>
      </w:r>
      <w:r w:rsidR="00667E54" w:rsidRPr="00404D72">
        <w:rPr>
          <w:szCs w:val="24"/>
        </w:rPr>
        <w:t>termografi  dapat dilihat pada gambar 2.1 (c) merupakan metode pencitraan berbasis suhu tubuh yang mengidentifikasi perbedaan pola panas sebagai indikasi aktivitas sel abnormal. Teknologi ini non-invasif, bebas radiasi, dan cocok untuk skrining awal. Namun, sensitivitasnya cenderung lebih rendah dibandingkan metode l</w:t>
      </w:r>
      <w:r w:rsidR="00107A3B" w:rsidRPr="00404D72">
        <w:rPr>
          <w:szCs w:val="24"/>
        </w:rPr>
        <w:t>ain</w:t>
      </w:r>
      <w:r w:rsidR="00667E54" w:rsidRPr="00404D72">
        <w:rPr>
          <w:szCs w:val="24"/>
        </w:rPr>
        <w:t>, sehingga sering digunakan sebagai pelengkap, bukan sebagai alat utama untuk deteksi kanker payudara</w:t>
      </w:r>
      <w:r w:rsidR="00BE5310" w:rsidRPr="00404D72">
        <w:rPr>
          <w:szCs w:val="24"/>
        </w:rPr>
        <w:t xml:space="preserve"> </w:t>
      </w:r>
      <w:r w:rsidR="00BE5310" w:rsidRPr="00404D72">
        <w:rPr>
          <w:szCs w:val="24"/>
        </w:rPr>
        <w:fldChar w:fldCharType="begin" w:fldLock="1"/>
      </w:r>
      <w:r w:rsidR="00494273" w:rsidRPr="00404D72">
        <w:rPr>
          <w:szCs w:val="24"/>
        </w:rPr>
        <w:instrText>ADDIN CSL_CITATION {"citationItems":[{"id":"ITEM-1","itemData":{"DOI":"10.1109/ACCESS.2020.3004056","ISSN":"21693536","abstract":"Developing a breast cancer screening method is very important to facilitate early breast cancer detection and treatment. Building a screening method using medical imaging modality that does not cause body tissue damage (non-invasive) and does not involve physical touch is challenging. Thermography, a non-invasive and non-contact cancer screening method, can detect tumors at an early stage even under precancerous conditions by observing temperature distribution in both breasts. The thermograms obtained on thermography can be interpreted using deep learning models such as convolutional neural networks (CNNs). CNNs can automatically classify breast thermograms into categories such as normal and abnormal. Despite their demostrated utility, CNNs have not been widely used in breast thermogram classification. In this study, we aimed to summarize the current work and progress in breast cancer detection based on thermography and CNNs. We first discuss of breast thermography potential in early breast cancer detection, providing an overview of the availability of breast thermal datasets together with publicly accessible. We also discuss characteristics of breast thermograms and the differences between healthy and cancerous thermographic patterns. Breast thermogram classification using a CNN model is described step by step including a simulation example illustrating feature learning. We cover most research related to the implementation of deep neural networks for breast thermogram classification and propose future research directions for developing representative datasets, feeding the segmented image, assigning a good kernel, and building a lightweight CNN model to improve CNN performance.","author":[{"dropping-particle":"","family":"Roslidar","given":"Roslidar","non-dropping-particle":"","parse-names":false,"suffix":""},{"dropping-particle":"","family":"Rahman","given":"Aulia","non-dropping-particle":"","parse-names":false,"suffix":""},{"dropping-particle":"","family":"Muharar","given":"Rusdha","non-dropping-particle":"","parse-names":false,"suffix":""},{"dropping-particle":"","family":"Syahputra","given":"Muhammad Rizky","non-dropping-particle":"","parse-names":false,"suffix":""},{"dropping-particle":"","family":"Arnia","given":"Fitri","non-dropping-particle":"","parse-names":false,"suffix":""},{"dropping-particle":"","family":"Syukri","given":"Maimun","non-dropping-particle":"","parse-names":false,"suffix":""},{"dropping-particle":"","family":"Pradhan","given":"Biswajeet","non-dropping-particle":"","parse-names":false,"suffix":""},{"dropping-particle":"","family":"Munadi","given":"Khairul","non-dropping-particle":"","parse-names":false,"suffix":""}],"container-title":"IEEE Access","id":"ITEM-1","issued":{"date-parts":[["2020"]]},"page":"116176-116194","title":"A Review on Recent Progress in Thermal Imaging and Deep Learning Approaches for Breast Cancer Detection","type":"article-journal","volume":"8"},"uris":["http://www.mendeley.com/documents/?uuid=8c934ebf-7923-483e-b37f-ae7be3c4514a"]}],"mendeley":{"formattedCitation":"(Roslidar dkk., 2020)","plainTextFormattedCitation":"(Roslidar dkk., 2020)","previouslyFormattedCitation":"(Roslidar dkk., 2020)"},"properties":{"noteIndex":0},"schema":"https://github.com/citation-style-language/schema/raw/master/csl-citation.json"}</w:instrText>
      </w:r>
      <w:r w:rsidR="00BE5310" w:rsidRPr="00404D72">
        <w:rPr>
          <w:szCs w:val="24"/>
        </w:rPr>
        <w:fldChar w:fldCharType="separate"/>
      </w:r>
      <w:r w:rsidR="001466B1" w:rsidRPr="00404D72">
        <w:rPr>
          <w:noProof/>
          <w:szCs w:val="24"/>
        </w:rPr>
        <w:t>(Roslidar dkk., 2020)</w:t>
      </w:r>
      <w:r w:rsidR="00BE5310" w:rsidRPr="00404D72">
        <w:rPr>
          <w:szCs w:val="24"/>
        </w:rPr>
        <w:fldChar w:fldCharType="end"/>
      </w:r>
      <w:r w:rsidR="00667E54" w:rsidRPr="00404D72">
        <w:rPr>
          <w:szCs w:val="24"/>
        </w:rPr>
        <w:t>.</w:t>
      </w:r>
    </w:p>
    <w:p w14:paraId="63FBD1DD" w14:textId="7320C8E2" w:rsidR="00A85BE8" w:rsidRPr="00404D72" w:rsidRDefault="00A85BE8" w:rsidP="00404D72">
      <w:pPr>
        <w:pStyle w:val="Judul2"/>
        <w:tabs>
          <w:tab w:val="left" w:pos="928"/>
        </w:tabs>
        <w:spacing w:after="0"/>
        <w:jc w:val="both"/>
        <w:rPr>
          <w:szCs w:val="24"/>
        </w:rPr>
      </w:pPr>
      <w:bookmarkStart w:id="75" w:name="_Toc199017266"/>
      <w:bookmarkStart w:id="76" w:name="_Toc199017788"/>
      <w:bookmarkStart w:id="77" w:name="_Toc199017930"/>
      <w:bookmarkStart w:id="78" w:name="_Toc199018598"/>
      <w:bookmarkStart w:id="79" w:name="_Toc199018683"/>
      <w:bookmarkStart w:id="80" w:name="_Toc199018726"/>
      <w:bookmarkStart w:id="81" w:name="_Toc199018906"/>
      <w:r w:rsidRPr="00404D72">
        <w:rPr>
          <w:szCs w:val="24"/>
        </w:rPr>
        <w:t>2.</w:t>
      </w:r>
      <w:r w:rsidR="00C8072C" w:rsidRPr="00404D72">
        <w:rPr>
          <w:szCs w:val="24"/>
        </w:rPr>
        <w:t>2</w:t>
      </w:r>
      <w:r w:rsidRPr="00404D72">
        <w:rPr>
          <w:szCs w:val="24"/>
        </w:rPr>
        <w:t xml:space="preserve"> Perbandingan</w:t>
      </w:r>
      <w:r w:rsidRPr="00404D72">
        <w:rPr>
          <w:spacing w:val="-1"/>
          <w:szCs w:val="24"/>
        </w:rPr>
        <w:t xml:space="preserve"> </w:t>
      </w:r>
      <w:r w:rsidRPr="00404D72">
        <w:rPr>
          <w:szCs w:val="24"/>
        </w:rPr>
        <w:t>antara solusi yang telah</w:t>
      </w:r>
      <w:r w:rsidRPr="00404D72">
        <w:rPr>
          <w:spacing w:val="-1"/>
          <w:szCs w:val="24"/>
        </w:rPr>
        <w:t xml:space="preserve"> </w:t>
      </w:r>
      <w:r w:rsidRPr="00404D72">
        <w:rPr>
          <w:szCs w:val="24"/>
        </w:rPr>
        <w:t xml:space="preserve">ada dengan alat yang </w:t>
      </w:r>
      <w:r w:rsidRPr="00404D72">
        <w:rPr>
          <w:spacing w:val="-2"/>
          <w:szCs w:val="24"/>
        </w:rPr>
        <w:t>dibuat</w:t>
      </w:r>
      <w:bookmarkEnd w:id="75"/>
      <w:bookmarkEnd w:id="76"/>
      <w:bookmarkEnd w:id="77"/>
      <w:bookmarkEnd w:id="78"/>
      <w:bookmarkEnd w:id="79"/>
      <w:bookmarkEnd w:id="80"/>
      <w:bookmarkEnd w:id="81"/>
    </w:p>
    <w:p w14:paraId="0F07BDCD" w14:textId="77777777" w:rsidR="00A15170" w:rsidRDefault="00A85BE8" w:rsidP="00A15170">
      <w:pPr>
        <w:pStyle w:val="TeksIsi"/>
        <w:spacing w:after="0"/>
        <w:ind w:firstLine="720"/>
        <w:jc w:val="both"/>
        <w:rPr>
          <w:szCs w:val="24"/>
        </w:rPr>
      </w:pPr>
      <w:r w:rsidRPr="00404D72">
        <w:rPr>
          <w:szCs w:val="24"/>
        </w:rPr>
        <w:t xml:space="preserve">Perbandingan ketiga </w:t>
      </w:r>
      <w:r w:rsidR="00063B57" w:rsidRPr="00404D72">
        <w:rPr>
          <w:szCs w:val="24"/>
        </w:rPr>
        <w:t>s</w:t>
      </w:r>
      <w:r w:rsidRPr="00404D72">
        <w:rPr>
          <w:szCs w:val="24"/>
        </w:rPr>
        <w:t xml:space="preserve">olusi yang telah ada pada </w:t>
      </w:r>
      <w:r w:rsidR="00063B57" w:rsidRPr="00404D72">
        <w:rPr>
          <w:szCs w:val="24"/>
        </w:rPr>
        <w:t>table berikut</w:t>
      </w:r>
      <w:r w:rsidRPr="00404D72">
        <w:rPr>
          <w:szCs w:val="24"/>
        </w:rPr>
        <w:t xml:space="preserve"> bertujuan untuk mengetahui perbedaan dari sebuah </w:t>
      </w:r>
      <w:r w:rsidR="00063B57" w:rsidRPr="00404D72">
        <w:rPr>
          <w:szCs w:val="24"/>
        </w:rPr>
        <w:t>s</w:t>
      </w:r>
      <w:r w:rsidRPr="00404D72">
        <w:rPr>
          <w:szCs w:val="24"/>
        </w:rPr>
        <w:t>olusi berdasarkan fitur alat yang dibuat.</w:t>
      </w:r>
    </w:p>
    <w:p w14:paraId="5A6DB9CA" w14:textId="77777777" w:rsidR="00A15170" w:rsidRDefault="00A15170" w:rsidP="00A15170">
      <w:pPr>
        <w:pStyle w:val="TeksIsi"/>
        <w:spacing w:after="0"/>
        <w:jc w:val="both"/>
        <w:rPr>
          <w:b/>
        </w:rPr>
      </w:pPr>
    </w:p>
    <w:p w14:paraId="6D2B314D" w14:textId="77777777" w:rsidR="00A15170" w:rsidRDefault="00A15170" w:rsidP="00A15170">
      <w:pPr>
        <w:pStyle w:val="TeksIsi"/>
        <w:spacing w:after="0"/>
        <w:jc w:val="both"/>
        <w:rPr>
          <w:b/>
        </w:rPr>
      </w:pPr>
    </w:p>
    <w:p w14:paraId="27DD9FAF" w14:textId="3E7D6F7F" w:rsidR="00A85BE8" w:rsidRPr="00A15170" w:rsidRDefault="00A85BE8" w:rsidP="00A15170">
      <w:pPr>
        <w:pStyle w:val="Judul3"/>
        <w:rPr>
          <w:szCs w:val="24"/>
        </w:rPr>
      </w:pPr>
      <w:bookmarkStart w:id="82" w:name="_Toc199017483"/>
      <w:bookmarkStart w:id="83" w:name="_Toc199017789"/>
      <w:bookmarkStart w:id="84" w:name="_Toc199017931"/>
      <w:bookmarkStart w:id="85" w:name="_Toc199018599"/>
      <w:bookmarkStart w:id="86" w:name="_Toc199018684"/>
      <w:bookmarkStart w:id="87" w:name="_Toc199018727"/>
      <w:bookmarkStart w:id="88" w:name="_Toc199018907"/>
      <w:r w:rsidRPr="00404D72">
        <w:rPr>
          <w:b/>
        </w:rPr>
        <w:lastRenderedPageBreak/>
        <w:t>Tabel</w:t>
      </w:r>
      <w:r w:rsidRPr="00404D72">
        <w:rPr>
          <w:b/>
          <w:spacing w:val="-5"/>
        </w:rPr>
        <w:t xml:space="preserve"> </w:t>
      </w:r>
      <w:r w:rsidRPr="00404D72">
        <w:rPr>
          <w:b/>
        </w:rPr>
        <w:t>2.1</w:t>
      </w:r>
      <w:r w:rsidRPr="00404D72">
        <w:rPr>
          <w:spacing w:val="-1"/>
        </w:rPr>
        <w:t xml:space="preserve"> </w:t>
      </w:r>
      <w:r w:rsidRPr="00404D72">
        <w:t>Perbandingan</w:t>
      </w:r>
      <w:r w:rsidRPr="00404D72">
        <w:rPr>
          <w:spacing w:val="-1"/>
        </w:rPr>
        <w:t xml:space="preserve"> </w:t>
      </w:r>
      <w:r w:rsidRPr="00404D72">
        <w:t xml:space="preserve">antara </w:t>
      </w:r>
      <w:r w:rsidR="00107A3B" w:rsidRPr="00404D72">
        <w:t>s</w:t>
      </w:r>
      <w:r w:rsidR="00D00A6E" w:rsidRPr="00404D72">
        <w:t>olusi</w:t>
      </w:r>
      <w:r w:rsidRPr="00404D72">
        <w:rPr>
          <w:spacing w:val="-1"/>
        </w:rPr>
        <w:t xml:space="preserve"> </w:t>
      </w:r>
      <w:r w:rsidRPr="00404D72">
        <w:t>yang</w:t>
      </w:r>
      <w:r w:rsidRPr="00404D72">
        <w:rPr>
          <w:spacing w:val="-1"/>
        </w:rPr>
        <w:t xml:space="preserve"> </w:t>
      </w:r>
      <w:r w:rsidRPr="00404D72">
        <w:t>telah</w:t>
      </w:r>
      <w:r w:rsidRPr="00404D72">
        <w:rPr>
          <w:spacing w:val="-1"/>
        </w:rPr>
        <w:t xml:space="preserve"> </w:t>
      </w:r>
      <w:r w:rsidRPr="00404D72">
        <w:t>ada dengan alat</w:t>
      </w:r>
      <w:r w:rsidRPr="00404D72">
        <w:rPr>
          <w:spacing w:val="-3"/>
        </w:rPr>
        <w:t xml:space="preserve"> </w:t>
      </w:r>
      <w:r w:rsidRPr="00404D72">
        <w:t xml:space="preserve">yang </w:t>
      </w:r>
      <w:r w:rsidRPr="00404D72">
        <w:rPr>
          <w:spacing w:val="-2"/>
        </w:rPr>
        <w:t>dibuat</w:t>
      </w:r>
      <w:bookmarkEnd w:id="82"/>
      <w:bookmarkEnd w:id="83"/>
      <w:bookmarkEnd w:id="84"/>
      <w:bookmarkEnd w:id="85"/>
      <w:bookmarkEnd w:id="86"/>
      <w:bookmarkEnd w:id="87"/>
      <w:bookmarkEnd w:id="88"/>
    </w:p>
    <w:tbl>
      <w:tblPr>
        <w:tblW w:w="78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8"/>
        <w:gridCol w:w="567"/>
        <w:gridCol w:w="567"/>
        <w:gridCol w:w="562"/>
        <w:gridCol w:w="1848"/>
      </w:tblGrid>
      <w:tr w:rsidR="00424A13" w:rsidRPr="00404D72" w14:paraId="4B2103F1" w14:textId="040C24CB" w:rsidTr="000A20F0">
        <w:trPr>
          <w:trHeight w:val="670"/>
        </w:trPr>
        <w:tc>
          <w:tcPr>
            <w:tcW w:w="4258" w:type="dxa"/>
          </w:tcPr>
          <w:p w14:paraId="7C43D0A4" w14:textId="77777777" w:rsidR="00424A13" w:rsidRPr="00404D72" w:rsidRDefault="00424A13" w:rsidP="00404D72">
            <w:pPr>
              <w:pStyle w:val="TableParagraph"/>
              <w:spacing w:line="276" w:lineRule="auto"/>
              <w:ind w:left="9"/>
              <w:jc w:val="center"/>
              <w:rPr>
                <w:b/>
                <w:bCs/>
                <w:sz w:val="24"/>
                <w:szCs w:val="24"/>
              </w:rPr>
            </w:pPr>
            <w:r w:rsidRPr="00404D72">
              <w:rPr>
                <w:b/>
                <w:bCs/>
                <w:spacing w:val="-2"/>
                <w:sz w:val="24"/>
                <w:szCs w:val="24"/>
              </w:rPr>
              <w:t>Fitur</w:t>
            </w:r>
          </w:p>
        </w:tc>
        <w:tc>
          <w:tcPr>
            <w:tcW w:w="567" w:type="dxa"/>
          </w:tcPr>
          <w:p w14:paraId="5C4C4E98" w14:textId="5CB016E2" w:rsidR="00424A13" w:rsidRPr="00404D72" w:rsidRDefault="00424A13" w:rsidP="00404D72">
            <w:pPr>
              <w:pStyle w:val="TableParagraph"/>
              <w:spacing w:line="276" w:lineRule="auto"/>
              <w:ind w:left="13" w:right="1"/>
              <w:jc w:val="center"/>
              <w:rPr>
                <w:b/>
                <w:bCs/>
                <w:sz w:val="24"/>
                <w:szCs w:val="24"/>
              </w:rPr>
            </w:pPr>
            <w:r w:rsidRPr="00404D72">
              <w:rPr>
                <w:b/>
                <w:bCs/>
                <w:spacing w:val="-10"/>
                <w:sz w:val="24"/>
                <w:szCs w:val="24"/>
              </w:rPr>
              <w:t>1</w:t>
            </w:r>
          </w:p>
        </w:tc>
        <w:tc>
          <w:tcPr>
            <w:tcW w:w="567" w:type="dxa"/>
          </w:tcPr>
          <w:p w14:paraId="766FFBED" w14:textId="1BC7053C" w:rsidR="00424A13" w:rsidRPr="00404D72" w:rsidRDefault="00424A13" w:rsidP="00404D72">
            <w:pPr>
              <w:pStyle w:val="TableParagraph"/>
              <w:spacing w:line="276" w:lineRule="auto"/>
              <w:ind w:left="12" w:right="1"/>
              <w:jc w:val="center"/>
              <w:rPr>
                <w:b/>
                <w:bCs/>
                <w:sz w:val="24"/>
                <w:szCs w:val="24"/>
              </w:rPr>
            </w:pPr>
            <w:r w:rsidRPr="00404D72">
              <w:rPr>
                <w:b/>
                <w:bCs/>
                <w:spacing w:val="-10"/>
                <w:sz w:val="24"/>
                <w:szCs w:val="24"/>
              </w:rPr>
              <w:t>2</w:t>
            </w:r>
          </w:p>
        </w:tc>
        <w:tc>
          <w:tcPr>
            <w:tcW w:w="562" w:type="dxa"/>
          </w:tcPr>
          <w:p w14:paraId="1C357D9F" w14:textId="38269300" w:rsidR="00424A13" w:rsidRPr="00404D72" w:rsidRDefault="00424A13" w:rsidP="00404D72">
            <w:pPr>
              <w:pStyle w:val="TableParagraph"/>
              <w:spacing w:line="276" w:lineRule="auto"/>
              <w:ind w:left="362" w:right="180" w:hanging="168"/>
              <w:jc w:val="center"/>
              <w:rPr>
                <w:b/>
                <w:bCs/>
                <w:sz w:val="24"/>
                <w:szCs w:val="24"/>
              </w:rPr>
            </w:pPr>
            <w:r w:rsidRPr="00404D72">
              <w:rPr>
                <w:b/>
                <w:bCs/>
                <w:sz w:val="24"/>
                <w:szCs w:val="24"/>
              </w:rPr>
              <w:t>3</w:t>
            </w:r>
          </w:p>
        </w:tc>
        <w:tc>
          <w:tcPr>
            <w:tcW w:w="1848" w:type="dxa"/>
          </w:tcPr>
          <w:p w14:paraId="60EC3937" w14:textId="6F94EBE5" w:rsidR="00424A13" w:rsidRPr="00404D72" w:rsidRDefault="00424A13" w:rsidP="00404D72">
            <w:pPr>
              <w:pStyle w:val="TableParagraph"/>
              <w:spacing w:line="276" w:lineRule="auto"/>
              <w:ind w:left="362" w:right="180" w:hanging="168"/>
              <w:jc w:val="center"/>
              <w:rPr>
                <w:b/>
                <w:bCs/>
                <w:sz w:val="24"/>
                <w:szCs w:val="24"/>
              </w:rPr>
            </w:pPr>
            <w:r w:rsidRPr="00404D72">
              <w:rPr>
                <w:b/>
                <w:bCs/>
                <w:sz w:val="24"/>
                <w:szCs w:val="24"/>
              </w:rPr>
              <w:t>Alat yang dibuat</w:t>
            </w:r>
          </w:p>
        </w:tc>
      </w:tr>
      <w:tr w:rsidR="00424A13" w:rsidRPr="00404D72" w14:paraId="233E76D4" w14:textId="2EA2D3F0" w:rsidTr="00A15170">
        <w:trPr>
          <w:trHeight w:val="426"/>
        </w:trPr>
        <w:tc>
          <w:tcPr>
            <w:tcW w:w="4258" w:type="dxa"/>
          </w:tcPr>
          <w:p w14:paraId="4CA123D2" w14:textId="77777777" w:rsidR="00424A13" w:rsidRPr="00404D72" w:rsidRDefault="00424A13" w:rsidP="00404D72">
            <w:pPr>
              <w:pStyle w:val="TableParagraph"/>
              <w:spacing w:line="276" w:lineRule="auto"/>
              <w:ind w:left="106"/>
              <w:rPr>
                <w:sz w:val="24"/>
                <w:szCs w:val="24"/>
              </w:rPr>
            </w:pPr>
            <w:r w:rsidRPr="00404D72">
              <w:rPr>
                <w:sz w:val="24"/>
                <w:szCs w:val="24"/>
              </w:rPr>
              <w:t>Non-invasif</w:t>
            </w:r>
          </w:p>
        </w:tc>
        <w:tc>
          <w:tcPr>
            <w:tcW w:w="567" w:type="dxa"/>
          </w:tcPr>
          <w:p w14:paraId="5CE7FF03" w14:textId="7C076C44" w:rsidR="00424A13" w:rsidRPr="00404D72" w:rsidRDefault="00853C42" w:rsidP="00404D72">
            <w:pPr>
              <w:pStyle w:val="TableParagraph"/>
              <w:spacing w:line="276" w:lineRule="auto"/>
              <w:ind w:left="13"/>
              <w:jc w:val="center"/>
              <w:rPr>
                <w:b/>
                <w:sz w:val="24"/>
                <w:szCs w:val="24"/>
              </w:rPr>
            </w:pPr>
            <w:r>
              <w:rPr>
                <w:rFonts w:ascii="Wingdings" w:hAnsi="Wingdings"/>
                <w:spacing w:val="-10"/>
                <w:sz w:val="40"/>
              </w:rPr>
              <w:t></w:t>
            </w:r>
          </w:p>
        </w:tc>
        <w:tc>
          <w:tcPr>
            <w:tcW w:w="567" w:type="dxa"/>
          </w:tcPr>
          <w:p w14:paraId="4B2EFA1E" w14:textId="77777777" w:rsidR="00424A13" w:rsidRPr="00404D72" w:rsidRDefault="00424A13" w:rsidP="00404D72">
            <w:pPr>
              <w:pStyle w:val="TableParagraph"/>
              <w:spacing w:line="276" w:lineRule="auto"/>
              <w:ind w:left="12"/>
              <w:jc w:val="center"/>
              <w:rPr>
                <w:b/>
                <w:sz w:val="24"/>
                <w:szCs w:val="24"/>
              </w:rPr>
            </w:pPr>
            <w:r w:rsidRPr="00404D72">
              <w:rPr>
                <w:rFonts w:ascii="Segoe UI Symbol" w:hAnsi="Segoe UI Symbol" w:cs="Segoe UI Symbol"/>
                <w:b/>
                <w:spacing w:val="-10"/>
                <w:w w:val="85"/>
                <w:sz w:val="24"/>
                <w:szCs w:val="24"/>
              </w:rPr>
              <w:t>✓</w:t>
            </w:r>
          </w:p>
        </w:tc>
        <w:tc>
          <w:tcPr>
            <w:tcW w:w="562" w:type="dxa"/>
          </w:tcPr>
          <w:p w14:paraId="42CBE5DF" w14:textId="77777777" w:rsidR="00424A13" w:rsidRPr="00404D72" w:rsidRDefault="00424A13" w:rsidP="00404D72">
            <w:pPr>
              <w:pStyle w:val="TableParagraph"/>
              <w:spacing w:line="276" w:lineRule="auto"/>
              <w:ind w:left="11"/>
              <w:jc w:val="center"/>
              <w:rPr>
                <w:b/>
                <w:sz w:val="24"/>
                <w:szCs w:val="24"/>
              </w:rPr>
            </w:pPr>
            <w:r w:rsidRPr="00404D72">
              <w:rPr>
                <w:rFonts w:ascii="Segoe UI Symbol" w:hAnsi="Segoe UI Symbol" w:cs="Segoe UI Symbol"/>
                <w:b/>
                <w:spacing w:val="-10"/>
                <w:w w:val="85"/>
                <w:sz w:val="24"/>
                <w:szCs w:val="24"/>
              </w:rPr>
              <w:t>✓</w:t>
            </w:r>
          </w:p>
        </w:tc>
        <w:tc>
          <w:tcPr>
            <w:tcW w:w="1848" w:type="dxa"/>
          </w:tcPr>
          <w:p w14:paraId="37A95CC1" w14:textId="0191F24F" w:rsidR="00424A13" w:rsidRPr="00404D72" w:rsidRDefault="00424A13" w:rsidP="00404D72">
            <w:pPr>
              <w:pStyle w:val="TableParagraph"/>
              <w:spacing w:line="276" w:lineRule="auto"/>
              <w:ind w:left="11"/>
              <w:jc w:val="center"/>
              <w:rPr>
                <w:b/>
                <w:spacing w:val="-10"/>
                <w:w w:val="85"/>
                <w:sz w:val="24"/>
                <w:szCs w:val="24"/>
              </w:rPr>
            </w:pPr>
            <w:r w:rsidRPr="00404D72">
              <w:rPr>
                <w:rFonts w:ascii="Segoe UI Symbol" w:hAnsi="Segoe UI Symbol" w:cs="Segoe UI Symbol"/>
                <w:b/>
                <w:spacing w:val="-10"/>
                <w:w w:val="85"/>
                <w:sz w:val="24"/>
                <w:szCs w:val="24"/>
              </w:rPr>
              <w:t>✓</w:t>
            </w:r>
          </w:p>
        </w:tc>
      </w:tr>
      <w:tr w:rsidR="00424A13" w:rsidRPr="00404D72" w14:paraId="0EFD6C9F" w14:textId="63850201" w:rsidTr="00A15170">
        <w:trPr>
          <w:trHeight w:val="268"/>
        </w:trPr>
        <w:tc>
          <w:tcPr>
            <w:tcW w:w="4258" w:type="dxa"/>
          </w:tcPr>
          <w:p w14:paraId="2E615C30" w14:textId="2119767C" w:rsidR="00424A13" w:rsidRPr="00404D72" w:rsidRDefault="00667E54" w:rsidP="00404D72">
            <w:pPr>
              <w:pStyle w:val="TableParagraph"/>
              <w:spacing w:line="276" w:lineRule="auto"/>
              <w:ind w:left="106"/>
              <w:rPr>
                <w:sz w:val="24"/>
                <w:szCs w:val="24"/>
              </w:rPr>
            </w:pPr>
            <w:r w:rsidRPr="00404D72">
              <w:rPr>
                <w:sz w:val="24"/>
                <w:szCs w:val="24"/>
              </w:rPr>
              <w:t>Bebas radiasi</w:t>
            </w:r>
          </w:p>
        </w:tc>
        <w:tc>
          <w:tcPr>
            <w:tcW w:w="567" w:type="dxa"/>
          </w:tcPr>
          <w:p w14:paraId="681A679D" w14:textId="19A9209B" w:rsidR="00424A13" w:rsidRPr="00404D72" w:rsidRDefault="00853C42" w:rsidP="00404D72">
            <w:pPr>
              <w:pStyle w:val="TableParagraph"/>
              <w:spacing w:line="276" w:lineRule="auto"/>
              <w:ind w:left="86"/>
              <w:jc w:val="center"/>
              <w:rPr>
                <w:sz w:val="24"/>
                <w:szCs w:val="24"/>
              </w:rPr>
            </w:pPr>
            <w:r>
              <w:rPr>
                <w:rFonts w:ascii="Wingdings" w:hAnsi="Wingdings"/>
                <w:spacing w:val="-10"/>
                <w:sz w:val="40"/>
              </w:rPr>
              <w:t></w:t>
            </w:r>
          </w:p>
        </w:tc>
        <w:tc>
          <w:tcPr>
            <w:tcW w:w="567" w:type="dxa"/>
          </w:tcPr>
          <w:p w14:paraId="5805EB7E" w14:textId="77777777" w:rsidR="00424A13" w:rsidRPr="00404D72" w:rsidRDefault="00424A13" w:rsidP="00404D72">
            <w:pPr>
              <w:pStyle w:val="TableParagraph"/>
              <w:spacing w:line="276" w:lineRule="auto"/>
              <w:ind w:left="85"/>
              <w:jc w:val="center"/>
              <w:rPr>
                <w:sz w:val="24"/>
                <w:szCs w:val="24"/>
              </w:rPr>
            </w:pPr>
            <w:r w:rsidRPr="00404D72">
              <w:rPr>
                <w:rFonts w:ascii="Segoe UI Symbol" w:hAnsi="Segoe UI Symbol" w:cs="Segoe UI Symbol"/>
                <w:b/>
                <w:spacing w:val="-10"/>
                <w:w w:val="85"/>
                <w:sz w:val="24"/>
                <w:szCs w:val="24"/>
              </w:rPr>
              <w:t>✓</w:t>
            </w:r>
          </w:p>
        </w:tc>
        <w:tc>
          <w:tcPr>
            <w:tcW w:w="562" w:type="dxa"/>
          </w:tcPr>
          <w:p w14:paraId="7E188D9B" w14:textId="77777777" w:rsidR="00424A13" w:rsidRPr="00404D72" w:rsidRDefault="00424A13" w:rsidP="00404D72">
            <w:pPr>
              <w:pStyle w:val="TableParagraph"/>
              <w:spacing w:line="276" w:lineRule="auto"/>
              <w:ind w:left="11"/>
              <w:jc w:val="center"/>
              <w:rPr>
                <w:b/>
                <w:sz w:val="24"/>
                <w:szCs w:val="24"/>
              </w:rPr>
            </w:pPr>
            <w:r w:rsidRPr="00404D72">
              <w:rPr>
                <w:rFonts w:ascii="Segoe UI Symbol" w:hAnsi="Segoe UI Symbol" w:cs="Segoe UI Symbol"/>
                <w:b/>
                <w:spacing w:val="-10"/>
                <w:w w:val="85"/>
                <w:sz w:val="24"/>
                <w:szCs w:val="24"/>
              </w:rPr>
              <w:t>✓</w:t>
            </w:r>
          </w:p>
        </w:tc>
        <w:tc>
          <w:tcPr>
            <w:tcW w:w="1848" w:type="dxa"/>
          </w:tcPr>
          <w:p w14:paraId="00AAC2F9" w14:textId="09AD76E3" w:rsidR="00424A13" w:rsidRPr="00404D72" w:rsidRDefault="00424A13" w:rsidP="00404D72">
            <w:pPr>
              <w:pStyle w:val="TableParagraph"/>
              <w:spacing w:line="276" w:lineRule="auto"/>
              <w:ind w:left="11"/>
              <w:jc w:val="center"/>
              <w:rPr>
                <w:b/>
                <w:spacing w:val="-10"/>
                <w:w w:val="85"/>
                <w:sz w:val="24"/>
                <w:szCs w:val="24"/>
              </w:rPr>
            </w:pPr>
            <w:r w:rsidRPr="00404D72">
              <w:rPr>
                <w:rFonts w:ascii="Segoe UI Symbol" w:hAnsi="Segoe UI Symbol" w:cs="Segoe UI Symbol"/>
                <w:b/>
                <w:spacing w:val="-10"/>
                <w:w w:val="85"/>
                <w:sz w:val="24"/>
                <w:szCs w:val="24"/>
              </w:rPr>
              <w:t>✓</w:t>
            </w:r>
          </w:p>
        </w:tc>
      </w:tr>
      <w:tr w:rsidR="00424A13" w:rsidRPr="00404D72" w14:paraId="046DF4D0" w14:textId="25B831D8" w:rsidTr="000A20F0">
        <w:trPr>
          <w:trHeight w:val="344"/>
        </w:trPr>
        <w:tc>
          <w:tcPr>
            <w:tcW w:w="4258" w:type="dxa"/>
          </w:tcPr>
          <w:p w14:paraId="2B3CC63C" w14:textId="5A20F660" w:rsidR="00424A13" w:rsidRPr="00404D72" w:rsidRDefault="00424A13" w:rsidP="00404D72">
            <w:pPr>
              <w:pStyle w:val="TableParagraph"/>
              <w:spacing w:line="276" w:lineRule="auto"/>
              <w:ind w:left="106"/>
              <w:rPr>
                <w:i/>
                <w:iCs/>
                <w:sz w:val="24"/>
                <w:szCs w:val="24"/>
              </w:rPr>
            </w:pPr>
            <w:r w:rsidRPr="00404D72">
              <w:rPr>
                <w:sz w:val="24"/>
                <w:szCs w:val="24"/>
              </w:rPr>
              <w:t xml:space="preserve">Akurasi </w:t>
            </w:r>
            <w:r w:rsidR="00667E54" w:rsidRPr="00404D72">
              <w:rPr>
                <w:sz w:val="24"/>
                <w:szCs w:val="24"/>
              </w:rPr>
              <w:t>pada jaringan padat</w:t>
            </w:r>
          </w:p>
        </w:tc>
        <w:tc>
          <w:tcPr>
            <w:tcW w:w="567" w:type="dxa"/>
          </w:tcPr>
          <w:p w14:paraId="558DC7A8" w14:textId="2C9658D7" w:rsidR="00424A13" w:rsidRPr="00404D72" w:rsidRDefault="00853C42" w:rsidP="00404D72">
            <w:pPr>
              <w:pStyle w:val="TableParagraph"/>
              <w:spacing w:line="276" w:lineRule="auto"/>
              <w:ind w:left="86"/>
              <w:jc w:val="center"/>
              <w:rPr>
                <w:sz w:val="24"/>
                <w:szCs w:val="24"/>
              </w:rPr>
            </w:pPr>
            <w:r>
              <w:rPr>
                <w:rFonts w:ascii="Wingdings" w:hAnsi="Wingdings"/>
                <w:spacing w:val="-10"/>
                <w:sz w:val="40"/>
              </w:rPr>
              <w:t></w:t>
            </w:r>
          </w:p>
        </w:tc>
        <w:tc>
          <w:tcPr>
            <w:tcW w:w="567" w:type="dxa"/>
          </w:tcPr>
          <w:p w14:paraId="3B316C65" w14:textId="5FD991DD" w:rsidR="00424A13" w:rsidRPr="00404D72" w:rsidRDefault="00667E54" w:rsidP="00404D72">
            <w:pPr>
              <w:pStyle w:val="TableParagraph"/>
              <w:spacing w:line="276" w:lineRule="auto"/>
              <w:ind w:left="85"/>
              <w:jc w:val="center"/>
              <w:rPr>
                <w:sz w:val="24"/>
                <w:szCs w:val="24"/>
              </w:rPr>
            </w:pPr>
            <w:r w:rsidRPr="00404D72">
              <w:rPr>
                <w:rFonts w:ascii="Segoe UI Symbol" w:hAnsi="Segoe UI Symbol" w:cs="Segoe UI Symbol"/>
                <w:b/>
                <w:spacing w:val="-10"/>
                <w:w w:val="85"/>
                <w:sz w:val="24"/>
                <w:szCs w:val="24"/>
              </w:rPr>
              <w:t>✓</w:t>
            </w:r>
          </w:p>
        </w:tc>
        <w:tc>
          <w:tcPr>
            <w:tcW w:w="562" w:type="dxa"/>
          </w:tcPr>
          <w:p w14:paraId="26BEE543" w14:textId="6677DF3D" w:rsidR="00424A13" w:rsidRPr="00404D72" w:rsidRDefault="00B258FE" w:rsidP="00404D72">
            <w:pPr>
              <w:pStyle w:val="TableParagraph"/>
              <w:spacing w:line="276" w:lineRule="auto"/>
              <w:ind w:left="11"/>
              <w:jc w:val="center"/>
              <w:rPr>
                <w:b/>
                <w:sz w:val="24"/>
                <w:szCs w:val="24"/>
              </w:rPr>
            </w:pPr>
            <w:r w:rsidRPr="00404D72">
              <w:rPr>
                <w:rFonts w:ascii="Segoe UI Symbol" w:hAnsi="Segoe UI Symbol" w:cs="Segoe UI Symbol"/>
                <w:b/>
                <w:spacing w:val="-10"/>
                <w:w w:val="85"/>
                <w:sz w:val="24"/>
                <w:szCs w:val="24"/>
              </w:rPr>
              <w:t>✓</w:t>
            </w:r>
          </w:p>
        </w:tc>
        <w:tc>
          <w:tcPr>
            <w:tcW w:w="1848" w:type="dxa"/>
          </w:tcPr>
          <w:p w14:paraId="265CE983" w14:textId="6A25F14F" w:rsidR="00424A13" w:rsidRPr="00404D72" w:rsidRDefault="00424A13" w:rsidP="00404D72">
            <w:pPr>
              <w:pStyle w:val="TableParagraph"/>
              <w:spacing w:line="276" w:lineRule="auto"/>
              <w:ind w:left="11"/>
              <w:jc w:val="center"/>
              <w:rPr>
                <w:b/>
                <w:spacing w:val="-10"/>
                <w:w w:val="85"/>
                <w:sz w:val="24"/>
                <w:szCs w:val="24"/>
              </w:rPr>
            </w:pPr>
            <w:r w:rsidRPr="00404D72">
              <w:rPr>
                <w:rFonts w:ascii="Segoe UI Symbol" w:hAnsi="Segoe UI Symbol" w:cs="Segoe UI Symbol"/>
                <w:b/>
                <w:spacing w:val="-10"/>
                <w:w w:val="85"/>
                <w:sz w:val="24"/>
                <w:szCs w:val="24"/>
              </w:rPr>
              <w:t>✓</w:t>
            </w:r>
          </w:p>
        </w:tc>
      </w:tr>
      <w:tr w:rsidR="00424A13" w:rsidRPr="00404D72" w14:paraId="01AD16E3" w14:textId="0EA8D2EC" w:rsidTr="000A20F0">
        <w:trPr>
          <w:trHeight w:val="151"/>
        </w:trPr>
        <w:tc>
          <w:tcPr>
            <w:tcW w:w="4258" w:type="dxa"/>
          </w:tcPr>
          <w:p w14:paraId="09558F41" w14:textId="13D652CA" w:rsidR="00424A13" w:rsidRPr="00404D72" w:rsidRDefault="00667E54" w:rsidP="00404D72">
            <w:pPr>
              <w:pStyle w:val="TableParagraph"/>
              <w:spacing w:line="276" w:lineRule="auto"/>
              <w:ind w:left="106"/>
              <w:rPr>
                <w:i/>
                <w:sz w:val="24"/>
                <w:szCs w:val="24"/>
              </w:rPr>
            </w:pPr>
            <w:r w:rsidRPr="00404D72">
              <w:rPr>
                <w:i/>
                <w:spacing w:val="-2"/>
                <w:sz w:val="24"/>
                <w:szCs w:val="24"/>
              </w:rPr>
              <w:t xml:space="preserve">Portable </w:t>
            </w:r>
          </w:p>
        </w:tc>
        <w:tc>
          <w:tcPr>
            <w:tcW w:w="567" w:type="dxa"/>
          </w:tcPr>
          <w:p w14:paraId="3265733A" w14:textId="1EC2F64C" w:rsidR="00424A13" w:rsidRPr="00404D72" w:rsidRDefault="00853C42" w:rsidP="00404D72">
            <w:pPr>
              <w:pStyle w:val="TableParagraph"/>
              <w:spacing w:line="276" w:lineRule="auto"/>
              <w:ind w:left="13"/>
              <w:jc w:val="center"/>
              <w:rPr>
                <w:b/>
                <w:sz w:val="24"/>
                <w:szCs w:val="24"/>
              </w:rPr>
            </w:pPr>
            <w:r>
              <w:rPr>
                <w:rFonts w:ascii="Wingdings" w:hAnsi="Wingdings"/>
                <w:spacing w:val="-10"/>
                <w:sz w:val="40"/>
              </w:rPr>
              <w:t></w:t>
            </w:r>
          </w:p>
        </w:tc>
        <w:tc>
          <w:tcPr>
            <w:tcW w:w="567" w:type="dxa"/>
          </w:tcPr>
          <w:p w14:paraId="79023DE6" w14:textId="5E323DD6" w:rsidR="00424A13" w:rsidRPr="00404D72" w:rsidRDefault="00667E54" w:rsidP="00404D72">
            <w:pPr>
              <w:pStyle w:val="TableParagraph"/>
              <w:spacing w:line="276" w:lineRule="auto"/>
              <w:ind w:left="12"/>
              <w:jc w:val="center"/>
              <w:rPr>
                <w:b/>
                <w:sz w:val="24"/>
                <w:szCs w:val="24"/>
              </w:rPr>
            </w:pPr>
            <w:r w:rsidRPr="00404D72">
              <w:rPr>
                <w:rFonts w:ascii="Segoe UI Symbol" w:hAnsi="Segoe UI Symbol" w:cs="Segoe UI Symbol"/>
                <w:b/>
                <w:spacing w:val="-10"/>
                <w:w w:val="85"/>
                <w:sz w:val="24"/>
                <w:szCs w:val="24"/>
              </w:rPr>
              <w:t>✓</w:t>
            </w:r>
          </w:p>
        </w:tc>
        <w:tc>
          <w:tcPr>
            <w:tcW w:w="562" w:type="dxa"/>
          </w:tcPr>
          <w:p w14:paraId="35867116" w14:textId="37E2267F" w:rsidR="00424A13" w:rsidRPr="00404D72" w:rsidRDefault="00667E54" w:rsidP="00404D72">
            <w:pPr>
              <w:pStyle w:val="TableParagraph"/>
              <w:spacing w:line="276" w:lineRule="auto"/>
              <w:ind w:left="11"/>
              <w:jc w:val="center"/>
              <w:rPr>
                <w:b/>
                <w:sz w:val="24"/>
                <w:szCs w:val="24"/>
              </w:rPr>
            </w:pPr>
            <w:r w:rsidRPr="00404D72">
              <w:rPr>
                <w:rFonts w:ascii="Segoe UI Symbol" w:hAnsi="Segoe UI Symbol" w:cs="Segoe UI Symbol"/>
                <w:b/>
                <w:spacing w:val="-10"/>
                <w:w w:val="85"/>
                <w:sz w:val="24"/>
                <w:szCs w:val="24"/>
              </w:rPr>
              <w:t>✓</w:t>
            </w:r>
          </w:p>
        </w:tc>
        <w:tc>
          <w:tcPr>
            <w:tcW w:w="1848" w:type="dxa"/>
          </w:tcPr>
          <w:p w14:paraId="7DB04F4B" w14:textId="6812BC82" w:rsidR="00424A13" w:rsidRPr="00404D72" w:rsidRDefault="00424A13" w:rsidP="00404D72">
            <w:pPr>
              <w:pStyle w:val="TableParagraph"/>
              <w:spacing w:line="276" w:lineRule="auto"/>
              <w:ind w:left="11"/>
              <w:jc w:val="center"/>
              <w:rPr>
                <w:b/>
                <w:spacing w:val="-10"/>
                <w:w w:val="85"/>
                <w:sz w:val="24"/>
                <w:szCs w:val="24"/>
              </w:rPr>
            </w:pPr>
            <w:r w:rsidRPr="00404D72">
              <w:rPr>
                <w:rFonts w:ascii="Segoe UI Symbol" w:hAnsi="Segoe UI Symbol" w:cs="Segoe UI Symbol"/>
                <w:b/>
                <w:spacing w:val="-10"/>
                <w:w w:val="85"/>
                <w:sz w:val="24"/>
                <w:szCs w:val="24"/>
              </w:rPr>
              <w:t>✓</w:t>
            </w:r>
          </w:p>
        </w:tc>
      </w:tr>
      <w:tr w:rsidR="00424A13" w:rsidRPr="00404D72" w14:paraId="2F881777" w14:textId="3B00435C" w:rsidTr="000A20F0">
        <w:trPr>
          <w:trHeight w:val="144"/>
        </w:trPr>
        <w:tc>
          <w:tcPr>
            <w:tcW w:w="4258" w:type="dxa"/>
          </w:tcPr>
          <w:p w14:paraId="6853B74A" w14:textId="77777777" w:rsidR="00424A13" w:rsidRPr="00404D72" w:rsidRDefault="00424A13" w:rsidP="00404D72">
            <w:pPr>
              <w:pStyle w:val="TableParagraph"/>
              <w:spacing w:line="276" w:lineRule="auto"/>
              <w:ind w:left="106"/>
              <w:rPr>
                <w:sz w:val="24"/>
                <w:szCs w:val="24"/>
              </w:rPr>
            </w:pPr>
            <w:r w:rsidRPr="00404D72">
              <w:rPr>
                <w:sz w:val="24"/>
                <w:szCs w:val="24"/>
              </w:rPr>
              <w:t>Integrasi IoT</w:t>
            </w:r>
          </w:p>
        </w:tc>
        <w:tc>
          <w:tcPr>
            <w:tcW w:w="567" w:type="dxa"/>
          </w:tcPr>
          <w:p w14:paraId="6EAB6DE5" w14:textId="471068A8" w:rsidR="00424A13" w:rsidRPr="00404D72" w:rsidRDefault="00853C42" w:rsidP="00404D72">
            <w:pPr>
              <w:pStyle w:val="TableParagraph"/>
              <w:spacing w:line="276" w:lineRule="auto"/>
              <w:ind w:left="86"/>
              <w:jc w:val="center"/>
              <w:rPr>
                <w:sz w:val="24"/>
                <w:szCs w:val="24"/>
              </w:rPr>
            </w:pPr>
            <w:r>
              <w:rPr>
                <w:rFonts w:ascii="Wingdings" w:hAnsi="Wingdings"/>
                <w:spacing w:val="-10"/>
                <w:sz w:val="40"/>
              </w:rPr>
              <w:t></w:t>
            </w:r>
          </w:p>
        </w:tc>
        <w:tc>
          <w:tcPr>
            <w:tcW w:w="567" w:type="dxa"/>
          </w:tcPr>
          <w:p w14:paraId="41A3DD22" w14:textId="7948C1FE" w:rsidR="00424A13" w:rsidRPr="00404D72" w:rsidRDefault="00853C42" w:rsidP="00404D72">
            <w:pPr>
              <w:pStyle w:val="TableParagraph"/>
              <w:spacing w:line="276" w:lineRule="auto"/>
              <w:ind w:left="85"/>
              <w:jc w:val="center"/>
              <w:rPr>
                <w:sz w:val="24"/>
                <w:szCs w:val="24"/>
              </w:rPr>
            </w:pPr>
            <w:r>
              <w:rPr>
                <w:rFonts w:ascii="Wingdings" w:hAnsi="Wingdings"/>
                <w:spacing w:val="-10"/>
                <w:sz w:val="40"/>
              </w:rPr>
              <w:t></w:t>
            </w:r>
          </w:p>
        </w:tc>
        <w:tc>
          <w:tcPr>
            <w:tcW w:w="562" w:type="dxa"/>
          </w:tcPr>
          <w:p w14:paraId="7F45B044" w14:textId="269ED9D5" w:rsidR="00424A13" w:rsidRPr="00404D72" w:rsidRDefault="00853C42" w:rsidP="00404D72">
            <w:pPr>
              <w:pStyle w:val="TableParagraph"/>
              <w:spacing w:line="276" w:lineRule="auto"/>
              <w:ind w:left="11"/>
              <w:jc w:val="center"/>
              <w:rPr>
                <w:b/>
                <w:sz w:val="24"/>
                <w:szCs w:val="24"/>
              </w:rPr>
            </w:pPr>
            <w:r>
              <w:rPr>
                <w:rFonts w:ascii="Wingdings" w:hAnsi="Wingdings"/>
                <w:spacing w:val="-10"/>
                <w:sz w:val="40"/>
              </w:rPr>
              <w:t></w:t>
            </w:r>
          </w:p>
        </w:tc>
        <w:tc>
          <w:tcPr>
            <w:tcW w:w="1848" w:type="dxa"/>
          </w:tcPr>
          <w:p w14:paraId="142505E1" w14:textId="1DB684DC" w:rsidR="00424A13" w:rsidRPr="00404D72" w:rsidRDefault="00424A13" w:rsidP="00404D72">
            <w:pPr>
              <w:pStyle w:val="TableParagraph"/>
              <w:spacing w:line="276" w:lineRule="auto"/>
              <w:ind w:left="11"/>
              <w:jc w:val="center"/>
              <w:rPr>
                <w:b/>
                <w:spacing w:val="-10"/>
                <w:w w:val="85"/>
                <w:sz w:val="24"/>
                <w:szCs w:val="24"/>
              </w:rPr>
            </w:pPr>
            <w:r w:rsidRPr="00404D72">
              <w:rPr>
                <w:rFonts w:ascii="Segoe UI Symbol" w:hAnsi="Segoe UI Symbol" w:cs="Segoe UI Symbol"/>
                <w:b/>
                <w:spacing w:val="-10"/>
                <w:w w:val="85"/>
                <w:sz w:val="24"/>
                <w:szCs w:val="24"/>
              </w:rPr>
              <w:t>✓</w:t>
            </w:r>
          </w:p>
        </w:tc>
      </w:tr>
      <w:tr w:rsidR="00424A13" w:rsidRPr="00404D72" w14:paraId="05DBB81D" w14:textId="06D80657" w:rsidTr="000A20F0">
        <w:trPr>
          <w:trHeight w:val="208"/>
        </w:trPr>
        <w:tc>
          <w:tcPr>
            <w:tcW w:w="4258" w:type="dxa"/>
          </w:tcPr>
          <w:p w14:paraId="12F90653" w14:textId="1AE26AC0" w:rsidR="00424A13" w:rsidRPr="00404D72" w:rsidRDefault="00667E54" w:rsidP="00404D72">
            <w:pPr>
              <w:pStyle w:val="TableParagraph"/>
              <w:spacing w:line="276" w:lineRule="auto"/>
              <w:ind w:left="106"/>
              <w:rPr>
                <w:sz w:val="24"/>
                <w:szCs w:val="24"/>
              </w:rPr>
            </w:pPr>
            <w:r w:rsidRPr="00404D72">
              <w:rPr>
                <w:sz w:val="24"/>
                <w:szCs w:val="24"/>
              </w:rPr>
              <w:t>Pengolahan data multi-modal</w:t>
            </w:r>
          </w:p>
        </w:tc>
        <w:tc>
          <w:tcPr>
            <w:tcW w:w="567" w:type="dxa"/>
          </w:tcPr>
          <w:p w14:paraId="76746CAD" w14:textId="4F971F1D" w:rsidR="00424A13" w:rsidRPr="00404D72" w:rsidRDefault="00853C42" w:rsidP="00404D72">
            <w:pPr>
              <w:pStyle w:val="TableParagraph"/>
              <w:spacing w:line="276" w:lineRule="auto"/>
              <w:ind w:left="86"/>
              <w:jc w:val="center"/>
              <w:rPr>
                <w:spacing w:val="-10"/>
                <w:sz w:val="24"/>
                <w:szCs w:val="24"/>
              </w:rPr>
            </w:pPr>
            <w:r>
              <w:rPr>
                <w:rFonts w:ascii="Wingdings" w:hAnsi="Wingdings"/>
                <w:spacing w:val="-10"/>
                <w:sz w:val="40"/>
              </w:rPr>
              <w:t></w:t>
            </w:r>
          </w:p>
        </w:tc>
        <w:tc>
          <w:tcPr>
            <w:tcW w:w="567" w:type="dxa"/>
          </w:tcPr>
          <w:p w14:paraId="6B7A1079" w14:textId="362FEC9D" w:rsidR="00424A13" w:rsidRPr="00404D72" w:rsidRDefault="00853C42" w:rsidP="00404D72">
            <w:pPr>
              <w:pStyle w:val="TableParagraph"/>
              <w:spacing w:line="276" w:lineRule="auto"/>
              <w:ind w:left="85"/>
              <w:jc w:val="center"/>
              <w:rPr>
                <w:spacing w:val="-10"/>
                <w:sz w:val="24"/>
                <w:szCs w:val="24"/>
              </w:rPr>
            </w:pPr>
            <w:r>
              <w:rPr>
                <w:rFonts w:ascii="Wingdings" w:hAnsi="Wingdings"/>
                <w:spacing w:val="-10"/>
                <w:sz w:val="40"/>
              </w:rPr>
              <w:t></w:t>
            </w:r>
          </w:p>
        </w:tc>
        <w:tc>
          <w:tcPr>
            <w:tcW w:w="562" w:type="dxa"/>
          </w:tcPr>
          <w:p w14:paraId="008B94E5" w14:textId="05B2BFBD" w:rsidR="00424A13" w:rsidRPr="00404D72" w:rsidRDefault="00853C42" w:rsidP="00404D72">
            <w:pPr>
              <w:pStyle w:val="TableParagraph"/>
              <w:spacing w:line="276" w:lineRule="auto"/>
              <w:ind w:left="11"/>
              <w:jc w:val="center"/>
              <w:rPr>
                <w:b/>
                <w:spacing w:val="-10"/>
                <w:w w:val="85"/>
                <w:sz w:val="24"/>
                <w:szCs w:val="24"/>
              </w:rPr>
            </w:pPr>
            <w:r>
              <w:rPr>
                <w:rFonts w:ascii="Wingdings" w:hAnsi="Wingdings"/>
                <w:spacing w:val="-10"/>
                <w:sz w:val="40"/>
              </w:rPr>
              <w:t></w:t>
            </w:r>
          </w:p>
        </w:tc>
        <w:tc>
          <w:tcPr>
            <w:tcW w:w="1848" w:type="dxa"/>
          </w:tcPr>
          <w:p w14:paraId="2877FA98" w14:textId="160E2562" w:rsidR="00424A13" w:rsidRPr="00404D72" w:rsidRDefault="00424A13" w:rsidP="00404D72">
            <w:pPr>
              <w:pStyle w:val="TableParagraph"/>
              <w:spacing w:line="276" w:lineRule="auto"/>
              <w:ind w:left="11"/>
              <w:jc w:val="center"/>
              <w:rPr>
                <w:b/>
                <w:spacing w:val="-10"/>
                <w:w w:val="85"/>
                <w:sz w:val="24"/>
                <w:szCs w:val="24"/>
              </w:rPr>
            </w:pPr>
            <w:r w:rsidRPr="00404D72">
              <w:rPr>
                <w:rFonts w:ascii="Segoe UI Symbol" w:hAnsi="Segoe UI Symbol" w:cs="Segoe UI Symbol"/>
                <w:b/>
                <w:spacing w:val="-10"/>
                <w:w w:val="85"/>
                <w:sz w:val="24"/>
                <w:szCs w:val="24"/>
              </w:rPr>
              <w:t>✓</w:t>
            </w:r>
          </w:p>
        </w:tc>
      </w:tr>
    </w:tbl>
    <w:p w14:paraId="2C62EB54" w14:textId="0CF77B87" w:rsidR="00C8072C" w:rsidRPr="00404D72" w:rsidRDefault="00C8072C" w:rsidP="00404D72">
      <w:pPr>
        <w:spacing w:after="0"/>
        <w:rPr>
          <w:szCs w:val="24"/>
        </w:rPr>
      </w:pPr>
      <w:r w:rsidRPr="00404D72">
        <w:rPr>
          <w:szCs w:val="24"/>
        </w:rPr>
        <w:t>Keterangan: 1 = Mammografi digita</w:t>
      </w:r>
      <w:r w:rsidR="000E5078" w:rsidRPr="00404D72">
        <w:rPr>
          <w:szCs w:val="24"/>
        </w:rPr>
        <w:t>l</w:t>
      </w:r>
      <w:r w:rsidR="00B72D3E" w:rsidRPr="00404D72">
        <w:rPr>
          <w:szCs w:val="24"/>
        </w:rPr>
        <w:t xml:space="preserve"> </w:t>
      </w:r>
      <w:r w:rsidR="001B7CA4" w:rsidRPr="00404D72">
        <w:rPr>
          <w:szCs w:val="24"/>
        </w:rPr>
        <w:fldChar w:fldCharType="begin" w:fldLock="1"/>
      </w:r>
      <w:r w:rsidR="00494273" w:rsidRPr="00404D72">
        <w:rPr>
          <w:szCs w:val="24"/>
        </w:rPr>
        <w:instrText>ADDIN CSL_CITATION {"citationItems":[{"id":"ITEM-1","itemData":{"DOI":"10.47830/jinma-vol.72.3-2022-627","ISSN":"2089-1067","abstract":"Kanker payudara merupakan kanker yang paling sering terjadi pada wanita di Indonesia. Angka kesembuhan dapat ditingkatkan dengan deteksi dini dan pemberian terapi yang sesuai. Modalitas deteksi dini yang direkomendasikan oleh World Health Organization (WHO) adalah skrining mammografi. Tujuan studi ini untuk mengetahui peran serta kelebihan kekurangan mammografi dibandingkan dengan modalitas lainnya. Metode yang digunakan adalah tinjauan pustaka dengan 30 literatur yang memenuhi kriteria inklusi dan eksklusi. Hasil disampaikan secara naratif. Terdapat kelebihan skrining mammografi yaitu menurunkan angka kematian, meningkatkan pemberian terapi lebih awal, dan meningkatkan kualitas diagnostik sebagai tindak lanjut dari hasil skrining. Kekurangan dari modalitas ini yaitu overdiagnosis, false alarm, kanker interval, dan risiko radiasi. Skrining mammografi dapat dikombinasikan dengan modalitas lain untuk meningkatkan akurasi seperti dengan MRI pada wanita berisiko tinggi dan USG pada wanita dengan payudara yang lebih padat. Rekomendasi dimulainya skrining mammografi rutin per satu tahun adalah umur 40 tahun. Hambatan yang sering terjadi di negara berpenghasilan menengah ke bawah adalah kurangnya pengetahuan &amp; kesadaran, infrastruktur &amp; sumber daya yang tidak tersedia, aksesibilitas, biaya yang tidak memadai dan masih adanya rasa takut dan malu. Maka dari itu, manfaat skrining lebih besar daripada risiko yang ditimbulkan dan dapat dikombinasikan dengan modallitas lain untuk meningkatkan akurasi.","author":[{"dropping-particle":"","family":"Soekersi","given":"Hari","non-dropping-particle":"","parse-names":false,"suffix":""},{"dropping-particle":"","family":"Azhar","given":"Yohana","non-dropping-particle":"","parse-names":false,"suffix":""},{"dropping-particle":"","family":"Akbari","given":"Kiran Shadentyra","non-dropping-particle":"","parse-names":false,"suffix":""}],"container-title":"Journal Of The Indonesian Medical Association","id":"ITEM-1","issue":"3","issued":{"date-parts":[["2022"]]},"page":"144-150","title":"Peran Mammografi Untuk Skrining Kanker Payudara: Sebuah Tinjauan Pustaka","type":"article-journal","volume":"72"},"uris":["http://www.mendeley.com/documents/?uuid=066e26e3-827a-4c4c-b2e5-4712e69cd7f3"]}],"mendeley":{"formattedCitation":"(Soekersi dkk., 2022)","plainTextFormattedCitation":"(Soekersi dkk., 2022)","previouslyFormattedCitation":"(Soekersi dkk., 2022)"},"properties":{"noteIndex":0},"schema":"https://github.com/citation-style-language/schema/raw/master/csl-citation.json"}</w:instrText>
      </w:r>
      <w:r w:rsidR="001B7CA4" w:rsidRPr="00404D72">
        <w:rPr>
          <w:szCs w:val="24"/>
        </w:rPr>
        <w:fldChar w:fldCharType="separate"/>
      </w:r>
      <w:r w:rsidR="001466B1" w:rsidRPr="00404D72">
        <w:rPr>
          <w:noProof/>
          <w:szCs w:val="24"/>
        </w:rPr>
        <w:t>(Soekersi dkk., 2022)</w:t>
      </w:r>
      <w:r w:rsidR="001B7CA4" w:rsidRPr="00404D72">
        <w:rPr>
          <w:szCs w:val="24"/>
        </w:rPr>
        <w:fldChar w:fldCharType="end"/>
      </w:r>
      <w:r w:rsidRPr="00404D72">
        <w:rPr>
          <w:szCs w:val="24"/>
        </w:rPr>
        <w:t>, 2 = Ultrasonografi</w:t>
      </w:r>
      <w:r w:rsidR="00F8648E" w:rsidRPr="00404D72">
        <w:rPr>
          <w:szCs w:val="24"/>
        </w:rPr>
        <w:t xml:space="preserve"> </w:t>
      </w:r>
      <w:r w:rsidR="00F7272C" w:rsidRPr="00404D72">
        <w:rPr>
          <w:szCs w:val="24"/>
        </w:rPr>
        <w:fldChar w:fldCharType="begin" w:fldLock="1"/>
      </w:r>
      <w:r w:rsidR="00494273" w:rsidRPr="00404D72">
        <w:rPr>
          <w:szCs w:val="24"/>
        </w:rPr>
        <w:instrText>ADDIN CSL_CITATION {"citationItems":[{"id":"ITEM-1","itemData":{"DOI":"10.14710/jekk.v8i1.17158","abstract":"Background: Ultrasonography (USG) radiological examination can be an early detection of breast tumors before they develop into malignancy. The aim of our study was to determine the accuracy of USG examination in diagnosing breast cancer at Prima Medika Hospital.Methods: We conducted a cross-sectional study from January to December 2021 at Prima Medika Hospital Denpasar in patients who had symptoms of breast cancer had breast USG examinations and biopsy examinations of 51 samples. We collected data by tracing medical records and in descriptive analysis and cross-tabulation analysis to determine the sensitivity, specificity, positive predictive values and negative predictive values.Results: 72.5% of 51 patients were over 36 years old, 47.1% symptoms of a lump in their left breast. USG examination in detecting breast cancer has a sensitivity of 90.9%, a specificity of 93.1% then a positive predictive value of 92.9% and a negative predictive value of 90.1%.Conclusion: USG examination has a high accuracy in diagnosing breast cancer. Radiology specialists are expected to use USG examination as an early detection tool before conducting a histopathological gold standard examination.","author":[{"dropping-particle":"","family":"Wulandari","given":"Putu Dewi Ari","non-dropping-particle":"","parse-names":false,"suffix":""},{"dropping-particle":"","family":"Dharmawan","given":"I Bagus Gede","non-dropping-particle":"","parse-names":false,"suffix":""}],"container-title":"Jurnal Epidemiologi Kesehatan Komunitas","id":"ITEM-1","issue":"1","issued":{"date-parts":[["2023"]]},"page":"19-24","title":"Ultrasonography (USG) Accuracy in Diagnosing Breast Cancer; a Cross-sectional Study at Prima Medika General Hospital Denpasar","type":"article-journal","volume":"8"},"uris":["http://www.mendeley.com/documents/?uuid=dbb940bc-aa27-4612-a0fc-177b6e9c61c9"]}],"mendeley":{"formattedCitation":"(Wulandari dan Dharmawan, 2023)","plainTextFormattedCitation":"(Wulandari dan Dharmawan, 2023)","previouslyFormattedCitation":"(Wulandari dan Dharmawan, 2023)"},"properties":{"noteIndex":0},"schema":"https://github.com/citation-style-language/schema/raw/master/csl-citation.json"}</w:instrText>
      </w:r>
      <w:r w:rsidR="00F7272C" w:rsidRPr="00404D72">
        <w:rPr>
          <w:szCs w:val="24"/>
        </w:rPr>
        <w:fldChar w:fldCharType="separate"/>
      </w:r>
      <w:r w:rsidR="001466B1" w:rsidRPr="00404D72">
        <w:rPr>
          <w:noProof/>
          <w:szCs w:val="24"/>
        </w:rPr>
        <w:t>(Wulandari dan Dharmawan, 2023)</w:t>
      </w:r>
      <w:r w:rsidR="00F7272C" w:rsidRPr="00404D72">
        <w:rPr>
          <w:szCs w:val="24"/>
        </w:rPr>
        <w:fldChar w:fldCharType="end"/>
      </w:r>
      <w:r w:rsidRPr="00404D72">
        <w:rPr>
          <w:szCs w:val="24"/>
        </w:rPr>
        <w:t xml:space="preserve">, 3 </w:t>
      </w:r>
      <w:r w:rsidR="00424A13" w:rsidRPr="00404D72">
        <w:rPr>
          <w:szCs w:val="24"/>
        </w:rPr>
        <w:t xml:space="preserve">= </w:t>
      </w:r>
      <w:r w:rsidR="00782A08" w:rsidRPr="00404D72">
        <w:rPr>
          <w:szCs w:val="24"/>
        </w:rPr>
        <w:t>Termografi</w:t>
      </w:r>
      <w:r w:rsidR="003C5443" w:rsidRPr="00404D72">
        <w:rPr>
          <w:szCs w:val="24"/>
        </w:rPr>
        <w:t xml:space="preserve"> </w:t>
      </w:r>
      <w:r w:rsidR="00C100B9" w:rsidRPr="00404D72">
        <w:rPr>
          <w:szCs w:val="24"/>
        </w:rPr>
        <w:fldChar w:fldCharType="begin" w:fldLock="1"/>
      </w:r>
      <w:r w:rsidR="00494273" w:rsidRPr="00404D72">
        <w:rPr>
          <w:szCs w:val="24"/>
        </w:rPr>
        <w:instrText>ADDIN CSL_CITATION {"citationItems":[{"id":"ITEM-1","itemData":{"DOI":"10.1109/ACCESS.2020.3004056","ISSN":"21693536","abstract":"Developing a breast cancer screening method is very important to facilitate early breast cancer detection and treatment. Building a screening method using medical imaging modality that does not cause body tissue damage (non-invasive) and does not involve physical touch is challenging. Thermography, a non-invasive and non-contact cancer screening method, can detect tumors at an early stage even under precancerous conditions by observing temperature distribution in both breasts. The thermograms obtained on thermography can be interpreted using deep learning models such as convolutional neural networks (CNNs). CNNs can automatically classify breast thermograms into categories such as normal and abnormal. Despite their demostrated utility, CNNs have not been widely used in breast thermogram classification. In this study, we aimed to summarize the current work and progress in breast cancer detection based on thermography and CNNs. We first discuss of breast thermography potential in early breast cancer detection, providing an overview of the availability of breast thermal datasets together with publicly accessible. We also discuss characteristics of breast thermograms and the differences between healthy and cancerous thermographic patterns. Breast thermogram classification using a CNN model is described step by step including a simulation example illustrating feature learning. We cover most research related to the implementation of deep neural networks for breast thermogram classification and propose future research directions for developing representative datasets, feeding the segmented image, assigning a good kernel, and building a lightweight CNN model to improve CNN performance.","author":[{"dropping-particle":"","family":"Roslidar","given":"Roslidar","non-dropping-particle":"","parse-names":false,"suffix":""},{"dropping-particle":"","family":"Rahman","given":"Aulia","non-dropping-particle":"","parse-names":false,"suffix":""},{"dropping-particle":"","family":"Muharar","given":"Rusdha","non-dropping-particle":"","parse-names":false,"suffix":""},{"dropping-particle":"","family":"Syahputra","given":"Muhammad Rizky","non-dropping-particle":"","parse-names":false,"suffix":""},{"dropping-particle":"","family":"Arnia","given":"Fitri","non-dropping-particle":"","parse-names":false,"suffix":""},{"dropping-particle":"","family":"Syukri","given":"Maimun","non-dropping-particle":"","parse-names":false,"suffix":""},{"dropping-particle":"","family":"Pradhan","given":"Biswajeet","non-dropping-particle":"","parse-names":false,"suffix":""},{"dropping-particle":"","family":"Munadi","given":"Khairul","non-dropping-particle":"","parse-names":false,"suffix":""}],"container-title":"IEEE Access","id":"ITEM-1","issued":{"date-parts":[["2020"]]},"page":"116176-116194","title":"A Review on Recent Progress in Thermal Imaging and Deep Learning Approaches for Breast Cancer Detection","type":"article-journal","volume":"8"},"uris":["http://www.mendeley.com/documents/?uuid=8c934ebf-7923-483e-b37f-ae7be3c4514a"]}],"mendeley":{"formattedCitation":"(Roslidar dkk., 2020)","plainTextFormattedCitation":"(Roslidar dkk., 2020)","previouslyFormattedCitation":"(Roslidar dkk., 2020)"},"properties":{"noteIndex":0},"schema":"https://github.com/citation-style-language/schema/raw/master/csl-citation.json"}</w:instrText>
      </w:r>
      <w:r w:rsidR="00C100B9" w:rsidRPr="00404D72">
        <w:rPr>
          <w:szCs w:val="24"/>
        </w:rPr>
        <w:fldChar w:fldCharType="separate"/>
      </w:r>
      <w:r w:rsidR="001466B1" w:rsidRPr="00404D72">
        <w:rPr>
          <w:noProof/>
          <w:szCs w:val="24"/>
        </w:rPr>
        <w:t>(Roslidar dkk., 2020)</w:t>
      </w:r>
      <w:r w:rsidR="00C100B9" w:rsidRPr="00404D72">
        <w:rPr>
          <w:szCs w:val="24"/>
        </w:rPr>
        <w:fldChar w:fldCharType="end"/>
      </w:r>
    </w:p>
    <w:p w14:paraId="5554FF33" w14:textId="44BA6556" w:rsidR="00A85BE8" w:rsidRPr="00404D72" w:rsidRDefault="00B97475" w:rsidP="00404D72">
      <w:pPr>
        <w:pStyle w:val="Judul2"/>
        <w:tabs>
          <w:tab w:val="left" w:pos="928"/>
        </w:tabs>
        <w:spacing w:after="0"/>
        <w:jc w:val="both"/>
        <w:rPr>
          <w:szCs w:val="24"/>
        </w:rPr>
      </w:pPr>
      <w:bookmarkStart w:id="89" w:name="_Toc199017268"/>
      <w:bookmarkStart w:id="90" w:name="_Toc199017484"/>
      <w:bookmarkStart w:id="91" w:name="_Toc199017790"/>
      <w:bookmarkStart w:id="92" w:name="_Toc199017932"/>
      <w:bookmarkStart w:id="93" w:name="_Toc199018600"/>
      <w:bookmarkStart w:id="94" w:name="_Toc199018685"/>
      <w:bookmarkStart w:id="95" w:name="_Toc199018728"/>
      <w:bookmarkStart w:id="96" w:name="_Toc199018908"/>
      <w:r w:rsidRPr="00404D72">
        <w:rPr>
          <w:szCs w:val="24"/>
        </w:rPr>
        <w:t>2.</w:t>
      </w:r>
      <w:r w:rsidR="00C8072C" w:rsidRPr="00404D72">
        <w:rPr>
          <w:szCs w:val="24"/>
        </w:rPr>
        <w:t>3</w:t>
      </w:r>
      <w:r w:rsidR="00A85BE8" w:rsidRPr="00404D72">
        <w:rPr>
          <w:szCs w:val="24"/>
        </w:rPr>
        <w:t xml:space="preserve"> Teknologi</w:t>
      </w:r>
      <w:r w:rsidR="00A85BE8" w:rsidRPr="00404D72">
        <w:rPr>
          <w:spacing w:val="-1"/>
          <w:szCs w:val="24"/>
        </w:rPr>
        <w:t xml:space="preserve"> </w:t>
      </w:r>
      <w:r w:rsidR="00A85BE8" w:rsidRPr="00404D72">
        <w:rPr>
          <w:spacing w:val="-2"/>
          <w:szCs w:val="24"/>
        </w:rPr>
        <w:t>Pendukung</w:t>
      </w:r>
      <w:bookmarkEnd w:id="89"/>
      <w:bookmarkEnd w:id="90"/>
      <w:bookmarkEnd w:id="91"/>
      <w:bookmarkEnd w:id="92"/>
      <w:bookmarkEnd w:id="93"/>
      <w:bookmarkEnd w:id="94"/>
      <w:bookmarkEnd w:id="95"/>
      <w:bookmarkEnd w:id="96"/>
    </w:p>
    <w:p w14:paraId="38CF2364" w14:textId="346AA01F" w:rsidR="00A85BE8" w:rsidRPr="00404D72" w:rsidRDefault="00655FDA" w:rsidP="00404D72">
      <w:pPr>
        <w:pStyle w:val="TeksIsi"/>
        <w:spacing w:after="0"/>
        <w:ind w:right="140" w:firstLine="720"/>
        <w:jc w:val="both"/>
        <w:rPr>
          <w:szCs w:val="24"/>
        </w:rPr>
      </w:pPr>
      <w:r w:rsidRPr="00404D72">
        <w:rPr>
          <w:szCs w:val="24"/>
        </w:rPr>
        <w:t>Penerapan teknologi pendukung bertujuan untuk meningkatkan kinerja dan efisien sebuah alat. Dengan adanya teknologi pendukung, alat dapat berfungsi dengan alat baik dan memberikan kemudahan dalam penggunaannya.</w:t>
      </w:r>
    </w:p>
    <w:p w14:paraId="22497D87" w14:textId="7DDA46E5" w:rsidR="00A85BE8" w:rsidRPr="00404D72" w:rsidRDefault="00A85BE8" w:rsidP="00404D72">
      <w:pPr>
        <w:pStyle w:val="Judul3"/>
        <w:rPr>
          <w:b/>
          <w:bCs/>
          <w:szCs w:val="24"/>
        </w:rPr>
      </w:pPr>
      <w:bookmarkStart w:id="97" w:name="_Toc199017269"/>
      <w:bookmarkStart w:id="98" w:name="_Toc199017485"/>
      <w:bookmarkStart w:id="99" w:name="_Toc199017791"/>
      <w:bookmarkStart w:id="100" w:name="_Toc199017933"/>
      <w:bookmarkStart w:id="101" w:name="_Toc199018601"/>
      <w:bookmarkStart w:id="102" w:name="_Toc199018686"/>
      <w:bookmarkStart w:id="103" w:name="_Toc199018729"/>
      <w:bookmarkStart w:id="104" w:name="_Toc199018909"/>
      <w:r w:rsidRPr="00404D72">
        <w:rPr>
          <w:b/>
          <w:bCs/>
          <w:szCs w:val="24"/>
        </w:rPr>
        <w:t>2.</w:t>
      </w:r>
      <w:r w:rsidR="00C8072C" w:rsidRPr="00404D72">
        <w:rPr>
          <w:b/>
          <w:bCs/>
          <w:szCs w:val="24"/>
        </w:rPr>
        <w:t>3.1</w:t>
      </w:r>
      <w:r w:rsidRPr="00404D72">
        <w:rPr>
          <w:b/>
          <w:bCs/>
          <w:szCs w:val="24"/>
        </w:rPr>
        <w:t xml:space="preserve"> </w:t>
      </w:r>
      <w:r w:rsidR="00655FDA" w:rsidRPr="00404D72">
        <w:rPr>
          <w:b/>
          <w:bCs/>
          <w:szCs w:val="24"/>
        </w:rPr>
        <w:t xml:space="preserve">Multi-Modal </w:t>
      </w:r>
      <w:r w:rsidR="00C77464" w:rsidRPr="00404D72">
        <w:rPr>
          <w:b/>
          <w:bCs/>
          <w:i/>
          <w:iCs/>
          <w:szCs w:val="24"/>
        </w:rPr>
        <w:t>Deep Learning</w:t>
      </w:r>
      <w:bookmarkEnd w:id="97"/>
      <w:bookmarkEnd w:id="98"/>
      <w:bookmarkEnd w:id="99"/>
      <w:bookmarkEnd w:id="100"/>
      <w:bookmarkEnd w:id="101"/>
      <w:bookmarkEnd w:id="102"/>
      <w:bookmarkEnd w:id="103"/>
      <w:bookmarkEnd w:id="104"/>
      <w:r w:rsidR="00655FDA" w:rsidRPr="00404D72">
        <w:rPr>
          <w:b/>
          <w:bCs/>
          <w:szCs w:val="24"/>
        </w:rPr>
        <w:t xml:space="preserve"> </w:t>
      </w:r>
    </w:p>
    <w:p w14:paraId="11EEA28B" w14:textId="3F376223" w:rsidR="00F50267" w:rsidRPr="00404D72" w:rsidRDefault="00D70063" w:rsidP="00404D72">
      <w:pPr>
        <w:spacing w:after="0"/>
        <w:ind w:right="139" w:firstLine="720"/>
        <w:jc w:val="both"/>
        <w:rPr>
          <w:szCs w:val="24"/>
        </w:rPr>
      </w:pPr>
      <w:r w:rsidRPr="00404D72">
        <w:rPr>
          <w:szCs w:val="24"/>
        </w:rPr>
        <w:t xml:space="preserve">Multi-modal </w:t>
      </w:r>
      <w:r w:rsidRPr="00404D72">
        <w:rPr>
          <w:i/>
          <w:iCs/>
          <w:szCs w:val="24"/>
        </w:rPr>
        <w:t>deep learning</w:t>
      </w:r>
      <w:r w:rsidRPr="00404D72">
        <w:rPr>
          <w:szCs w:val="24"/>
        </w:rPr>
        <w:t xml:space="preserve"> merupakan metode yang menggabungkan berbagai data, seperti termografi, mammografi, dan USG, untuk meningkatkan akurasi diagnosis. Pendekatan ini memungkinkan analisis data dari beberapa sumber secara bersamaan menggunakan algoritama </w:t>
      </w:r>
      <w:r w:rsidRPr="00404D72">
        <w:rPr>
          <w:i/>
          <w:iCs/>
          <w:szCs w:val="24"/>
        </w:rPr>
        <w:t>deep learning</w:t>
      </w:r>
      <w:r w:rsidRPr="00404D72">
        <w:rPr>
          <w:szCs w:val="24"/>
        </w:rPr>
        <w:t xml:space="preserve"> untuk hasil yang lebih komprehensif. Menurut</w:t>
      </w:r>
      <w:r w:rsidR="002D420A" w:rsidRPr="00404D72">
        <w:rPr>
          <w:szCs w:val="24"/>
        </w:rPr>
        <w:t xml:space="preserve"> Roslidar dkk.</w:t>
      </w:r>
      <w:r w:rsidR="00967ECD" w:rsidRPr="00404D72">
        <w:rPr>
          <w:szCs w:val="24"/>
        </w:rPr>
        <w:t xml:space="preserve"> </w:t>
      </w:r>
      <w:r w:rsidR="002D420A" w:rsidRPr="00404D72">
        <w:rPr>
          <w:szCs w:val="24"/>
        </w:rPr>
        <w:fldChar w:fldCharType="begin" w:fldLock="1"/>
      </w:r>
      <w:r w:rsidR="000E7920" w:rsidRPr="00404D72">
        <w:rPr>
          <w:szCs w:val="24"/>
        </w:rPr>
        <w:instrText>ADDIN CSL_CITATION {"citationItems":[{"id":"ITEM-1","itemData":{"DOI":"10.1109/ACCESS.2020.3004056","ISSN":"21693536","abstract":"Developing a breast cancer screening method is very important to facilitate early breast cancer detection and treatment. Building a screening method using medical imaging modality that does not cause body tissue damage (non-invasive) and does not involve physical touch is challenging. Thermography, a non-invasive and non-contact cancer screening method, can detect tumors at an early stage even under precancerous conditions by observing temperature distribution in both breasts. The thermograms obtained on thermography can be interpreted using deep learning models such as convolutional neural networks (CNNs). CNNs can automatically classify breast thermograms into categories such as normal and abnormal. Despite their demostrated utility, CNNs have not been widely used in breast thermogram classification. In this study, we aimed to summarize the current work and progress in breast cancer detection based on thermography and CNNs. We first discuss of breast thermography potential in early breast cancer detection, providing an overview of the availability of breast thermal datasets together with publicly accessible. We also discuss characteristics of breast thermograms and the differences between healthy and cancerous thermographic patterns. Breast thermogram classification using a CNN model is described step by step including a simulation example illustrating feature learning. We cover most research related to the implementation of deep neural networks for breast thermogram classification and propose future research directions for developing representative datasets, feeding the segmented image, assigning a good kernel, and building a lightweight CNN model to improve CNN performance.","author":[{"dropping-particle":"","family":"Roslidar","given":"Roslidar","non-dropping-particle":"","parse-names":false,"suffix":""},{"dropping-particle":"","family":"Rahman","given":"Aulia","non-dropping-particle":"","parse-names":false,"suffix":""},{"dropping-particle":"","family":"Muharar","given":"Rusdha","non-dropping-particle":"","parse-names":false,"suffix":""},{"dropping-particle":"","family":"Syahputra","given":"Muhammad Rizky","non-dropping-particle":"","parse-names":false,"suffix":""},{"dropping-particle":"","family":"Arnia","given":"Fitri","non-dropping-particle":"","parse-names":false,"suffix":""},{"dropping-particle":"","family":"Syukri","given":"Maimun","non-dropping-particle":"","parse-names":false,"suffix":""},{"dropping-particle":"","family":"Pradhan","given":"Biswajeet","non-dropping-particle":"","parse-names":false,"suffix":""},{"dropping-particle":"","family":"Munadi","given":"Khairul","non-dropping-particle":"","parse-names":false,"suffix":""}],"container-title":"IEEE Access","id":"ITEM-1","issued":{"date-parts":[["2020"]]},"page":"116176-116194","title":"A Review on Recent Progress in Thermal Imaging and Deep Learning Approaches for Breast Cancer Detection","type":"article-journal","volume":"8"},"suppress-author":1,"uris":["http://www.mendeley.com/documents/?uuid=8c934ebf-7923-483e-b37f-ae7be3c4514a"]}],"mendeley":{"formattedCitation":"(2020)","plainTextFormattedCitation":"(2020)","previouslyFormattedCitation":"(2020)"},"properties":{"noteIndex":0},"schema":"https://github.com/citation-style-language/schema/raw/master/csl-citation.json"}</w:instrText>
      </w:r>
      <w:r w:rsidR="002D420A" w:rsidRPr="00404D72">
        <w:rPr>
          <w:szCs w:val="24"/>
        </w:rPr>
        <w:fldChar w:fldCharType="separate"/>
      </w:r>
      <w:r w:rsidR="002D420A" w:rsidRPr="00404D72">
        <w:rPr>
          <w:noProof/>
          <w:szCs w:val="24"/>
        </w:rPr>
        <w:t>(2020)</w:t>
      </w:r>
      <w:r w:rsidR="002D420A" w:rsidRPr="00404D72">
        <w:rPr>
          <w:szCs w:val="24"/>
        </w:rPr>
        <w:fldChar w:fldCharType="end"/>
      </w:r>
      <w:r w:rsidRPr="00404D72">
        <w:rPr>
          <w:szCs w:val="24"/>
        </w:rPr>
        <w:t>, model berbasis</w:t>
      </w:r>
      <w:r w:rsidR="00BE5310" w:rsidRPr="00404D72">
        <w:rPr>
          <w:szCs w:val="24"/>
        </w:rPr>
        <w:t xml:space="preserve"> </w:t>
      </w:r>
      <w:r w:rsidR="00BE5310" w:rsidRPr="00404D72">
        <w:rPr>
          <w:i/>
          <w:szCs w:val="24"/>
        </w:rPr>
        <w:t>Convolutional Neural Network</w:t>
      </w:r>
      <w:r w:rsidRPr="00404D72">
        <w:rPr>
          <w:szCs w:val="24"/>
        </w:rPr>
        <w:t xml:space="preserve"> </w:t>
      </w:r>
      <w:r w:rsidR="00BE5310" w:rsidRPr="00404D72">
        <w:rPr>
          <w:szCs w:val="24"/>
        </w:rPr>
        <w:t>(</w:t>
      </w:r>
      <w:r w:rsidRPr="00404D72">
        <w:rPr>
          <w:szCs w:val="24"/>
        </w:rPr>
        <w:t>CNN</w:t>
      </w:r>
      <w:r w:rsidR="00BE5310" w:rsidRPr="00404D72">
        <w:rPr>
          <w:szCs w:val="24"/>
        </w:rPr>
        <w:t>)</w:t>
      </w:r>
      <w:r w:rsidRPr="00404D72">
        <w:rPr>
          <w:szCs w:val="24"/>
        </w:rPr>
        <w:t xml:space="preserve"> seperti </w:t>
      </w:r>
      <w:r w:rsidRPr="00404D72">
        <w:rPr>
          <w:i/>
          <w:iCs/>
          <w:szCs w:val="24"/>
        </w:rPr>
        <w:t>EfficienNet</w:t>
      </w:r>
      <w:r w:rsidRPr="00404D72">
        <w:rPr>
          <w:szCs w:val="24"/>
        </w:rPr>
        <w:t xml:space="preserve"> dapat mencapai akurasi yang lebih tinggi dibandingkan pendekatan lain, seperti </w:t>
      </w:r>
      <w:r w:rsidRPr="00404D72">
        <w:rPr>
          <w:i/>
          <w:iCs/>
          <w:szCs w:val="24"/>
        </w:rPr>
        <w:t>AlexNet</w:t>
      </w:r>
      <w:r w:rsidRPr="00404D72">
        <w:rPr>
          <w:szCs w:val="24"/>
        </w:rPr>
        <w:t xml:space="preserve"> dan </w:t>
      </w:r>
      <w:r w:rsidRPr="00404D72">
        <w:rPr>
          <w:i/>
          <w:iCs/>
          <w:szCs w:val="24"/>
        </w:rPr>
        <w:t>MobileNet</w:t>
      </w:r>
      <w:r w:rsidRPr="00404D72">
        <w:rPr>
          <w:szCs w:val="24"/>
        </w:rPr>
        <w:t>.</w:t>
      </w:r>
    </w:p>
    <w:p w14:paraId="77D08536" w14:textId="5A336729" w:rsidR="00A85BE8" w:rsidRPr="00404D72" w:rsidRDefault="00A85BE8" w:rsidP="00404D72">
      <w:pPr>
        <w:pStyle w:val="Judul3"/>
        <w:rPr>
          <w:b/>
          <w:bCs/>
          <w:szCs w:val="24"/>
        </w:rPr>
      </w:pPr>
      <w:bookmarkStart w:id="105" w:name="_Toc199017270"/>
      <w:bookmarkStart w:id="106" w:name="_Toc199017486"/>
      <w:bookmarkStart w:id="107" w:name="_Toc199017792"/>
      <w:bookmarkStart w:id="108" w:name="_Toc199017934"/>
      <w:bookmarkStart w:id="109" w:name="_Toc199018602"/>
      <w:bookmarkStart w:id="110" w:name="_Toc199018687"/>
      <w:bookmarkStart w:id="111" w:name="_Toc199018730"/>
      <w:bookmarkStart w:id="112" w:name="_Toc199018910"/>
      <w:r w:rsidRPr="00404D72">
        <w:rPr>
          <w:b/>
          <w:bCs/>
          <w:szCs w:val="24"/>
        </w:rPr>
        <w:t>2.</w:t>
      </w:r>
      <w:r w:rsidR="00C8072C" w:rsidRPr="00404D72">
        <w:rPr>
          <w:b/>
          <w:bCs/>
          <w:szCs w:val="24"/>
        </w:rPr>
        <w:t>3.2</w:t>
      </w:r>
      <w:r w:rsidRPr="00404D72">
        <w:rPr>
          <w:b/>
          <w:bCs/>
          <w:szCs w:val="24"/>
        </w:rPr>
        <w:t xml:space="preserve">  </w:t>
      </w:r>
      <w:r w:rsidR="00C77464" w:rsidRPr="00404D72">
        <w:rPr>
          <w:b/>
          <w:bCs/>
          <w:i/>
          <w:iCs/>
          <w:szCs w:val="24"/>
        </w:rPr>
        <w:t>Internet of Things</w:t>
      </w:r>
      <w:r w:rsidR="00C77464" w:rsidRPr="00404D72">
        <w:rPr>
          <w:b/>
          <w:bCs/>
          <w:szCs w:val="24"/>
        </w:rPr>
        <w:t xml:space="preserve"> (IoT)</w:t>
      </w:r>
      <w:bookmarkStart w:id="113" w:name="_Hlk186299437"/>
      <w:bookmarkEnd w:id="105"/>
      <w:bookmarkEnd w:id="106"/>
      <w:bookmarkEnd w:id="107"/>
      <w:bookmarkEnd w:id="108"/>
      <w:bookmarkEnd w:id="109"/>
      <w:bookmarkEnd w:id="110"/>
      <w:bookmarkEnd w:id="111"/>
      <w:bookmarkEnd w:id="112"/>
      <w:r w:rsidR="00C77464" w:rsidRPr="00404D72">
        <w:rPr>
          <w:b/>
          <w:bCs/>
          <w:szCs w:val="24"/>
        </w:rPr>
        <w:t xml:space="preserve"> </w:t>
      </w:r>
    </w:p>
    <w:p w14:paraId="159373B0" w14:textId="0DA2ACFB" w:rsidR="00A85BE8" w:rsidRPr="00404D72" w:rsidRDefault="00996E2B" w:rsidP="00404D72">
      <w:pPr>
        <w:spacing w:after="0"/>
        <w:ind w:right="139" w:firstLine="720"/>
        <w:jc w:val="both"/>
        <w:rPr>
          <w:iCs/>
          <w:szCs w:val="24"/>
        </w:rPr>
      </w:pPr>
      <w:r w:rsidRPr="00404D72">
        <w:rPr>
          <w:i/>
          <w:szCs w:val="24"/>
        </w:rPr>
        <w:t>Internet of Thingsi</w:t>
      </w:r>
      <w:r w:rsidRPr="00404D72">
        <w:rPr>
          <w:iCs/>
          <w:szCs w:val="24"/>
        </w:rPr>
        <w:t xml:space="preserve"> (IoT) merupakan teknologi yang memungkinkan perangkat terhubung secara real-time untuk mengirimkan data ke server. Dalam </w:t>
      </w:r>
      <w:r w:rsidR="00D70063" w:rsidRPr="00404D72">
        <w:rPr>
          <w:iCs/>
          <w:szCs w:val="24"/>
        </w:rPr>
        <w:t xml:space="preserve">penanganan kanker payudara, IoT membantu dokter melalui sistem pengumpulan berbasis cloud yang memudahkan akses informasi pasien untuk diagnosis dan pemantauan jarak jauh. </w:t>
      </w:r>
      <w:r w:rsidR="00F50267" w:rsidRPr="00404D72">
        <w:rPr>
          <w:iCs/>
          <w:szCs w:val="24"/>
        </w:rPr>
        <w:fldChar w:fldCharType="begin" w:fldLock="1"/>
      </w:r>
      <w:r w:rsidR="00494273" w:rsidRPr="00404D72">
        <w:rPr>
          <w:iCs/>
          <w:szCs w:val="24"/>
        </w:rPr>
        <w:instrText>ADDIN CSL_CITATION {"citationItems":[{"id":"ITEM-1","itemData":{"DOI":"10.1007/978-981-99-6034-7_6","ISSN":"21976511","abstract":"Now days, the fundamental aim of the healthcare sector is to incorporate different technologies to observe and keep a track of the various clinical parameters of the patients in day-to-day life. Distant patient observation applications are becoming popular as economical healthcare services are facilitated by these apps. The process of data management gathered through these applications also requires due attention. Although cloud-facilitated healthcare applications cater a variety of solutions to store patients’ record and deliver the required data as per need of all the stakeholders but are affected by security issues, more response time and affecting the continues availability of the system. To overcome these challenges, an intelligent IoT-based distributed framework to deploy remote healthcare services is proposed in this chapter. In the proposed model, various entities of the system are interconnected using IoTs and Distributed Database Management Systems (DDBMS) is used to cater secure and fast data availability to the patients and health care workers. The concept of Blockchain is used to ensure the security of the patients’ medical records. The proposed model will comprise of intelligent analysis of the clinical records fetched from DDBMS secured with Blockchain. The proposed model is tested with true clinical data and results are discussed in detail. At last, the future scope of the work is presented in the Conclusions section.","author":[{"dropping-particle":"","family":"Rani","given":"Sita","non-dropping-particle":"","parse-names":false,"suffix":""},{"dropping-particle":"","family":"Chauhan","given":"Meetali","non-dropping-particle":"","parse-names":false,"suffix":""},{"dropping-particle":"","family":"Kataria","given":"Aman","non-dropping-particle":"","parse-names":false,"suffix":""},{"dropping-particle":"","family":"Khang","given":"Alex","non-dropping-particle":"","parse-names":false,"suffix":""}],"container-title":"Studies in Big Data","id":"ITEM-1","issued":{"date-parts":[["2023"]]},"page":"97-114","title":"IoT Equipped Intelligent Distributed Framework for Smart Healthcare Systems","type":"article-journal","volume":"137"},"uris":["http://www.mendeley.com/documents/?uuid=cd18daa0-2413-4c1d-9ff3-b260197c878c"]}],"mendeley":{"formattedCitation":"(Rani dkk., 2023)","plainTextFormattedCitation":"(Rani dkk., 2023)","previouslyFormattedCitation":"(Rani dkk., 2023)"},"properties":{"noteIndex":0},"schema":"https://github.com/citation-style-language/schema/raw/master/csl-citation.json"}</w:instrText>
      </w:r>
      <w:r w:rsidR="00F50267" w:rsidRPr="00404D72">
        <w:rPr>
          <w:iCs/>
          <w:szCs w:val="24"/>
        </w:rPr>
        <w:fldChar w:fldCharType="separate"/>
      </w:r>
      <w:r w:rsidR="001466B1" w:rsidRPr="00404D72">
        <w:rPr>
          <w:iCs/>
          <w:noProof/>
          <w:szCs w:val="24"/>
        </w:rPr>
        <w:t>(Rani dkk., 2023)</w:t>
      </w:r>
      <w:r w:rsidR="00F50267" w:rsidRPr="00404D72">
        <w:rPr>
          <w:iCs/>
          <w:szCs w:val="24"/>
        </w:rPr>
        <w:fldChar w:fldCharType="end"/>
      </w:r>
      <w:r w:rsidR="00F50267" w:rsidRPr="00404D72">
        <w:rPr>
          <w:iCs/>
          <w:szCs w:val="24"/>
        </w:rPr>
        <w:t xml:space="preserve">, </w:t>
      </w:r>
      <w:r w:rsidR="00D70063" w:rsidRPr="00404D72">
        <w:rPr>
          <w:iCs/>
          <w:szCs w:val="24"/>
        </w:rPr>
        <w:t>integrasi perangkat seperti termografi ke dalam sistem analisis cloud meningkatkan efisiensi proses diagnosis.</w:t>
      </w:r>
      <w:r w:rsidR="000A20F0" w:rsidRPr="00404D72">
        <w:rPr>
          <w:iCs/>
          <w:szCs w:val="24"/>
        </w:rPr>
        <w:t xml:space="preserve">    </w:t>
      </w:r>
    </w:p>
    <w:p w14:paraId="0B21C16D" w14:textId="77777777" w:rsidR="008E6E22" w:rsidRDefault="001203D4" w:rsidP="008E6E22">
      <w:pPr>
        <w:spacing w:after="0"/>
        <w:ind w:right="139"/>
        <w:jc w:val="center"/>
      </w:pPr>
      <w:r w:rsidRPr="00404D72">
        <w:rPr>
          <w:iCs/>
          <w:noProof/>
          <w:szCs w:val="24"/>
        </w:rPr>
        <w:drawing>
          <wp:inline distT="0" distB="0" distL="0" distR="0" wp14:anchorId="62D8771B" wp14:editId="3BAD3A5B">
            <wp:extent cx="2808000" cy="1414827"/>
            <wp:effectExtent l="0" t="0" r="0" b="0"/>
            <wp:docPr id="2028323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3932" name="Picture 2028323932"/>
                    <pic:cNvPicPr/>
                  </pic:nvPicPr>
                  <pic:blipFill>
                    <a:blip r:embed="rId13">
                      <a:extLst>
                        <a:ext uri="{28A0092B-C50C-407E-A947-70E740481C1C}">
                          <a14:useLocalDpi xmlns:a14="http://schemas.microsoft.com/office/drawing/2010/main" val="0"/>
                        </a:ext>
                      </a:extLst>
                    </a:blip>
                    <a:stretch>
                      <a:fillRect/>
                    </a:stretch>
                  </pic:blipFill>
                  <pic:spPr>
                    <a:xfrm>
                      <a:off x="0" y="0"/>
                      <a:ext cx="2808000" cy="1414827"/>
                    </a:xfrm>
                    <a:prstGeom prst="rect">
                      <a:avLst/>
                    </a:prstGeom>
                  </pic:spPr>
                </pic:pic>
              </a:graphicData>
            </a:graphic>
          </wp:inline>
        </w:drawing>
      </w:r>
    </w:p>
    <w:p w14:paraId="16A71B49" w14:textId="4FEE7C42" w:rsidR="00362234" w:rsidRPr="00A15170" w:rsidRDefault="000A20F0" w:rsidP="008E6E22">
      <w:pPr>
        <w:spacing w:after="0"/>
        <w:ind w:right="139"/>
        <w:jc w:val="center"/>
      </w:pPr>
      <w:r w:rsidRPr="00404D72">
        <w:t xml:space="preserve">Gambar 2.2 Diagram </w:t>
      </w:r>
      <w:r w:rsidR="00983D38">
        <w:t>A</w:t>
      </w:r>
      <w:r w:rsidRPr="00404D72">
        <w:t>l</w:t>
      </w:r>
      <w:r w:rsidR="005A6AC1" w:rsidRPr="00404D72">
        <w:t>i</w:t>
      </w:r>
      <w:r w:rsidRPr="00404D72">
        <w:t xml:space="preserve">r </w:t>
      </w:r>
      <w:r w:rsidR="00983D38">
        <w:t>S</w:t>
      </w:r>
      <w:r w:rsidR="000E5078" w:rsidRPr="00404D72">
        <w:t>i</w:t>
      </w:r>
      <w:r w:rsidR="006A445C">
        <w:t>s</w:t>
      </w:r>
      <w:r w:rsidR="000E5078" w:rsidRPr="00404D72">
        <w:t>tem BREAST-SCAN</w:t>
      </w:r>
      <w:bookmarkStart w:id="114" w:name="_Toc157861557"/>
      <w:bookmarkEnd w:id="113"/>
    </w:p>
    <w:p w14:paraId="06B92972" w14:textId="54C0B4F5" w:rsidR="00B261DD" w:rsidRPr="00404D72" w:rsidRDefault="00674163" w:rsidP="00404D72">
      <w:pPr>
        <w:pStyle w:val="Judul1"/>
        <w:spacing w:after="0"/>
        <w:rPr>
          <w:iCs/>
          <w:szCs w:val="24"/>
        </w:rPr>
      </w:pPr>
      <w:bookmarkStart w:id="115" w:name="_Toc199017271"/>
      <w:bookmarkStart w:id="116" w:name="_Toc199017487"/>
      <w:bookmarkStart w:id="117" w:name="_Toc199017793"/>
      <w:bookmarkStart w:id="118" w:name="_Toc199017936"/>
      <w:bookmarkStart w:id="119" w:name="_Toc199018603"/>
      <w:bookmarkStart w:id="120" w:name="_Toc199018688"/>
      <w:bookmarkStart w:id="121" w:name="_Toc199018731"/>
      <w:bookmarkStart w:id="122" w:name="_Toc199018911"/>
      <w:r w:rsidRPr="00404D72">
        <w:rPr>
          <w:szCs w:val="24"/>
        </w:rPr>
        <w:lastRenderedPageBreak/>
        <w:t>BAB 3. TAHAP</w:t>
      </w:r>
      <w:r w:rsidR="00932878" w:rsidRPr="00404D72">
        <w:rPr>
          <w:szCs w:val="24"/>
        </w:rPr>
        <w:t xml:space="preserve"> PE</w:t>
      </w:r>
      <w:r w:rsidR="00C97F41" w:rsidRPr="00404D72">
        <w:rPr>
          <w:szCs w:val="24"/>
          <w:lang w:val="en-US"/>
        </w:rPr>
        <w:t>LAKSANAAN</w:t>
      </w:r>
      <w:bookmarkEnd w:id="114"/>
      <w:bookmarkEnd w:id="115"/>
      <w:bookmarkEnd w:id="116"/>
      <w:bookmarkEnd w:id="117"/>
      <w:bookmarkEnd w:id="118"/>
      <w:bookmarkEnd w:id="119"/>
      <w:bookmarkEnd w:id="120"/>
      <w:bookmarkEnd w:id="121"/>
      <w:bookmarkEnd w:id="122"/>
    </w:p>
    <w:p w14:paraId="43CADA23" w14:textId="7073F308" w:rsidR="00CD5C78" w:rsidRPr="00404D72" w:rsidRDefault="00CD5C78" w:rsidP="00404D72">
      <w:pPr>
        <w:pStyle w:val="TextBody"/>
        <w:spacing w:after="0"/>
      </w:pPr>
      <w:bookmarkStart w:id="123" w:name="_Toc157861558"/>
      <w:r w:rsidRPr="00404D72">
        <w:t xml:space="preserve">Sistem BREAST-SCAN yang dikembangkan merupakan produk inovatif yang menggabungkan teknologi </w:t>
      </w:r>
      <w:r w:rsidRPr="00404D72">
        <w:rPr>
          <w:i/>
          <w:iCs/>
        </w:rPr>
        <w:t>thermal imaging</w:t>
      </w:r>
      <w:r w:rsidRPr="00404D72">
        <w:t xml:space="preserve">, </w:t>
      </w:r>
      <w:r w:rsidRPr="00404D72">
        <w:rPr>
          <w:i/>
          <w:iCs/>
        </w:rPr>
        <w:t>deep learning</w:t>
      </w:r>
      <w:r w:rsidRPr="00404D72">
        <w:t xml:space="preserve">, dan </w:t>
      </w:r>
      <w:r w:rsidRPr="00404D72">
        <w:rPr>
          <w:i/>
          <w:iCs/>
        </w:rPr>
        <w:t>internet of things</w:t>
      </w:r>
      <w:r w:rsidRPr="00404D72">
        <w:t xml:space="preserve"> untuk mendeteksi kanker payudara secara non-invasif. Untuk mewujudkan sistem yang berguna dan bermanfaat bagi </w:t>
      </w:r>
      <w:r w:rsidR="00623B3C">
        <w:t>m</w:t>
      </w:r>
      <w:r w:rsidRPr="00404D72">
        <w:t>asyarakat, diperlukan beberapa tahapan pelaksanaan yang sistematis seperti ditunjukkan pada gambar 3.1.</w:t>
      </w:r>
    </w:p>
    <w:p w14:paraId="2A9B4080" w14:textId="77777777" w:rsidR="0012077B" w:rsidRPr="00404D72" w:rsidRDefault="0012077B" w:rsidP="00404D72">
      <w:pPr>
        <w:pStyle w:val="TextBody"/>
        <w:spacing w:after="0"/>
        <w:ind w:firstLine="0"/>
      </w:pPr>
    </w:p>
    <w:p w14:paraId="2C60E11B" w14:textId="56162521" w:rsidR="00CD5C78" w:rsidRPr="00404D72" w:rsidRDefault="0012077B" w:rsidP="00404D72">
      <w:pPr>
        <w:pStyle w:val="TextBody"/>
        <w:spacing w:after="0"/>
        <w:ind w:firstLine="0"/>
        <w:jc w:val="center"/>
      </w:pPr>
      <w:r w:rsidRPr="00404D72">
        <w:rPr>
          <w:noProof/>
        </w:rPr>
        <w:drawing>
          <wp:inline distT="0" distB="0" distL="0" distR="0" wp14:anchorId="072EC90C" wp14:editId="2509CEB4">
            <wp:extent cx="4010025" cy="1152525"/>
            <wp:effectExtent l="0" t="0" r="9525" b="9525"/>
            <wp:docPr id="17859899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89933" name="Picture 1785989933"/>
                    <pic:cNvPicPr/>
                  </pic:nvPicPr>
                  <pic:blipFill>
                    <a:blip r:embed="rId14">
                      <a:extLst>
                        <a:ext uri="{28A0092B-C50C-407E-A947-70E740481C1C}">
                          <a14:useLocalDpi xmlns:a14="http://schemas.microsoft.com/office/drawing/2010/main" val="0"/>
                        </a:ext>
                      </a:extLst>
                    </a:blip>
                    <a:stretch>
                      <a:fillRect/>
                    </a:stretch>
                  </pic:blipFill>
                  <pic:spPr>
                    <a:xfrm>
                      <a:off x="0" y="0"/>
                      <a:ext cx="4010025" cy="1152525"/>
                    </a:xfrm>
                    <a:prstGeom prst="rect">
                      <a:avLst/>
                    </a:prstGeom>
                  </pic:spPr>
                </pic:pic>
              </a:graphicData>
            </a:graphic>
          </wp:inline>
        </w:drawing>
      </w:r>
    </w:p>
    <w:p w14:paraId="19C93A51" w14:textId="5CC627C2" w:rsidR="006E1190" w:rsidRPr="00404D72" w:rsidRDefault="006E1190" w:rsidP="0089500A">
      <w:pPr>
        <w:pStyle w:val="Judul3"/>
        <w:jc w:val="center"/>
      </w:pPr>
      <w:bookmarkStart w:id="124" w:name="_Toc199017272"/>
      <w:bookmarkStart w:id="125" w:name="_Toc199018604"/>
      <w:bookmarkStart w:id="126" w:name="_Toc199018689"/>
      <w:bookmarkStart w:id="127" w:name="_Toc199018732"/>
      <w:bookmarkStart w:id="128" w:name="_Toc199018912"/>
      <w:r w:rsidRPr="00404D72">
        <w:t>Gambar 3.1 Tahapan Pembuatan Produk Fungsional</w:t>
      </w:r>
      <w:bookmarkEnd w:id="124"/>
      <w:bookmarkEnd w:id="125"/>
      <w:bookmarkEnd w:id="126"/>
      <w:bookmarkEnd w:id="127"/>
      <w:bookmarkEnd w:id="128"/>
    </w:p>
    <w:p w14:paraId="2A29A388" w14:textId="25A3DA74" w:rsidR="006E1190" w:rsidRPr="00404D72" w:rsidRDefault="005139B0" w:rsidP="00404D72">
      <w:pPr>
        <w:pStyle w:val="Judul2"/>
        <w:spacing w:after="0"/>
        <w:jc w:val="both"/>
        <w:rPr>
          <w:szCs w:val="24"/>
        </w:rPr>
      </w:pPr>
      <w:bookmarkStart w:id="129" w:name="_Toc199017273"/>
      <w:bookmarkStart w:id="130" w:name="_Toc199017489"/>
      <w:bookmarkStart w:id="131" w:name="_Toc199017795"/>
      <w:bookmarkStart w:id="132" w:name="_Toc199017938"/>
      <w:bookmarkStart w:id="133" w:name="_Toc199018605"/>
      <w:bookmarkStart w:id="134" w:name="_Toc199018690"/>
      <w:bookmarkStart w:id="135" w:name="_Toc199018733"/>
      <w:bookmarkStart w:id="136" w:name="_Toc199018913"/>
      <w:bookmarkEnd w:id="123"/>
      <w:r w:rsidRPr="00404D72">
        <w:rPr>
          <w:szCs w:val="24"/>
        </w:rPr>
        <w:t xml:space="preserve">3.1 </w:t>
      </w:r>
      <w:r w:rsidR="006E1190" w:rsidRPr="00404D72">
        <w:rPr>
          <w:szCs w:val="24"/>
        </w:rPr>
        <w:t>Produk Fungsional</w:t>
      </w:r>
      <w:bookmarkEnd w:id="129"/>
      <w:bookmarkEnd w:id="130"/>
      <w:bookmarkEnd w:id="131"/>
      <w:bookmarkEnd w:id="132"/>
      <w:bookmarkEnd w:id="133"/>
      <w:bookmarkEnd w:id="134"/>
      <w:bookmarkEnd w:id="135"/>
      <w:bookmarkEnd w:id="136"/>
    </w:p>
    <w:p w14:paraId="67B4CDC2" w14:textId="61B2F2AF" w:rsidR="006E1190" w:rsidRPr="00404D72" w:rsidRDefault="006E1190" w:rsidP="00404D72">
      <w:pPr>
        <w:pStyle w:val="TextBody"/>
        <w:spacing w:after="0"/>
        <w:ind w:firstLine="720"/>
      </w:pPr>
      <w:r w:rsidRPr="00404D72">
        <w:t>Berikut tahapan pelaksanaan yang dilakukan dalam pembuatan s</w:t>
      </w:r>
      <w:r w:rsidR="001F7DB6" w:rsidRPr="00404D72">
        <w:t>i</w:t>
      </w:r>
      <w:r w:rsidRPr="00404D72">
        <w:t>stem BREAST-SCAN yang terintegrasi.</w:t>
      </w:r>
    </w:p>
    <w:p w14:paraId="5449A2AD" w14:textId="7A131454" w:rsidR="00575C03" w:rsidRPr="00404D72" w:rsidRDefault="00575C03" w:rsidP="00404D72">
      <w:pPr>
        <w:pStyle w:val="Judul3"/>
        <w:rPr>
          <w:b/>
          <w:bCs/>
          <w:szCs w:val="24"/>
        </w:rPr>
      </w:pPr>
      <w:bookmarkStart w:id="137" w:name="_Toc199017274"/>
      <w:bookmarkStart w:id="138" w:name="_Toc199017490"/>
      <w:bookmarkStart w:id="139" w:name="_Toc199017796"/>
      <w:bookmarkStart w:id="140" w:name="_Toc199017939"/>
      <w:bookmarkStart w:id="141" w:name="_Toc199018606"/>
      <w:bookmarkStart w:id="142" w:name="_Toc199018691"/>
      <w:bookmarkStart w:id="143" w:name="_Toc199018734"/>
      <w:bookmarkStart w:id="144" w:name="_Toc199018914"/>
      <w:r w:rsidRPr="00404D72">
        <w:rPr>
          <w:b/>
          <w:bCs/>
          <w:szCs w:val="24"/>
        </w:rPr>
        <w:t xml:space="preserve">3.1.1 </w:t>
      </w:r>
      <w:r w:rsidR="00BE3194" w:rsidRPr="00404D72">
        <w:rPr>
          <w:b/>
          <w:bCs/>
          <w:szCs w:val="24"/>
        </w:rPr>
        <w:t>I</w:t>
      </w:r>
      <w:r w:rsidR="006E1190" w:rsidRPr="00404D72">
        <w:rPr>
          <w:b/>
          <w:bCs/>
          <w:szCs w:val="24"/>
        </w:rPr>
        <w:t>dentifikasi Masalah</w:t>
      </w:r>
      <w:bookmarkEnd w:id="137"/>
      <w:bookmarkEnd w:id="138"/>
      <w:bookmarkEnd w:id="139"/>
      <w:bookmarkEnd w:id="140"/>
      <w:bookmarkEnd w:id="141"/>
      <w:bookmarkEnd w:id="142"/>
      <w:bookmarkEnd w:id="143"/>
      <w:bookmarkEnd w:id="144"/>
    </w:p>
    <w:p w14:paraId="4E2C59F3" w14:textId="50733E04" w:rsidR="00765C5C" w:rsidRPr="00404D72" w:rsidRDefault="006E1190" w:rsidP="00404D72">
      <w:pPr>
        <w:pStyle w:val="TextBody"/>
        <w:spacing w:after="0"/>
        <w:ind w:firstLine="720"/>
      </w:pPr>
      <w:r w:rsidRPr="00404D72">
        <w:t xml:space="preserve">Identifikasi masalah dilakukan melalui studi literatur mendalam teknologi deteksi kanker payudara yang ada saat ini, termasuk metode </w:t>
      </w:r>
      <w:r w:rsidRPr="00404D72">
        <w:rPr>
          <w:i/>
          <w:iCs/>
        </w:rPr>
        <w:t>thermal imaging</w:t>
      </w:r>
      <w:r w:rsidRPr="00404D72">
        <w:t>, penggunaan kecerdasan buatan dalam diagnosis medis, serta implementasi IoT dalam sistem kesehatan. Data dikumpulkan dari berbagai sumber seperti jurnal internasional</w:t>
      </w:r>
      <w:r w:rsidR="009B14F6" w:rsidRPr="00404D72">
        <w:t>, penelitian terdahulu, dan laporan kesehatan global untuk memahami kebutuhan dan tantangan dalam deteksi kanker payudara.</w:t>
      </w:r>
      <w:r w:rsidRPr="00404D72">
        <w:t xml:space="preserve">  </w:t>
      </w:r>
    </w:p>
    <w:p w14:paraId="36B0B357" w14:textId="56AFAF26" w:rsidR="00D2548B" w:rsidRPr="00404D72" w:rsidRDefault="00575C03" w:rsidP="00404D72">
      <w:pPr>
        <w:pStyle w:val="Judul3"/>
        <w:rPr>
          <w:b/>
          <w:bCs/>
          <w:szCs w:val="24"/>
        </w:rPr>
      </w:pPr>
      <w:bookmarkStart w:id="145" w:name="_Toc199017275"/>
      <w:bookmarkStart w:id="146" w:name="_Toc199017491"/>
      <w:bookmarkStart w:id="147" w:name="_Toc199017797"/>
      <w:bookmarkStart w:id="148" w:name="_Toc199017940"/>
      <w:bookmarkStart w:id="149" w:name="_Toc199018607"/>
      <w:bookmarkStart w:id="150" w:name="_Toc199018692"/>
      <w:bookmarkStart w:id="151" w:name="_Toc199018735"/>
      <w:bookmarkStart w:id="152" w:name="_Toc199018915"/>
      <w:r w:rsidRPr="00404D72">
        <w:rPr>
          <w:b/>
          <w:bCs/>
          <w:szCs w:val="24"/>
        </w:rPr>
        <w:t xml:space="preserve">3.1.2 </w:t>
      </w:r>
      <w:r w:rsidR="009B14F6" w:rsidRPr="00404D72">
        <w:rPr>
          <w:b/>
          <w:bCs/>
          <w:szCs w:val="24"/>
        </w:rPr>
        <w:t>Penetapan Spesifikasi Produk</w:t>
      </w:r>
      <w:bookmarkEnd w:id="145"/>
      <w:bookmarkEnd w:id="146"/>
      <w:bookmarkEnd w:id="147"/>
      <w:bookmarkEnd w:id="148"/>
      <w:bookmarkEnd w:id="149"/>
      <w:bookmarkEnd w:id="150"/>
      <w:bookmarkEnd w:id="151"/>
      <w:bookmarkEnd w:id="152"/>
      <w:r w:rsidR="009B14F6" w:rsidRPr="00404D72">
        <w:rPr>
          <w:b/>
          <w:bCs/>
          <w:szCs w:val="24"/>
        </w:rPr>
        <w:t xml:space="preserve"> </w:t>
      </w:r>
      <w:r w:rsidR="002B3396" w:rsidRPr="00404D72">
        <w:rPr>
          <w:b/>
          <w:bCs/>
          <w:szCs w:val="24"/>
        </w:rPr>
        <w:tab/>
      </w:r>
    </w:p>
    <w:p w14:paraId="07D6E5F7" w14:textId="247C7CDD" w:rsidR="00C872AB" w:rsidRPr="00404D72" w:rsidRDefault="00921EA2" w:rsidP="00404D72">
      <w:pPr>
        <w:pStyle w:val="TextBody"/>
        <w:spacing w:after="0"/>
        <w:ind w:firstLine="720"/>
      </w:pPr>
      <w:r w:rsidRPr="00404D72">
        <w:t>B</w:t>
      </w:r>
      <w:r w:rsidR="009B14F6" w:rsidRPr="00404D72">
        <w:t>erdasarkan hasil identifikasi, spesifikasi s</w:t>
      </w:r>
      <w:r w:rsidR="00B338F4" w:rsidRPr="00404D72">
        <w:t>i</w:t>
      </w:r>
      <w:r w:rsidR="009B14F6" w:rsidRPr="00404D72">
        <w:t xml:space="preserve">stem BREAST-SCAN ditetapkan untuk memenuhi kebutuhan pendeteksi kanker payudara yang akurat, non-invasif, dan </w:t>
      </w:r>
      <w:r w:rsidR="00945F85" w:rsidRPr="00404D72">
        <w:t xml:space="preserve">mudah diakses. Spesifikasi ini mencakup kemampuan sistem dalam mengambil dan menganalisis citra termal, kecepatan pemrosesan data, keamanan data pasien, dan integrasi dengan sistem kesehatan yang ada. </w:t>
      </w:r>
    </w:p>
    <w:p w14:paraId="790399AC" w14:textId="3E370167" w:rsidR="005139B0" w:rsidRPr="00404D72" w:rsidRDefault="00C872AB" w:rsidP="00404D72">
      <w:pPr>
        <w:pStyle w:val="TidakAdaSpasi"/>
        <w:spacing w:line="276" w:lineRule="auto"/>
        <w:jc w:val="center"/>
        <w:rPr>
          <w:szCs w:val="24"/>
          <w:lang w:val="en-US"/>
        </w:rPr>
      </w:pPr>
      <w:r w:rsidRPr="00404D72">
        <w:rPr>
          <w:noProof/>
          <w:szCs w:val="24"/>
          <w:lang w:val="en-US"/>
        </w:rPr>
        <w:drawing>
          <wp:inline distT="0" distB="0" distL="0" distR="0" wp14:anchorId="5F3DB04C" wp14:editId="6529406E">
            <wp:extent cx="4680000" cy="2075007"/>
            <wp:effectExtent l="0" t="0" r="6350" b="1905"/>
            <wp:docPr id="15460139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13944" name="Picture 1546013944"/>
                    <pic:cNvPicPr/>
                  </pic:nvPicPr>
                  <pic:blipFill>
                    <a:blip r:embed="rId15">
                      <a:extLst>
                        <a:ext uri="{28A0092B-C50C-407E-A947-70E740481C1C}">
                          <a14:useLocalDpi xmlns:a14="http://schemas.microsoft.com/office/drawing/2010/main" val="0"/>
                        </a:ext>
                      </a:extLst>
                    </a:blip>
                    <a:stretch>
                      <a:fillRect/>
                    </a:stretch>
                  </pic:blipFill>
                  <pic:spPr>
                    <a:xfrm>
                      <a:off x="0" y="0"/>
                      <a:ext cx="4680000" cy="2075007"/>
                    </a:xfrm>
                    <a:prstGeom prst="rect">
                      <a:avLst/>
                    </a:prstGeom>
                  </pic:spPr>
                </pic:pic>
              </a:graphicData>
            </a:graphic>
          </wp:inline>
        </w:drawing>
      </w:r>
    </w:p>
    <w:p w14:paraId="53ED7665" w14:textId="6557EBF2" w:rsidR="00B338F4" w:rsidRPr="00404D72" w:rsidRDefault="00B338F4" w:rsidP="00404D72">
      <w:pPr>
        <w:pStyle w:val="TidakAdaSpasi"/>
        <w:spacing w:line="276" w:lineRule="auto"/>
        <w:jc w:val="center"/>
        <w:rPr>
          <w:szCs w:val="24"/>
          <w:lang w:val="en-US"/>
        </w:rPr>
      </w:pPr>
      <w:r w:rsidRPr="00404D72">
        <w:rPr>
          <w:szCs w:val="24"/>
          <w:lang w:val="en-US"/>
        </w:rPr>
        <w:t xml:space="preserve">3.1.2 </w:t>
      </w:r>
      <w:r w:rsidRPr="00404D72">
        <w:rPr>
          <w:i/>
          <w:iCs/>
          <w:szCs w:val="24"/>
          <w:lang w:val="en-US"/>
        </w:rPr>
        <w:t>Objective Tree</w:t>
      </w:r>
    </w:p>
    <w:p w14:paraId="5AFBCA05" w14:textId="167F8463" w:rsidR="00B338F4" w:rsidRPr="00404D72" w:rsidRDefault="00B338F4" w:rsidP="00404D72">
      <w:pPr>
        <w:pStyle w:val="Judul3"/>
        <w:rPr>
          <w:b/>
          <w:bCs/>
          <w:szCs w:val="24"/>
        </w:rPr>
      </w:pPr>
      <w:bookmarkStart w:id="153" w:name="_Toc199017276"/>
      <w:bookmarkStart w:id="154" w:name="_Toc199017492"/>
      <w:bookmarkStart w:id="155" w:name="_Toc199017798"/>
      <w:bookmarkStart w:id="156" w:name="_Toc199017941"/>
      <w:bookmarkStart w:id="157" w:name="_Toc199018608"/>
      <w:bookmarkStart w:id="158" w:name="_Toc199018693"/>
      <w:bookmarkStart w:id="159" w:name="_Toc199018736"/>
      <w:bookmarkStart w:id="160" w:name="_Toc199018916"/>
      <w:r w:rsidRPr="00404D72">
        <w:rPr>
          <w:b/>
          <w:bCs/>
          <w:szCs w:val="24"/>
        </w:rPr>
        <w:lastRenderedPageBreak/>
        <w:t>3.1.3 Perancangan dan Implementasi Alat</w:t>
      </w:r>
      <w:bookmarkEnd w:id="153"/>
      <w:bookmarkEnd w:id="154"/>
      <w:bookmarkEnd w:id="155"/>
      <w:bookmarkEnd w:id="156"/>
      <w:bookmarkEnd w:id="157"/>
      <w:bookmarkEnd w:id="158"/>
      <w:bookmarkEnd w:id="159"/>
      <w:bookmarkEnd w:id="160"/>
      <w:r w:rsidRPr="00404D72">
        <w:rPr>
          <w:b/>
          <w:bCs/>
          <w:szCs w:val="24"/>
        </w:rPr>
        <w:t xml:space="preserve"> </w:t>
      </w:r>
    </w:p>
    <w:p w14:paraId="748CDCB4" w14:textId="550517A0" w:rsidR="00B338F4" w:rsidRPr="00404D72" w:rsidRDefault="00B338F4" w:rsidP="00404D72">
      <w:pPr>
        <w:pStyle w:val="TextBody"/>
        <w:spacing w:after="0"/>
        <w:ind w:firstLine="720"/>
      </w:pPr>
      <w:r w:rsidRPr="00404D72">
        <w:t>Perancangan sistem BREAST-SCAN dibagi menjadi tiga komponen utama</w:t>
      </w:r>
      <w:r w:rsidR="003B1905" w:rsidRPr="00404D72">
        <w:t xml:space="preserve"> sebagaimana</w:t>
      </w:r>
      <w:r w:rsidR="00DB3BEF" w:rsidRPr="00404D72">
        <w:t xml:space="preserve"> digambarkan pada lampiran 5</w:t>
      </w:r>
      <w:r w:rsidRPr="00404D72">
        <w:t xml:space="preserve">. Pertama, pengembangan perangkat keras yang meliputi integrasi sensor </w:t>
      </w:r>
      <w:r w:rsidRPr="00404D72">
        <w:rPr>
          <w:i/>
          <w:iCs/>
        </w:rPr>
        <w:t>thermal imaging</w:t>
      </w:r>
      <w:r w:rsidRPr="00404D72">
        <w:t xml:space="preserve"> dengan mikroprosesor dan pembuatan casing ergonomis.</w:t>
      </w:r>
      <w:r w:rsidR="00086129" w:rsidRPr="00404D72">
        <w:t xml:space="preserve"> Rancangan alat dilengkapi dengan LCD touchs</w:t>
      </w:r>
      <w:r w:rsidR="00CC7077" w:rsidRPr="00404D72">
        <w:t xml:space="preserve">creen 7 inch, kamera termal, sensor </w:t>
      </w:r>
      <w:r w:rsidR="00E71C5B" w:rsidRPr="00404D72">
        <w:t xml:space="preserve">ultrasonic, dan komponen pendukung lainnya untuk memastikan penggunaan yang mudah dan efektif. </w:t>
      </w:r>
      <w:r w:rsidRPr="00404D72">
        <w:t xml:space="preserve">Kedua, pengembangan perangkat lunak yang mencakupi implementasi algoritma analisis </w:t>
      </w:r>
      <w:r w:rsidRPr="00404D72">
        <w:rPr>
          <w:i/>
          <w:iCs/>
        </w:rPr>
        <w:t>deep learning</w:t>
      </w:r>
      <w:r w:rsidRPr="00404D72">
        <w:t xml:space="preserve"> untuk citra dan pembuatan antarmuka pengguna. Ketiga, pengembangan infrastruktur IoT transmisi dan penyimpanan data secara aman di cloud.</w:t>
      </w:r>
    </w:p>
    <w:p w14:paraId="6A5C5135" w14:textId="731E6457" w:rsidR="00B338F4" w:rsidRPr="00404D72" w:rsidRDefault="00B338F4" w:rsidP="00404D72">
      <w:pPr>
        <w:pStyle w:val="Judul3"/>
        <w:rPr>
          <w:b/>
          <w:bCs/>
          <w:szCs w:val="24"/>
        </w:rPr>
      </w:pPr>
      <w:bookmarkStart w:id="161" w:name="_Toc199017277"/>
      <w:bookmarkStart w:id="162" w:name="_Toc199017493"/>
      <w:bookmarkStart w:id="163" w:name="_Toc199017799"/>
      <w:bookmarkStart w:id="164" w:name="_Toc199017942"/>
      <w:bookmarkStart w:id="165" w:name="_Toc199018609"/>
      <w:bookmarkStart w:id="166" w:name="_Toc199018694"/>
      <w:bookmarkStart w:id="167" w:name="_Toc199018737"/>
      <w:bookmarkStart w:id="168" w:name="_Toc199018917"/>
      <w:r w:rsidRPr="00404D72">
        <w:rPr>
          <w:b/>
          <w:bCs/>
          <w:szCs w:val="24"/>
        </w:rPr>
        <w:t xml:space="preserve">3.1.4 </w:t>
      </w:r>
      <w:r w:rsidR="005139B0" w:rsidRPr="00404D72">
        <w:rPr>
          <w:b/>
          <w:bCs/>
          <w:szCs w:val="24"/>
        </w:rPr>
        <w:t>Pengujian Alat</w:t>
      </w:r>
      <w:bookmarkStart w:id="169" w:name="_Toc157861560"/>
      <w:bookmarkEnd w:id="161"/>
      <w:bookmarkEnd w:id="162"/>
      <w:bookmarkEnd w:id="163"/>
      <w:bookmarkEnd w:id="164"/>
      <w:bookmarkEnd w:id="165"/>
      <w:bookmarkEnd w:id="166"/>
      <w:bookmarkEnd w:id="167"/>
      <w:bookmarkEnd w:id="168"/>
    </w:p>
    <w:p w14:paraId="72A45FCD" w14:textId="471199CC" w:rsidR="00B338F4" w:rsidRPr="00404D72" w:rsidRDefault="005139B0" w:rsidP="00404D72">
      <w:pPr>
        <w:pStyle w:val="TextBody"/>
        <w:spacing w:after="0"/>
        <w:ind w:firstLine="720"/>
      </w:pPr>
      <w:r w:rsidRPr="00404D72">
        <w:t xml:space="preserve">Pengujian dilakukan secara komprehensif </w:t>
      </w:r>
      <w:r w:rsidR="00732D37" w:rsidRPr="00404D72">
        <w:t>mengikuti prosedur penggunaan alat yang telah di</w:t>
      </w:r>
      <w:r w:rsidR="00DC3317" w:rsidRPr="00404D72">
        <w:t>tetapkan dalam ampiran 5,</w:t>
      </w:r>
      <w:r w:rsidR="00C538D4" w:rsidRPr="00404D72">
        <w:t xml:space="preserve"> </w:t>
      </w:r>
      <w:r w:rsidRPr="00404D72">
        <w:t>meliputi dua aspek utama. Pertama, pengujian teknis untuk memverifikasi akurasi deteksi, kecepatan transmisi, dan resolusi sistem. Kedua, pengujian klinis terbatas bekerja sama dengan tenaga medis untuk memvalidasi efektivitas sistem dalam kondisi nyata. Data hasil pengujian akan digunakan untuk evaluasi dan penyempurnaan sistem</w:t>
      </w:r>
    </w:p>
    <w:p w14:paraId="6710AB39" w14:textId="5CD65D3D" w:rsidR="005139B0" w:rsidRPr="00404D72" w:rsidRDefault="005139B0" w:rsidP="00404D72">
      <w:pPr>
        <w:pStyle w:val="Judul3"/>
        <w:rPr>
          <w:b/>
          <w:bCs/>
          <w:szCs w:val="24"/>
        </w:rPr>
      </w:pPr>
      <w:bookmarkStart w:id="170" w:name="_Toc199017278"/>
      <w:bookmarkStart w:id="171" w:name="_Toc199017494"/>
      <w:bookmarkStart w:id="172" w:name="_Toc199017800"/>
      <w:bookmarkStart w:id="173" w:name="_Toc199017943"/>
      <w:bookmarkStart w:id="174" w:name="_Toc199018610"/>
      <w:bookmarkStart w:id="175" w:name="_Toc199018695"/>
      <w:bookmarkStart w:id="176" w:name="_Toc199018738"/>
      <w:bookmarkStart w:id="177" w:name="_Toc199018918"/>
      <w:bookmarkEnd w:id="169"/>
      <w:r w:rsidRPr="00404D72">
        <w:rPr>
          <w:b/>
          <w:bCs/>
          <w:szCs w:val="24"/>
        </w:rPr>
        <w:t>3.1.5 Evaluasi dan Perbaikan</w:t>
      </w:r>
      <w:bookmarkStart w:id="178" w:name="_Toc157861561"/>
      <w:bookmarkEnd w:id="170"/>
      <w:bookmarkEnd w:id="171"/>
      <w:bookmarkEnd w:id="172"/>
      <w:bookmarkEnd w:id="173"/>
      <w:bookmarkEnd w:id="174"/>
      <w:bookmarkEnd w:id="175"/>
      <w:bookmarkEnd w:id="176"/>
      <w:bookmarkEnd w:id="177"/>
    </w:p>
    <w:p w14:paraId="0585A20C" w14:textId="4F017918" w:rsidR="005139B0" w:rsidRPr="00404D72" w:rsidRDefault="005139B0" w:rsidP="00404D72">
      <w:pPr>
        <w:pStyle w:val="TextBody"/>
        <w:spacing w:after="0"/>
        <w:ind w:firstLine="720"/>
      </w:pPr>
      <w:r w:rsidRPr="00404D72">
        <w:t>Sistem evaluasi dilakukan berdasarkan pengujian data teknis dan klinis, meliputi tingkat akurasi deteksi, kecepatan pemrosesan, keamanan data, dan kemudahan evaluasi dan masukan dari tenaga medis serta pengguna.</w:t>
      </w:r>
    </w:p>
    <w:p w14:paraId="7F777F9C" w14:textId="7896269C" w:rsidR="005139B0" w:rsidRPr="00404D72" w:rsidRDefault="005139B0" w:rsidP="00404D72">
      <w:pPr>
        <w:pStyle w:val="Judul2"/>
        <w:spacing w:after="0"/>
        <w:rPr>
          <w:szCs w:val="24"/>
        </w:rPr>
      </w:pPr>
      <w:bookmarkStart w:id="179" w:name="_Toc199017279"/>
      <w:bookmarkStart w:id="180" w:name="_Toc199017495"/>
      <w:bookmarkStart w:id="181" w:name="_Toc199017801"/>
      <w:bookmarkStart w:id="182" w:name="_Toc199017944"/>
      <w:bookmarkStart w:id="183" w:name="_Toc199018611"/>
      <w:bookmarkStart w:id="184" w:name="_Toc199018696"/>
      <w:bookmarkStart w:id="185" w:name="_Toc199018739"/>
      <w:bookmarkStart w:id="186" w:name="_Toc199018919"/>
      <w:bookmarkEnd w:id="178"/>
      <w:r w:rsidRPr="00404D72">
        <w:rPr>
          <w:szCs w:val="24"/>
        </w:rPr>
        <w:t>3.2 Pembuatan Laporan Kemajuan dan Laporan Akhir</w:t>
      </w:r>
      <w:bookmarkEnd w:id="179"/>
      <w:bookmarkEnd w:id="180"/>
      <w:bookmarkEnd w:id="181"/>
      <w:bookmarkEnd w:id="182"/>
      <w:bookmarkEnd w:id="183"/>
      <w:bookmarkEnd w:id="184"/>
      <w:bookmarkEnd w:id="185"/>
      <w:bookmarkEnd w:id="186"/>
    </w:p>
    <w:p w14:paraId="7D60154D" w14:textId="72A1BF96" w:rsidR="00B47319" w:rsidRPr="00404D72" w:rsidRDefault="005139B0" w:rsidP="00404D72">
      <w:pPr>
        <w:pStyle w:val="TextBody"/>
        <w:spacing w:after="0"/>
        <w:ind w:firstLine="720"/>
      </w:pPr>
      <w:r w:rsidRPr="00404D72">
        <w:t>Laporan perkembangan disusun secara berkala untuk memantau perkembangan pengembangan sistem BREAST-SCAN. Laporan akhir akan mencakup seluruh</w:t>
      </w:r>
      <w:r w:rsidR="00747BB8" w:rsidRPr="00404D72">
        <w:t xml:space="preserve"> proses pengembangan, hasil pengujian, dan rekomendasi untuk pengembangan lebih lanjut.</w:t>
      </w:r>
    </w:p>
    <w:p w14:paraId="77E30822" w14:textId="44CC1431" w:rsidR="00C97F41" w:rsidRPr="00404D72" w:rsidRDefault="00C97F41" w:rsidP="00404D72">
      <w:pPr>
        <w:pStyle w:val="Judul2"/>
        <w:spacing w:after="0"/>
        <w:rPr>
          <w:szCs w:val="24"/>
        </w:rPr>
      </w:pPr>
      <w:bookmarkStart w:id="187" w:name="_Toc157861562"/>
      <w:bookmarkStart w:id="188" w:name="_Toc199017280"/>
      <w:bookmarkStart w:id="189" w:name="_Toc199017496"/>
      <w:bookmarkStart w:id="190" w:name="_Toc199017802"/>
      <w:bookmarkStart w:id="191" w:name="_Toc199017945"/>
      <w:bookmarkStart w:id="192" w:name="_Toc199018612"/>
      <w:bookmarkStart w:id="193" w:name="_Toc199018697"/>
      <w:bookmarkStart w:id="194" w:name="_Toc199018740"/>
      <w:bookmarkStart w:id="195" w:name="_Toc199018920"/>
      <w:r w:rsidRPr="00404D72">
        <w:rPr>
          <w:szCs w:val="24"/>
        </w:rPr>
        <w:t>3.</w:t>
      </w:r>
      <w:r w:rsidR="00F8488B" w:rsidRPr="00404D72">
        <w:rPr>
          <w:szCs w:val="24"/>
        </w:rPr>
        <w:t>3</w:t>
      </w:r>
      <w:r w:rsidRPr="00404D72">
        <w:rPr>
          <w:szCs w:val="24"/>
        </w:rPr>
        <w:t xml:space="preserve"> </w:t>
      </w:r>
      <w:bookmarkEnd w:id="187"/>
      <w:r w:rsidR="00747BB8" w:rsidRPr="00404D72">
        <w:rPr>
          <w:szCs w:val="24"/>
        </w:rPr>
        <w:t>Keberlanjutan Kegiatan</w:t>
      </w:r>
      <w:bookmarkEnd w:id="188"/>
      <w:bookmarkEnd w:id="189"/>
      <w:bookmarkEnd w:id="190"/>
      <w:bookmarkEnd w:id="191"/>
      <w:bookmarkEnd w:id="192"/>
      <w:bookmarkEnd w:id="193"/>
      <w:bookmarkEnd w:id="194"/>
      <w:bookmarkEnd w:id="195"/>
    </w:p>
    <w:p w14:paraId="2D513B97" w14:textId="1A89B1CB" w:rsidR="00DA79DC" w:rsidRPr="00404D72" w:rsidRDefault="00747BB8" w:rsidP="00404D72">
      <w:pPr>
        <w:pStyle w:val="TextBody"/>
        <w:spacing w:after="0"/>
        <w:ind w:firstLine="720"/>
      </w:pPr>
      <w:r w:rsidRPr="00404D72">
        <w:t>Keberlanjutan pengembangan BREAST-SCAN difokuskan pada tiga aspek utama seperti yang ditunjukkan pada table 3.1</w:t>
      </w:r>
    </w:p>
    <w:p w14:paraId="3A4FC904" w14:textId="1F2133B0" w:rsidR="00B50774" w:rsidRPr="00404D72" w:rsidRDefault="00F8488B" w:rsidP="0089500A">
      <w:pPr>
        <w:pStyle w:val="Judul3"/>
      </w:pPr>
      <w:bookmarkStart w:id="196" w:name="_Toc199017497"/>
      <w:bookmarkStart w:id="197" w:name="_Toc199017803"/>
      <w:bookmarkStart w:id="198" w:name="_Toc199017946"/>
      <w:bookmarkStart w:id="199" w:name="_Toc199018613"/>
      <w:bookmarkStart w:id="200" w:name="_Toc199018698"/>
      <w:bookmarkStart w:id="201" w:name="_Toc199018741"/>
      <w:bookmarkStart w:id="202" w:name="_Toc199018921"/>
      <w:r w:rsidRPr="00404D72">
        <w:rPr>
          <w:b/>
        </w:rPr>
        <w:t>Tabel 3.1</w:t>
      </w:r>
      <w:r w:rsidRPr="00404D72">
        <w:t xml:space="preserve"> Keberlanjutan Kegiatan</w:t>
      </w:r>
      <w:bookmarkEnd w:id="196"/>
      <w:bookmarkEnd w:id="197"/>
      <w:bookmarkEnd w:id="198"/>
      <w:bookmarkEnd w:id="199"/>
      <w:bookmarkEnd w:id="200"/>
      <w:bookmarkEnd w:id="201"/>
      <w:bookmarkEnd w:id="202"/>
    </w:p>
    <w:tbl>
      <w:tblPr>
        <w:tblStyle w:val="KisiTabel"/>
        <w:tblW w:w="0" w:type="auto"/>
        <w:tblLook w:val="04A0" w:firstRow="1" w:lastRow="0" w:firstColumn="1" w:lastColumn="0" w:noHBand="0" w:noVBand="1"/>
      </w:tblPr>
      <w:tblGrid>
        <w:gridCol w:w="2051"/>
        <w:gridCol w:w="5877"/>
      </w:tblGrid>
      <w:tr w:rsidR="00747BB8" w:rsidRPr="00404D72" w14:paraId="0B89EDB2" w14:textId="77777777" w:rsidTr="00747BB8">
        <w:tc>
          <w:tcPr>
            <w:tcW w:w="2093" w:type="dxa"/>
          </w:tcPr>
          <w:p w14:paraId="2D8AB1DF" w14:textId="35022DAD" w:rsidR="00747BB8" w:rsidRPr="00404D72" w:rsidRDefault="00747BB8" w:rsidP="00404D72">
            <w:pPr>
              <w:pStyle w:val="TidakAdaSpasi"/>
              <w:spacing w:line="276" w:lineRule="auto"/>
              <w:jc w:val="center"/>
              <w:rPr>
                <w:szCs w:val="24"/>
                <w:lang w:val="en-US"/>
              </w:rPr>
            </w:pPr>
            <w:r w:rsidRPr="00404D72">
              <w:rPr>
                <w:szCs w:val="24"/>
                <w:lang w:val="en-US"/>
              </w:rPr>
              <w:t xml:space="preserve">Kegiatan </w:t>
            </w:r>
          </w:p>
        </w:tc>
        <w:tc>
          <w:tcPr>
            <w:tcW w:w="6061" w:type="dxa"/>
          </w:tcPr>
          <w:p w14:paraId="3CD67D19" w14:textId="16F30F23" w:rsidR="00747BB8" w:rsidRPr="00404D72" w:rsidRDefault="00747BB8" w:rsidP="00404D72">
            <w:pPr>
              <w:pStyle w:val="TidakAdaSpasi"/>
              <w:spacing w:line="276" w:lineRule="auto"/>
              <w:jc w:val="center"/>
              <w:rPr>
                <w:szCs w:val="24"/>
                <w:lang w:val="en-US"/>
              </w:rPr>
            </w:pPr>
            <w:r w:rsidRPr="00404D72">
              <w:rPr>
                <w:szCs w:val="24"/>
                <w:lang w:val="en-US"/>
              </w:rPr>
              <w:t>Deskripsi</w:t>
            </w:r>
          </w:p>
        </w:tc>
      </w:tr>
      <w:tr w:rsidR="00747BB8" w:rsidRPr="00404D72" w14:paraId="0C670E77" w14:textId="77777777" w:rsidTr="00747BB8">
        <w:tc>
          <w:tcPr>
            <w:tcW w:w="2093" w:type="dxa"/>
          </w:tcPr>
          <w:p w14:paraId="45706F53" w14:textId="34068651" w:rsidR="00747BB8" w:rsidRPr="00404D72" w:rsidRDefault="00747BB8" w:rsidP="00404D72">
            <w:pPr>
              <w:pStyle w:val="TidakAdaSpasi"/>
              <w:spacing w:line="276" w:lineRule="auto"/>
              <w:jc w:val="center"/>
              <w:rPr>
                <w:szCs w:val="24"/>
                <w:lang w:val="en-US"/>
              </w:rPr>
            </w:pPr>
            <w:r w:rsidRPr="00404D72">
              <w:rPr>
                <w:szCs w:val="24"/>
                <w:lang w:val="en-US"/>
              </w:rPr>
              <w:t>Diskusi dan Kerjasama</w:t>
            </w:r>
          </w:p>
        </w:tc>
        <w:tc>
          <w:tcPr>
            <w:tcW w:w="6061" w:type="dxa"/>
          </w:tcPr>
          <w:p w14:paraId="056B9CB2" w14:textId="5C8FD409" w:rsidR="00747BB8" w:rsidRPr="00404D72" w:rsidRDefault="00747BB8" w:rsidP="00404D72">
            <w:pPr>
              <w:pStyle w:val="TidakAdaSpasi"/>
              <w:spacing w:line="276" w:lineRule="auto"/>
              <w:jc w:val="center"/>
              <w:rPr>
                <w:szCs w:val="24"/>
                <w:lang w:val="en-US"/>
              </w:rPr>
            </w:pPr>
            <w:r w:rsidRPr="00404D72">
              <w:rPr>
                <w:szCs w:val="24"/>
                <w:lang w:val="en-US"/>
              </w:rPr>
              <w:t>Menjalin kerjasama dengan rumah sakit mitra untuk mengimplementasikan sistem dalam lingkungan klinis nyata</w:t>
            </w:r>
          </w:p>
        </w:tc>
      </w:tr>
      <w:tr w:rsidR="00747BB8" w:rsidRPr="00404D72" w14:paraId="2D964E97" w14:textId="77777777" w:rsidTr="00747BB8">
        <w:tc>
          <w:tcPr>
            <w:tcW w:w="2093" w:type="dxa"/>
          </w:tcPr>
          <w:p w14:paraId="68A2AEBD" w14:textId="574778B4" w:rsidR="00747BB8" w:rsidRPr="00404D72" w:rsidRDefault="00747BB8" w:rsidP="00404D72">
            <w:pPr>
              <w:pStyle w:val="TidakAdaSpasi"/>
              <w:spacing w:line="276" w:lineRule="auto"/>
              <w:jc w:val="center"/>
              <w:rPr>
                <w:szCs w:val="24"/>
                <w:lang w:val="en-US"/>
              </w:rPr>
            </w:pPr>
            <w:r w:rsidRPr="00404D72">
              <w:rPr>
                <w:szCs w:val="24"/>
                <w:lang w:val="en-US"/>
              </w:rPr>
              <w:t xml:space="preserve">Publikasi </w:t>
            </w:r>
          </w:p>
        </w:tc>
        <w:tc>
          <w:tcPr>
            <w:tcW w:w="6061" w:type="dxa"/>
          </w:tcPr>
          <w:p w14:paraId="44167BC0" w14:textId="78C8BE4D" w:rsidR="00747BB8" w:rsidRPr="00404D72" w:rsidRDefault="00747BB8" w:rsidP="00404D72">
            <w:pPr>
              <w:pStyle w:val="TidakAdaSpasi"/>
              <w:spacing w:line="276" w:lineRule="auto"/>
              <w:jc w:val="center"/>
              <w:rPr>
                <w:szCs w:val="24"/>
                <w:lang w:val="en-US"/>
              </w:rPr>
            </w:pPr>
            <w:r w:rsidRPr="00404D72">
              <w:rPr>
                <w:szCs w:val="24"/>
                <w:lang w:val="en-US"/>
              </w:rPr>
              <w:t xml:space="preserve">Publikasi artikel ilmiah di bidang kesehatan </w:t>
            </w:r>
          </w:p>
        </w:tc>
      </w:tr>
      <w:tr w:rsidR="00747BB8" w:rsidRPr="00404D72" w14:paraId="01F7BCA1" w14:textId="77777777" w:rsidTr="00747BB8">
        <w:tc>
          <w:tcPr>
            <w:tcW w:w="2093" w:type="dxa"/>
          </w:tcPr>
          <w:p w14:paraId="7A51C886" w14:textId="063EAA10" w:rsidR="00747BB8" w:rsidRPr="00404D72" w:rsidRDefault="00747BB8" w:rsidP="00404D72">
            <w:pPr>
              <w:pStyle w:val="TidakAdaSpasi"/>
              <w:spacing w:line="276" w:lineRule="auto"/>
              <w:jc w:val="center"/>
              <w:rPr>
                <w:szCs w:val="24"/>
                <w:lang w:val="en-US"/>
              </w:rPr>
            </w:pPr>
            <w:r w:rsidRPr="00404D72">
              <w:rPr>
                <w:szCs w:val="24"/>
                <w:lang w:val="en-US"/>
              </w:rPr>
              <w:t>Pengajuan HaKI</w:t>
            </w:r>
          </w:p>
        </w:tc>
        <w:tc>
          <w:tcPr>
            <w:tcW w:w="6061" w:type="dxa"/>
          </w:tcPr>
          <w:p w14:paraId="2E86BC6F" w14:textId="1070A499" w:rsidR="00747BB8" w:rsidRPr="00404D72" w:rsidRDefault="00747BB8" w:rsidP="00404D72">
            <w:pPr>
              <w:pStyle w:val="TidakAdaSpasi"/>
              <w:spacing w:line="276" w:lineRule="auto"/>
              <w:jc w:val="center"/>
              <w:rPr>
                <w:szCs w:val="24"/>
                <w:lang w:val="en-US"/>
              </w:rPr>
            </w:pPr>
            <w:r w:rsidRPr="00404D72">
              <w:rPr>
                <w:szCs w:val="24"/>
                <w:lang w:val="en-US"/>
              </w:rPr>
              <w:t>Ha</w:t>
            </w:r>
            <w:r w:rsidR="00BE3194" w:rsidRPr="00404D72">
              <w:rPr>
                <w:szCs w:val="24"/>
                <w:lang w:val="en-US"/>
              </w:rPr>
              <w:t>KI</w:t>
            </w:r>
            <w:r w:rsidRPr="00404D72">
              <w:rPr>
                <w:szCs w:val="24"/>
                <w:lang w:val="en-US"/>
              </w:rPr>
              <w:t xml:space="preserve"> yang diajukan adalah paten</w:t>
            </w:r>
          </w:p>
        </w:tc>
      </w:tr>
    </w:tbl>
    <w:p w14:paraId="7A1EC7AA" w14:textId="33D9B2DE" w:rsidR="00A22493" w:rsidRPr="00404D72" w:rsidRDefault="00A22493" w:rsidP="00404D72">
      <w:pPr>
        <w:pStyle w:val="Judul2"/>
        <w:spacing w:after="0"/>
        <w:rPr>
          <w:szCs w:val="24"/>
        </w:rPr>
      </w:pPr>
      <w:bookmarkStart w:id="203" w:name="_Toc157861563"/>
      <w:bookmarkStart w:id="204" w:name="_Toc199017282"/>
      <w:bookmarkStart w:id="205" w:name="_Toc199017498"/>
      <w:bookmarkStart w:id="206" w:name="_Toc199017804"/>
      <w:bookmarkStart w:id="207" w:name="_Toc199017947"/>
      <w:bookmarkStart w:id="208" w:name="_Toc199018614"/>
      <w:bookmarkStart w:id="209" w:name="_Toc199018699"/>
      <w:bookmarkStart w:id="210" w:name="_Toc199018742"/>
      <w:bookmarkStart w:id="211" w:name="_Toc199018922"/>
      <w:r w:rsidRPr="00404D72">
        <w:rPr>
          <w:szCs w:val="24"/>
        </w:rPr>
        <w:t>3.4 Pe</w:t>
      </w:r>
      <w:bookmarkEnd w:id="203"/>
      <w:r w:rsidR="00F8488B" w:rsidRPr="00404D72">
        <w:rPr>
          <w:szCs w:val="24"/>
        </w:rPr>
        <w:t>mbuatan dan Publikasi Konten Kegiatan di Media Sosial</w:t>
      </w:r>
      <w:bookmarkEnd w:id="204"/>
      <w:bookmarkEnd w:id="205"/>
      <w:bookmarkEnd w:id="206"/>
      <w:bookmarkEnd w:id="207"/>
      <w:bookmarkEnd w:id="208"/>
      <w:bookmarkEnd w:id="209"/>
      <w:bookmarkEnd w:id="210"/>
      <w:bookmarkEnd w:id="211"/>
    </w:p>
    <w:p w14:paraId="78040A2B" w14:textId="67A7FCFE" w:rsidR="009B1121" w:rsidRPr="00404D72" w:rsidRDefault="00F8488B" w:rsidP="00005403">
      <w:pPr>
        <w:pStyle w:val="TextBody"/>
        <w:spacing w:after="0"/>
        <w:ind w:firstLine="720"/>
      </w:pPr>
      <w:r w:rsidRPr="00404D72">
        <w:t xml:space="preserve">Konten kegiatan PKM-KC dipublikasikan di Instagram yang berisi video atau gambar edukasi dan promosi hasil kegiatan. Video postingan juga diberikan </w:t>
      </w:r>
      <w:r w:rsidRPr="00404D72">
        <w:rPr>
          <w:i/>
          <w:iCs/>
        </w:rPr>
        <w:t xml:space="preserve">adsense </w:t>
      </w:r>
      <w:r w:rsidRPr="00404D72">
        <w:t>(ads) pada seluruh konten</w:t>
      </w:r>
      <w:bookmarkStart w:id="212" w:name="_Toc157861566"/>
    </w:p>
    <w:p w14:paraId="25DBFFE8" w14:textId="04A639CC" w:rsidR="008B1C54" w:rsidRPr="00404D72" w:rsidRDefault="00932878" w:rsidP="00404D72">
      <w:pPr>
        <w:pStyle w:val="Judul1"/>
        <w:spacing w:after="0"/>
        <w:rPr>
          <w:szCs w:val="24"/>
        </w:rPr>
      </w:pPr>
      <w:bookmarkStart w:id="213" w:name="_Toc199017283"/>
      <w:bookmarkStart w:id="214" w:name="_Toc199017499"/>
      <w:bookmarkStart w:id="215" w:name="_Toc199017805"/>
      <w:bookmarkStart w:id="216" w:name="_Toc199017948"/>
      <w:bookmarkStart w:id="217" w:name="_Toc199018615"/>
      <w:bookmarkStart w:id="218" w:name="_Toc199018700"/>
      <w:bookmarkStart w:id="219" w:name="_Toc199018743"/>
      <w:bookmarkStart w:id="220" w:name="_Toc199018923"/>
      <w:r w:rsidRPr="00404D72">
        <w:rPr>
          <w:szCs w:val="24"/>
        </w:rPr>
        <w:lastRenderedPageBreak/>
        <w:t>BAB 4. BIAYA DAN JADWAL KEGIATAN</w:t>
      </w:r>
      <w:bookmarkEnd w:id="212"/>
      <w:bookmarkEnd w:id="213"/>
      <w:bookmarkEnd w:id="214"/>
      <w:bookmarkEnd w:id="215"/>
      <w:bookmarkEnd w:id="216"/>
      <w:bookmarkEnd w:id="217"/>
      <w:bookmarkEnd w:id="218"/>
      <w:bookmarkEnd w:id="219"/>
      <w:bookmarkEnd w:id="220"/>
    </w:p>
    <w:p w14:paraId="03F5240D" w14:textId="77777777" w:rsidR="00932878" w:rsidRPr="00404D72" w:rsidRDefault="00932878" w:rsidP="00404D72">
      <w:pPr>
        <w:pStyle w:val="Judul2"/>
        <w:spacing w:after="0"/>
        <w:jc w:val="both"/>
        <w:rPr>
          <w:szCs w:val="24"/>
        </w:rPr>
      </w:pPr>
      <w:bookmarkStart w:id="221" w:name="_Toc157861567"/>
      <w:bookmarkStart w:id="222" w:name="_Toc199017284"/>
      <w:bookmarkStart w:id="223" w:name="_Toc199017500"/>
      <w:bookmarkStart w:id="224" w:name="_Toc199017806"/>
      <w:bookmarkStart w:id="225" w:name="_Toc199017949"/>
      <w:bookmarkStart w:id="226" w:name="_Toc199018616"/>
      <w:bookmarkStart w:id="227" w:name="_Toc199018701"/>
      <w:bookmarkStart w:id="228" w:name="_Toc199018744"/>
      <w:bookmarkStart w:id="229" w:name="_Toc199018924"/>
      <w:r w:rsidRPr="00404D72">
        <w:rPr>
          <w:szCs w:val="24"/>
        </w:rPr>
        <w:t>4.1 Anggaran Biaya</w:t>
      </w:r>
      <w:bookmarkEnd w:id="221"/>
      <w:bookmarkEnd w:id="222"/>
      <w:bookmarkEnd w:id="223"/>
      <w:bookmarkEnd w:id="224"/>
      <w:bookmarkEnd w:id="225"/>
      <w:bookmarkEnd w:id="226"/>
      <w:bookmarkEnd w:id="227"/>
      <w:bookmarkEnd w:id="228"/>
      <w:bookmarkEnd w:id="229"/>
    </w:p>
    <w:p w14:paraId="6E74C61C" w14:textId="77777777" w:rsidR="001F5A6D" w:rsidRPr="00404D72" w:rsidRDefault="000F356B" w:rsidP="00404D72">
      <w:pPr>
        <w:pStyle w:val="TextBody"/>
        <w:spacing w:after="0"/>
      </w:pPr>
      <w:r w:rsidRPr="00404D72">
        <w:t xml:space="preserve">Anggaran biaya PKM-KC ini dapat dilihat di Tabel 4.1 dan </w:t>
      </w:r>
      <w:r w:rsidR="00431D45" w:rsidRPr="00404D72">
        <w:t xml:space="preserve">rinciannya </w:t>
      </w:r>
      <w:r w:rsidRPr="00404D72">
        <w:t xml:space="preserve">dapat dilihat </w:t>
      </w:r>
      <w:r w:rsidR="00431D45" w:rsidRPr="00404D72">
        <w:t>pada lampiran 2</w:t>
      </w:r>
      <w:r w:rsidRPr="00404D72">
        <w:t>.</w:t>
      </w:r>
    </w:p>
    <w:p w14:paraId="10E113A4" w14:textId="2BF867EB" w:rsidR="00F14854" w:rsidRPr="00404D72" w:rsidRDefault="00F14854" w:rsidP="0089500A">
      <w:pPr>
        <w:pStyle w:val="Judul3"/>
        <w:rPr>
          <w:lang w:eastAsia="en-GB"/>
        </w:rPr>
      </w:pPr>
      <w:bookmarkStart w:id="230" w:name="_Toc199017501"/>
      <w:bookmarkStart w:id="231" w:name="_Toc199017807"/>
      <w:bookmarkStart w:id="232" w:name="_Toc199017950"/>
      <w:bookmarkStart w:id="233" w:name="_Toc199018617"/>
      <w:bookmarkStart w:id="234" w:name="_Toc199018702"/>
      <w:bookmarkStart w:id="235" w:name="_Toc199018745"/>
      <w:bookmarkStart w:id="236" w:name="_Toc199018925"/>
      <w:bookmarkStart w:id="237" w:name="_Hlk186281521"/>
      <w:r w:rsidRPr="00404D72">
        <w:rPr>
          <w:b/>
        </w:rPr>
        <w:t>Tabel 4.1</w:t>
      </w:r>
      <w:r w:rsidR="00025A11">
        <w:rPr>
          <w:b/>
        </w:rPr>
        <w:t xml:space="preserve"> </w:t>
      </w:r>
      <w:r w:rsidRPr="00404D72">
        <w:rPr>
          <w:lang w:eastAsia="en-GB"/>
        </w:rPr>
        <w:t>Ringkasan Anggaran Biaya PKM-KC</w:t>
      </w:r>
      <w:bookmarkEnd w:id="230"/>
      <w:bookmarkEnd w:id="231"/>
      <w:bookmarkEnd w:id="232"/>
      <w:bookmarkEnd w:id="233"/>
      <w:bookmarkEnd w:id="234"/>
      <w:bookmarkEnd w:id="235"/>
      <w:bookmarkEnd w:id="236"/>
    </w:p>
    <w:tbl>
      <w:tblPr>
        <w:tblW w:w="7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94"/>
        <w:gridCol w:w="3339"/>
        <w:gridCol w:w="2569"/>
        <w:gridCol w:w="1478"/>
      </w:tblGrid>
      <w:tr w:rsidR="00F14854" w:rsidRPr="00404D72" w14:paraId="1AA19A03" w14:textId="77777777" w:rsidTr="006900CC">
        <w:trPr>
          <w:trHeight w:val="629"/>
        </w:trPr>
        <w:tc>
          <w:tcPr>
            <w:tcW w:w="494" w:type="dxa"/>
            <w:shd w:val="clear" w:color="auto" w:fill="F1F1F1"/>
          </w:tcPr>
          <w:p w14:paraId="25BB2A9C" w14:textId="77777777" w:rsidR="00F14854" w:rsidRPr="00404D72" w:rsidRDefault="00F14854" w:rsidP="00404D72">
            <w:pPr>
              <w:pStyle w:val="TableParagraph"/>
              <w:spacing w:line="276" w:lineRule="auto"/>
              <w:ind w:left="131"/>
              <w:jc w:val="both"/>
              <w:rPr>
                <w:b/>
                <w:sz w:val="24"/>
                <w:szCs w:val="24"/>
              </w:rPr>
            </w:pPr>
            <w:r w:rsidRPr="00404D72">
              <w:rPr>
                <w:b/>
                <w:sz w:val="24"/>
                <w:szCs w:val="24"/>
              </w:rPr>
              <w:t>No</w:t>
            </w:r>
          </w:p>
        </w:tc>
        <w:tc>
          <w:tcPr>
            <w:tcW w:w="3339" w:type="dxa"/>
            <w:shd w:val="clear" w:color="auto" w:fill="F1F1F1"/>
          </w:tcPr>
          <w:p w14:paraId="185E66B6" w14:textId="77777777" w:rsidR="00F14854" w:rsidRPr="00404D72" w:rsidRDefault="00F14854" w:rsidP="00404D72">
            <w:pPr>
              <w:pStyle w:val="TableParagraph"/>
              <w:spacing w:line="276" w:lineRule="auto"/>
              <w:ind w:left="1185"/>
              <w:jc w:val="both"/>
              <w:rPr>
                <w:b/>
                <w:sz w:val="24"/>
                <w:szCs w:val="24"/>
              </w:rPr>
            </w:pPr>
            <w:r w:rsidRPr="00404D72">
              <w:rPr>
                <w:b/>
                <w:sz w:val="24"/>
                <w:szCs w:val="24"/>
              </w:rPr>
              <w:t>Jenis Pengeluaran</w:t>
            </w:r>
          </w:p>
        </w:tc>
        <w:tc>
          <w:tcPr>
            <w:tcW w:w="2569" w:type="dxa"/>
            <w:shd w:val="clear" w:color="auto" w:fill="F1F1F1"/>
          </w:tcPr>
          <w:p w14:paraId="789704E4" w14:textId="77777777" w:rsidR="00F14854" w:rsidRPr="00404D72" w:rsidRDefault="00F14854" w:rsidP="00404D72">
            <w:pPr>
              <w:pStyle w:val="TableParagraph"/>
              <w:spacing w:line="276" w:lineRule="auto"/>
              <w:ind w:left="388"/>
              <w:jc w:val="both"/>
              <w:rPr>
                <w:b/>
                <w:sz w:val="24"/>
                <w:szCs w:val="24"/>
              </w:rPr>
            </w:pPr>
            <w:r w:rsidRPr="00404D72">
              <w:rPr>
                <w:b/>
                <w:sz w:val="24"/>
                <w:szCs w:val="24"/>
              </w:rPr>
              <w:t>Sumber Dana</w:t>
            </w:r>
          </w:p>
        </w:tc>
        <w:tc>
          <w:tcPr>
            <w:tcW w:w="1478" w:type="dxa"/>
            <w:shd w:val="clear" w:color="auto" w:fill="F1F1F1"/>
          </w:tcPr>
          <w:p w14:paraId="54A3A88C" w14:textId="77777777" w:rsidR="00F14854" w:rsidRPr="00404D72" w:rsidRDefault="00F14854" w:rsidP="00404D72">
            <w:pPr>
              <w:pStyle w:val="TableParagraph"/>
              <w:spacing w:line="276" w:lineRule="auto"/>
              <w:ind w:left="325"/>
              <w:jc w:val="both"/>
              <w:rPr>
                <w:b/>
                <w:sz w:val="24"/>
                <w:szCs w:val="24"/>
              </w:rPr>
            </w:pPr>
            <w:r w:rsidRPr="00404D72">
              <w:rPr>
                <w:b/>
                <w:sz w:val="24"/>
                <w:szCs w:val="24"/>
              </w:rPr>
              <w:t>Besaran</w:t>
            </w:r>
          </w:p>
          <w:p w14:paraId="2585D74E" w14:textId="77777777" w:rsidR="00F14854" w:rsidRPr="00404D72" w:rsidRDefault="00F14854" w:rsidP="00404D72">
            <w:pPr>
              <w:pStyle w:val="TableParagraph"/>
              <w:spacing w:line="276" w:lineRule="auto"/>
              <w:ind w:left="207"/>
              <w:jc w:val="both"/>
              <w:rPr>
                <w:b/>
                <w:sz w:val="24"/>
                <w:szCs w:val="24"/>
              </w:rPr>
            </w:pPr>
            <w:r w:rsidRPr="00404D72">
              <w:rPr>
                <w:b/>
                <w:sz w:val="24"/>
                <w:szCs w:val="24"/>
              </w:rPr>
              <w:t>Dana (Rp)</w:t>
            </w:r>
          </w:p>
        </w:tc>
      </w:tr>
      <w:tr w:rsidR="00F14854" w:rsidRPr="00404D72" w14:paraId="2523A25F" w14:textId="77777777" w:rsidTr="006900CC">
        <w:trPr>
          <w:trHeight w:val="290"/>
        </w:trPr>
        <w:tc>
          <w:tcPr>
            <w:tcW w:w="494" w:type="dxa"/>
            <w:vMerge w:val="restart"/>
            <w:vAlign w:val="center"/>
          </w:tcPr>
          <w:p w14:paraId="449E344A" w14:textId="77777777" w:rsidR="00F14854" w:rsidRPr="00404D72" w:rsidRDefault="00F14854" w:rsidP="00404D72">
            <w:pPr>
              <w:pStyle w:val="TableParagraph"/>
              <w:spacing w:line="276" w:lineRule="auto"/>
              <w:ind w:left="7"/>
              <w:jc w:val="both"/>
              <w:rPr>
                <w:sz w:val="24"/>
                <w:szCs w:val="24"/>
              </w:rPr>
            </w:pPr>
            <w:r w:rsidRPr="00404D72">
              <w:rPr>
                <w:sz w:val="24"/>
                <w:szCs w:val="24"/>
              </w:rPr>
              <w:t>1</w:t>
            </w:r>
          </w:p>
        </w:tc>
        <w:tc>
          <w:tcPr>
            <w:tcW w:w="3339" w:type="dxa"/>
            <w:vMerge w:val="restart"/>
          </w:tcPr>
          <w:p w14:paraId="0448D480" w14:textId="0FEA0199" w:rsidR="00D83EA0" w:rsidRPr="00404D72" w:rsidRDefault="00F14854" w:rsidP="00404D72">
            <w:pPr>
              <w:pStyle w:val="TableParagraph"/>
              <w:spacing w:line="276" w:lineRule="auto"/>
              <w:ind w:left="105"/>
              <w:jc w:val="both"/>
              <w:rPr>
                <w:sz w:val="24"/>
                <w:szCs w:val="24"/>
              </w:rPr>
            </w:pPr>
            <w:r w:rsidRPr="00404D72">
              <w:rPr>
                <w:sz w:val="24"/>
                <w:szCs w:val="24"/>
              </w:rPr>
              <w:t xml:space="preserve">Bahan habis </w:t>
            </w:r>
            <w:r w:rsidR="00FB0AE9" w:rsidRPr="00404D72">
              <w:rPr>
                <w:sz w:val="24"/>
                <w:szCs w:val="24"/>
              </w:rPr>
              <w:t>pakai</w:t>
            </w:r>
          </w:p>
          <w:p w14:paraId="790CEF44" w14:textId="30D228ED" w:rsidR="00F14854" w:rsidRPr="00404D72" w:rsidRDefault="00F14854" w:rsidP="00404D72">
            <w:pPr>
              <w:pStyle w:val="TableParagraph"/>
              <w:spacing w:line="276" w:lineRule="auto"/>
              <w:ind w:left="105" w:right="276"/>
              <w:jc w:val="both"/>
              <w:rPr>
                <w:sz w:val="24"/>
                <w:szCs w:val="24"/>
              </w:rPr>
            </w:pPr>
          </w:p>
        </w:tc>
        <w:tc>
          <w:tcPr>
            <w:tcW w:w="2569" w:type="dxa"/>
          </w:tcPr>
          <w:p w14:paraId="0043E976" w14:textId="5A0510CA" w:rsidR="00F14854" w:rsidRPr="00404D72" w:rsidRDefault="00AB4BA1" w:rsidP="00404D72">
            <w:pPr>
              <w:pStyle w:val="TableParagraph"/>
              <w:spacing w:line="276" w:lineRule="auto"/>
              <w:jc w:val="both"/>
              <w:rPr>
                <w:sz w:val="24"/>
                <w:szCs w:val="24"/>
              </w:rPr>
            </w:pPr>
            <w:r w:rsidRPr="00404D72">
              <w:rPr>
                <w:sz w:val="24"/>
                <w:szCs w:val="24"/>
              </w:rPr>
              <w:t xml:space="preserve">  </w:t>
            </w:r>
            <w:r w:rsidR="00F14854" w:rsidRPr="00404D72">
              <w:rPr>
                <w:sz w:val="24"/>
                <w:szCs w:val="24"/>
              </w:rPr>
              <w:t>Belmawa</w:t>
            </w:r>
          </w:p>
        </w:tc>
        <w:tc>
          <w:tcPr>
            <w:tcW w:w="1478" w:type="dxa"/>
          </w:tcPr>
          <w:p w14:paraId="485FFAC1" w14:textId="029CFFAB" w:rsidR="00F14854" w:rsidRPr="00404D72" w:rsidRDefault="00622BE7" w:rsidP="00404D72">
            <w:pPr>
              <w:pStyle w:val="TableParagraph"/>
              <w:spacing w:line="276" w:lineRule="auto"/>
              <w:jc w:val="both"/>
              <w:rPr>
                <w:sz w:val="24"/>
                <w:szCs w:val="24"/>
              </w:rPr>
            </w:pPr>
            <w:r w:rsidRPr="00404D72">
              <w:rPr>
                <w:sz w:val="24"/>
                <w:szCs w:val="24"/>
              </w:rPr>
              <w:t xml:space="preserve"> </w:t>
            </w:r>
            <w:r w:rsidR="00423C5C" w:rsidRPr="00404D72">
              <w:rPr>
                <w:sz w:val="24"/>
                <w:szCs w:val="24"/>
              </w:rPr>
              <w:t>4</w:t>
            </w:r>
            <w:r w:rsidR="009F793E" w:rsidRPr="00404D72">
              <w:rPr>
                <w:sz w:val="24"/>
                <w:szCs w:val="24"/>
              </w:rPr>
              <w:t>.</w:t>
            </w:r>
            <w:r w:rsidR="004A1428" w:rsidRPr="00404D72">
              <w:rPr>
                <w:sz w:val="24"/>
                <w:szCs w:val="24"/>
              </w:rPr>
              <w:t>844</w:t>
            </w:r>
            <w:r w:rsidR="009F793E" w:rsidRPr="00404D72">
              <w:rPr>
                <w:sz w:val="24"/>
                <w:szCs w:val="24"/>
              </w:rPr>
              <w:t>.000</w:t>
            </w:r>
          </w:p>
        </w:tc>
      </w:tr>
      <w:tr w:rsidR="00F14854" w:rsidRPr="00404D72" w14:paraId="66E6ACBC" w14:textId="77777777" w:rsidTr="006900CC">
        <w:trPr>
          <w:trHeight w:val="288"/>
        </w:trPr>
        <w:tc>
          <w:tcPr>
            <w:tcW w:w="494" w:type="dxa"/>
            <w:vMerge/>
            <w:vAlign w:val="center"/>
          </w:tcPr>
          <w:p w14:paraId="6318D9B8" w14:textId="77777777" w:rsidR="00F14854" w:rsidRPr="00404D72" w:rsidRDefault="00F14854" w:rsidP="00404D72">
            <w:pPr>
              <w:spacing w:after="0"/>
              <w:jc w:val="both"/>
              <w:rPr>
                <w:szCs w:val="24"/>
              </w:rPr>
            </w:pPr>
          </w:p>
        </w:tc>
        <w:tc>
          <w:tcPr>
            <w:tcW w:w="3339" w:type="dxa"/>
            <w:vMerge/>
          </w:tcPr>
          <w:p w14:paraId="4B65656C" w14:textId="77777777" w:rsidR="00F14854" w:rsidRPr="00404D72" w:rsidRDefault="00F14854" w:rsidP="00404D72">
            <w:pPr>
              <w:spacing w:after="0"/>
              <w:jc w:val="both"/>
              <w:rPr>
                <w:szCs w:val="24"/>
              </w:rPr>
            </w:pPr>
          </w:p>
        </w:tc>
        <w:tc>
          <w:tcPr>
            <w:tcW w:w="2569" w:type="dxa"/>
            <w:shd w:val="clear" w:color="auto" w:fill="F1F1F1"/>
          </w:tcPr>
          <w:p w14:paraId="0BF0CA90" w14:textId="77777777" w:rsidR="00F14854" w:rsidRPr="00404D72" w:rsidRDefault="00F14854" w:rsidP="00404D72">
            <w:pPr>
              <w:pStyle w:val="TableParagraph"/>
              <w:spacing w:line="276" w:lineRule="auto"/>
              <w:ind w:left="105"/>
              <w:jc w:val="both"/>
              <w:rPr>
                <w:sz w:val="24"/>
                <w:szCs w:val="24"/>
              </w:rPr>
            </w:pPr>
            <w:r w:rsidRPr="00404D72">
              <w:rPr>
                <w:sz w:val="24"/>
                <w:szCs w:val="24"/>
              </w:rPr>
              <w:t>Perguruan Tinggi</w:t>
            </w:r>
          </w:p>
        </w:tc>
        <w:tc>
          <w:tcPr>
            <w:tcW w:w="1478" w:type="dxa"/>
            <w:shd w:val="clear" w:color="auto" w:fill="F1F1F1"/>
          </w:tcPr>
          <w:p w14:paraId="2F97A020" w14:textId="4E455B50" w:rsidR="00F14854" w:rsidRPr="00404D72" w:rsidRDefault="00622BE7" w:rsidP="00404D72">
            <w:pPr>
              <w:pStyle w:val="TableParagraph"/>
              <w:spacing w:line="276" w:lineRule="auto"/>
              <w:jc w:val="both"/>
              <w:rPr>
                <w:sz w:val="24"/>
                <w:szCs w:val="24"/>
              </w:rPr>
            </w:pPr>
            <w:r w:rsidRPr="00404D72">
              <w:rPr>
                <w:sz w:val="24"/>
                <w:szCs w:val="24"/>
              </w:rPr>
              <w:t xml:space="preserve"> </w:t>
            </w:r>
            <w:r w:rsidR="009F793E" w:rsidRPr="00404D72">
              <w:rPr>
                <w:sz w:val="24"/>
                <w:szCs w:val="24"/>
              </w:rPr>
              <w:t>1.000.000</w:t>
            </w:r>
          </w:p>
        </w:tc>
      </w:tr>
      <w:tr w:rsidR="00F14854" w:rsidRPr="00404D72" w14:paraId="3413F483" w14:textId="77777777" w:rsidTr="006900CC">
        <w:trPr>
          <w:trHeight w:val="288"/>
        </w:trPr>
        <w:tc>
          <w:tcPr>
            <w:tcW w:w="494" w:type="dxa"/>
            <w:vMerge/>
            <w:vAlign w:val="center"/>
          </w:tcPr>
          <w:p w14:paraId="3A7DA295" w14:textId="77777777" w:rsidR="00F14854" w:rsidRPr="00404D72" w:rsidRDefault="00F14854" w:rsidP="00404D72">
            <w:pPr>
              <w:spacing w:after="0"/>
              <w:jc w:val="both"/>
              <w:rPr>
                <w:szCs w:val="24"/>
              </w:rPr>
            </w:pPr>
          </w:p>
        </w:tc>
        <w:tc>
          <w:tcPr>
            <w:tcW w:w="3339" w:type="dxa"/>
            <w:vMerge/>
          </w:tcPr>
          <w:p w14:paraId="00D2F265" w14:textId="77777777" w:rsidR="00F14854" w:rsidRPr="00404D72" w:rsidRDefault="00F14854" w:rsidP="00404D72">
            <w:pPr>
              <w:spacing w:after="0"/>
              <w:jc w:val="both"/>
              <w:rPr>
                <w:szCs w:val="24"/>
              </w:rPr>
            </w:pPr>
          </w:p>
        </w:tc>
        <w:tc>
          <w:tcPr>
            <w:tcW w:w="2569" w:type="dxa"/>
          </w:tcPr>
          <w:p w14:paraId="37A9AC03" w14:textId="37BDF34E" w:rsidR="00F14854" w:rsidRPr="00404D72" w:rsidRDefault="00F14854" w:rsidP="00404D72">
            <w:pPr>
              <w:pStyle w:val="TableParagraph"/>
              <w:spacing w:line="276" w:lineRule="auto"/>
              <w:ind w:left="105"/>
              <w:jc w:val="both"/>
              <w:rPr>
                <w:sz w:val="24"/>
                <w:szCs w:val="24"/>
              </w:rPr>
            </w:pPr>
            <w:r w:rsidRPr="00404D72">
              <w:rPr>
                <w:sz w:val="24"/>
                <w:szCs w:val="24"/>
              </w:rPr>
              <w:t xml:space="preserve">Instansi Lain </w:t>
            </w:r>
          </w:p>
        </w:tc>
        <w:tc>
          <w:tcPr>
            <w:tcW w:w="1478" w:type="dxa"/>
          </w:tcPr>
          <w:p w14:paraId="0338C616" w14:textId="2AB29CC0" w:rsidR="00F14854" w:rsidRPr="00404D72" w:rsidRDefault="00F14854" w:rsidP="00404D72">
            <w:pPr>
              <w:pStyle w:val="TableParagraph"/>
              <w:numPr>
                <w:ilvl w:val="0"/>
                <w:numId w:val="11"/>
              </w:numPr>
              <w:spacing w:line="276" w:lineRule="auto"/>
              <w:jc w:val="both"/>
              <w:rPr>
                <w:sz w:val="24"/>
                <w:szCs w:val="24"/>
              </w:rPr>
            </w:pPr>
          </w:p>
        </w:tc>
      </w:tr>
      <w:tr w:rsidR="00F14854" w:rsidRPr="00404D72" w14:paraId="0B7177F0" w14:textId="77777777" w:rsidTr="006900CC">
        <w:trPr>
          <w:trHeight w:val="290"/>
        </w:trPr>
        <w:tc>
          <w:tcPr>
            <w:tcW w:w="494" w:type="dxa"/>
            <w:vMerge w:val="restart"/>
            <w:shd w:val="clear" w:color="auto" w:fill="F1F1F1"/>
            <w:vAlign w:val="center"/>
          </w:tcPr>
          <w:p w14:paraId="7C981A1C" w14:textId="77777777" w:rsidR="00F14854" w:rsidRPr="00404D72" w:rsidRDefault="00F14854" w:rsidP="00404D72">
            <w:pPr>
              <w:pStyle w:val="TableParagraph"/>
              <w:spacing w:line="276" w:lineRule="auto"/>
              <w:ind w:left="7"/>
              <w:jc w:val="both"/>
              <w:rPr>
                <w:sz w:val="24"/>
                <w:szCs w:val="24"/>
              </w:rPr>
            </w:pPr>
            <w:r w:rsidRPr="00404D72">
              <w:rPr>
                <w:sz w:val="24"/>
                <w:szCs w:val="24"/>
              </w:rPr>
              <w:t>2</w:t>
            </w:r>
          </w:p>
        </w:tc>
        <w:tc>
          <w:tcPr>
            <w:tcW w:w="3339" w:type="dxa"/>
            <w:vMerge w:val="restart"/>
            <w:shd w:val="clear" w:color="auto" w:fill="F1F1F1"/>
          </w:tcPr>
          <w:p w14:paraId="7F768A72" w14:textId="0A09877B" w:rsidR="00F14854" w:rsidRPr="00404D72" w:rsidRDefault="00F14854" w:rsidP="00404D72">
            <w:pPr>
              <w:pStyle w:val="TableParagraph"/>
              <w:spacing w:line="276" w:lineRule="auto"/>
              <w:ind w:left="105" w:right="50"/>
              <w:jc w:val="both"/>
              <w:rPr>
                <w:sz w:val="24"/>
                <w:szCs w:val="24"/>
              </w:rPr>
            </w:pPr>
            <w:r w:rsidRPr="00404D72">
              <w:rPr>
                <w:sz w:val="24"/>
                <w:szCs w:val="24"/>
              </w:rPr>
              <w:t xml:space="preserve">Sewa dan jasa </w:t>
            </w:r>
          </w:p>
        </w:tc>
        <w:tc>
          <w:tcPr>
            <w:tcW w:w="2569" w:type="dxa"/>
            <w:shd w:val="clear" w:color="auto" w:fill="F1F1F1"/>
          </w:tcPr>
          <w:p w14:paraId="01AA469B" w14:textId="77777777" w:rsidR="00F14854" w:rsidRPr="00404D72" w:rsidRDefault="00F14854" w:rsidP="00404D72">
            <w:pPr>
              <w:pStyle w:val="TableParagraph"/>
              <w:spacing w:line="276" w:lineRule="auto"/>
              <w:ind w:left="105"/>
              <w:jc w:val="both"/>
              <w:rPr>
                <w:sz w:val="24"/>
                <w:szCs w:val="24"/>
              </w:rPr>
            </w:pPr>
            <w:r w:rsidRPr="00404D72">
              <w:rPr>
                <w:sz w:val="24"/>
                <w:szCs w:val="24"/>
              </w:rPr>
              <w:t>Belmawa</w:t>
            </w:r>
          </w:p>
        </w:tc>
        <w:tc>
          <w:tcPr>
            <w:tcW w:w="1478" w:type="dxa"/>
            <w:shd w:val="clear" w:color="auto" w:fill="F1F1F1"/>
          </w:tcPr>
          <w:p w14:paraId="7C636047" w14:textId="39F9670E" w:rsidR="00F14854" w:rsidRPr="00404D72" w:rsidRDefault="00622BE7" w:rsidP="00404D72">
            <w:pPr>
              <w:pStyle w:val="TableParagraph"/>
              <w:spacing w:line="276" w:lineRule="auto"/>
              <w:jc w:val="both"/>
              <w:rPr>
                <w:sz w:val="24"/>
                <w:szCs w:val="24"/>
              </w:rPr>
            </w:pPr>
            <w:r w:rsidRPr="00404D72">
              <w:rPr>
                <w:sz w:val="24"/>
                <w:szCs w:val="24"/>
              </w:rPr>
              <w:t xml:space="preserve"> </w:t>
            </w:r>
            <w:r w:rsidR="0052268B" w:rsidRPr="00404D72">
              <w:rPr>
                <w:sz w:val="24"/>
                <w:szCs w:val="24"/>
              </w:rPr>
              <w:t>1.2</w:t>
            </w:r>
            <w:r w:rsidR="009F793E" w:rsidRPr="00404D72">
              <w:rPr>
                <w:sz w:val="24"/>
                <w:szCs w:val="24"/>
              </w:rPr>
              <w:t>00.000</w:t>
            </w:r>
          </w:p>
        </w:tc>
      </w:tr>
      <w:tr w:rsidR="00F14854" w:rsidRPr="00404D72" w14:paraId="3D25E6F8" w14:textId="77777777" w:rsidTr="006900CC">
        <w:trPr>
          <w:trHeight w:val="288"/>
        </w:trPr>
        <w:tc>
          <w:tcPr>
            <w:tcW w:w="494" w:type="dxa"/>
            <w:vMerge/>
            <w:shd w:val="clear" w:color="auto" w:fill="F1F1F1"/>
            <w:vAlign w:val="center"/>
          </w:tcPr>
          <w:p w14:paraId="1B12DFAC" w14:textId="77777777" w:rsidR="00F14854" w:rsidRPr="00404D72" w:rsidRDefault="00F14854" w:rsidP="00404D72">
            <w:pPr>
              <w:spacing w:after="0"/>
              <w:jc w:val="both"/>
              <w:rPr>
                <w:szCs w:val="24"/>
              </w:rPr>
            </w:pPr>
          </w:p>
        </w:tc>
        <w:tc>
          <w:tcPr>
            <w:tcW w:w="3339" w:type="dxa"/>
            <w:vMerge/>
            <w:shd w:val="clear" w:color="auto" w:fill="F1F1F1"/>
          </w:tcPr>
          <w:p w14:paraId="3E1B86C7" w14:textId="77777777" w:rsidR="00F14854" w:rsidRPr="00404D72" w:rsidRDefault="00F14854" w:rsidP="00404D72">
            <w:pPr>
              <w:spacing w:after="0"/>
              <w:jc w:val="both"/>
              <w:rPr>
                <w:szCs w:val="24"/>
              </w:rPr>
            </w:pPr>
          </w:p>
        </w:tc>
        <w:tc>
          <w:tcPr>
            <w:tcW w:w="2569" w:type="dxa"/>
          </w:tcPr>
          <w:p w14:paraId="410E4A19" w14:textId="77777777" w:rsidR="00F14854" w:rsidRPr="00404D72" w:rsidRDefault="00F14854" w:rsidP="00404D72">
            <w:pPr>
              <w:pStyle w:val="TableParagraph"/>
              <w:spacing w:line="276" w:lineRule="auto"/>
              <w:ind w:left="105"/>
              <w:jc w:val="both"/>
              <w:rPr>
                <w:sz w:val="24"/>
                <w:szCs w:val="24"/>
              </w:rPr>
            </w:pPr>
            <w:r w:rsidRPr="00404D72">
              <w:rPr>
                <w:sz w:val="24"/>
                <w:szCs w:val="24"/>
              </w:rPr>
              <w:t>Perguruan Tinggi</w:t>
            </w:r>
          </w:p>
        </w:tc>
        <w:tc>
          <w:tcPr>
            <w:tcW w:w="1478" w:type="dxa"/>
          </w:tcPr>
          <w:p w14:paraId="5C3D77B3" w14:textId="72033F3F" w:rsidR="00F14854" w:rsidRPr="00404D72" w:rsidRDefault="00622BE7" w:rsidP="00404D72">
            <w:pPr>
              <w:pStyle w:val="TableParagraph"/>
              <w:spacing w:line="276" w:lineRule="auto"/>
              <w:jc w:val="both"/>
              <w:rPr>
                <w:sz w:val="24"/>
                <w:szCs w:val="24"/>
              </w:rPr>
            </w:pPr>
            <w:r w:rsidRPr="00404D72">
              <w:rPr>
                <w:sz w:val="24"/>
                <w:szCs w:val="24"/>
              </w:rPr>
              <w:t xml:space="preserve"> </w:t>
            </w:r>
            <w:r w:rsidR="0052268B" w:rsidRPr="00404D72">
              <w:rPr>
                <w:sz w:val="24"/>
                <w:szCs w:val="24"/>
              </w:rPr>
              <w:t>200</w:t>
            </w:r>
            <w:r w:rsidR="009F793E" w:rsidRPr="00404D72">
              <w:rPr>
                <w:sz w:val="24"/>
                <w:szCs w:val="24"/>
              </w:rPr>
              <w:t>.000</w:t>
            </w:r>
          </w:p>
        </w:tc>
      </w:tr>
      <w:tr w:rsidR="00F14854" w:rsidRPr="00404D72" w14:paraId="501CCC6A" w14:textId="77777777" w:rsidTr="006900CC">
        <w:trPr>
          <w:trHeight w:val="291"/>
        </w:trPr>
        <w:tc>
          <w:tcPr>
            <w:tcW w:w="494" w:type="dxa"/>
            <w:vMerge/>
            <w:shd w:val="clear" w:color="auto" w:fill="F1F1F1"/>
            <w:vAlign w:val="center"/>
          </w:tcPr>
          <w:p w14:paraId="721A82DF" w14:textId="77777777" w:rsidR="00F14854" w:rsidRPr="00404D72" w:rsidRDefault="00F14854" w:rsidP="00404D72">
            <w:pPr>
              <w:spacing w:after="0"/>
              <w:jc w:val="both"/>
              <w:rPr>
                <w:szCs w:val="24"/>
              </w:rPr>
            </w:pPr>
          </w:p>
        </w:tc>
        <w:tc>
          <w:tcPr>
            <w:tcW w:w="3339" w:type="dxa"/>
            <w:vMerge/>
            <w:shd w:val="clear" w:color="auto" w:fill="F1F1F1"/>
          </w:tcPr>
          <w:p w14:paraId="7E1B897D" w14:textId="77777777" w:rsidR="00F14854" w:rsidRPr="00404D72" w:rsidRDefault="00F14854" w:rsidP="00404D72">
            <w:pPr>
              <w:spacing w:after="0"/>
              <w:jc w:val="both"/>
              <w:rPr>
                <w:szCs w:val="24"/>
              </w:rPr>
            </w:pPr>
          </w:p>
        </w:tc>
        <w:tc>
          <w:tcPr>
            <w:tcW w:w="2569" w:type="dxa"/>
            <w:shd w:val="clear" w:color="auto" w:fill="F1F1F1"/>
          </w:tcPr>
          <w:p w14:paraId="01767095" w14:textId="56B43C10" w:rsidR="00F14854" w:rsidRPr="00404D72" w:rsidRDefault="00F14854" w:rsidP="00404D72">
            <w:pPr>
              <w:pStyle w:val="TableParagraph"/>
              <w:spacing w:line="276" w:lineRule="auto"/>
              <w:ind w:left="105"/>
              <w:jc w:val="both"/>
              <w:rPr>
                <w:sz w:val="24"/>
                <w:szCs w:val="24"/>
              </w:rPr>
            </w:pPr>
            <w:r w:rsidRPr="00404D72">
              <w:rPr>
                <w:sz w:val="24"/>
                <w:szCs w:val="24"/>
              </w:rPr>
              <w:t xml:space="preserve">Instansi Lain </w:t>
            </w:r>
          </w:p>
        </w:tc>
        <w:tc>
          <w:tcPr>
            <w:tcW w:w="1478" w:type="dxa"/>
            <w:shd w:val="clear" w:color="auto" w:fill="F1F1F1"/>
          </w:tcPr>
          <w:p w14:paraId="37C9B475" w14:textId="0AA6CDDC" w:rsidR="00F14854" w:rsidRPr="00404D72" w:rsidRDefault="00622BE7" w:rsidP="00404D72">
            <w:pPr>
              <w:pStyle w:val="TableParagraph"/>
              <w:spacing w:line="276" w:lineRule="auto"/>
              <w:jc w:val="both"/>
              <w:rPr>
                <w:sz w:val="24"/>
                <w:szCs w:val="24"/>
              </w:rPr>
            </w:pPr>
            <w:r w:rsidRPr="00404D72">
              <w:rPr>
                <w:sz w:val="24"/>
                <w:szCs w:val="24"/>
              </w:rPr>
              <w:t xml:space="preserve"> -</w:t>
            </w:r>
          </w:p>
        </w:tc>
      </w:tr>
      <w:tr w:rsidR="00F14854" w:rsidRPr="00404D72" w14:paraId="1E3A8165" w14:textId="77777777" w:rsidTr="006900CC">
        <w:trPr>
          <w:trHeight w:val="288"/>
        </w:trPr>
        <w:tc>
          <w:tcPr>
            <w:tcW w:w="494" w:type="dxa"/>
            <w:vMerge w:val="restart"/>
            <w:vAlign w:val="center"/>
          </w:tcPr>
          <w:p w14:paraId="7BDAD0A0" w14:textId="77777777" w:rsidR="00F14854" w:rsidRPr="00404D72" w:rsidRDefault="00F14854" w:rsidP="00404D72">
            <w:pPr>
              <w:pStyle w:val="TableParagraph"/>
              <w:spacing w:line="276" w:lineRule="auto"/>
              <w:ind w:left="7"/>
              <w:jc w:val="both"/>
              <w:rPr>
                <w:sz w:val="24"/>
                <w:szCs w:val="24"/>
              </w:rPr>
            </w:pPr>
            <w:r w:rsidRPr="00404D72">
              <w:rPr>
                <w:sz w:val="24"/>
                <w:szCs w:val="24"/>
              </w:rPr>
              <w:t>3</w:t>
            </w:r>
          </w:p>
        </w:tc>
        <w:tc>
          <w:tcPr>
            <w:tcW w:w="3339" w:type="dxa"/>
            <w:vMerge w:val="restart"/>
          </w:tcPr>
          <w:p w14:paraId="14828D54" w14:textId="19DB6DFB" w:rsidR="00F14854" w:rsidRPr="00404D72" w:rsidRDefault="00F14854" w:rsidP="00404D72">
            <w:pPr>
              <w:pStyle w:val="TableParagraph"/>
              <w:spacing w:line="276" w:lineRule="auto"/>
              <w:ind w:left="105" w:right="92"/>
              <w:jc w:val="both"/>
              <w:rPr>
                <w:sz w:val="24"/>
                <w:szCs w:val="24"/>
              </w:rPr>
            </w:pPr>
            <w:r w:rsidRPr="00404D72">
              <w:rPr>
                <w:sz w:val="24"/>
                <w:szCs w:val="24"/>
              </w:rPr>
              <w:t xml:space="preserve">Transportasi lokal </w:t>
            </w:r>
          </w:p>
        </w:tc>
        <w:tc>
          <w:tcPr>
            <w:tcW w:w="2569" w:type="dxa"/>
          </w:tcPr>
          <w:p w14:paraId="6F748516" w14:textId="77777777" w:rsidR="00F14854" w:rsidRPr="00404D72" w:rsidRDefault="00F14854" w:rsidP="00404D72">
            <w:pPr>
              <w:pStyle w:val="TableParagraph"/>
              <w:spacing w:line="276" w:lineRule="auto"/>
              <w:ind w:left="105"/>
              <w:jc w:val="both"/>
              <w:rPr>
                <w:sz w:val="24"/>
                <w:szCs w:val="24"/>
              </w:rPr>
            </w:pPr>
            <w:r w:rsidRPr="00404D72">
              <w:rPr>
                <w:sz w:val="24"/>
                <w:szCs w:val="24"/>
              </w:rPr>
              <w:t>Belmawa</w:t>
            </w:r>
          </w:p>
        </w:tc>
        <w:tc>
          <w:tcPr>
            <w:tcW w:w="1478" w:type="dxa"/>
          </w:tcPr>
          <w:p w14:paraId="64229853" w14:textId="51981ADB" w:rsidR="00F14854" w:rsidRPr="00404D72" w:rsidRDefault="00622BE7" w:rsidP="00404D72">
            <w:pPr>
              <w:pStyle w:val="TableParagraph"/>
              <w:spacing w:line="276" w:lineRule="auto"/>
              <w:jc w:val="both"/>
              <w:rPr>
                <w:sz w:val="24"/>
                <w:szCs w:val="24"/>
              </w:rPr>
            </w:pPr>
            <w:r w:rsidRPr="00404D72">
              <w:rPr>
                <w:sz w:val="24"/>
                <w:szCs w:val="24"/>
              </w:rPr>
              <w:t xml:space="preserve"> </w:t>
            </w:r>
            <w:r w:rsidR="009A497E">
              <w:rPr>
                <w:sz w:val="24"/>
                <w:szCs w:val="24"/>
              </w:rPr>
              <w:t>8</w:t>
            </w:r>
            <w:r w:rsidR="00751488" w:rsidRPr="00404D72">
              <w:rPr>
                <w:sz w:val="24"/>
                <w:szCs w:val="24"/>
              </w:rPr>
              <w:t>0</w:t>
            </w:r>
            <w:r w:rsidR="004661B9" w:rsidRPr="00404D72">
              <w:rPr>
                <w:sz w:val="24"/>
                <w:szCs w:val="24"/>
              </w:rPr>
              <w:t>0.000</w:t>
            </w:r>
          </w:p>
        </w:tc>
      </w:tr>
      <w:tr w:rsidR="00F14854" w:rsidRPr="00404D72" w14:paraId="666EBDE6" w14:textId="77777777" w:rsidTr="006900CC">
        <w:trPr>
          <w:trHeight w:val="288"/>
        </w:trPr>
        <w:tc>
          <w:tcPr>
            <w:tcW w:w="494" w:type="dxa"/>
            <w:vMerge/>
            <w:vAlign w:val="center"/>
          </w:tcPr>
          <w:p w14:paraId="4582BFFB" w14:textId="77777777" w:rsidR="00F14854" w:rsidRPr="00404D72" w:rsidRDefault="00F14854" w:rsidP="00404D72">
            <w:pPr>
              <w:spacing w:after="0"/>
              <w:jc w:val="both"/>
              <w:rPr>
                <w:szCs w:val="24"/>
              </w:rPr>
            </w:pPr>
          </w:p>
        </w:tc>
        <w:tc>
          <w:tcPr>
            <w:tcW w:w="3339" w:type="dxa"/>
            <w:vMerge/>
          </w:tcPr>
          <w:p w14:paraId="440BD42E" w14:textId="77777777" w:rsidR="00F14854" w:rsidRPr="00404D72" w:rsidRDefault="00F14854" w:rsidP="00404D72">
            <w:pPr>
              <w:spacing w:after="0"/>
              <w:jc w:val="both"/>
              <w:rPr>
                <w:szCs w:val="24"/>
              </w:rPr>
            </w:pPr>
          </w:p>
        </w:tc>
        <w:tc>
          <w:tcPr>
            <w:tcW w:w="2569" w:type="dxa"/>
            <w:shd w:val="clear" w:color="auto" w:fill="F1F1F1"/>
          </w:tcPr>
          <w:p w14:paraId="14D7B3F1" w14:textId="77777777" w:rsidR="00F14854" w:rsidRPr="00404D72" w:rsidRDefault="00F14854" w:rsidP="00404D72">
            <w:pPr>
              <w:pStyle w:val="TableParagraph"/>
              <w:spacing w:line="276" w:lineRule="auto"/>
              <w:ind w:left="105"/>
              <w:jc w:val="both"/>
              <w:rPr>
                <w:sz w:val="24"/>
                <w:szCs w:val="24"/>
              </w:rPr>
            </w:pPr>
            <w:r w:rsidRPr="00404D72">
              <w:rPr>
                <w:sz w:val="24"/>
                <w:szCs w:val="24"/>
              </w:rPr>
              <w:t>Perguruan Tinggi</w:t>
            </w:r>
          </w:p>
        </w:tc>
        <w:tc>
          <w:tcPr>
            <w:tcW w:w="1478" w:type="dxa"/>
            <w:shd w:val="clear" w:color="auto" w:fill="F1F1F1"/>
          </w:tcPr>
          <w:p w14:paraId="321EE61D" w14:textId="1638EE92" w:rsidR="00F14854" w:rsidRPr="00404D72" w:rsidRDefault="00622BE7" w:rsidP="00404D72">
            <w:pPr>
              <w:pStyle w:val="TableParagraph"/>
              <w:spacing w:line="276" w:lineRule="auto"/>
              <w:jc w:val="both"/>
              <w:rPr>
                <w:sz w:val="24"/>
                <w:szCs w:val="24"/>
              </w:rPr>
            </w:pPr>
            <w:r w:rsidRPr="00404D72">
              <w:rPr>
                <w:sz w:val="24"/>
                <w:szCs w:val="24"/>
              </w:rPr>
              <w:t xml:space="preserve"> </w:t>
            </w:r>
            <w:r w:rsidR="00354D08" w:rsidRPr="00404D72">
              <w:rPr>
                <w:sz w:val="24"/>
                <w:szCs w:val="24"/>
              </w:rPr>
              <w:t>2</w:t>
            </w:r>
            <w:r w:rsidR="009F793E" w:rsidRPr="00404D72">
              <w:rPr>
                <w:sz w:val="24"/>
                <w:szCs w:val="24"/>
              </w:rPr>
              <w:t>00.000</w:t>
            </w:r>
          </w:p>
        </w:tc>
      </w:tr>
      <w:tr w:rsidR="00F14854" w:rsidRPr="00404D72" w14:paraId="533BEE1E" w14:textId="77777777" w:rsidTr="006900CC">
        <w:trPr>
          <w:trHeight w:val="290"/>
        </w:trPr>
        <w:tc>
          <w:tcPr>
            <w:tcW w:w="494" w:type="dxa"/>
            <w:vMerge/>
            <w:vAlign w:val="center"/>
          </w:tcPr>
          <w:p w14:paraId="417818D1" w14:textId="77777777" w:rsidR="00F14854" w:rsidRPr="00404D72" w:rsidRDefault="00F14854" w:rsidP="00404D72">
            <w:pPr>
              <w:spacing w:after="0"/>
              <w:jc w:val="both"/>
              <w:rPr>
                <w:szCs w:val="24"/>
              </w:rPr>
            </w:pPr>
          </w:p>
        </w:tc>
        <w:tc>
          <w:tcPr>
            <w:tcW w:w="3339" w:type="dxa"/>
            <w:vMerge/>
          </w:tcPr>
          <w:p w14:paraId="375CD1DC" w14:textId="77777777" w:rsidR="00F14854" w:rsidRPr="00404D72" w:rsidRDefault="00F14854" w:rsidP="00404D72">
            <w:pPr>
              <w:spacing w:after="0"/>
              <w:jc w:val="both"/>
              <w:rPr>
                <w:szCs w:val="24"/>
              </w:rPr>
            </w:pPr>
          </w:p>
        </w:tc>
        <w:tc>
          <w:tcPr>
            <w:tcW w:w="2569" w:type="dxa"/>
          </w:tcPr>
          <w:p w14:paraId="7EEBA6C8" w14:textId="5D89E35C" w:rsidR="00F14854" w:rsidRPr="00404D72" w:rsidRDefault="00F14854" w:rsidP="00404D72">
            <w:pPr>
              <w:pStyle w:val="TableParagraph"/>
              <w:spacing w:line="276" w:lineRule="auto"/>
              <w:ind w:left="105"/>
              <w:jc w:val="both"/>
              <w:rPr>
                <w:sz w:val="24"/>
                <w:szCs w:val="24"/>
              </w:rPr>
            </w:pPr>
            <w:r w:rsidRPr="00404D72">
              <w:rPr>
                <w:sz w:val="24"/>
                <w:szCs w:val="24"/>
              </w:rPr>
              <w:t xml:space="preserve">Instansi Lain </w:t>
            </w:r>
          </w:p>
        </w:tc>
        <w:tc>
          <w:tcPr>
            <w:tcW w:w="1478" w:type="dxa"/>
          </w:tcPr>
          <w:p w14:paraId="316A39E6" w14:textId="48EEEC13" w:rsidR="00F14854" w:rsidRPr="00404D72" w:rsidRDefault="00622BE7" w:rsidP="00404D72">
            <w:pPr>
              <w:pStyle w:val="TableParagraph"/>
              <w:spacing w:line="276" w:lineRule="auto"/>
              <w:jc w:val="both"/>
              <w:rPr>
                <w:sz w:val="24"/>
                <w:szCs w:val="24"/>
              </w:rPr>
            </w:pPr>
            <w:r w:rsidRPr="00404D72">
              <w:rPr>
                <w:sz w:val="24"/>
                <w:szCs w:val="24"/>
              </w:rPr>
              <w:t xml:space="preserve"> -</w:t>
            </w:r>
          </w:p>
        </w:tc>
      </w:tr>
      <w:tr w:rsidR="00F14854" w:rsidRPr="00404D72" w14:paraId="1A178611" w14:textId="77777777" w:rsidTr="006900CC">
        <w:trPr>
          <w:trHeight w:val="288"/>
        </w:trPr>
        <w:tc>
          <w:tcPr>
            <w:tcW w:w="494" w:type="dxa"/>
            <w:vMerge w:val="restart"/>
            <w:shd w:val="clear" w:color="auto" w:fill="F1F1F1"/>
            <w:vAlign w:val="center"/>
          </w:tcPr>
          <w:p w14:paraId="3D2ACC44" w14:textId="77777777" w:rsidR="00F14854" w:rsidRPr="00404D72" w:rsidRDefault="00F14854" w:rsidP="00404D72">
            <w:pPr>
              <w:pStyle w:val="TableParagraph"/>
              <w:spacing w:line="276" w:lineRule="auto"/>
              <w:ind w:left="7"/>
              <w:jc w:val="both"/>
              <w:rPr>
                <w:sz w:val="24"/>
                <w:szCs w:val="24"/>
              </w:rPr>
            </w:pPr>
            <w:r w:rsidRPr="00404D72">
              <w:rPr>
                <w:sz w:val="24"/>
                <w:szCs w:val="24"/>
              </w:rPr>
              <w:t>4</w:t>
            </w:r>
          </w:p>
        </w:tc>
        <w:tc>
          <w:tcPr>
            <w:tcW w:w="3339" w:type="dxa"/>
            <w:vMerge w:val="restart"/>
            <w:shd w:val="clear" w:color="auto" w:fill="F1F1F1"/>
          </w:tcPr>
          <w:p w14:paraId="3001C1E1" w14:textId="3F88D101" w:rsidR="00F14854" w:rsidRPr="00404D72" w:rsidRDefault="00F14854" w:rsidP="00404D72">
            <w:pPr>
              <w:pStyle w:val="TableParagraph"/>
              <w:spacing w:line="276" w:lineRule="auto"/>
              <w:ind w:left="105" w:right="56"/>
              <w:jc w:val="both"/>
              <w:rPr>
                <w:sz w:val="24"/>
                <w:szCs w:val="24"/>
              </w:rPr>
            </w:pPr>
            <w:r w:rsidRPr="00404D72">
              <w:rPr>
                <w:sz w:val="24"/>
                <w:szCs w:val="24"/>
              </w:rPr>
              <w:t xml:space="preserve">Lain-lain </w:t>
            </w:r>
          </w:p>
        </w:tc>
        <w:tc>
          <w:tcPr>
            <w:tcW w:w="2569" w:type="dxa"/>
            <w:shd w:val="clear" w:color="auto" w:fill="F1F1F1"/>
          </w:tcPr>
          <w:p w14:paraId="4E77969A" w14:textId="77777777" w:rsidR="00F14854" w:rsidRPr="00404D72" w:rsidRDefault="00F14854" w:rsidP="00404D72">
            <w:pPr>
              <w:pStyle w:val="TableParagraph"/>
              <w:spacing w:line="276" w:lineRule="auto"/>
              <w:ind w:left="105"/>
              <w:jc w:val="both"/>
              <w:rPr>
                <w:sz w:val="24"/>
                <w:szCs w:val="24"/>
              </w:rPr>
            </w:pPr>
            <w:r w:rsidRPr="00404D72">
              <w:rPr>
                <w:sz w:val="24"/>
                <w:szCs w:val="24"/>
              </w:rPr>
              <w:t>Belmawa</w:t>
            </w:r>
          </w:p>
        </w:tc>
        <w:tc>
          <w:tcPr>
            <w:tcW w:w="1478" w:type="dxa"/>
            <w:shd w:val="clear" w:color="auto" w:fill="F1F1F1"/>
          </w:tcPr>
          <w:p w14:paraId="5CD95ED2" w14:textId="26398C00" w:rsidR="00F14854" w:rsidRPr="00404D72" w:rsidRDefault="00622BE7" w:rsidP="00404D72">
            <w:pPr>
              <w:pStyle w:val="TableParagraph"/>
              <w:spacing w:line="276" w:lineRule="auto"/>
              <w:jc w:val="both"/>
              <w:rPr>
                <w:sz w:val="24"/>
                <w:szCs w:val="24"/>
              </w:rPr>
            </w:pPr>
            <w:r w:rsidRPr="00404D72">
              <w:rPr>
                <w:sz w:val="24"/>
                <w:szCs w:val="24"/>
              </w:rPr>
              <w:t xml:space="preserve"> </w:t>
            </w:r>
            <w:r w:rsidR="009B7155">
              <w:rPr>
                <w:sz w:val="24"/>
                <w:szCs w:val="24"/>
              </w:rPr>
              <w:t>6</w:t>
            </w:r>
            <w:r w:rsidR="00D12368" w:rsidRPr="00404D72">
              <w:rPr>
                <w:sz w:val="24"/>
                <w:szCs w:val="24"/>
              </w:rPr>
              <w:t>00</w:t>
            </w:r>
            <w:r w:rsidR="00FE7B33" w:rsidRPr="00404D72">
              <w:rPr>
                <w:sz w:val="24"/>
                <w:szCs w:val="24"/>
              </w:rPr>
              <w:t>.000</w:t>
            </w:r>
          </w:p>
        </w:tc>
      </w:tr>
      <w:tr w:rsidR="00F14854" w:rsidRPr="00404D72" w14:paraId="63090427" w14:textId="77777777" w:rsidTr="006900CC">
        <w:trPr>
          <w:trHeight w:val="288"/>
        </w:trPr>
        <w:tc>
          <w:tcPr>
            <w:tcW w:w="494" w:type="dxa"/>
            <w:vMerge/>
            <w:shd w:val="clear" w:color="auto" w:fill="F1F1F1"/>
          </w:tcPr>
          <w:p w14:paraId="137F039C" w14:textId="77777777" w:rsidR="00F14854" w:rsidRPr="00404D72" w:rsidRDefault="00F14854" w:rsidP="00404D72">
            <w:pPr>
              <w:spacing w:after="0"/>
              <w:jc w:val="both"/>
              <w:rPr>
                <w:szCs w:val="24"/>
              </w:rPr>
            </w:pPr>
          </w:p>
        </w:tc>
        <w:tc>
          <w:tcPr>
            <w:tcW w:w="3339" w:type="dxa"/>
            <w:vMerge/>
            <w:shd w:val="clear" w:color="auto" w:fill="F1F1F1"/>
          </w:tcPr>
          <w:p w14:paraId="0ABA2B73" w14:textId="77777777" w:rsidR="00F14854" w:rsidRPr="00404D72" w:rsidRDefault="00F14854" w:rsidP="00404D72">
            <w:pPr>
              <w:spacing w:after="0"/>
              <w:jc w:val="both"/>
              <w:rPr>
                <w:szCs w:val="24"/>
              </w:rPr>
            </w:pPr>
          </w:p>
        </w:tc>
        <w:tc>
          <w:tcPr>
            <w:tcW w:w="2569" w:type="dxa"/>
          </w:tcPr>
          <w:p w14:paraId="2321A1F6" w14:textId="77777777" w:rsidR="00F14854" w:rsidRPr="00404D72" w:rsidRDefault="00F14854" w:rsidP="00404D72">
            <w:pPr>
              <w:pStyle w:val="TableParagraph"/>
              <w:spacing w:line="276" w:lineRule="auto"/>
              <w:ind w:left="105"/>
              <w:jc w:val="both"/>
              <w:rPr>
                <w:sz w:val="24"/>
                <w:szCs w:val="24"/>
              </w:rPr>
            </w:pPr>
            <w:r w:rsidRPr="00404D72">
              <w:rPr>
                <w:sz w:val="24"/>
                <w:szCs w:val="24"/>
              </w:rPr>
              <w:t>Perguruan Tinggi</w:t>
            </w:r>
          </w:p>
        </w:tc>
        <w:tc>
          <w:tcPr>
            <w:tcW w:w="1478" w:type="dxa"/>
          </w:tcPr>
          <w:p w14:paraId="5C4F2345" w14:textId="1F391CED" w:rsidR="00F14854" w:rsidRPr="00404D72" w:rsidRDefault="00622BE7" w:rsidP="00404D72">
            <w:pPr>
              <w:pStyle w:val="TableParagraph"/>
              <w:spacing w:line="276" w:lineRule="auto"/>
              <w:jc w:val="both"/>
              <w:rPr>
                <w:sz w:val="24"/>
                <w:szCs w:val="24"/>
              </w:rPr>
            </w:pPr>
            <w:r w:rsidRPr="00404D72">
              <w:rPr>
                <w:sz w:val="24"/>
                <w:szCs w:val="24"/>
              </w:rPr>
              <w:t xml:space="preserve"> </w:t>
            </w:r>
            <w:r w:rsidR="009B7155">
              <w:rPr>
                <w:sz w:val="24"/>
                <w:szCs w:val="24"/>
              </w:rPr>
              <w:t>3</w:t>
            </w:r>
            <w:r w:rsidR="00FE7B33" w:rsidRPr="00404D72">
              <w:rPr>
                <w:sz w:val="24"/>
                <w:szCs w:val="24"/>
              </w:rPr>
              <w:t>00.000</w:t>
            </w:r>
          </w:p>
        </w:tc>
      </w:tr>
      <w:tr w:rsidR="00F14854" w:rsidRPr="00404D72" w14:paraId="19BE624C" w14:textId="77777777" w:rsidTr="006900CC">
        <w:trPr>
          <w:trHeight w:val="290"/>
        </w:trPr>
        <w:tc>
          <w:tcPr>
            <w:tcW w:w="494" w:type="dxa"/>
            <w:vMerge/>
            <w:shd w:val="clear" w:color="auto" w:fill="F1F1F1"/>
          </w:tcPr>
          <w:p w14:paraId="6BF13032" w14:textId="77777777" w:rsidR="00F14854" w:rsidRPr="00404D72" w:rsidRDefault="00F14854" w:rsidP="00404D72">
            <w:pPr>
              <w:spacing w:after="0"/>
              <w:jc w:val="both"/>
              <w:rPr>
                <w:szCs w:val="24"/>
              </w:rPr>
            </w:pPr>
          </w:p>
        </w:tc>
        <w:tc>
          <w:tcPr>
            <w:tcW w:w="3339" w:type="dxa"/>
            <w:vMerge/>
            <w:shd w:val="clear" w:color="auto" w:fill="F1F1F1"/>
          </w:tcPr>
          <w:p w14:paraId="1ED2DAD0" w14:textId="77777777" w:rsidR="00F14854" w:rsidRPr="00404D72" w:rsidRDefault="00F14854" w:rsidP="00404D72">
            <w:pPr>
              <w:spacing w:after="0"/>
              <w:jc w:val="both"/>
              <w:rPr>
                <w:szCs w:val="24"/>
              </w:rPr>
            </w:pPr>
          </w:p>
        </w:tc>
        <w:tc>
          <w:tcPr>
            <w:tcW w:w="2569" w:type="dxa"/>
            <w:shd w:val="clear" w:color="auto" w:fill="F1F1F1"/>
          </w:tcPr>
          <w:p w14:paraId="1A211FBA" w14:textId="5097AFD5" w:rsidR="00F14854" w:rsidRPr="00404D72" w:rsidRDefault="00F14854" w:rsidP="00404D72">
            <w:pPr>
              <w:pStyle w:val="TableParagraph"/>
              <w:spacing w:line="276" w:lineRule="auto"/>
              <w:ind w:left="105"/>
              <w:jc w:val="both"/>
              <w:rPr>
                <w:sz w:val="24"/>
                <w:szCs w:val="24"/>
              </w:rPr>
            </w:pPr>
            <w:r w:rsidRPr="00404D72">
              <w:rPr>
                <w:sz w:val="24"/>
                <w:szCs w:val="24"/>
              </w:rPr>
              <w:t xml:space="preserve">Instansi Lain </w:t>
            </w:r>
          </w:p>
        </w:tc>
        <w:tc>
          <w:tcPr>
            <w:tcW w:w="1478" w:type="dxa"/>
            <w:shd w:val="clear" w:color="auto" w:fill="F1F1F1"/>
          </w:tcPr>
          <w:p w14:paraId="03CAE4F6" w14:textId="0B0E4D13" w:rsidR="00F14854" w:rsidRPr="00404D72" w:rsidRDefault="00622BE7" w:rsidP="00404D72">
            <w:pPr>
              <w:pStyle w:val="TableParagraph"/>
              <w:spacing w:line="276" w:lineRule="auto"/>
              <w:jc w:val="both"/>
              <w:rPr>
                <w:sz w:val="24"/>
                <w:szCs w:val="24"/>
              </w:rPr>
            </w:pPr>
            <w:r w:rsidRPr="00404D72">
              <w:rPr>
                <w:sz w:val="24"/>
                <w:szCs w:val="24"/>
              </w:rPr>
              <w:t xml:space="preserve"> -</w:t>
            </w:r>
          </w:p>
        </w:tc>
      </w:tr>
      <w:tr w:rsidR="00F14854" w:rsidRPr="00404D72" w14:paraId="63934CEC" w14:textId="77777777" w:rsidTr="006900CC">
        <w:trPr>
          <w:trHeight w:val="297"/>
        </w:trPr>
        <w:tc>
          <w:tcPr>
            <w:tcW w:w="6402" w:type="dxa"/>
            <w:gridSpan w:val="3"/>
          </w:tcPr>
          <w:p w14:paraId="37CDC88A" w14:textId="77777777" w:rsidR="00F14854" w:rsidRPr="00404D72" w:rsidRDefault="00F14854" w:rsidP="00404D72">
            <w:pPr>
              <w:pStyle w:val="TableParagraph"/>
              <w:spacing w:line="276" w:lineRule="auto"/>
              <w:ind w:left="1848" w:right="3161"/>
              <w:jc w:val="both"/>
              <w:rPr>
                <w:b/>
                <w:sz w:val="24"/>
                <w:szCs w:val="24"/>
              </w:rPr>
            </w:pPr>
            <w:r w:rsidRPr="00404D72">
              <w:rPr>
                <w:b/>
                <w:sz w:val="24"/>
                <w:szCs w:val="24"/>
              </w:rPr>
              <w:t>Jumlah</w:t>
            </w:r>
          </w:p>
        </w:tc>
        <w:tc>
          <w:tcPr>
            <w:tcW w:w="1478" w:type="dxa"/>
          </w:tcPr>
          <w:p w14:paraId="6C93222F" w14:textId="03158AD8" w:rsidR="00F14854" w:rsidRPr="00404D72" w:rsidRDefault="00622BE7" w:rsidP="00404D72">
            <w:pPr>
              <w:pStyle w:val="TableParagraph"/>
              <w:spacing w:line="276" w:lineRule="auto"/>
              <w:jc w:val="both"/>
              <w:rPr>
                <w:sz w:val="24"/>
                <w:szCs w:val="24"/>
              </w:rPr>
            </w:pPr>
            <w:r w:rsidRPr="00404D72">
              <w:rPr>
                <w:sz w:val="24"/>
                <w:szCs w:val="24"/>
              </w:rPr>
              <w:t xml:space="preserve"> </w:t>
            </w:r>
            <w:r w:rsidR="009B7155">
              <w:rPr>
                <w:sz w:val="24"/>
                <w:szCs w:val="24"/>
              </w:rPr>
              <w:t>9.</w:t>
            </w:r>
            <w:r w:rsidR="009A497E">
              <w:rPr>
                <w:sz w:val="24"/>
                <w:szCs w:val="24"/>
              </w:rPr>
              <w:t>1</w:t>
            </w:r>
            <w:r w:rsidR="009B7155">
              <w:rPr>
                <w:sz w:val="24"/>
                <w:szCs w:val="24"/>
              </w:rPr>
              <w:t>44</w:t>
            </w:r>
            <w:r w:rsidRPr="00404D72">
              <w:rPr>
                <w:sz w:val="24"/>
                <w:szCs w:val="24"/>
              </w:rPr>
              <w:t>.000</w:t>
            </w:r>
          </w:p>
        </w:tc>
      </w:tr>
      <w:tr w:rsidR="00F14854" w:rsidRPr="00404D72" w14:paraId="695DAFDE" w14:textId="77777777" w:rsidTr="006900CC">
        <w:trPr>
          <w:trHeight w:val="299"/>
        </w:trPr>
        <w:tc>
          <w:tcPr>
            <w:tcW w:w="6402" w:type="dxa"/>
            <w:gridSpan w:val="3"/>
            <w:shd w:val="clear" w:color="auto" w:fill="F1F1F1"/>
          </w:tcPr>
          <w:p w14:paraId="24FAF0A6" w14:textId="77777777" w:rsidR="00F14854" w:rsidRPr="00404D72" w:rsidRDefault="00F14854" w:rsidP="00404D72">
            <w:pPr>
              <w:pStyle w:val="TableParagraph"/>
              <w:spacing w:line="276" w:lineRule="auto"/>
              <w:jc w:val="both"/>
              <w:rPr>
                <w:sz w:val="24"/>
                <w:szCs w:val="24"/>
              </w:rPr>
            </w:pPr>
          </w:p>
        </w:tc>
        <w:tc>
          <w:tcPr>
            <w:tcW w:w="1478" w:type="dxa"/>
            <w:shd w:val="clear" w:color="auto" w:fill="F1F1F1"/>
          </w:tcPr>
          <w:p w14:paraId="49EECDE5" w14:textId="77777777" w:rsidR="00F14854" w:rsidRPr="00404D72" w:rsidRDefault="00F14854" w:rsidP="00404D72">
            <w:pPr>
              <w:pStyle w:val="TableParagraph"/>
              <w:spacing w:line="276" w:lineRule="auto"/>
              <w:jc w:val="both"/>
              <w:rPr>
                <w:sz w:val="24"/>
                <w:szCs w:val="24"/>
              </w:rPr>
            </w:pPr>
          </w:p>
        </w:tc>
      </w:tr>
      <w:tr w:rsidR="00EC589F" w:rsidRPr="00404D72" w14:paraId="620FFBA0" w14:textId="77777777" w:rsidTr="006900CC">
        <w:trPr>
          <w:trHeight w:val="288"/>
        </w:trPr>
        <w:tc>
          <w:tcPr>
            <w:tcW w:w="3833" w:type="dxa"/>
            <w:gridSpan w:val="2"/>
            <w:vMerge w:val="restart"/>
          </w:tcPr>
          <w:p w14:paraId="4A30C425" w14:textId="77777777" w:rsidR="00EC589F" w:rsidRPr="00404D72" w:rsidRDefault="00EC589F" w:rsidP="00404D72">
            <w:pPr>
              <w:pStyle w:val="TableParagraph"/>
              <w:spacing w:line="276" w:lineRule="auto"/>
              <w:jc w:val="both"/>
              <w:rPr>
                <w:sz w:val="24"/>
                <w:szCs w:val="24"/>
              </w:rPr>
            </w:pPr>
          </w:p>
          <w:p w14:paraId="4BE199E1" w14:textId="77777777" w:rsidR="00EC589F" w:rsidRPr="00404D72" w:rsidRDefault="00EC589F" w:rsidP="00404D72">
            <w:pPr>
              <w:pStyle w:val="TableParagraph"/>
              <w:spacing w:line="276" w:lineRule="auto"/>
              <w:ind w:left="1425"/>
              <w:jc w:val="both"/>
              <w:rPr>
                <w:b/>
                <w:sz w:val="24"/>
                <w:szCs w:val="24"/>
              </w:rPr>
            </w:pPr>
            <w:r w:rsidRPr="00404D72">
              <w:rPr>
                <w:b/>
                <w:sz w:val="24"/>
                <w:szCs w:val="24"/>
              </w:rPr>
              <w:t>Rekap Sumber Dana</w:t>
            </w:r>
          </w:p>
        </w:tc>
        <w:tc>
          <w:tcPr>
            <w:tcW w:w="2569" w:type="dxa"/>
          </w:tcPr>
          <w:p w14:paraId="28D92FCC" w14:textId="77777777" w:rsidR="00EC589F" w:rsidRPr="00404D72" w:rsidRDefault="00EC589F" w:rsidP="00404D72">
            <w:pPr>
              <w:pStyle w:val="TableParagraph"/>
              <w:spacing w:line="276" w:lineRule="auto"/>
              <w:ind w:left="105"/>
              <w:jc w:val="both"/>
              <w:rPr>
                <w:sz w:val="24"/>
                <w:szCs w:val="24"/>
              </w:rPr>
            </w:pPr>
            <w:r w:rsidRPr="00404D72">
              <w:rPr>
                <w:sz w:val="24"/>
                <w:szCs w:val="24"/>
              </w:rPr>
              <w:t>Belmawa</w:t>
            </w:r>
          </w:p>
        </w:tc>
        <w:tc>
          <w:tcPr>
            <w:tcW w:w="1478" w:type="dxa"/>
          </w:tcPr>
          <w:p w14:paraId="2F0B5D88" w14:textId="73494371" w:rsidR="00EC589F" w:rsidRPr="00404D72" w:rsidRDefault="00622BE7" w:rsidP="00404D72">
            <w:pPr>
              <w:pStyle w:val="TableParagraph"/>
              <w:spacing w:line="276" w:lineRule="auto"/>
              <w:jc w:val="both"/>
              <w:rPr>
                <w:sz w:val="24"/>
                <w:szCs w:val="24"/>
              </w:rPr>
            </w:pPr>
            <w:r w:rsidRPr="00404D72">
              <w:rPr>
                <w:b/>
                <w:sz w:val="24"/>
                <w:szCs w:val="24"/>
              </w:rPr>
              <w:t xml:space="preserve"> </w:t>
            </w:r>
            <w:r w:rsidR="009B7155">
              <w:rPr>
                <w:b/>
                <w:sz w:val="24"/>
                <w:szCs w:val="24"/>
              </w:rPr>
              <w:t>7.</w:t>
            </w:r>
            <w:r w:rsidR="009A497E">
              <w:rPr>
                <w:b/>
                <w:sz w:val="24"/>
                <w:szCs w:val="24"/>
              </w:rPr>
              <w:t>4</w:t>
            </w:r>
            <w:r w:rsidR="009B7155">
              <w:rPr>
                <w:b/>
                <w:sz w:val="24"/>
                <w:szCs w:val="24"/>
              </w:rPr>
              <w:t>44</w:t>
            </w:r>
            <w:r w:rsidRPr="00404D72">
              <w:rPr>
                <w:b/>
                <w:sz w:val="24"/>
                <w:szCs w:val="24"/>
              </w:rPr>
              <w:t>.000</w:t>
            </w:r>
          </w:p>
        </w:tc>
      </w:tr>
      <w:tr w:rsidR="00EC589F" w:rsidRPr="00404D72" w14:paraId="363C5FB3" w14:textId="77777777" w:rsidTr="006900CC">
        <w:trPr>
          <w:trHeight w:val="290"/>
        </w:trPr>
        <w:tc>
          <w:tcPr>
            <w:tcW w:w="3833" w:type="dxa"/>
            <w:gridSpan w:val="2"/>
            <w:vMerge/>
          </w:tcPr>
          <w:p w14:paraId="1A35256F" w14:textId="77777777" w:rsidR="00EC589F" w:rsidRPr="00404D72" w:rsidRDefault="00EC589F" w:rsidP="00404D72">
            <w:pPr>
              <w:spacing w:after="0"/>
              <w:jc w:val="both"/>
              <w:rPr>
                <w:szCs w:val="24"/>
              </w:rPr>
            </w:pPr>
          </w:p>
        </w:tc>
        <w:tc>
          <w:tcPr>
            <w:tcW w:w="2569" w:type="dxa"/>
            <w:shd w:val="clear" w:color="auto" w:fill="F1F1F1"/>
          </w:tcPr>
          <w:p w14:paraId="03E9D3EB" w14:textId="77777777" w:rsidR="00EC589F" w:rsidRPr="00404D72" w:rsidRDefault="00EC589F" w:rsidP="00404D72">
            <w:pPr>
              <w:pStyle w:val="TableParagraph"/>
              <w:spacing w:line="276" w:lineRule="auto"/>
              <w:ind w:left="105"/>
              <w:jc w:val="both"/>
              <w:rPr>
                <w:sz w:val="24"/>
                <w:szCs w:val="24"/>
              </w:rPr>
            </w:pPr>
            <w:r w:rsidRPr="00404D72">
              <w:rPr>
                <w:sz w:val="24"/>
                <w:szCs w:val="24"/>
              </w:rPr>
              <w:t>Perguruan Tinggi</w:t>
            </w:r>
          </w:p>
        </w:tc>
        <w:tc>
          <w:tcPr>
            <w:tcW w:w="1478" w:type="dxa"/>
            <w:shd w:val="clear" w:color="auto" w:fill="F1F1F1"/>
          </w:tcPr>
          <w:p w14:paraId="3C738183" w14:textId="1F76FF57" w:rsidR="00EC589F" w:rsidRPr="00404D72" w:rsidRDefault="00622BE7" w:rsidP="00404D72">
            <w:pPr>
              <w:pStyle w:val="TableParagraph"/>
              <w:spacing w:line="276" w:lineRule="auto"/>
              <w:jc w:val="both"/>
              <w:rPr>
                <w:sz w:val="24"/>
                <w:szCs w:val="24"/>
              </w:rPr>
            </w:pPr>
            <w:r w:rsidRPr="00404D72">
              <w:rPr>
                <w:b/>
                <w:sz w:val="24"/>
                <w:szCs w:val="24"/>
              </w:rPr>
              <w:t xml:space="preserve"> </w:t>
            </w:r>
            <w:r w:rsidR="00A0576C" w:rsidRPr="00404D72">
              <w:rPr>
                <w:b/>
                <w:sz w:val="24"/>
                <w:szCs w:val="24"/>
              </w:rPr>
              <w:t>1.</w:t>
            </w:r>
            <w:r w:rsidR="009B7155">
              <w:rPr>
                <w:b/>
                <w:sz w:val="24"/>
                <w:szCs w:val="24"/>
              </w:rPr>
              <w:t>7</w:t>
            </w:r>
            <w:r w:rsidR="00D12368" w:rsidRPr="00404D72">
              <w:rPr>
                <w:b/>
                <w:sz w:val="24"/>
                <w:szCs w:val="24"/>
              </w:rPr>
              <w:t>0</w:t>
            </w:r>
            <w:r w:rsidR="00542F45" w:rsidRPr="00404D72">
              <w:rPr>
                <w:b/>
                <w:sz w:val="24"/>
                <w:szCs w:val="24"/>
              </w:rPr>
              <w:t>0</w:t>
            </w:r>
            <w:r w:rsidR="00A0576C" w:rsidRPr="00404D72">
              <w:rPr>
                <w:b/>
                <w:sz w:val="24"/>
                <w:szCs w:val="24"/>
              </w:rPr>
              <w:t>.</w:t>
            </w:r>
            <w:r w:rsidR="00542F45" w:rsidRPr="00404D72">
              <w:rPr>
                <w:b/>
                <w:sz w:val="24"/>
                <w:szCs w:val="24"/>
              </w:rPr>
              <w:t>0</w:t>
            </w:r>
            <w:r w:rsidR="00A0576C" w:rsidRPr="00404D72">
              <w:rPr>
                <w:b/>
                <w:sz w:val="24"/>
                <w:szCs w:val="24"/>
              </w:rPr>
              <w:t>00</w:t>
            </w:r>
          </w:p>
        </w:tc>
      </w:tr>
      <w:tr w:rsidR="00EC589F" w:rsidRPr="00404D72" w14:paraId="46DE5D4C" w14:textId="77777777" w:rsidTr="006900CC">
        <w:trPr>
          <w:trHeight w:val="288"/>
        </w:trPr>
        <w:tc>
          <w:tcPr>
            <w:tcW w:w="3833" w:type="dxa"/>
            <w:gridSpan w:val="2"/>
            <w:vMerge/>
          </w:tcPr>
          <w:p w14:paraId="45301917" w14:textId="77777777" w:rsidR="00EC589F" w:rsidRPr="00404D72" w:rsidRDefault="00EC589F" w:rsidP="00404D72">
            <w:pPr>
              <w:spacing w:after="0"/>
              <w:jc w:val="both"/>
              <w:rPr>
                <w:szCs w:val="24"/>
              </w:rPr>
            </w:pPr>
          </w:p>
        </w:tc>
        <w:tc>
          <w:tcPr>
            <w:tcW w:w="2569" w:type="dxa"/>
          </w:tcPr>
          <w:p w14:paraId="613F50A2" w14:textId="15622B02" w:rsidR="00EC589F" w:rsidRPr="00404D72" w:rsidRDefault="00EC589F" w:rsidP="00404D72">
            <w:pPr>
              <w:pStyle w:val="TableParagraph"/>
              <w:spacing w:line="276" w:lineRule="auto"/>
              <w:ind w:left="105"/>
              <w:jc w:val="both"/>
              <w:rPr>
                <w:sz w:val="24"/>
                <w:szCs w:val="24"/>
              </w:rPr>
            </w:pPr>
            <w:r w:rsidRPr="00404D72">
              <w:rPr>
                <w:sz w:val="24"/>
                <w:szCs w:val="24"/>
              </w:rPr>
              <w:t xml:space="preserve">Instansi Lain </w:t>
            </w:r>
          </w:p>
        </w:tc>
        <w:tc>
          <w:tcPr>
            <w:tcW w:w="1478" w:type="dxa"/>
          </w:tcPr>
          <w:p w14:paraId="5505496A" w14:textId="7B636B7B" w:rsidR="00EC589F" w:rsidRPr="00404D72" w:rsidRDefault="00622BE7" w:rsidP="00404D72">
            <w:pPr>
              <w:pStyle w:val="TableParagraph"/>
              <w:spacing w:line="276" w:lineRule="auto"/>
              <w:jc w:val="both"/>
              <w:rPr>
                <w:sz w:val="24"/>
                <w:szCs w:val="24"/>
              </w:rPr>
            </w:pPr>
            <w:r w:rsidRPr="00404D72">
              <w:rPr>
                <w:b/>
                <w:sz w:val="24"/>
                <w:szCs w:val="24"/>
              </w:rPr>
              <w:t xml:space="preserve"> -</w:t>
            </w:r>
          </w:p>
        </w:tc>
      </w:tr>
      <w:tr w:rsidR="00EC589F" w:rsidRPr="00404D72" w14:paraId="400C43FE" w14:textId="77777777" w:rsidTr="006900CC">
        <w:trPr>
          <w:trHeight w:val="290"/>
        </w:trPr>
        <w:tc>
          <w:tcPr>
            <w:tcW w:w="3833" w:type="dxa"/>
            <w:gridSpan w:val="2"/>
            <w:vMerge/>
          </w:tcPr>
          <w:p w14:paraId="5BADF4C4" w14:textId="77777777" w:rsidR="00EC589F" w:rsidRPr="00404D72" w:rsidRDefault="00EC589F" w:rsidP="00404D72">
            <w:pPr>
              <w:spacing w:after="0"/>
              <w:jc w:val="both"/>
              <w:rPr>
                <w:szCs w:val="24"/>
              </w:rPr>
            </w:pPr>
          </w:p>
        </w:tc>
        <w:tc>
          <w:tcPr>
            <w:tcW w:w="2569" w:type="dxa"/>
            <w:shd w:val="clear" w:color="auto" w:fill="F1F1F1"/>
          </w:tcPr>
          <w:p w14:paraId="3B93D9F8" w14:textId="77777777" w:rsidR="00EC589F" w:rsidRPr="00404D72" w:rsidRDefault="00EC589F" w:rsidP="00404D72">
            <w:pPr>
              <w:pStyle w:val="TableParagraph"/>
              <w:spacing w:line="276" w:lineRule="auto"/>
              <w:ind w:left="757" w:right="751"/>
              <w:jc w:val="both"/>
              <w:rPr>
                <w:b/>
                <w:sz w:val="24"/>
                <w:szCs w:val="24"/>
              </w:rPr>
            </w:pPr>
            <w:r w:rsidRPr="00404D72">
              <w:rPr>
                <w:b/>
                <w:sz w:val="24"/>
                <w:szCs w:val="24"/>
              </w:rPr>
              <w:t>Jumlah</w:t>
            </w:r>
          </w:p>
        </w:tc>
        <w:tc>
          <w:tcPr>
            <w:tcW w:w="1478" w:type="dxa"/>
            <w:shd w:val="clear" w:color="auto" w:fill="F1F1F1"/>
          </w:tcPr>
          <w:p w14:paraId="321DE5F9" w14:textId="7A4B2CF3" w:rsidR="00EC589F" w:rsidRPr="00404D72" w:rsidRDefault="00622BE7" w:rsidP="00404D72">
            <w:pPr>
              <w:pStyle w:val="TableParagraph"/>
              <w:spacing w:line="276" w:lineRule="auto"/>
              <w:jc w:val="both"/>
              <w:rPr>
                <w:sz w:val="24"/>
                <w:szCs w:val="24"/>
              </w:rPr>
            </w:pPr>
            <w:r w:rsidRPr="00404D72">
              <w:rPr>
                <w:b/>
                <w:sz w:val="24"/>
                <w:szCs w:val="24"/>
              </w:rPr>
              <w:t xml:space="preserve"> </w:t>
            </w:r>
            <w:r w:rsidR="003E1488" w:rsidRPr="00404D72">
              <w:rPr>
                <w:b/>
                <w:sz w:val="24"/>
                <w:szCs w:val="24"/>
              </w:rPr>
              <w:t>9</w:t>
            </w:r>
            <w:r w:rsidR="003E1784" w:rsidRPr="00404D72">
              <w:rPr>
                <w:b/>
                <w:sz w:val="24"/>
                <w:szCs w:val="24"/>
              </w:rPr>
              <w:t>.</w:t>
            </w:r>
            <w:r w:rsidR="009A497E">
              <w:rPr>
                <w:b/>
                <w:sz w:val="24"/>
                <w:szCs w:val="24"/>
              </w:rPr>
              <w:t>1</w:t>
            </w:r>
            <w:r w:rsidR="003E1488" w:rsidRPr="00404D72">
              <w:rPr>
                <w:b/>
                <w:sz w:val="24"/>
                <w:szCs w:val="24"/>
              </w:rPr>
              <w:t>44</w:t>
            </w:r>
            <w:r w:rsidRPr="00404D72">
              <w:rPr>
                <w:b/>
                <w:sz w:val="24"/>
                <w:szCs w:val="24"/>
              </w:rPr>
              <w:t>.000</w:t>
            </w:r>
          </w:p>
        </w:tc>
      </w:tr>
      <w:bookmarkEnd w:id="237"/>
    </w:tbl>
    <w:p w14:paraId="31994C81" w14:textId="77777777" w:rsidR="00F14854" w:rsidRPr="00404D72" w:rsidRDefault="00F14854" w:rsidP="00404D72">
      <w:pPr>
        <w:spacing w:after="0"/>
        <w:jc w:val="both"/>
        <w:rPr>
          <w:szCs w:val="24"/>
        </w:rPr>
      </w:pPr>
    </w:p>
    <w:p w14:paraId="6118B38C" w14:textId="77777777" w:rsidR="00881990" w:rsidRPr="00404D72" w:rsidRDefault="00932878" w:rsidP="00404D72">
      <w:pPr>
        <w:pStyle w:val="Judul2"/>
        <w:spacing w:after="0"/>
        <w:jc w:val="both"/>
        <w:rPr>
          <w:szCs w:val="24"/>
        </w:rPr>
      </w:pPr>
      <w:bookmarkStart w:id="238" w:name="_Toc157861568"/>
      <w:bookmarkStart w:id="239" w:name="_Toc199017286"/>
      <w:bookmarkStart w:id="240" w:name="_Toc199017502"/>
      <w:bookmarkStart w:id="241" w:name="_Toc199017808"/>
      <w:bookmarkStart w:id="242" w:name="_Toc199017951"/>
      <w:bookmarkStart w:id="243" w:name="_Toc199018618"/>
      <w:bookmarkStart w:id="244" w:name="_Toc199018703"/>
      <w:bookmarkStart w:id="245" w:name="_Toc199018746"/>
      <w:bookmarkStart w:id="246" w:name="_Toc199018926"/>
      <w:r w:rsidRPr="00404D72">
        <w:rPr>
          <w:szCs w:val="24"/>
        </w:rPr>
        <w:t>4.2 Jadwal Kegiatan</w:t>
      </w:r>
      <w:bookmarkEnd w:id="238"/>
      <w:bookmarkEnd w:id="239"/>
      <w:bookmarkEnd w:id="240"/>
      <w:bookmarkEnd w:id="241"/>
      <w:bookmarkEnd w:id="242"/>
      <w:bookmarkEnd w:id="243"/>
      <w:bookmarkEnd w:id="244"/>
      <w:bookmarkEnd w:id="245"/>
      <w:bookmarkEnd w:id="246"/>
    </w:p>
    <w:p w14:paraId="0BACF507" w14:textId="77777777" w:rsidR="00431D45" w:rsidRPr="00404D72" w:rsidRDefault="000F356B" w:rsidP="00404D72">
      <w:pPr>
        <w:spacing w:after="0"/>
        <w:jc w:val="both"/>
        <w:rPr>
          <w:szCs w:val="24"/>
        </w:rPr>
      </w:pPr>
      <w:r w:rsidRPr="00404D72">
        <w:rPr>
          <w:szCs w:val="24"/>
        </w:rPr>
        <w:t>Jadwal kegiatan PKM-KC ini dapat dilihat pada Tabel 4.2.</w:t>
      </w:r>
    </w:p>
    <w:p w14:paraId="0540C7FE" w14:textId="77777777" w:rsidR="00576EA4" w:rsidRPr="00404D72" w:rsidRDefault="00576EA4" w:rsidP="0089500A">
      <w:pPr>
        <w:pStyle w:val="Judul3"/>
      </w:pPr>
      <w:bookmarkStart w:id="247" w:name="_Toc199017503"/>
      <w:bookmarkStart w:id="248" w:name="_Toc199017809"/>
      <w:bookmarkStart w:id="249" w:name="_Toc199017952"/>
      <w:bookmarkStart w:id="250" w:name="_Toc199018619"/>
      <w:bookmarkStart w:id="251" w:name="_Toc199018704"/>
      <w:bookmarkStart w:id="252" w:name="_Toc199018747"/>
      <w:bookmarkStart w:id="253" w:name="_Toc199018927"/>
      <w:r w:rsidRPr="00404D72">
        <w:rPr>
          <w:b/>
        </w:rPr>
        <w:t>Tabel 4.2</w:t>
      </w:r>
      <w:r w:rsidR="00DD5264" w:rsidRPr="00404D72">
        <w:t xml:space="preserve"> Jadwal Kegiatan PKM-KC</w:t>
      </w:r>
      <w:bookmarkEnd w:id="247"/>
      <w:bookmarkEnd w:id="248"/>
      <w:bookmarkEnd w:id="249"/>
      <w:bookmarkEnd w:id="250"/>
      <w:bookmarkEnd w:id="251"/>
      <w:bookmarkEnd w:id="252"/>
      <w:bookmarkEnd w:id="253"/>
    </w:p>
    <w:tbl>
      <w:tblPr>
        <w:tblW w:w="7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59"/>
        <w:gridCol w:w="3283"/>
        <w:gridCol w:w="359"/>
        <w:gridCol w:w="313"/>
        <w:gridCol w:w="336"/>
        <w:gridCol w:w="360"/>
        <w:gridCol w:w="2577"/>
      </w:tblGrid>
      <w:tr w:rsidR="00D338B6" w:rsidRPr="00404D72" w14:paraId="6694C211" w14:textId="77777777" w:rsidTr="00D338B6">
        <w:trPr>
          <w:trHeight w:val="317"/>
        </w:trPr>
        <w:tc>
          <w:tcPr>
            <w:tcW w:w="559" w:type="dxa"/>
            <w:vMerge w:val="restart"/>
          </w:tcPr>
          <w:p w14:paraId="55D24AB7" w14:textId="77777777" w:rsidR="00D338B6" w:rsidRPr="00404D72" w:rsidRDefault="00D338B6" w:rsidP="00404D72">
            <w:pPr>
              <w:pStyle w:val="TableParagraph"/>
              <w:spacing w:line="276" w:lineRule="auto"/>
              <w:ind w:left="131"/>
              <w:rPr>
                <w:b/>
                <w:sz w:val="24"/>
                <w:szCs w:val="24"/>
              </w:rPr>
            </w:pPr>
            <w:bookmarkStart w:id="254" w:name="_Toc508015207"/>
            <w:bookmarkStart w:id="255" w:name="_Toc157861569"/>
            <w:r w:rsidRPr="00404D72">
              <w:rPr>
                <w:b/>
                <w:spacing w:val="-5"/>
                <w:sz w:val="24"/>
                <w:szCs w:val="24"/>
              </w:rPr>
              <w:t>No</w:t>
            </w:r>
          </w:p>
        </w:tc>
        <w:tc>
          <w:tcPr>
            <w:tcW w:w="3283" w:type="dxa"/>
            <w:vMerge w:val="restart"/>
          </w:tcPr>
          <w:p w14:paraId="7F893308" w14:textId="77777777" w:rsidR="00D338B6" w:rsidRPr="00404D72" w:rsidRDefault="00D338B6" w:rsidP="00404D72">
            <w:pPr>
              <w:pStyle w:val="TableParagraph"/>
              <w:spacing w:line="276" w:lineRule="auto"/>
              <w:ind w:left="888"/>
              <w:rPr>
                <w:b/>
                <w:sz w:val="24"/>
                <w:szCs w:val="24"/>
              </w:rPr>
            </w:pPr>
            <w:r w:rsidRPr="00404D72">
              <w:rPr>
                <w:b/>
                <w:sz w:val="24"/>
                <w:szCs w:val="24"/>
              </w:rPr>
              <w:t>Jenis</w:t>
            </w:r>
            <w:r w:rsidRPr="00404D72">
              <w:rPr>
                <w:b/>
                <w:spacing w:val="-1"/>
                <w:sz w:val="24"/>
                <w:szCs w:val="24"/>
              </w:rPr>
              <w:t xml:space="preserve"> </w:t>
            </w:r>
            <w:r w:rsidRPr="00404D72">
              <w:rPr>
                <w:b/>
                <w:spacing w:val="-2"/>
                <w:sz w:val="24"/>
                <w:szCs w:val="24"/>
              </w:rPr>
              <w:t>Kegiatan</w:t>
            </w:r>
          </w:p>
        </w:tc>
        <w:tc>
          <w:tcPr>
            <w:tcW w:w="1368" w:type="dxa"/>
            <w:gridSpan w:val="4"/>
          </w:tcPr>
          <w:p w14:paraId="4D77B0F8" w14:textId="77777777" w:rsidR="00D338B6" w:rsidRPr="00404D72" w:rsidRDefault="00D338B6" w:rsidP="00404D72">
            <w:pPr>
              <w:pStyle w:val="TableParagraph"/>
              <w:spacing w:line="276" w:lineRule="auto"/>
              <w:ind w:left="592"/>
              <w:rPr>
                <w:b/>
                <w:sz w:val="24"/>
                <w:szCs w:val="24"/>
              </w:rPr>
            </w:pPr>
            <w:r w:rsidRPr="00404D72">
              <w:rPr>
                <w:b/>
                <w:spacing w:val="-2"/>
                <w:sz w:val="24"/>
                <w:szCs w:val="24"/>
              </w:rPr>
              <w:t>Bulan</w:t>
            </w:r>
          </w:p>
        </w:tc>
        <w:tc>
          <w:tcPr>
            <w:tcW w:w="2577" w:type="dxa"/>
            <w:vMerge w:val="restart"/>
          </w:tcPr>
          <w:p w14:paraId="03CCE5B3" w14:textId="77777777" w:rsidR="00D338B6" w:rsidRPr="00404D72" w:rsidRDefault="00D338B6" w:rsidP="00404D72">
            <w:pPr>
              <w:pStyle w:val="TableParagraph"/>
              <w:spacing w:line="276" w:lineRule="auto"/>
              <w:ind w:left="132"/>
              <w:rPr>
                <w:b/>
                <w:sz w:val="24"/>
                <w:szCs w:val="24"/>
              </w:rPr>
            </w:pPr>
            <w:r w:rsidRPr="00404D72">
              <w:rPr>
                <w:b/>
                <w:spacing w:val="-2"/>
                <w:sz w:val="24"/>
                <w:szCs w:val="24"/>
              </w:rPr>
              <w:t>Penanggungjawab</w:t>
            </w:r>
          </w:p>
        </w:tc>
      </w:tr>
      <w:tr w:rsidR="00D338B6" w:rsidRPr="00404D72" w14:paraId="043785F5" w14:textId="77777777" w:rsidTr="00D338B6">
        <w:trPr>
          <w:trHeight w:val="316"/>
        </w:trPr>
        <w:tc>
          <w:tcPr>
            <w:tcW w:w="559" w:type="dxa"/>
            <w:vMerge/>
            <w:tcBorders>
              <w:top w:val="nil"/>
            </w:tcBorders>
          </w:tcPr>
          <w:p w14:paraId="73E5EF4C" w14:textId="77777777" w:rsidR="00D338B6" w:rsidRPr="00404D72" w:rsidRDefault="00D338B6" w:rsidP="00404D72">
            <w:pPr>
              <w:spacing w:after="0"/>
              <w:rPr>
                <w:szCs w:val="24"/>
              </w:rPr>
            </w:pPr>
          </w:p>
        </w:tc>
        <w:tc>
          <w:tcPr>
            <w:tcW w:w="3283" w:type="dxa"/>
            <w:vMerge/>
            <w:tcBorders>
              <w:top w:val="nil"/>
            </w:tcBorders>
          </w:tcPr>
          <w:p w14:paraId="571A30BE" w14:textId="77777777" w:rsidR="00D338B6" w:rsidRPr="00404D72" w:rsidRDefault="00D338B6" w:rsidP="00404D72">
            <w:pPr>
              <w:spacing w:after="0"/>
              <w:rPr>
                <w:szCs w:val="24"/>
              </w:rPr>
            </w:pPr>
          </w:p>
        </w:tc>
        <w:tc>
          <w:tcPr>
            <w:tcW w:w="359" w:type="dxa"/>
          </w:tcPr>
          <w:p w14:paraId="22CCC5DD" w14:textId="77777777" w:rsidR="00D338B6" w:rsidRPr="00404D72" w:rsidRDefault="00D338B6" w:rsidP="00404D72">
            <w:pPr>
              <w:pStyle w:val="TableParagraph"/>
              <w:spacing w:line="276" w:lineRule="auto"/>
              <w:ind w:left="118"/>
              <w:rPr>
                <w:b/>
                <w:sz w:val="24"/>
                <w:szCs w:val="24"/>
              </w:rPr>
            </w:pPr>
            <w:r w:rsidRPr="00404D72">
              <w:rPr>
                <w:b/>
                <w:spacing w:val="-10"/>
                <w:sz w:val="24"/>
                <w:szCs w:val="24"/>
              </w:rPr>
              <w:t>1</w:t>
            </w:r>
          </w:p>
        </w:tc>
        <w:tc>
          <w:tcPr>
            <w:tcW w:w="313" w:type="dxa"/>
          </w:tcPr>
          <w:p w14:paraId="24CF64C9" w14:textId="77777777" w:rsidR="00D338B6" w:rsidRPr="00404D72" w:rsidRDefault="00D338B6" w:rsidP="00404D72">
            <w:pPr>
              <w:pStyle w:val="TableParagraph"/>
              <w:spacing w:line="276" w:lineRule="auto"/>
              <w:ind w:left="106"/>
              <w:rPr>
                <w:b/>
                <w:sz w:val="24"/>
                <w:szCs w:val="24"/>
              </w:rPr>
            </w:pPr>
            <w:r w:rsidRPr="00404D72">
              <w:rPr>
                <w:b/>
                <w:spacing w:val="-10"/>
                <w:sz w:val="24"/>
                <w:szCs w:val="24"/>
              </w:rPr>
              <w:t>2</w:t>
            </w:r>
          </w:p>
        </w:tc>
        <w:tc>
          <w:tcPr>
            <w:tcW w:w="336" w:type="dxa"/>
          </w:tcPr>
          <w:p w14:paraId="435A4105" w14:textId="77777777" w:rsidR="00D338B6" w:rsidRPr="00404D72" w:rsidRDefault="00D338B6" w:rsidP="00404D72">
            <w:pPr>
              <w:pStyle w:val="TableParagraph"/>
              <w:spacing w:line="276" w:lineRule="auto"/>
              <w:ind w:left="126"/>
              <w:rPr>
                <w:b/>
                <w:sz w:val="24"/>
                <w:szCs w:val="24"/>
              </w:rPr>
            </w:pPr>
            <w:r w:rsidRPr="00404D72">
              <w:rPr>
                <w:b/>
                <w:spacing w:val="-10"/>
                <w:sz w:val="24"/>
                <w:szCs w:val="24"/>
              </w:rPr>
              <w:t>3</w:t>
            </w:r>
          </w:p>
        </w:tc>
        <w:tc>
          <w:tcPr>
            <w:tcW w:w="360" w:type="dxa"/>
          </w:tcPr>
          <w:p w14:paraId="787D3A06" w14:textId="77777777" w:rsidR="00D338B6" w:rsidRPr="00404D72" w:rsidRDefault="00D338B6" w:rsidP="00404D72">
            <w:pPr>
              <w:pStyle w:val="TableParagraph"/>
              <w:spacing w:line="276" w:lineRule="auto"/>
              <w:ind w:left="132"/>
              <w:rPr>
                <w:b/>
                <w:sz w:val="24"/>
                <w:szCs w:val="24"/>
              </w:rPr>
            </w:pPr>
            <w:r w:rsidRPr="00404D72">
              <w:rPr>
                <w:b/>
                <w:spacing w:val="-10"/>
                <w:sz w:val="24"/>
                <w:szCs w:val="24"/>
              </w:rPr>
              <w:t>4</w:t>
            </w:r>
          </w:p>
        </w:tc>
        <w:tc>
          <w:tcPr>
            <w:tcW w:w="2577" w:type="dxa"/>
            <w:vMerge/>
          </w:tcPr>
          <w:p w14:paraId="53371BEF" w14:textId="77777777" w:rsidR="00D338B6" w:rsidRPr="00404D72" w:rsidRDefault="00D338B6" w:rsidP="00404D72">
            <w:pPr>
              <w:spacing w:after="0"/>
              <w:rPr>
                <w:szCs w:val="24"/>
              </w:rPr>
            </w:pPr>
          </w:p>
        </w:tc>
      </w:tr>
      <w:tr w:rsidR="00416A4A" w:rsidRPr="00404D72" w14:paraId="1E50CD2D" w14:textId="77777777" w:rsidTr="00D338B6">
        <w:trPr>
          <w:trHeight w:val="317"/>
        </w:trPr>
        <w:tc>
          <w:tcPr>
            <w:tcW w:w="559" w:type="dxa"/>
            <w:tcBorders>
              <w:bottom w:val="single" w:sz="8" w:space="0" w:color="000000"/>
            </w:tcBorders>
          </w:tcPr>
          <w:p w14:paraId="611AAB38" w14:textId="77777777" w:rsidR="00416A4A" w:rsidRPr="00404D72" w:rsidRDefault="00416A4A" w:rsidP="00404D72">
            <w:pPr>
              <w:pStyle w:val="TableParagraph"/>
              <w:spacing w:line="276" w:lineRule="auto"/>
              <w:ind w:left="19"/>
              <w:rPr>
                <w:sz w:val="24"/>
                <w:szCs w:val="24"/>
              </w:rPr>
            </w:pPr>
            <w:r w:rsidRPr="00404D72">
              <w:rPr>
                <w:spacing w:val="-10"/>
                <w:sz w:val="24"/>
                <w:szCs w:val="24"/>
              </w:rPr>
              <w:t>1</w:t>
            </w:r>
          </w:p>
        </w:tc>
        <w:tc>
          <w:tcPr>
            <w:tcW w:w="7228" w:type="dxa"/>
            <w:gridSpan w:val="6"/>
          </w:tcPr>
          <w:p w14:paraId="57276B6B" w14:textId="77777777" w:rsidR="00416A4A" w:rsidRPr="00404D72" w:rsidRDefault="00416A4A" w:rsidP="00404D72">
            <w:pPr>
              <w:pStyle w:val="TableParagraph"/>
              <w:spacing w:line="276" w:lineRule="auto"/>
              <w:ind w:left="108"/>
              <w:rPr>
                <w:sz w:val="24"/>
                <w:szCs w:val="24"/>
              </w:rPr>
            </w:pPr>
            <w:r w:rsidRPr="00404D72">
              <w:rPr>
                <w:sz w:val="24"/>
                <w:szCs w:val="24"/>
              </w:rPr>
              <w:t>Pembuatan</w:t>
            </w:r>
            <w:r w:rsidRPr="00404D72">
              <w:rPr>
                <w:spacing w:val="-3"/>
                <w:sz w:val="24"/>
                <w:szCs w:val="24"/>
              </w:rPr>
              <w:t xml:space="preserve"> </w:t>
            </w:r>
            <w:r w:rsidRPr="00404D72">
              <w:rPr>
                <w:sz w:val="24"/>
                <w:szCs w:val="24"/>
              </w:rPr>
              <w:t>produk</w:t>
            </w:r>
            <w:r w:rsidRPr="00404D72">
              <w:rPr>
                <w:spacing w:val="-2"/>
                <w:sz w:val="24"/>
                <w:szCs w:val="24"/>
              </w:rPr>
              <w:t xml:space="preserve"> fungsional</w:t>
            </w:r>
          </w:p>
        </w:tc>
      </w:tr>
      <w:tr w:rsidR="00D338B6" w:rsidRPr="00404D72" w14:paraId="01923F3B" w14:textId="77777777" w:rsidTr="00D338B6">
        <w:trPr>
          <w:trHeight w:val="317"/>
        </w:trPr>
        <w:tc>
          <w:tcPr>
            <w:tcW w:w="559" w:type="dxa"/>
            <w:vMerge w:val="restart"/>
          </w:tcPr>
          <w:p w14:paraId="1CDC0101" w14:textId="1A079FB4" w:rsidR="00D338B6" w:rsidRPr="00404D72" w:rsidRDefault="00D338B6" w:rsidP="00404D72">
            <w:pPr>
              <w:pStyle w:val="TableParagraph"/>
              <w:spacing w:line="276" w:lineRule="auto"/>
              <w:ind w:left="19"/>
              <w:rPr>
                <w:sz w:val="24"/>
                <w:szCs w:val="24"/>
              </w:rPr>
            </w:pPr>
          </w:p>
        </w:tc>
        <w:tc>
          <w:tcPr>
            <w:tcW w:w="3283" w:type="dxa"/>
          </w:tcPr>
          <w:p w14:paraId="3F1F4C0B" w14:textId="71D8F09E" w:rsidR="00D338B6" w:rsidRPr="00404D72" w:rsidRDefault="00D338B6" w:rsidP="00404D72">
            <w:pPr>
              <w:pStyle w:val="TableParagraph"/>
              <w:spacing w:line="276" w:lineRule="auto"/>
              <w:ind w:left="108"/>
              <w:rPr>
                <w:sz w:val="24"/>
                <w:szCs w:val="24"/>
              </w:rPr>
            </w:pPr>
            <w:r w:rsidRPr="00404D72">
              <w:rPr>
                <w:sz w:val="24"/>
                <w:szCs w:val="24"/>
              </w:rPr>
              <w:t>Identifikasi</w:t>
            </w:r>
            <w:r w:rsidRPr="00404D72">
              <w:rPr>
                <w:spacing w:val="-4"/>
                <w:sz w:val="24"/>
                <w:szCs w:val="24"/>
              </w:rPr>
              <w:t xml:space="preserve"> </w:t>
            </w:r>
            <w:r w:rsidRPr="00404D72">
              <w:rPr>
                <w:spacing w:val="-2"/>
                <w:sz w:val="24"/>
                <w:szCs w:val="24"/>
              </w:rPr>
              <w:t xml:space="preserve">masalah dan analisis kebutuhan </w:t>
            </w:r>
            <w:r>
              <w:rPr>
                <w:spacing w:val="-2"/>
                <w:sz w:val="24"/>
                <w:szCs w:val="24"/>
              </w:rPr>
              <w:t xml:space="preserve">sistem </w:t>
            </w:r>
          </w:p>
        </w:tc>
        <w:tc>
          <w:tcPr>
            <w:tcW w:w="359" w:type="dxa"/>
            <w:shd w:val="clear" w:color="auto" w:fill="808080" w:themeFill="background1" w:themeFillShade="80"/>
          </w:tcPr>
          <w:p w14:paraId="2EB5232E" w14:textId="77777777" w:rsidR="00D338B6" w:rsidRPr="00404D72" w:rsidRDefault="00D338B6" w:rsidP="00404D72">
            <w:pPr>
              <w:pStyle w:val="TableParagraph"/>
              <w:spacing w:line="276" w:lineRule="auto"/>
              <w:rPr>
                <w:sz w:val="24"/>
                <w:szCs w:val="24"/>
              </w:rPr>
            </w:pPr>
          </w:p>
        </w:tc>
        <w:tc>
          <w:tcPr>
            <w:tcW w:w="313" w:type="dxa"/>
          </w:tcPr>
          <w:p w14:paraId="761365BD" w14:textId="77777777" w:rsidR="00D338B6" w:rsidRPr="00404D72" w:rsidRDefault="00D338B6" w:rsidP="00404D72">
            <w:pPr>
              <w:pStyle w:val="TableParagraph"/>
              <w:spacing w:line="276" w:lineRule="auto"/>
              <w:rPr>
                <w:sz w:val="24"/>
                <w:szCs w:val="24"/>
              </w:rPr>
            </w:pPr>
          </w:p>
        </w:tc>
        <w:tc>
          <w:tcPr>
            <w:tcW w:w="336" w:type="dxa"/>
          </w:tcPr>
          <w:p w14:paraId="6132EF2E" w14:textId="77777777" w:rsidR="00D338B6" w:rsidRPr="00404D72" w:rsidRDefault="00D338B6" w:rsidP="00404D72">
            <w:pPr>
              <w:pStyle w:val="TableParagraph"/>
              <w:spacing w:line="276" w:lineRule="auto"/>
              <w:rPr>
                <w:sz w:val="24"/>
                <w:szCs w:val="24"/>
              </w:rPr>
            </w:pPr>
          </w:p>
        </w:tc>
        <w:tc>
          <w:tcPr>
            <w:tcW w:w="360" w:type="dxa"/>
          </w:tcPr>
          <w:p w14:paraId="7A0EAAB9" w14:textId="77777777" w:rsidR="00D338B6" w:rsidRPr="00404D72" w:rsidRDefault="00D338B6" w:rsidP="00404D72">
            <w:pPr>
              <w:pStyle w:val="TableParagraph"/>
              <w:spacing w:line="276" w:lineRule="auto"/>
              <w:rPr>
                <w:sz w:val="24"/>
                <w:szCs w:val="24"/>
              </w:rPr>
            </w:pPr>
          </w:p>
        </w:tc>
        <w:tc>
          <w:tcPr>
            <w:tcW w:w="2577" w:type="dxa"/>
          </w:tcPr>
          <w:p w14:paraId="0257E8FF" w14:textId="77777777" w:rsidR="00D338B6" w:rsidRPr="00404D72" w:rsidRDefault="00D338B6" w:rsidP="00404D72">
            <w:pPr>
              <w:pStyle w:val="TableParagraph"/>
              <w:spacing w:line="276" w:lineRule="auto"/>
              <w:ind w:left="106"/>
              <w:rPr>
                <w:sz w:val="24"/>
                <w:szCs w:val="24"/>
              </w:rPr>
            </w:pPr>
            <w:r w:rsidRPr="00404D72">
              <w:rPr>
                <w:sz w:val="24"/>
                <w:szCs w:val="24"/>
              </w:rPr>
              <w:t>Frizikha Adela Putri</w:t>
            </w:r>
          </w:p>
        </w:tc>
      </w:tr>
      <w:tr w:rsidR="00D338B6" w:rsidRPr="00404D72" w14:paraId="74993121" w14:textId="77777777" w:rsidTr="00D338B6">
        <w:trPr>
          <w:trHeight w:val="354"/>
        </w:trPr>
        <w:tc>
          <w:tcPr>
            <w:tcW w:w="559" w:type="dxa"/>
            <w:vMerge/>
          </w:tcPr>
          <w:p w14:paraId="62905D93" w14:textId="250190FE" w:rsidR="00D338B6" w:rsidRPr="00404D72" w:rsidRDefault="00D338B6" w:rsidP="00404D72">
            <w:pPr>
              <w:pStyle w:val="TableParagraph"/>
              <w:spacing w:line="276" w:lineRule="auto"/>
              <w:ind w:left="19"/>
              <w:rPr>
                <w:sz w:val="24"/>
                <w:szCs w:val="24"/>
              </w:rPr>
            </w:pPr>
          </w:p>
        </w:tc>
        <w:tc>
          <w:tcPr>
            <w:tcW w:w="3283" w:type="dxa"/>
          </w:tcPr>
          <w:p w14:paraId="5762C881" w14:textId="77777777" w:rsidR="00D338B6" w:rsidRPr="00404D72" w:rsidRDefault="00D338B6" w:rsidP="00404D72">
            <w:pPr>
              <w:pStyle w:val="TableParagraph"/>
              <w:spacing w:line="276" w:lineRule="auto"/>
              <w:ind w:left="108"/>
              <w:rPr>
                <w:sz w:val="24"/>
                <w:szCs w:val="24"/>
              </w:rPr>
            </w:pPr>
            <w:r w:rsidRPr="00404D72">
              <w:rPr>
                <w:sz w:val="24"/>
                <w:szCs w:val="24"/>
              </w:rPr>
              <w:t xml:space="preserve">Perancangan arsitektur sistem  </w:t>
            </w:r>
          </w:p>
        </w:tc>
        <w:tc>
          <w:tcPr>
            <w:tcW w:w="359" w:type="dxa"/>
            <w:shd w:val="clear" w:color="auto" w:fill="808080" w:themeFill="background1" w:themeFillShade="80"/>
          </w:tcPr>
          <w:p w14:paraId="03B2F07B" w14:textId="77777777" w:rsidR="00D338B6" w:rsidRPr="00404D72" w:rsidRDefault="00D338B6" w:rsidP="00404D72">
            <w:pPr>
              <w:pStyle w:val="TableParagraph"/>
              <w:spacing w:line="276" w:lineRule="auto"/>
              <w:rPr>
                <w:sz w:val="24"/>
                <w:szCs w:val="24"/>
              </w:rPr>
            </w:pPr>
          </w:p>
        </w:tc>
        <w:tc>
          <w:tcPr>
            <w:tcW w:w="313" w:type="dxa"/>
            <w:shd w:val="clear" w:color="auto" w:fill="auto"/>
          </w:tcPr>
          <w:p w14:paraId="02C05C94" w14:textId="77777777" w:rsidR="00D338B6" w:rsidRPr="00404D72" w:rsidRDefault="00D338B6" w:rsidP="00404D72">
            <w:pPr>
              <w:pStyle w:val="TableParagraph"/>
              <w:spacing w:line="276" w:lineRule="auto"/>
              <w:rPr>
                <w:sz w:val="24"/>
                <w:szCs w:val="24"/>
              </w:rPr>
            </w:pPr>
          </w:p>
        </w:tc>
        <w:tc>
          <w:tcPr>
            <w:tcW w:w="336" w:type="dxa"/>
          </w:tcPr>
          <w:p w14:paraId="28AC4E98" w14:textId="77777777" w:rsidR="00D338B6" w:rsidRPr="00404D72" w:rsidRDefault="00D338B6" w:rsidP="00404D72">
            <w:pPr>
              <w:pStyle w:val="TableParagraph"/>
              <w:spacing w:line="276" w:lineRule="auto"/>
              <w:rPr>
                <w:sz w:val="24"/>
                <w:szCs w:val="24"/>
              </w:rPr>
            </w:pPr>
          </w:p>
        </w:tc>
        <w:tc>
          <w:tcPr>
            <w:tcW w:w="360" w:type="dxa"/>
          </w:tcPr>
          <w:p w14:paraId="754FD2DE" w14:textId="77777777" w:rsidR="00D338B6" w:rsidRPr="00404D72" w:rsidRDefault="00D338B6" w:rsidP="00404D72">
            <w:pPr>
              <w:pStyle w:val="TableParagraph"/>
              <w:spacing w:line="276" w:lineRule="auto"/>
              <w:rPr>
                <w:sz w:val="24"/>
                <w:szCs w:val="24"/>
              </w:rPr>
            </w:pPr>
          </w:p>
        </w:tc>
        <w:tc>
          <w:tcPr>
            <w:tcW w:w="2577" w:type="dxa"/>
          </w:tcPr>
          <w:p w14:paraId="0ECD49E9" w14:textId="77777777" w:rsidR="00D338B6" w:rsidRPr="00404D72" w:rsidRDefault="00D338B6" w:rsidP="00404D72">
            <w:pPr>
              <w:pStyle w:val="TableParagraph"/>
              <w:spacing w:line="276" w:lineRule="auto"/>
              <w:ind w:left="106"/>
              <w:rPr>
                <w:sz w:val="24"/>
                <w:szCs w:val="24"/>
              </w:rPr>
            </w:pPr>
            <w:r w:rsidRPr="00404D72">
              <w:rPr>
                <w:sz w:val="24"/>
                <w:szCs w:val="24"/>
              </w:rPr>
              <w:t>Rizki sarhans</w:t>
            </w:r>
          </w:p>
        </w:tc>
      </w:tr>
      <w:tr w:rsidR="00D338B6" w:rsidRPr="00404D72" w14:paraId="46F1ECA3" w14:textId="77777777" w:rsidTr="00D338B6">
        <w:trPr>
          <w:trHeight w:val="190"/>
        </w:trPr>
        <w:tc>
          <w:tcPr>
            <w:tcW w:w="559" w:type="dxa"/>
            <w:vMerge/>
          </w:tcPr>
          <w:p w14:paraId="33FEB5C0" w14:textId="7AC660CC" w:rsidR="00D338B6" w:rsidRPr="00404D72" w:rsidRDefault="00D338B6" w:rsidP="00404D72">
            <w:pPr>
              <w:pStyle w:val="TableParagraph"/>
              <w:spacing w:line="276" w:lineRule="auto"/>
              <w:ind w:left="19"/>
              <w:rPr>
                <w:sz w:val="24"/>
                <w:szCs w:val="24"/>
              </w:rPr>
            </w:pPr>
          </w:p>
        </w:tc>
        <w:tc>
          <w:tcPr>
            <w:tcW w:w="3283" w:type="dxa"/>
          </w:tcPr>
          <w:p w14:paraId="4D8F5CD8" w14:textId="042688A0" w:rsidR="00D338B6" w:rsidRPr="00404D72" w:rsidRDefault="00D338B6" w:rsidP="00404D72">
            <w:pPr>
              <w:pStyle w:val="TableParagraph"/>
              <w:spacing w:line="276" w:lineRule="auto"/>
              <w:ind w:left="108"/>
              <w:rPr>
                <w:i/>
                <w:iCs/>
                <w:sz w:val="24"/>
                <w:szCs w:val="24"/>
              </w:rPr>
            </w:pPr>
            <w:r w:rsidRPr="00404D72">
              <w:rPr>
                <w:sz w:val="24"/>
                <w:szCs w:val="24"/>
              </w:rPr>
              <w:t>Pengumpulan dataset</w:t>
            </w:r>
          </w:p>
        </w:tc>
        <w:tc>
          <w:tcPr>
            <w:tcW w:w="359" w:type="dxa"/>
          </w:tcPr>
          <w:p w14:paraId="0FE998FF" w14:textId="77777777" w:rsidR="00D338B6" w:rsidRPr="00404D72" w:rsidRDefault="00D338B6" w:rsidP="00404D72">
            <w:pPr>
              <w:pStyle w:val="TableParagraph"/>
              <w:spacing w:line="276" w:lineRule="auto"/>
              <w:rPr>
                <w:sz w:val="24"/>
                <w:szCs w:val="24"/>
              </w:rPr>
            </w:pPr>
          </w:p>
        </w:tc>
        <w:tc>
          <w:tcPr>
            <w:tcW w:w="313" w:type="dxa"/>
            <w:shd w:val="clear" w:color="auto" w:fill="808080" w:themeFill="background1" w:themeFillShade="80"/>
          </w:tcPr>
          <w:p w14:paraId="0F9F2FE7" w14:textId="77777777" w:rsidR="00D338B6" w:rsidRPr="00404D72" w:rsidRDefault="00D338B6" w:rsidP="00404D72">
            <w:pPr>
              <w:pStyle w:val="TableParagraph"/>
              <w:spacing w:line="276" w:lineRule="auto"/>
              <w:rPr>
                <w:sz w:val="24"/>
                <w:szCs w:val="24"/>
              </w:rPr>
            </w:pPr>
          </w:p>
        </w:tc>
        <w:tc>
          <w:tcPr>
            <w:tcW w:w="336" w:type="dxa"/>
            <w:shd w:val="clear" w:color="auto" w:fill="auto"/>
          </w:tcPr>
          <w:p w14:paraId="68FD6C69" w14:textId="77777777" w:rsidR="00D338B6" w:rsidRPr="00404D72" w:rsidRDefault="00D338B6" w:rsidP="00404D72">
            <w:pPr>
              <w:pStyle w:val="TableParagraph"/>
              <w:spacing w:line="276" w:lineRule="auto"/>
              <w:rPr>
                <w:sz w:val="24"/>
                <w:szCs w:val="24"/>
              </w:rPr>
            </w:pPr>
          </w:p>
        </w:tc>
        <w:tc>
          <w:tcPr>
            <w:tcW w:w="360" w:type="dxa"/>
          </w:tcPr>
          <w:p w14:paraId="5D34DA86" w14:textId="77777777" w:rsidR="00D338B6" w:rsidRPr="00404D72" w:rsidRDefault="00D338B6" w:rsidP="00404D72">
            <w:pPr>
              <w:pStyle w:val="TableParagraph"/>
              <w:spacing w:line="276" w:lineRule="auto"/>
              <w:rPr>
                <w:sz w:val="24"/>
                <w:szCs w:val="24"/>
              </w:rPr>
            </w:pPr>
          </w:p>
        </w:tc>
        <w:tc>
          <w:tcPr>
            <w:tcW w:w="2577" w:type="dxa"/>
          </w:tcPr>
          <w:p w14:paraId="35B39F45" w14:textId="3F040896" w:rsidR="00D338B6" w:rsidRPr="00404D72" w:rsidRDefault="00D338B6" w:rsidP="00404D72">
            <w:pPr>
              <w:pStyle w:val="TableParagraph"/>
              <w:spacing w:line="276" w:lineRule="auto"/>
              <w:ind w:left="106"/>
              <w:rPr>
                <w:sz w:val="24"/>
                <w:szCs w:val="24"/>
              </w:rPr>
            </w:pPr>
            <w:r w:rsidRPr="00404D72">
              <w:rPr>
                <w:sz w:val="24"/>
                <w:szCs w:val="24"/>
              </w:rPr>
              <w:t>Frizikha Adela Putri</w:t>
            </w:r>
          </w:p>
        </w:tc>
      </w:tr>
      <w:tr w:rsidR="00D338B6" w:rsidRPr="00404D72" w14:paraId="75C3B2D7" w14:textId="77777777" w:rsidTr="00D338B6">
        <w:trPr>
          <w:trHeight w:val="137"/>
        </w:trPr>
        <w:tc>
          <w:tcPr>
            <w:tcW w:w="559" w:type="dxa"/>
            <w:vMerge/>
          </w:tcPr>
          <w:p w14:paraId="4A10097F" w14:textId="21B0D1C1" w:rsidR="00D338B6" w:rsidRPr="00404D72" w:rsidRDefault="00D338B6" w:rsidP="00404D72">
            <w:pPr>
              <w:pStyle w:val="TableParagraph"/>
              <w:spacing w:line="276" w:lineRule="auto"/>
              <w:ind w:left="19"/>
              <w:rPr>
                <w:sz w:val="24"/>
                <w:szCs w:val="24"/>
              </w:rPr>
            </w:pPr>
          </w:p>
        </w:tc>
        <w:tc>
          <w:tcPr>
            <w:tcW w:w="3283" w:type="dxa"/>
          </w:tcPr>
          <w:p w14:paraId="644936A2" w14:textId="5F67F366" w:rsidR="00D338B6" w:rsidRPr="00404D72" w:rsidRDefault="00D338B6" w:rsidP="00404D72">
            <w:pPr>
              <w:pStyle w:val="TableParagraph"/>
              <w:spacing w:line="276" w:lineRule="auto"/>
              <w:ind w:left="108"/>
              <w:rPr>
                <w:sz w:val="24"/>
                <w:szCs w:val="24"/>
              </w:rPr>
            </w:pPr>
            <w:r w:rsidRPr="00404D72">
              <w:rPr>
                <w:sz w:val="24"/>
                <w:szCs w:val="24"/>
              </w:rPr>
              <w:t>Pembuatan hardware</w:t>
            </w:r>
          </w:p>
        </w:tc>
        <w:tc>
          <w:tcPr>
            <w:tcW w:w="359" w:type="dxa"/>
          </w:tcPr>
          <w:p w14:paraId="67C1DB76" w14:textId="77777777" w:rsidR="00D338B6" w:rsidRPr="00404D72" w:rsidRDefault="00D338B6" w:rsidP="00404D72">
            <w:pPr>
              <w:pStyle w:val="TableParagraph"/>
              <w:spacing w:line="276" w:lineRule="auto"/>
              <w:rPr>
                <w:sz w:val="24"/>
                <w:szCs w:val="24"/>
              </w:rPr>
            </w:pPr>
          </w:p>
        </w:tc>
        <w:tc>
          <w:tcPr>
            <w:tcW w:w="313" w:type="dxa"/>
            <w:shd w:val="clear" w:color="auto" w:fill="808080" w:themeFill="background1" w:themeFillShade="80"/>
          </w:tcPr>
          <w:p w14:paraId="130D2C51" w14:textId="77777777" w:rsidR="00D338B6" w:rsidRPr="00404D72" w:rsidRDefault="00D338B6" w:rsidP="00404D72">
            <w:pPr>
              <w:pStyle w:val="TableParagraph"/>
              <w:spacing w:line="276" w:lineRule="auto"/>
              <w:rPr>
                <w:sz w:val="24"/>
                <w:szCs w:val="24"/>
              </w:rPr>
            </w:pPr>
          </w:p>
        </w:tc>
        <w:tc>
          <w:tcPr>
            <w:tcW w:w="336" w:type="dxa"/>
            <w:shd w:val="clear" w:color="auto" w:fill="808080" w:themeFill="background1" w:themeFillShade="80"/>
          </w:tcPr>
          <w:p w14:paraId="7B69C8DC" w14:textId="77777777" w:rsidR="00D338B6" w:rsidRPr="00404D72" w:rsidRDefault="00D338B6" w:rsidP="00404D72">
            <w:pPr>
              <w:pStyle w:val="TableParagraph"/>
              <w:spacing w:line="276" w:lineRule="auto"/>
              <w:rPr>
                <w:sz w:val="24"/>
                <w:szCs w:val="24"/>
              </w:rPr>
            </w:pPr>
          </w:p>
        </w:tc>
        <w:tc>
          <w:tcPr>
            <w:tcW w:w="360" w:type="dxa"/>
            <w:shd w:val="clear" w:color="auto" w:fill="auto"/>
          </w:tcPr>
          <w:p w14:paraId="244B8AEC" w14:textId="77777777" w:rsidR="00D338B6" w:rsidRPr="00404D72" w:rsidRDefault="00D338B6" w:rsidP="00404D72">
            <w:pPr>
              <w:pStyle w:val="TableParagraph"/>
              <w:spacing w:line="276" w:lineRule="auto"/>
              <w:rPr>
                <w:sz w:val="24"/>
                <w:szCs w:val="24"/>
              </w:rPr>
            </w:pPr>
          </w:p>
        </w:tc>
        <w:tc>
          <w:tcPr>
            <w:tcW w:w="2577" w:type="dxa"/>
          </w:tcPr>
          <w:p w14:paraId="5A75D6F1" w14:textId="5536D3FF" w:rsidR="00D338B6" w:rsidRPr="00404D72" w:rsidRDefault="00D338B6" w:rsidP="00404D72">
            <w:pPr>
              <w:pStyle w:val="TableParagraph"/>
              <w:spacing w:line="276" w:lineRule="auto"/>
              <w:ind w:left="106"/>
              <w:rPr>
                <w:sz w:val="24"/>
                <w:szCs w:val="24"/>
              </w:rPr>
            </w:pPr>
            <w:r w:rsidRPr="00404D72">
              <w:rPr>
                <w:sz w:val="24"/>
                <w:szCs w:val="24"/>
              </w:rPr>
              <w:t>Rizki Sarhans</w:t>
            </w:r>
          </w:p>
        </w:tc>
      </w:tr>
      <w:tr w:rsidR="00D338B6" w:rsidRPr="00404D72" w14:paraId="578C30E4" w14:textId="77777777" w:rsidTr="00D338B6">
        <w:trPr>
          <w:trHeight w:val="352"/>
        </w:trPr>
        <w:tc>
          <w:tcPr>
            <w:tcW w:w="559" w:type="dxa"/>
            <w:vMerge/>
          </w:tcPr>
          <w:p w14:paraId="6FB0DEDC" w14:textId="14159028" w:rsidR="00D338B6" w:rsidRPr="00404D72" w:rsidRDefault="00D338B6" w:rsidP="00404D72">
            <w:pPr>
              <w:pStyle w:val="TableParagraph"/>
              <w:spacing w:line="276" w:lineRule="auto"/>
              <w:ind w:left="19"/>
              <w:rPr>
                <w:sz w:val="24"/>
                <w:szCs w:val="24"/>
              </w:rPr>
            </w:pPr>
          </w:p>
        </w:tc>
        <w:tc>
          <w:tcPr>
            <w:tcW w:w="3283" w:type="dxa"/>
          </w:tcPr>
          <w:p w14:paraId="6F628864" w14:textId="68B840CC" w:rsidR="00D338B6" w:rsidRPr="00404D72" w:rsidRDefault="00D338B6" w:rsidP="00404D72">
            <w:pPr>
              <w:pStyle w:val="TableParagraph"/>
              <w:spacing w:line="276" w:lineRule="auto"/>
              <w:ind w:left="108"/>
              <w:rPr>
                <w:sz w:val="24"/>
                <w:szCs w:val="24"/>
              </w:rPr>
            </w:pPr>
            <w:r w:rsidRPr="00404D72">
              <w:rPr>
                <w:sz w:val="24"/>
                <w:szCs w:val="24"/>
              </w:rPr>
              <w:t xml:space="preserve">Implementasi sistem IoT  </w:t>
            </w:r>
          </w:p>
        </w:tc>
        <w:tc>
          <w:tcPr>
            <w:tcW w:w="359" w:type="dxa"/>
          </w:tcPr>
          <w:p w14:paraId="321768E1" w14:textId="77777777" w:rsidR="00D338B6" w:rsidRPr="00404D72" w:rsidRDefault="00D338B6" w:rsidP="00404D72">
            <w:pPr>
              <w:pStyle w:val="TableParagraph"/>
              <w:spacing w:line="276" w:lineRule="auto"/>
              <w:rPr>
                <w:sz w:val="24"/>
                <w:szCs w:val="24"/>
              </w:rPr>
            </w:pPr>
          </w:p>
        </w:tc>
        <w:tc>
          <w:tcPr>
            <w:tcW w:w="313" w:type="dxa"/>
            <w:shd w:val="clear" w:color="auto" w:fill="808080" w:themeFill="background1" w:themeFillShade="80"/>
          </w:tcPr>
          <w:p w14:paraId="471F3FA7" w14:textId="77777777" w:rsidR="00D338B6" w:rsidRPr="00404D72" w:rsidRDefault="00D338B6" w:rsidP="00404D72">
            <w:pPr>
              <w:pStyle w:val="TableParagraph"/>
              <w:spacing w:line="276" w:lineRule="auto"/>
              <w:rPr>
                <w:sz w:val="24"/>
                <w:szCs w:val="24"/>
              </w:rPr>
            </w:pPr>
          </w:p>
        </w:tc>
        <w:tc>
          <w:tcPr>
            <w:tcW w:w="336" w:type="dxa"/>
            <w:shd w:val="clear" w:color="auto" w:fill="808080" w:themeFill="background1" w:themeFillShade="80"/>
          </w:tcPr>
          <w:p w14:paraId="14D9C130" w14:textId="77777777" w:rsidR="00D338B6" w:rsidRPr="00404D72" w:rsidRDefault="00D338B6" w:rsidP="00404D72">
            <w:pPr>
              <w:pStyle w:val="TableParagraph"/>
              <w:spacing w:line="276" w:lineRule="auto"/>
              <w:rPr>
                <w:sz w:val="24"/>
                <w:szCs w:val="24"/>
              </w:rPr>
            </w:pPr>
          </w:p>
        </w:tc>
        <w:tc>
          <w:tcPr>
            <w:tcW w:w="360" w:type="dxa"/>
            <w:shd w:val="clear" w:color="auto" w:fill="auto"/>
          </w:tcPr>
          <w:p w14:paraId="00D507E9" w14:textId="77777777" w:rsidR="00D338B6" w:rsidRPr="00404D72" w:rsidRDefault="00D338B6" w:rsidP="00404D72">
            <w:pPr>
              <w:pStyle w:val="TableParagraph"/>
              <w:spacing w:line="276" w:lineRule="auto"/>
              <w:rPr>
                <w:sz w:val="24"/>
                <w:szCs w:val="24"/>
              </w:rPr>
            </w:pPr>
          </w:p>
        </w:tc>
        <w:tc>
          <w:tcPr>
            <w:tcW w:w="2577" w:type="dxa"/>
          </w:tcPr>
          <w:p w14:paraId="3513E6DB" w14:textId="6870C40B" w:rsidR="00D338B6" w:rsidRPr="00404D72" w:rsidRDefault="00D338B6" w:rsidP="00404D72">
            <w:pPr>
              <w:pStyle w:val="TableParagraph"/>
              <w:spacing w:line="276" w:lineRule="auto"/>
              <w:ind w:left="106"/>
              <w:rPr>
                <w:sz w:val="24"/>
                <w:szCs w:val="24"/>
              </w:rPr>
            </w:pPr>
            <w:r w:rsidRPr="00404D72">
              <w:rPr>
                <w:sz w:val="24"/>
                <w:szCs w:val="24"/>
              </w:rPr>
              <w:t>Rizki Sarhans</w:t>
            </w:r>
          </w:p>
        </w:tc>
      </w:tr>
      <w:tr w:rsidR="00D338B6" w:rsidRPr="00404D72" w14:paraId="33994B82" w14:textId="77777777" w:rsidTr="00D338B6">
        <w:trPr>
          <w:trHeight w:val="633"/>
        </w:trPr>
        <w:tc>
          <w:tcPr>
            <w:tcW w:w="559" w:type="dxa"/>
            <w:vMerge/>
          </w:tcPr>
          <w:p w14:paraId="60ECAB16" w14:textId="53183658" w:rsidR="00D338B6" w:rsidRPr="00404D72" w:rsidRDefault="00D338B6" w:rsidP="00404D72">
            <w:pPr>
              <w:pStyle w:val="TableParagraph"/>
              <w:spacing w:line="276" w:lineRule="auto"/>
              <w:ind w:left="19"/>
              <w:rPr>
                <w:sz w:val="24"/>
                <w:szCs w:val="24"/>
              </w:rPr>
            </w:pPr>
          </w:p>
        </w:tc>
        <w:tc>
          <w:tcPr>
            <w:tcW w:w="3283" w:type="dxa"/>
          </w:tcPr>
          <w:p w14:paraId="3EFB2CA7" w14:textId="29ED3E9B" w:rsidR="00D338B6" w:rsidRPr="00404D72" w:rsidRDefault="00D338B6" w:rsidP="00404D72">
            <w:pPr>
              <w:pStyle w:val="TableParagraph"/>
              <w:spacing w:line="276" w:lineRule="auto"/>
              <w:ind w:left="108"/>
              <w:rPr>
                <w:sz w:val="24"/>
                <w:szCs w:val="24"/>
              </w:rPr>
            </w:pPr>
            <w:r w:rsidRPr="00404D72">
              <w:rPr>
                <w:sz w:val="24"/>
                <w:szCs w:val="24"/>
              </w:rPr>
              <w:t xml:space="preserve">Pengembangan model </w:t>
            </w:r>
            <w:r w:rsidRPr="00404D72">
              <w:rPr>
                <w:i/>
                <w:iCs/>
                <w:sz w:val="24"/>
                <w:szCs w:val="24"/>
              </w:rPr>
              <w:t>deep learning</w:t>
            </w:r>
          </w:p>
        </w:tc>
        <w:tc>
          <w:tcPr>
            <w:tcW w:w="359" w:type="dxa"/>
            <w:shd w:val="clear" w:color="auto" w:fill="auto"/>
          </w:tcPr>
          <w:p w14:paraId="44ECE965" w14:textId="77777777" w:rsidR="00D338B6" w:rsidRPr="00404D72" w:rsidRDefault="00D338B6" w:rsidP="00404D72">
            <w:pPr>
              <w:pStyle w:val="TableParagraph"/>
              <w:spacing w:line="276" w:lineRule="auto"/>
              <w:rPr>
                <w:sz w:val="24"/>
                <w:szCs w:val="24"/>
              </w:rPr>
            </w:pPr>
          </w:p>
        </w:tc>
        <w:tc>
          <w:tcPr>
            <w:tcW w:w="313" w:type="dxa"/>
            <w:shd w:val="clear" w:color="auto" w:fill="auto"/>
          </w:tcPr>
          <w:p w14:paraId="4FC2A2A7" w14:textId="77777777" w:rsidR="00D338B6" w:rsidRPr="00404D72" w:rsidRDefault="00D338B6" w:rsidP="00404D72">
            <w:pPr>
              <w:pStyle w:val="TableParagraph"/>
              <w:spacing w:line="276" w:lineRule="auto"/>
              <w:rPr>
                <w:sz w:val="24"/>
                <w:szCs w:val="24"/>
              </w:rPr>
            </w:pPr>
          </w:p>
        </w:tc>
        <w:tc>
          <w:tcPr>
            <w:tcW w:w="336" w:type="dxa"/>
            <w:shd w:val="clear" w:color="auto" w:fill="808080" w:themeFill="background1" w:themeFillShade="80"/>
          </w:tcPr>
          <w:p w14:paraId="78E6CE23" w14:textId="77777777" w:rsidR="00D338B6" w:rsidRPr="00404D72" w:rsidRDefault="00D338B6" w:rsidP="00404D72">
            <w:pPr>
              <w:pStyle w:val="TableParagraph"/>
              <w:spacing w:line="276" w:lineRule="auto"/>
              <w:rPr>
                <w:sz w:val="24"/>
                <w:szCs w:val="24"/>
              </w:rPr>
            </w:pPr>
          </w:p>
        </w:tc>
        <w:tc>
          <w:tcPr>
            <w:tcW w:w="360" w:type="dxa"/>
            <w:shd w:val="clear" w:color="auto" w:fill="808080" w:themeFill="background1" w:themeFillShade="80"/>
          </w:tcPr>
          <w:p w14:paraId="497EFD04" w14:textId="77777777" w:rsidR="00D338B6" w:rsidRPr="00404D72" w:rsidRDefault="00D338B6" w:rsidP="00404D72">
            <w:pPr>
              <w:pStyle w:val="TableParagraph"/>
              <w:spacing w:line="276" w:lineRule="auto"/>
              <w:rPr>
                <w:sz w:val="24"/>
                <w:szCs w:val="24"/>
              </w:rPr>
            </w:pPr>
          </w:p>
        </w:tc>
        <w:tc>
          <w:tcPr>
            <w:tcW w:w="2577" w:type="dxa"/>
          </w:tcPr>
          <w:p w14:paraId="25A48544" w14:textId="54DB0DCD" w:rsidR="00D338B6" w:rsidRPr="00404D72" w:rsidRDefault="00D338B6" w:rsidP="00404D72">
            <w:pPr>
              <w:pStyle w:val="TableParagraph"/>
              <w:spacing w:line="276" w:lineRule="auto"/>
              <w:ind w:left="106"/>
              <w:rPr>
                <w:sz w:val="24"/>
                <w:szCs w:val="24"/>
              </w:rPr>
            </w:pPr>
            <w:r w:rsidRPr="00404D72">
              <w:rPr>
                <w:sz w:val="24"/>
                <w:szCs w:val="24"/>
              </w:rPr>
              <w:t>Azizah Novi Delfianti</w:t>
            </w:r>
          </w:p>
        </w:tc>
      </w:tr>
      <w:tr w:rsidR="00416A4A" w:rsidRPr="00404D72" w14:paraId="75F77ECD" w14:textId="77777777" w:rsidTr="00D338B6">
        <w:trPr>
          <w:trHeight w:val="317"/>
        </w:trPr>
        <w:tc>
          <w:tcPr>
            <w:tcW w:w="559" w:type="dxa"/>
            <w:vMerge w:val="restart"/>
          </w:tcPr>
          <w:p w14:paraId="383C8E68" w14:textId="77777777" w:rsidR="00416A4A" w:rsidRPr="00404D72" w:rsidRDefault="00416A4A" w:rsidP="00404D72">
            <w:pPr>
              <w:pStyle w:val="TableParagraph"/>
              <w:spacing w:line="276" w:lineRule="auto"/>
              <w:ind w:left="131"/>
              <w:rPr>
                <w:b/>
                <w:sz w:val="24"/>
                <w:szCs w:val="24"/>
              </w:rPr>
            </w:pPr>
            <w:r w:rsidRPr="00404D72">
              <w:rPr>
                <w:b/>
                <w:spacing w:val="-5"/>
                <w:sz w:val="24"/>
                <w:szCs w:val="24"/>
              </w:rPr>
              <w:lastRenderedPageBreak/>
              <w:t>No</w:t>
            </w:r>
          </w:p>
        </w:tc>
        <w:tc>
          <w:tcPr>
            <w:tcW w:w="3283" w:type="dxa"/>
            <w:vMerge w:val="restart"/>
          </w:tcPr>
          <w:p w14:paraId="062FF969" w14:textId="77777777" w:rsidR="00416A4A" w:rsidRPr="00404D72" w:rsidRDefault="00416A4A" w:rsidP="00404D72">
            <w:pPr>
              <w:pStyle w:val="TableParagraph"/>
              <w:spacing w:line="276" w:lineRule="auto"/>
              <w:ind w:left="888"/>
              <w:rPr>
                <w:b/>
                <w:sz w:val="24"/>
                <w:szCs w:val="24"/>
              </w:rPr>
            </w:pPr>
            <w:r w:rsidRPr="00404D72">
              <w:rPr>
                <w:b/>
                <w:sz w:val="24"/>
                <w:szCs w:val="24"/>
              </w:rPr>
              <w:t>Jenis</w:t>
            </w:r>
            <w:r w:rsidRPr="00404D72">
              <w:rPr>
                <w:b/>
                <w:spacing w:val="-1"/>
                <w:sz w:val="24"/>
                <w:szCs w:val="24"/>
              </w:rPr>
              <w:t xml:space="preserve"> </w:t>
            </w:r>
            <w:r w:rsidRPr="00404D72">
              <w:rPr>
                <w:b/>
                <w:spacing w:val="-2"/>
                <w:sz w:val="24"/>
                <w:szCs w:val="24"/>
              </w:rPr>
              <w:t>Kegiatan</w:t>
            </w:r>
          </w:p>
        </w:tc>
        <w:tc>
          <w:tcPr>
            <w:tcW w:w="1368" w:type="dxa"/>
            <w:gridSpan w:val="4"/>
          </w:tcPr>
          <w:p w14:paraId="797FEB83" w14:textId="77777777" w:rsidR="00416A4A" w:rsidRPr="00404D72" w:rsidRDefault="00416A4A" w:rsidP="00404D72">
            <w:pPr>
              <w:pStyle w:val="TableParagraph"/>
              <w:spacing w:line="276" w:lineRule="auto"/>
              <w:ind w:left="592"/>
              <w:rPr>
                <w:b/>
                <w:sz w:val="24"/>
                <w:szCs w:val="24"/>
              </w:rPr>
            </w:pPr>
            <w:r w:rsidRPr="00404D72">
              <w:rPr>
                <w:b/>
                <w:spacing w:val="-2"/>
                <w:sz w:val="24"/>
                <w:szCs w:val="24"/>
              </w:rPr>
              <w:t>Bulan</w:t>
            </w:r>
          </w:p>
        </w:tc>
        <w:tc>
          <w:tcPr>
            <w:tcW w:w="2577" w:type="dxa"/>
          </w:tcPr>
          <w:p w14:paraId="3B7AED89" w14:textId="77777777" w:rsidR="00416A4A" w:rsidRPr="00404D72" w:rsidRDefault="00416A4A" w:rsidP="00404D72">
            <w:pPr>
              <w:pStyle w:val="TableParagraph"/>
              <w:spacing w:line="276" w:lineRule="auto"/>
              <w:ind w:left="132"/>
              <w:rPr>
                <w:b/>
                <w:sz w:val="24"/>
                <w:szCs w:val="24"/>
              </w:rPr>
            </w:pPr>
            <w:r w:rsidRPr="00404D72">
              <w:rPr>
                <w:b/>
                <w:spacing w:val="-2"/>
                <w:sz w:val="24"/>
                <w:szCs w:val="24"/>
              </w:rPr>
              <w:t>Penanggungjawab</w:t>
            </w:r>
          </w:p>
        </w:tc>
      </w:tr>
      <w:tr w:rsidR="00D338B6" w:rsidRPr="00404D72" w14:paraId="1CA9E752" w14:textId="77777777" w:rsidTr="00D338B6">
        <w:trPr>
          <w:trHeight w:val="316"/>
        </w:trPr>
        <w:tc>
          <w:tcPr>
            <w:tcW w:w="559" w:type="dxa"/>
            <w:vMerge/>
            <w:tcBorders>
              <w:top w:val="nil"/>
            </w:tcBorders>
          </w:tcPr>
          <w:p w14:paraId="32C87D1A" w14:textId="77777777" w:rsidR="00D338B6" w:rsidRPr="00404D72" w:rsidRDefault="00D338B6" w:rsidP="00404D72">
            <w:pPr>
              <w:spacing w:after="0"/>
              <w:rPr>
                <w:szCs w:val="24"/>
              </w:rPr>
            </w:pPr>
          </w:p>
        </w:tc>
        <w:tc>
          <w:tcPr>
            <w:tcW w:w="3283" w:type="dxa"/>
            <w:vMerge/>
            <w:tcBorders>
              <w:top w:val="nil"/>
            </w:tcBorders>
          </w:tcPr>
          <w:p w14:paraId="50742762" w14:textId="77777777" w:rsidR="00D338B6" w:rsidRPr="00404D72" w:rsidRDefault="00D338B6" w:rsidP="00404D72">
            <w:pPr>
              <w:spacing w:after="0"/>
              <w:rPr>
                <w:szCs w:val="24"/>
              </w:rPr>
            </w:pPr>
          </w:p>
        </w:tc>
        <w:tc>
          <w:tcPr>
            <w:tcW w:w="359" w:type="dxa"/>
          </w:tcPr>
          <w:p w14:paraId="1317CBBF" w14:textId="77777777" w:rsidR="00D338B6" w:rsidRPr="00404D72" w:rsidRDefault="00D338B6" w:rsidP="00404D72">
            <w:pPr>
              <w:pStyle w:val="TableParagraph"/>
              <w:spacing w:line="276" w:lineRule="auto"/>
              <w:ind w:left="118"/>
              <w:rPr>
                <w:b/>
                <w:sz w:val="24"/>
                <w:szCs w:val="24"/>
              </w:rPr>
            </w:pPr>
            <w:r w:rsidRPr="00404D72">
              <w:rPr>
                <w:b/>
                <w:spacing w:val="-10"/>
                <w:sz w:val="24"/>
                <w:szCs w:val="24"/>
              </w:rPr>
              <w:t>1</w:t>
            </w:r>
          </w:p>
        </w:tc>
        <w:tc>
          <w:tcPr>
            <w:tcW w:w="313" w:type="dxa"/>
          </w:tcPr>
          <w:p w14:paraId="12F01C81" w14:textId="77777777" w:rsidR="00D338B6" w:rsidRPr="00404D72" w:rsidRDefault="00D338B6" w:rsidP="00404D72">
            <w:pPr>
              <w:pStyle w:val="TableParagraph"/>
              <w:spacing w:line="276" w:lineRule="auto"/>
              <w:ind w:left="106"/>
              <w:rPr>
                <w:b/>
                <w:sz w:val="24"/>
                <w:szCs w:val="24"/>
              </w:rPr>
            </w:pPr>
            <w:r w:rsidRPr="00404D72">
              <w:rPr>
                <w:b/>
                <w:spacing w:val="-10"/>
                <w:sz w:val="24"/>
                <w:szCs w:val="24"/>
              </w:rPr>
              <w:t>2</w:t>
            </w:r>
          </w:p>
        </w:tc>
        <w:tc>
          <w:tcPr>
            <w:tcW w:w="336" w:type="dxa"/>
          </w:tcPr>
          <w:p w14:paraId="20824A98" w14:textId="77777777" w:rsidR="00D338B6" w:rsidRPr="00404D72" w:rsidRDefault="00D338B6" w:rsidP="00404D72">
            <w:pPr>
              <w:pStyle w:val="TableParagraph"/>
              <w:spacing w:line="276" w:lineRule="auto"/>
              <w:ind w:left="126"/>
              <w:rPr>
                <w:b/>
                <w:sz w:val="24"/>
                <w:szCs w:val="24"/>
              </w:rPr>
            </w:pPr>
            <w:r w:rsidRPr="00404D72">
              <w:rPr>
                <w:b/>
                <w:spacing w:val="-10"/>
                <w:sz w:val="24"/>
                <w:szCs w:val="24"/>
              </w:rPr>
              <w:t>3</w:t>
            </w:r>
          </w:p>
        </w:tc>
        <w:tc>
          <w:tcPr>
            <w:tcW w:w="360" w:type="dxa"/>
          </w:tcPr>
          <w:p w14:paraId="417478DE" w14:textId="77777777" w:rsidR="00D338B6" w:rsidRPr="00404D72" w:rsidRDefault="00D338B6" w:rsidP="00404D72">
            <w:pPr>
              <w:pStyle w:val="TableParagraph"/>
              <w:spacing w:line="276" w:lineRule="auto"/>
              <w:ind w:left="132"/>
              <w:rPr>
                <w:b/>
                <w:sz w:val="24"/>
                <w:szCs w:val="24"/>
              </w:rPr>
            </w:pPr>
            <w:r w:rsidRPr="00404D72">
              <w:rPr>
                <w:b/>
                <w:spacing w:val="-10"/>
                <w:sz w:val="24"/>
                <w:szCs w:val="24"/>
              </w:rPr>
              <w:t>4</w:t>
            </w:r>
          </w:p>
        </w:tc>
        <w:tc>
          <w:tcPr>
            <w:tcW w:w="2577" w:type="dxa"/>
            <w:tcBorders>
              <w:top w:val="nil"/>
            </w:tcBorders>
          </w:tcPr>
          <w:p w14:paraId="3CDA4586" w14:textId="77777777" w:rsidR="00D338B6" w:rsidRPr="00404D72" w:rsidRDefault="00D338B6" w:rsidP="00404D72">
            <w:pPr>
              <w:spacing w:after="0"/>
              <w:rPr>
                <w:szCs w:val="24"/>
              </w:rPr>
            </w:pPr>
          </w:p>
        </w:tc>
      </w:tr>
      <w:tr w:rsidR="00D338B6" w:rsidRPr="00404D72" w14:paraId="626715B5" w14:textId="77777777" w:rsidTr="00D338B6">
        <w:trPr>
          <w:trHeight w:val="636"/>
        </w:trPr>
        <w:tc>
          <w:tcPr>
            <w:tcW w:w="559" w:type="dxa"/>
            <w:vMerge w:val="restart"/>
          </w:tcPr>
          <w:p w14:paraId="3D1BECC3" w14:textId="77777777" w:rsidR="00D338B6" w:rsidRPr="00404D72" w:rsidRDefault="00D338B6" w:rsidP="00404D72">
            <w:pPr>
              <w:pStyle w:val="TableParagraph"/>
              <w:spacing w:line="276" w:lineRule="auto"/>
              <w:ind w:left="19"/>
              <w:rPr>
                <w:sz w:val="24"/>
                <w:szCs w:val="24"/>
              </w:rPr>
            </w:pPr>
          </w:p>
        </w:tc>
        <w:tc>
          <w:tcPr>
            <w:tcW w:w="3283" w:type="dxa"/>
          </w:tcPr>
          <w:p w14:paraId="7356C29D" w14:textId="22F6A4FE" w:rsidR="00D338B6" w:rsidRPr="00404D72" w:rsidRDefault="00D338B6" w:rsidP="00404D72">
            <w:pPr>
              <w:pStyle w:val="TableParagraph"/>
              <w:spacing w:line="276" w:lineRule="auto"/>
              <w:ind w:left="108"/>
              <w:rPr>
                <w:sz w:val="24"/>
                <w:szCs w:val="24"/>
              </w:rPr>
            </w:pPr>
            <w:r w:rsidRPr="00404D72">
              <w:rPr>
                <w:sz w:val="24"/>
                <w:szCs w:val="24"/>
              </w:rPr>
              <w:t xml:space="preserve">Pembuatan </w:t>
            </w:r>
            <w:r>
              <w:rPr>
                <w:sz w:val="24"/>
                <w:szCs w:val="24"/>
              </w:rPr>
              <w:t xml:space="preserve">sistem </w:t>
            </w:r>
            <w:r w:rsidRPr="00404D72">
              <w:rPr>
                <w:sz w:val="24"/>
                <w:szCs w:val="24"/>
              </w:rPr>
              <w:t xml:space="preserve">web </w:t>
            </w:r>
          </w:p>
        </w:tc>
        <w:tc>
          <w:tcPr>
            <w:tcW w:w="359" w:type="dxa"/>
          </w:tcPr>
          <w:p w14:paraId="6274EFB4" w14:textId="77777777" w:rsidR="00D338B6" w:rsidRPr="00404D72" w:rsidRDefault="00D338B6" w:rsidP="00404D72">
            <w:pPr>
              <w:pStyle w:val="TableParagraph"/>
              <w:spacing w:line="276" w:lineRule="auto"/>
              <w:rPr>
                <w:sz w:val="24"/>
                <w:szCs w:val="24"/>
              </w:rPr>
            </w:pPr>
          </w:p>
        </w:tc>
        <w:tc>
          <w:tcPr>
            <w:tcW w:w="313" w:type="dxa"/>
          </w:tcPr>
          <w:p w14:paraId="3B1CB12B" w14:textId="77777777" w:rsidR="00D338B6" w:rsidRPr="00404D72" w:rsidRDefault="00D338B6" w:rsidP="00404D72">
            <w:pPr>
              <w:pStyle w:val="TableParagraph"/>
              <w:spacing w:line="276" w:lineRule="auto"/>
              <w:rPr>
                <w:sz w:val="24"/>
                <w:szCs w:val="24"/>
              </w:rPr>
            </w:pPr>
          </w:p>
        </w:tc>
        <w:tc>
          <w:tcPr>
            <w:tcW w:w="336" w:type="dxa"/>
            <w:shd w:val="clear" w:color="auto" w:fill="808080" w:themeFill="background1" w:themeFillShade="80"/>
          </w:tcPr>
          <w:p w14:paraId="56C5A439" w14:textId="77777777" w:rsidR="00D338B6" w:rsidRPr="00404D72" w:rsidRDefault="00D338B6" w:rsidP="00404D72">
            <w:pPr>
              <w:pStyle w:val="TableParagraph"/>
              <w:spacing w:line="276" w:lineRule="auto"/>
              <w:rPr>
                <w:sz w:val="24"/>
                <w:szCs w:val="24"/>
              </w:rPr>
            </w:pPr>
          </w:p>
        </w:tc>
        <w:tc>
          <w:tcPr>
            <w:tcW w:w="360" w:type="dxa"/>
            <w:shd w:val="clear" w:color="auto" w:fill="808080" w:themeFill="background1" w:themeFillShade="80"/>
          </w:tcPr>
          <w:p w14:paraId="773A043B" w14:textId="77777777" w:rsidR="00D338B6" w:rsidRPr="00404D72" w:rsidRDefault="00D338B6" w:rsidP="00404D72">
            <w:pPr>
              <w:pStyle w:val="TableParagraph"/>
              <w:spacing w:line="276" w:lineRule="auto"/>
              <w:rPr>
                <w:sz w:val="24"/>
                <w:szCs w:val="24"/>
              </w:rPr>
            </w:pPr>
          </w:p>
        </w:tc>
        <w:tc>
          <w:tcPr>
            <w:tcW w:w="2577" w:type="dxa"/>
          </w:tcPr>
          <w:p w14:paraId="1E3495E4" w14:textId="38951A4A" w:rsidR="00D338B6" w:rsidRPr="00404D72" w:rsidRDefault="00D338B6" w:rsidP="00404D72">
            <w:pPr>
              <w:pStyle w:val="TableParagraph"/>
              <w:spacing w:line="276" w:lineRule="auto"/>
              <w:ind w:left="106"/>
              <w:rPr>
                <w:sz w:val="24"/>
                <w:szCs w:val="24"/>
              </w:rPr>
            </w:pPr>
            <w:r w:rsidRPr="00404D72">
              <w:rPr>
                <w:sz w:val="24"/>
                <w:szCs w:val="24"/>
              </w:rPr>
              <w:t>Azizah Novi Delfianti</w:t>
            </w:r>
          </w:p>
        </w:tc>
      </w:tr>
      <w:tr w:rsidR="00D338B6" w:rsidRPr="00404D72" w14:paraId="45A97D26" w14:textId="77777777" w:rsidTr="00D338B6">
        <w:trPr>
          <w:trHeight w:val="636"/>
        </w:trPr>
        <w:tc>
          <w:tcPr>
            <w:tcW w:w="559" w:type="dxa"/>
            <w:vMerge/>
          </w:tcPr>
          <w:p w14:paraId="40572239" w14:textId="77777777" w:rsidR="00D338B6" w:rsidRPr="00404D72" w:rsidRDefault="00D338B6" w:rsidP="00404D72">
            <w:pPr>
              <w:pStyle w:val="TableParagraph"/>
              <w:spacing w:line="276" w:lineRule="auto"/>
              <w:ind w:left="19"/>
              <w:rPr>
                <w:sz w:val="24"/>
                <w:szCs w:val="24"/>
              </w:rPr>
            </w:pPr>
          </w:p>
        </w:tc>
        <w:tc>
          <w:tcPr>
            <w:tcW w:w="3283" w:type="dxa"/>
          </w:tcPr>
          <w:p w14:paraId="69C8CE47" w14:textId="71C1F34F" w:rsidR="00D338B6" w:rsidRPr="00404D72" w:rsidRDefault="00D338B6" w:rsidP="00404D72">
            <w:pPr>
              <w:pStyle w:val="TableParagraph"/>
              <w:spacing w:line="276" w:lineRule="auto"/>
              <w:ind w:left="108"/>
              <w:rPr>
                <w:sz w:val="24"/>
                <w:szCs w:val="24"/>
              </w:rPr>
            </w:pPr>
            <w:r w:rsidRPr="00404D72">
              <w:rPr>
                <w:sz w:val="24"/>
                <w:szCs w:val="24"/>
              </w:rPr>
              <w:t>Integrasi</w:t>
            </w:r>
            <w:r>
              <w:rPr>
                <w:sz w:val="24"/>
                <w:szCs w:val="24"/>
              </w:rPr>
              <w:t xml:space="preserve"> </w:t>
            </w:r>
            <w:r w:rsidRPr="00404D72">
              <w:rPr>
                <w:sz w:val="24"/>
                <w:szCs w:val="24"/>
              </w:rPr>
              <w:t xml:space="preserve">sistem </w:t>
            </w:r>
          </w:p>
        </w:tc>
        <w:tc>
          <w:tcPr>
            <w:tcW w:w="359" w:type="dxa"/>
          </w:tcPr>
          <w:p w14:paraId="579E775F" w14:textId="77777777" w:rsidR="00D338B6" w:rsidRPr="00404D72" w:rsidRDefault="00D338B6" w:rsidP="00404D72">
            <w:pPr>
              <w:pStyle w:val="TableParagraph"/>
              <w:spacing w:line="276" w:lineRule="auto"/>
              <w:rPr>
                <w:sz w:val="24"/>
                <w:szCs w:val="24"/>
              </w:rPr>
            </w:pPr>
          </w:p>
        </w:tc>
        <w:tc>
          <w:tcPr>
            <w:tcW w:w="313" w:type="dxa"/>
          </w:tcPr>
          <w:p w14:paraId="755661D5" w14:textId="77777777" w:rsidR="00D338B6" w:rsidRPr="00404D72" w:rsidRDefault="00D338B6" w:rsidP="00404D72">
            <w:pPr>
              <w:pStyle w:val="TableParagraph"/>
              <w:spacing w:line="276" w:lineRule="auto"/>
              <w:rPr>
                <w:sz w:val="24"/>
                <w:szCs w:val="24"/>
              </w:rPr>
            </w:pPr>
          </w:p>
        </w:tc>
        <w:tc>
          <w:tcPr>
            <w:tcW w:w="336" w:type="dxa"/>
            <w:shd w:val="clear" w:color="auto" w:fill="auto"/>
          </w:tcPr>
          <w:p w14:paraId="0DF41EEB" w14:textId="77777777" w:rsidR="00D338B6" w:rsidRPr="00404D72" w:rsidRDefault="00D338B6" w:rsidP="00404D72">
            <w:pPr>
              <w:pStyle w:val="TableParagraph"/>
              <w:spacing w:line="276" w:lineRule="auto"/>
              <w:rPr>
                <w:sz w:val="24"/>
                <w:szCs w:val="24"/>
              </w:rPr>
            </w:pPr>
          </w:p>
        </w:tc>
        <w:tc>
          <w:tcPr>
            <w:tcW w:w="360" w:type="dxa"/>
            <w:shd w:val="clear" w:color="auto" w:fill="808080" w:themeFill="background1" w:themeFillShade="80"/>
          </w:tcPr>
          <w:p w14:paraId="6952DEA2" w14:textId="77777777" w:rsidR="00D338B6" w:rsidRPr="00404D72" w:rsidRDefault="00D338B6" w:rsidP="00404D72">
            <w:pPr>
              <w:pStyle w:val="TableParagraph"/>
              <w:spacing w:line="276" w:lineRule="auto"/>
              <w:rPr>
                <w:sz w:val="24"/>
                <w:szCs w:val="24"/>
              </w:rPr>
            </w:pPr>
          </w:p>
        </w:tc>
        <w:tc>
          <w:tcPr>
            <w:tcW w:w="2577" w:type="dxa"/>
          </w:tcPr>
          <w:p w14:paraId="7D8DD822" w14:textId="2065CCA9" w:rsidR="00D338B6" w:rsidRPr="00404D72" w:rsidRDefault="00D338B6" w:rsidP="00404D72">
            <w:pPr>
              <w:pStyle w:val="TableParagraph"/>
              <w:spacing w:line="276" w:lineRule="auto"/>
              <w:ind w:left="106"/>
              <w:rPr>
                <w:sz w:val="24"/>
                <w:szCs w:val="24"/>
              </w:rPr>
            </w:pPr>
            <w:r w:rsidRPr="00404D72">
              <w:rPr>
                <w:sz w:val="24"/>
                <w:szCs w:val="24"/>
              </w:rPr>
              <w:t>Qalamullah Alihundrou Baaiman</w:t>
            </w:r>
          </w:p>
        </w:tc>
      </w:tr>
      <w:tr w:rsidR="00D338B6" w:rsidRPr="00404D72" w14:paraId="5001858E" w14:textId="77777777" w:rsidTr="00D338B6">
        <w:trPr>
          <w:trHeight w:val="636"/>
        </w:trPr>
        <w:tc>
          <w:tcPr>
            <w:tcW w:w="559" w:type="dxa"/>
            <w:vMerge/>
            <w:tcBorders>
              <w:bottom w:val="single" w:sz="4" w:space="0" w:color="auto"/>
            </w:tcBorders>
          </w:tcPr>
          <w:p w14:paraId="7CAD9B41" w14:textId="77777777" w:rsidR="00D338B6" w:rsidRPr="00404D72" w:rsidRDefault="00D338B6" w:rsidP="00404D72">
            <w:pPr>
              <w:pStyle w:val="TableParagraph"/>
              <w:spacing w:line="276" w:lineRule="auto"/>
              <w:ind w:left="19"/>
              <w:rPr>
                <w:sz w:val="24"/>
                <w:szCs w:val="24"/>
              </w:rPr>
            </w:pPr>
          </w:p>
        </w:tc>
        <w:tc>
          <w:tcPr>
            <w:tcW w:w="3283" w:type="dxa"/>
          </w:tcPr>
          <w:p w14:paraId="2B2A17D5" w14:textId="270A0738" w:rsidR="00D338B6" w:rsidRPr="00404D72" w:rsidRDefault="00D338B6" w:rsidP="00404D72">
            <w:pPr>
              <w:pStyle w:val="TableParagraph"/>
              <w:spacing w:line="276" w:lineRule="auto"/>
              <w:ind w:left="108"/>
              <w:rPr>
                <w:sz w:val="24"/>
                <w:szCs w:val="24"/>
              </w:rPr>
            </w:pPr>
            <w:r w:rsidRPr="00404D72">
              <w:rPr>
                <w:sz w:val="24"/>
                <w:szCs w:val="24"/>
              </w:rPr>
              <w:t xml:space="preserve">Pengujian integrasi </w:t>
            </w:r>
            <w:r>
              <w:rPr>
                <w:sz w:val="24"/>
                <w:szCs w:val="24"/>
              </w:rPr>
              <w:t xml:space="preserve">sistem </w:t>
            </w:r>
          </w:p>
        </w:tc>
        <w:tc>
          <w:tcPr>
            <w:tcW w:w="359" w:type="dxa"/>
          </w:tcPr>
          <w:p w14:paraId="08E10CBE" w14:textId="77777777" w:rsidR="00D338B6" w:rsidRPr="00404D72" w:rsidRDefault="00D338B6" w:rsidP="00404D72">
            <w:pPr>
              <w:pStyle w:val="TableParagraph"/>
              <w:spacing w:line="276" w:lineRule="auto"/>
              <w:rPr>
                <w:sz w:val="24"/>
                <w:szCs w:val="24"/>
              </w:rPr>
            </w:pPr>
          </w:p>
        </w:tc>
        <w:tc>
          <w:tcPr>
            <w:tcW w:w="313" w:type="dxa"/>
          </w:tcPr>
          <w:p w14:paraId="3CB277A4" w14:textId="77777777" w:rsidR="00D338B6" w:rsidRPr="00404D72" w:rsidRDefault="00D338B6" w:rsidP="00404D72">
            <w:pPr>
              <w:pStyle w:val="TableParagraph"/>
              <w:spacing w:line="276" w:lineRule="auto"/>
              <w:rPr>
                <w:sz w:val="24"/>
                <w:szCs w:val="24"/>
              </w:rPr>
            </w:pPr>
          </w:p>
        </w:tc>
        <w:tc>
          <w:tcPr>
            <w:tcW w:w="336" w:type="dxa"/>
            <w:shd w:val="clear" w:color="auto" w:fill="auto"/>
          </w:tcPr>
          <w:p w14:paraId="25A4A546" w14:textId="77777777" w:rsidR="00D338B6" w:rsidRPr="00404D72" w:rsidRDefault="00D338B6" w:rsidP="00404D72">
            <w:pPr>
              <w:pStyle w:val="TableParagraph"/>
              <w:spacing w:line="276" w:lineRule="auto"/>
              <w:rPr>
                <w:sz w:val="24"/>
                <w:szCs w:val="24"/>
              </w:rPr>
            </w:pPr>
          </w:p>
        </w:tc>
        <w:tc>
          <w:tcPr>
            <w:tcW w:w="360" w:type="dxa"/>
            <w:shd w:val="clear" w:color="auto" w:fill="808080" w:themeFill="background1" w:themeFillShade="80"/>
          </w:tcPr>
          <w:p w14:paraId="386527FA" w14:textId="77777777" w:rsidR="00D338B6" w:rsidRPr="00404D72" w:rsidRDefault="00D338B6" w:rsidP="00404D72">
            <w:pPr>
              <w:pStyle w:val="TableParagraph"/>
              <w:spacing w:line="276" w:lineRule="auto"/>
              <w:rPr>
                <w:sz w:val="24"/>
                <w:szCs w:val="24"/>
              </w:rPr>
            </w:pPr>
          </w:p>
        </w:tc>
        <w:tc>
          <w:tcPr>
            <w:tcW w:w="2577" w:type="dxa"/>
          </w:tcPr>
          <w:p w14:paraId="7FA3F52C" w14:textId="436083C3" w:rsidR="00D338B6" w:rsidRPr="00404D72" w:rsidRDefault="00D338B6" w:rsidP="00404D72">
            <w:pPr>
              <w:pStyle w:val="TableParagraph"/>
              <w:spacing w:line="276" w:lineRule="auto"/>
              <w:ind w:left="106"/>
              <w:rPr>
                <w:sz w:val="24"/>
                <w:szCs w:val="24"/>
              </w:rPr>
            </w:pPr>
            <w:r w:rsidRPr="00404D72">
              <w:rPr>
                <w:sz w:val="24"/>
                <w:szCs w:val="24"/>
              </w:rPr>
              <w:t>Qalamullah Alihundrou Baaiman</w:t>
            </w:r>
          </w:p>
        </w:tc>
      </w:tr>
      <w:tr w:rsidR="00D338B6" w:rsidRPr="00404D72" w14:paraId="4B40AC94" w14:textId="77777777" w:rsidTr="00D338B6">
        <w:trPr>
          <w:trHeight w:val="636"/>
        </w:trPr>
        <w:tc>
          <w:tcPr>
            <w:tcW w:w="559" w:type="dxa"/>
            <w:tcBorders>
              <w:top w:val="single" w:sz="4" w:space="0" w:color="auto"/>
            </w:tcBorders>
          </w:tcPr>
          <w:p w14:paraId="27B89E57" w14:textId="3065D657" w:rsidR="00D338B6" w:rsidRPr="00404D72" w:rsidRDefault="00D338B6" w:rsidP="00404D72">
            <w:pPr>
              <w:pStyle w:val="TableParagraph"/>
              <w:spacing w:line="276" w:lineRule="auto"/>
              <w:ind w:left="19"/>
              <w:rPr>
                <w:spacing w:val="-10"/>
                <w:sz w:val="24"/>
                <w:szCs w:val="24"/>
              </w:rPr>
            </w:pPr>
          </w:p>
        </w:tc>
        <w:tc>
          <w:tcPr>
            <w:tcW w:w="3283" w:type="dxa"/>
            <w:tcBorders>
              <w:bottom w:val="single" w:sz="8" w:space="0" w:color="000000"/>
            </w:tcBorders>
          </w:tcPr>
          <w:p w14:paraId="709F446C" w14:textId="4A17FC18" w:rsidR="00D338B6" w:rsidRPr="00404D72" w:rsidRDefault="00D338B6" w:rsidP="00404D72">
            <w:pPr>
              <w:pStyle w:val="TableParagraph"/>
              <w:spacing w:line="276" w:lineRule="auto"/>
              <w:ind w:left="108"/>
              <w:rPr>
                <w:sz w:val="24"/>
                <w:szCs w:val="24"/>
              </w:rPr>
            </w:pPr>
            <w:r w:rsidRPr="00404D72">
              <w:rPr>
                <w:sz w:val="24"/>
                <w:szCs w:val="24"/>
              </w:rPr>
              <w:t xml:space="preserve">Evaluasi hasil dan validasi </w:t>
            </w:r>
            <w:r>
              <w:rPr>
                <w:sz w:val="24"/>
                <w:szCs w:val="24"/>
              </w:rPr>
              <w:t xml:space="preserve">sistem </w:t>
            </w:r>
          </w:p>
        </w:tc>
        <w:tc>
          <w:tcPr>
            <w:tcW w:w="359" w:type="dxa"/>
          </w:tcPr>
          <w:p w14:paraId="2910D4C1" w14:textId="77777777" w:rsidR="00D338B6" w:rsidRPr="00404D72" w:rsidRDefault="00D338B6" w:rsidP="00404D72">
            <w:pPr>
              <w:pStyle w:val="TableParagraph"/>
              <w:spacing w:line="276" w:lineRule="auto"/>
              <w:rPr>
                <w:sz w:val="24"/>
                <w:szCs w:val="24"/>
              </w:rPr>
            </w:pPr>
          </w:p>
        </w:tc>
        <w:tc>
          <w:tcPr>
            <w:tcW w:w="313" w:type="dxa"/>
          </w:tcPr>
          <w:p w14:paraId="05BEAAC9" w14:textId="77777777" w:rsidR="00D338B6" w:rsidRPr="00404D72" w:rsidRDefault="00D338B6" w:rsidP="00404D72">
            <w:pPr>
              <w:pStyle w:val="TableParagraph"/>
              <w:spacing w:line="276" w:lineRule="auto"/>
              <w:rPr>
                <w:sz w:val="24"/>
                <w:szCs w:val="24"/>
              </w:rPr>
            </w:pPr>
          </w:p>
        </w:tc>
        <w:tc>
          <w:tcPr>
            <w:tcW w:w="336" w:type="dxa"/>
            <w:shd w:val="clear" w:color="auto" w:fill="auto"/>
          </w:tcPr>
          <w:p w14:paraId="7EAA9D1C" w14:textId="77777777" w:rsidR="00D338B6" w:rsidRPr="00404D72" w:rsidRDefault="00D338B6" w:rsidP="00404D72">
            <w:pPr>
              <w:pStyle w:val="TableParagraph"/>
              <w:spacing w:line="276" w:lineRule="auto"/>
              <w:rPr>
                <w:sz w:val="24"/>
                <w:szCs w:val="24"/>
              </w:rPr>
            </w:pPr>
          </w:p>
        </w:tc>
        <w:tc>
          <w:tcPr>
            <w:tcW w:w="360" w:type="dxa"/>
            <w:shd w:val="clear" w:color="auto" w:fill="808080" w:themeFill="background1" w:themeFillShade="80"/>
          </w:tcPr>
          <w:p w14:paraId="725A2EEF" w14:textId="77777777" w:rsidR="00D338B6" w:rsidRPr="00404D72" w:rsidRDefault="00D338B6" w:rsidP="00404D72">
            <w:pPr>
              <w:pStyle w:val="TableParagraph"/>
              <w:spacing w:line="276" w:lineRule="auto"/>
              <w:rPr>
                <w:sz w:val="24"/>
                <w:szCs w:val="24"/>
              </w:rPr>
            </w:pPr>
          </w:p>
        </w:tc>
        <w:tc>
          <w:tcPr>
            <w:tcW w:w="2577" w:type="dxa"/>
          </w:tcPr>
          <w:p w14:paraId="677D4158" w14:textId="77777777" w:rsidR="00D338B6" w:rsidRPr="00404D72" w:rsidRDefault="00D338B6" w:rsidP="00404D72">
            <w:pPr>
              <w:pStyle w:val="TableParagraph"/>
              <w:spacing w:line="276" w:lineRule="auto"/>
              <w:ind w:left="106"/>
              <w:rPr>
                <w:sz w:val="24"/>
                <w:szCs w:val="24"/>
              </w:rPr>
            </w:pPr>
            <w:r w:rsidRPr="00404D72">
              <w:rPr>
                <w:sz w:val="24"/>
                <w:szCs w:val="24"/>
              </w:rPr>
              <w:t>Sastri Afrina</w:t>
            </w:r>
          </w:p>
        </w:tc>
      </w:tr>
      <w:tr w:rsidR="00D338B6" w:rsidRPr="00404D72" w14:paraId="0F44DFBB" w14:textId="77777777" w:rsidTr="00D338B6">
        <w:trPr>
          <w:trHeight w:val="636"/>
        </w:trPr>
        <w:tc>
          <w:tcPr>
            <w:tcW w:w="559" w:type="dxa"/>
            <w:tcBorders>
              <w:top w:val="single" w:sz="4" w:space="0" w:color="auto"/>
            </w:tcBorders>
          </w:tcPr>
          <w:p w14:paraId="04B05BA9" w14:textId="087FD7BF" w:rsidR="00D338B6" w:rsidRPr="00404D72" w:rsidRDefault="00D338B6" w:rsidP="00404D72">
            <w:pPr>
              <w:pStyle w:val="TableParagraph"/>
              <w:spacing w:line="276" w:lineRule="auto"/>
              <w:ind w:left="19"/>
              <w:rPr>
                <w:spacing w:val="-10"/>
                <w:sz w:val="24"/>
                <w:szCs w:val="24"/>
              </w:rPr>
            </w:pPr>
            <w:r w:rsidRPr="00404D72">
              <w:rPr>
                <w:spacing w:val="-10"/>
                <w:sz w:val="24"/>
                <w:szCs w:val="24"/>
              </w:rPr>
              <w:t>2</w:t>
            </w:r>
          </w:p>
        </w:tc>
        <w:tc>
          <w:tcPr>
            <w:tcW w:w="3283" w:type="dxa"/>
            <w:tcBorders>
              <w:bottom w:val="single" w:sz="8" w:space="0" w:color="000000"/>
            </w:tcBorders>
          </w:tcPr>
          <w:p w14:paraId="7CB913B2" w14:textId="13941C28" w:rsidR="00D338B6" w:rsidRPr="00404D72" w:rsidRDefault="00D338B6" w:rsidP="00404D72">
            <w:pPr>
              <w:pStyle w:val="TableParagraph"/>
              <w:spacing w:line="276" w:lineRule="auto"/>
              <w:ind w:left="108"/>
              <w:rPr>
                <w:sz w:val="24"/>
                <w:szCs w:val="24"/>
              </w:rPr>
            </w:pPr>
            <w:r w:rsidRPr="00404D72">
              <w:rPr>
                <w:sz w:val="24"/>
                <w:szCs w:val="24"/>
              </w:rPr>
              <w:t>Pembuatan laporan kemajuan dan laporan akhir</w:t>
            </w:r>
          </w:p>
        </w:tc>
        <w:tc>
          <w:tcPr>
            <w:tcW w:w="359" w:type="dxa"/>
          </w:tcPr>
          <w:p w14:paraId="6335816F" w14:textId="77777777" w:rsidR="00D338B6" w:rsidRPr="00404D72" w:rsidRDefault="00D338B6" w:rsidP="00404D72">
            <w:pPr>
              <w:pStyle w:val="TableParagraph"/>
              <w:spacing w:line="276" w:lineRule="auto"/>
              <w:rPr>
                <w:sz w:val="24"/>
                <w:szCs w:val="24"/>
              </w:rPr>
            </w:pPr>
          </w:p>
        </w:tc>
        <w:tc>
          <w:tcPr>
            <w:tcW w:w="313" w:type="dxa"/>
          </w:tcPr>
          <w:p w14:paraId="16B35D36" w14:textId="77777777" w:rsidR="00D338B6" w:rsidRPr="00404D72" w:rsidRDefault="00D338B6" w:rsidP="00404D72">
            <w:pPr>
              <w:pStyle w:val="TableParagraph"/>
              <w:spacing w:line="276" w:lineRule="auto"/>
              <w:rPr>
                <w:sz w:val="24"/>
                <w:szCs w:val="24"/>
              </w:rPr>
            </w:pPr>
          </w:p>
        </w:tc>
        <w:tc>
          <w:tcPr>
            <w:tcW w:w="336" w:type="dxa"/>
            <w:shd w:val="clear" w:color="auto" w:fill="808080" w:themeFill="background1" w:themeFillShade="80"/>
          </w:tcPr>
          <w:p w14:paraId="7A0BAAF1" w14:textId="77777777" w:rsidR="00D338B6" w:rsidRPr="00404D72" w:rsidRDefault="00D338B6" w:rsidP="00404D72">
            <w:pPr>
              <w:pStyle w:val="TableParagraph"/>
              <w:spacing w:line="276" w:lineRule="auto"/>
              <w:rPr>
                <w:sz w:val="24"/>
                <w:szCs w:val="24"/>
              </w:rPr>
            </w:pPr>
          </w:p>
        </w:tc>
        <w:tc>
          <w:tcPr>
            <w:tcW w:w="360" w:type="dxa"/>
            <w:shd w:val="clear" w:color="auto" w:fill="808080" w:themeFill="background1" w:themeFillShade="80"/>
          </w:tcPr>
          <w:p w14:paraId="2CA9E6F3" w14:textId="77777777" w:rsidR="00D338B6" w:rsidRPr="00404D72" w:rsidRDefault="00D338B6" w:rsidP="00404D72">
            <w:pPr>
              <w:pStyle w:val="TableParagraph"/>
              <w:spacing w:line="276" w:lineRule="auto"/>
              <w:rPr>
                <w:sz w:val="24"/>
                <w:szCs w:val="24"/>
              </w:rPr>
            </w:pPr>
          </w:p>
        </w:tc>
        <w:tc>
          <w:tcPr>
            <w:tcW w:w="2577" w:type="dxa"/>
          </w:tcPr>
          <w:p w14:paraId="61D04DC8" w14:textId="61F934A7" w:rsidR="00D338B6" w:rsidRPr="00404D72" w:rsidRDefault="00D338B6" w:rsidP="00404D72">
            <w:pPr>
              <w:pStyle w:val="TableParagraph"/>
              <w:spacing w:line="276" w:lineRule="auto"/>
              <w:ind w:left="106"/>
              <w:rPr>
                <w:sz w:val="24"/>
                <w:szCs w:val="24"/>
              </w:rPr>
            </w:pPr>
            <w:r w:rsidRPr="00404D72">
              <w:rPr>
                <w:sz w:val="24"/>
                <w:szCs w:val="24"/>
              </w:rPr>
              <w:t>Sastri Afrina</w:t>
            </w:r>
          </w:p>
        </w:tc>
      </w:tr>
      <w:tr w:rsidR="00D338B6" w:rsidRPr="00404D72" w14:paraId="66D7F836" w14:textId="77777777" w:rsidTr="00882FDE">
        <w:trPr>
          <w:trHeight w:val="633"/>
        </w:trPr>
        <w:tc>
          <w:tcPr>
            <w:tcW w:w="559" w:type="dxa"/>
            <w:tcBorders>
              <w:right w:val="single" w:sz="4" w:space="0" w:color="auto"/>
            </w:tcBorders>
          </w:tcPr>
          <w:p w14:paraId="0B297AEB" w14:textId="77777777" w:rsidR="00D338B6" w:rsidRPr="00404D72" w:rsidRDefault="00D338B6" w:rsidP="00404D72">
            <w:pPr>
              <w:pStyle w:val="TableParagraph"/>
              <w:spacing w:line="276" w:lineRule="auto"/>
              <w:ind w:left="19"/>
              <w:rPr>
                <w:sz w:val="24"/>
                <w:szCs w:val="24"/>
              </w:rPr>
            </w:pPr>
            <w:r w:rsidRPr="00404D72">
              <w:rPr>
                <w:spacing w:val="-10"/>
                <w:sz w:val="24"/>
                <w:szCs w:val="24"/>
              </w:rPr>
              <w:t>3</w:t>
            </w:r>
          </w:p>
        </w:tc>
        <w:tc>
          <w:tcPr>
            <w:tcW w:w="3283" w:type="dxa"/>
            <w:tcBorders>
              <w:left w:val="single" w:sz="4" w:space="0" w:color="auto"/>
            </w:tcBorders>
          </w:tcPr>
          <w:p w14:paraId="7F535541" w14:textId="4C2A1430" w:rsidR="00D338B6" w:rsidRPr="00404D72" w:rsidRDefault="00D338B6" w:rsidP="0070063F">
            <w:pPr>
              <w:pStyle w:val="TableParagraph"/>
              <w:tabs>
                <w:tab w:val="left" w:pos="1201"/>
                <w:tab w:val="left" w:pos="2016"/>
                <w:tab w:val="left" w:pos="2834"/>
              </w:tabs>
              <w:spacing w:line="276" w:lineRule="auto"/>
              <w:ind w:left="108"/>
              <w:rPr>
                <w:sz w:val="24"/>
                <w:szCs w:val="24"/>
              </w:rPr>
            </w:pPr>
            <w:r w:rsidRPr="00404D72">
              <w:rPr>
                <w:spacing w:val="-2"/>
                <w:sz w:val="24"/>
                <w:szCs w:val="24"/>
              </w:rPr>
              <w:t>Publikasi</w:t>
            </w:r>
            <w:r>
              <w:rPr>
                <w:sz w:val="24"/>
                <w:szCs w:val="24"/>
              </w:rPr>
              <w:t xml:space="preserve"> </w:t>
            </w:r>
            <w:r w:rsidRPr="00404D72">
              <w:rPr>
                <w:spacing w:val="-2"/>
                <w:sz w:val="24"/>
                <w:szCs w:val="24"/>
              </w:rPr>
              <w:t>artikel</w:t>
            </w:r>
            <w:r>
              <w:rPr>
                <w:sz w:val="24"/>
                <w:szCs w:val="24"/>
              </w:rPr>
              <w:t xml:space="preserve"> </w:t>
            </w:r>
            <w:r w:rsidRPr="00404D72">
              <w:rPr>
                <w:spacing w:val="-2"/>
                <w:sz w:val="24"/>
                <w:szCs w:val="24"/>
              </w:rPr>
              <w:t>ilmiah</w:t>
            </w:r>
            <w:r>
              <w:rPr>
                <w:sz w:val="24"/>
                <w:szCs w:val="24"/>
              </w:rPr>
              <w:t xml:space="preserve"> </w:t>
            </w:r>
            <w:r w:rsidRPr="00404D72">
              <w:rPr>
                <w:spacing w:val="-5"/>
                <w:sz w:val="24"/>
                <w:szCs w:val="24"/>
              </w:rPr>
              <w:t>dan</w:t>
            </w:r>
            <w:r>
              <w:rPr>
                <w:sz w:val="24"/>
                <w:szCs w:val="24"/>
              </w:rPr>
              <w:t xml:space="preserve"> </w:t>
            </w:r>
            <w:r w:rsidRPr="00404D72">
              <w:rPr>
                <w:sz w:val="24"/>
                <w:szCs w:val="24"/>
              </w:rPr>
              <w:t>Pengajuan</w:t>
            </w:r>
            <w:r w:rsidRPr="00404D72">
              <w:rPr>
                <w:spacing w:val="-2"/>
                <w:sz w:val="24"/>
                <w:szCs w:val="24"/>
              </w:rPr>
              <w:t xml:space="preserve"> </w:t>
            </w:r>
            <w:r w:rsidRPr="00404D72">
              <w:rPr>
                <w:sz w:val="24"/>
                <w:szCs w:val="24"/>
              </w:rPr>
              <w:t>Paten</w:t>
            </w:r>
            <w:r w:rsidRPr="00404D72">
              <w:rPr>
                <w:spacing w:val="-2"/>
                <w:sz w:val="24"/>
                <w:szCs w:val="24"/>
              </w:rPr>
              <w:t xml:space="preserve"> </w:t>
            </w:r>
            <w:r w:rsidRPr="00404D72">
              <w:rPr>
                <w:spacing w:val="-5"/>
                <w:sz w:val="24"/>
                <w:szCs w:val="24"/>
              </w:rPr>
              <w:t>HKI</w:t>
            </w:r>
          </w:p>
        </w:tc>
        <w:tc>
          <w:tcPr>
            <w:tcW w:w="359" w:type="dxa"/>
          </w:tcPr>
          <w:p w14:paraId="3AFA8E1B" w14:textId="77777777" w:rsidR="00D338B6" w:rsidRPr="00404D72" w:rsidRDefault="00D338B6" w:rsidP="00404D72">
            <w:pPr>
              <w:pStyle w:val="TableParagraph"/>
              <w:spacing w:line="276" w:lineRule="auto"/>
              <w:rPr>
                <w:sz w:val="24"/>
                <w:szCs w:val="24"/>
              </w:rPr>
            </w:pPr>
          </w:p>
        </w:tc>
        <w:tc>
          <w:tcPr>
            <w:tcW w:w="313" w:type="dxa"/>
          </w:tcPr>
          <w:p w14:paraId="392A8670" w14:textId="77777777" w:rsidR="00D338B6" w:rsidRPr="00404D72" w:rsidRDefault="00D338B6" w:rsidP="00404D72">
            <w:pPr>
              <w:pStyle w:val="TableParagraph"/>
              <w:spacing w:line="276" w:lineRule="auto"/>
              <w:rPr>
                <w:sz w:val="24"/>
                <w:szCs w:val="24"/>
              </w:rPr>
            </w:pPr>
          </w:p>
        </w:tc>
        <w:tc>
          <w:tcPr>
            <w:tcW w:w="336" w:type="dxa"/>
          </w:tcPr>
          <w:p w14:paraId="2F744E5B" w14:textId="77777777" w:rsidR="00D338B6" w:rsidRPr="00404D72" w:rsidRDefault="00D338B6" w:rsidP="00404D72">
            <w:pPr>
              <w:pStyle w:val="TableParagraph"/>
              <w:spacing w:line="276" w:lineRule="auto"/>
              <w:rPr>
                <w:sz w:val="24"/>
                <w:szCs w:val="24"/>
              </w:rPr>
            </w:pPr>
          </w:p>
        </w:tc>
        <w:tc>
          <w:tcPr>
            <w:tcW w:w="360" w:type="dxa"/>
            <w:shd w:val="clear" w:color="auto" w:fill="808080" w:themeFill="background1" w:themeFillShade="80"/>
          </w:tcPr>
          <w:p w14:paraId="1BEEC078" w14:textId="77777777" w:rsidR="00D338B6" w:rsidRPr="00404D72" w:rsidRDefault="00D338B6" w:rsidP="00404D72">
            <w:pPr>
              <w:pStyle w:val="TableParagraph"/>
              <w:spacing w:line="276" w:lineRule="auto"/>
              <w:rPr>
                <w:sz w:val="24"/>
                <w:szCs w:val="24"/>
              </w:rPr>
            </w:pPr>
          </w:p>
        </w:tc>
        <w:tc>
          <w:tcPr>
            <w:tcW w:w="2577" w:type="dxa"/>
          </w:tcPr>
          <w:p w14:paraId="75FC305B" w14:textId="77777777" w:rsidR="00D338B6" w:rsidRPr="00404D72" w:rsidRDefault="00D338B6" w:rsidP="00404D72">
            <w:pPr>
              <w:pStyle w:val="TableParagraph"/>
              <w:spacing w:line="276" w:lineRule="auto"/>
              <w:ind w:left="106"/>
              <w:rPr>
                <w:sz w:val="24"/>
                <w:szCs w:val="24"/>
              </w:rPr>
            </w:pPr>
            <w:r w:rsidRPr="00404D72">
              <w:rPr>
                <w:sz w:val="24"/>
                <w:szCs w:val="24"/>
              </w:rPr>
              <w:t>Sastri Afrina</w:t>
            </w:r>
          </w:p>
        </w:tc>
      </w:tr>
      <w:tr w:rsidR="00D338B6" w:rsidRPr="00404D72" w14:paraId="7AA2E01F" w14:textId="77777777" w:rsidTr="00D338B6">
        <w:trPr>
          <w:trHeight w:val="633"/>
        </w:trPr>
        <w:tc>
          <w:tcPr>
            <w:tcW w:w="559" w:type="dxa"/>
          </w:tcPr>
          <w:p w14:paraId="065A11DA" w14:textId="77777777" w:rsidR="00D338B6" w:rsidRPr="00404D72" w:rsidRDefault="00D338B6" w:rsidP="00404D72">
            <w:pPr>
              <w:pStyle w:val="TableParagraph"/>
              <w:spacing w:line="276" w:lineRule="auto"/>
              <w:ind w:left="19"/>
              <w:rPr>
                <w:sz w:val="24"/>
                <w:szCs w:val="24"/>
              </w:rPr>
            </w:pPr>
            <w:r w:rsidRPr="00404D72">
              <w:rPr>
                <w:spacing w:val="-10"/>
                <w:sz w:val="24"/>
                <w:szCs w:val="24"/>
              </w:rPr>
              <w:t>4</w:t>
            </w:r>
          </w:p>
        </w:tc>
        <w:tc>
          <w:tcPr>
            <w:tcW w:w="3283" w:type="dxa"/>
          </w:tcPr>
          <w:p w14:paraId="619AAE7D" w14:textId="05682CC2" w:rsidR="00D338B6" w:rsidRPr="00404D72" w:rsidRDefault="00D338B6" w:rsidP="0070063F">
            <w:pPr>
              <w:pStyle w:val="TableParagraph"/>
              <w:tabs>
                <w:tab w:val="left" w:pos="1563"/>
                <w:tab w:val="left" w:pos="2302"/>
              </w:tabs>
              <w:spacing w:line="276" w:lineRule="auto"/>
              <w:ind w:left="108"/>
              <w:rPr>
                <w:sz w:val="24"/>
                <w:szCs w:val="24"/>
              </w:rPr>
            </w:pPr>
            <w:r w:rsidRPr="00404D72">
              <w:rPr>
                <w:spacing w:val="-2"/>
                <w:sz w:val="24"/>
                <w:szCs w:val="24"/>
              </w:rPr>
              <w:t>Pembuatan</w:t>
            </w:r>
            <w:r>
              <w:rPr>
                <w:sz w:val="24"/>
                <w:szCs w:val="24"/>
              </w:rPr>
              <w:t xml:space="preserve"> </w:t>
            </w:r>
            <w:r w:rsidRPr="00404D72">
              <w:rPr>
                <w:spacing w:val="-5"/>
                <w:sz w:val="24"/>
                <w:szCs w:val="24"/>
              </w:rPr>
              <w:t>dan</w:t>
            </w:r>
            <w:r>
              <w:rPr>
                <w:spacing w:val="-5"/>
                <w:sz w:val="24"/>
                <w:szCs w:val="24"/>
              </w:rPr>
              <w:t xml:space="preserve"> </w:t>
            </w:r>
            <w:r w:rsidRPr="00404D72">
              <w:rPr>
                <w:spacing w:val="-2"/>
                <w:sz w:val="24"/>
                <w:szCs w:val="24"/>
              </w:rPr>
              <w:t>publikasi</w:t>
            </w:r>
            <w:r>
              <w:rPr>
                <w:sz w:val="24"/>
                <w:szCs w:val="24"/>
              </w:rPr>
              <w:t xml:space="preserve"> </w:t>
            </w:r>
            <w:r w:rsidRPr="00404D72">
              <w:rPr>
                <w:sz w:val="24"/>
                <w:szCs w:val="24"/>
              </w:rPr>
              <w:t>konten</w:t>
            </w:r>
            <w:r w:rsidRPr="00404D72">
              <w:rPr>
                <w:spacing w:val="-2"/>
                <w:sz w:val="24"/>
                <w:szCs w:val="24"/>
              </w:rPr>
              <w:t xml:space="preserve"> </w:t>
            </w:r>
            <w:r w:rsidRPr="00404D72">
              <w:rPr>
                <w:sz w:val="24"/>
                <w:szCs w:val="24"/>
              </w:rPr>
              <w:t>kegiatan</w:t>
            </w:r>
            <w:r w:rsidRPr="00404D72">
              <w:rPr>
                <w:spacing w:val="-2"/>
                <w:sz w:val="24"/>
                <w:szCs w:val="24"/>
              </w:rPr>
              <w:t xml:space="preserve"> </w:t>
            </w:r>
            <w:r w:rsidRPr="00404D72">
              <w:rPr>
                <w:sz w:val="24"/>
                <w:szCs w:val="24"/>
              </w:rPr>
              <w:t>di</w:t>
            </w:r>
            <w:r w:rsidRPr="00404D72">
              <w:rPr>
                <w:spacing w:val="-1"/>
                <w:sz w:val="24"/>
                <w:szCs w:val="24"/>
              </w:rPr>
              <w:t xml:space="preserve"> </w:t>
            </w:r>
            <w:r w:rsidRPr="00404D72">
              <w:rPr>
                <w:sz w:val="24"/>
                <w:szCs w:val="24"/>
              </w:rPr>
              <w:t>media</w:t>
            </w:r>
            <w:r w:rsidRPr="00404D72">
              <w:rPr>
                <w:spacing w:val="-1"/>
                <w:sz w:val="24"/>
                <w:szCs w:val="24"/>
              </w:rPr>
              <w:t xml:space="preserve"> </w:t>
            </w:r>
            <w:r w:rsidRPr="00404D72">
              <w:rPr>
                <w:spacing w:val="-2"/>
                <w:sz w:val="24"/>
                <w:szCs w:val="24"/>
              </w:rPr>
              <w:t>sosial</w:t>
            </w:r>
          </w:p>
        </w:tc>
        <w:tc>
          <w:tcPr>
            <w:tcW w:w="359" w:type="dxa"/>
            <w:shd w:val="clear" w:color="auto" w:fill="808080" w:themeFill="background1" w:themeFillShade="80"/>
          </w:tcPr>
          <w:p w14:paraId="0624E999" w14:textId="77777777" w:rsidR="00D338B6" w:rsidRPr="00404D72" w:rsidRDefault="00D338B6" w:rsidP="00404D72">
            <w:pPr>
              <w:pStyle w:val="TableParagraph"/>
              <w:spacing w:line="276" w:lineRule="auto"/>
              <w:rPr>
                <w:sz w:val="24"/>
                <w:szCs w:val="24"/>
              </w:rPr>
            </w:pPr>
          </w:p>
        </w:tc>
        <w:tc>
          <w:tcPr>
            <w:tcW w:w="313" w:type="dxa"/>
            <w:shd w:val="clear" w:color="auto" w:fill="808080" w:themeFill="background1" w:themeFillShade="80"/>
          </w:tcPr>
          <w:p w14:paraId="5122538B" w14:textId="77777777" w:rsidR="00D338B6" w:rsidRPr="00404D72" w:rsidRDefault="00D338B6" w:rsidP="00404D72">
            <w:pPr>
              <w:pStyle w:val="TableParagraph"/>
              <w:spacing w:line="276" w:lineRule="auto"/>
              <w:rPr>
                <w:sz w:val="24"/>
                <w:szCs w:val="24"/>
              </w:rPr>
            </w:pPr>
          </w:p>
        </w:tc>
        <w:tc>
          <w:tcPr>
            <w:tcW w:w="336" w:type="dxa"/>
            <w:shd w:val="clear" w:color="auto" w:fill="808080" w:themeFill="background1" w:themeFillShade="80"/>
          </w:tcPr>
          <w:p w14:paraId="2CEBE7D8" w14:textId="77777777" w:rsidR="00D338B6" w:rsidRPr="00404D72" w:rsidRDefault="00D338B6" w:rsidP="00404D72">
            <w:pPr>
              <w:pStyle w:val="TableParagraph"/>
              <w:spacing w:line="276" w:lineRule="auto"/>
              <w:rPr>
                <w:sz w:val="24"/>
                <w:szCs w:val="24"/>
              </w:rPr>
            </w:pPr>
          </w:p>
        </w:tc>
        <w:tc>
          <w:tcPr>
            <w:tcW w:w="360" w:type="dxa"/>
            <w:shd w:val="clear" w:color="auto" w:fill="808080" w:themeFill="background1" w:themeFillShade="80"/>
          </w:tcPr>
          <w:p w14:paraId="712A15F8" w14:textId="77777777" w:rsidR="00D338B6" w:rsidRPr="00404D72" w:rsidRDefault="00D338B6" w:rsidP="00404D72">
            <w:pPr>
              <w:pStyle w:val="TableParagraph"/>
              <w:spacing w:line="276" w:lineRule="auto"/>
              <w:rPr>
                <w:sz w:val="24"/>
                <w:szCs w:val="24"/>
              </w:rPr>
            </w:pPr>
          </w:p>
        </w:tc>
        <w:tc>
          <w:tcPr>
            <w:tcW w:w="2577" w:type="dxa"/>
          </w:tcPr>
          <w:p w14:paraId="01F6F85E" w14:textId="77777777" w:rsidR="00D338B6" w:rsidRPr="00404D72" w:rsidRDefault="00D338B6" w:rsidP="00404D72">
            <w:pPr>
              <w:pStyle w:val="TableParagraph"/>
              <w:spacing w:line="276" w:lineRule="auto"/>
              <w:ind w:left="106"/>
              <w:rPr>
                <w:sz w:val="24"/>
                <w:szCs w:val="24"/>
              </w:rPr>
            </w:pPr>
            <w:r w:rsidRPr="00404D72">
              <w:rPr>
                <w:sz w:val="24"/>
                <w:szCs w:val="24"/>
              </w:rPr>
              <w:t>Frizikha Adela Putri</w:t>
            </w:r>
          </w:p>
        </w:tc>
      </w:tr>
    </w:tbl>
    <w:p w14:paraId="4915C669" w14:textId="77777777" w:rsidR="008A3545" w:rsidRPr="00404D72" w:rsidRDefault="008A3545" w:rsidP="00404D72">
      <w:pPr>
        <w:rPr>
          <w:szCs w:val="24"/>
        </w:rPr>
      </w:pPr>
    </w:p>
    <w:p w14:paraId="68289275" w14:textId="0E4E4E73" w:rsidR="009356D6" w:rsidRPr="00404D72" w:rsidRDefault="00616381" w:rsidP="00404D72">
      <w:pPr>
        <w:pStyle w:val="Judul1"/>
        <w:spacing w:after="0"/>
        <w:rPr>
          <w:szCs w:val="24"/>
        </w:rPr>
      </w:pPr>
      <w:bookmarkStart w:id="256" w:name="_Toc199017288"/>
      <w:bookmarkStart w:id="257" w:name="_Toc199017504"/>
      <w:bookmarkStart w:id="258" w:name="_Toc199017810"/>
      <w:bookmarkStart w:id="259" w:name="_Toc199017953"/>
      <w:bookmarkStart w:id="260" w:name="_Toc199018620"/>
      <w:bookmarkStart w:id="261" w:name="_Toc199018705"/>
      <w:bookmarkStart w:id="262" w:name="_Toc199018748"/>
      <w:bookmarkStart w:id="263" w:name="_Toc199018928"/>
      <w:r w:rsidRPr="00404D72">
        <w:rPr>
          <w:szCs w:val="24"/>
        </w:rPr>
        <w:t>DAFTAR PUSTAKA</w:t>
      </w:r>
      <w:bookmarkEnd w:id="254"/>
      <w:bookmarkEnd w:id="255"/>
      <w:bookmarkEnd w:id="256"/>
      <w:bookmarkEnd w:id="257"/>
      <w:bookmarkEnd w:id="258"/>
      <w:bookmarkEnd w:id="259"/>
      <w:bookmarkEnd w:id="260"/>
      <w:bookmarkEnd w:id="261"/>
      <w:bookmarkEnd w:id="262"/>
      <w:bookmarkEnd w:id="263"/>
    </w:p>
    <w:p w14:paraId="663B1ABB" w14:textId="423DB066"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szCs w:val="24"/>
        </w:rPr>
        <w:fldChar w:fldCharType="begin" w:fldLock="1"/>
      </w:r>
      <w:r w:rsidRPr="00404D72">
        <w:rPr>
          <w:szCs w:val="24"/>
        </w:rPr>
        <w:instrText xml:space="preserve">ADDIN Mendeley Bibliography CSL_BIBLIOGRAPHY </w:instrText>
      </w:r>
      <w:r w:rsidRPr="00404D72">
        <w:rPr>
          <w:szCs w:val="24"/>
        </w:rPr>
        <w:fldChar w:fldCharType="separate"/>
      </w:r>
      <w:r w:rsidRPr="00404D72">
        <w:rPr>
          <w:noProof/>
          <w:kern w:val="0"/>
          <w:szCs w:val="24"/>
        </w:rPr>
        <w:t xml:space="preserve">Adauwiyah, H.I., Kamaluddin, M.R., Al Kautsar, R.F., dan Fitroh, F. 2022. Systematic Literature Review terhadap Pemanfaatan Internet of Things (IoT) dalam Bidang Kesehatan. </w:t>
      </w:r>
      <w:r w:rsidRPr="00404D72">
        <w:rPr>
          <w:i/>
          <w:iCs/>
          <w:noProof/>
          <w:kern w:val="0"/>
          <w:szCs w:val="24"/>
        </w:rPr>
        <w:t>Applied Information System and Management (AISM)</w:t>
      </w:r>
      <w:r w:rsidRPr="00404D72">
        <w:rPr>
          <w:noProof/>
          <w:kern w:val="0"/>
          <w:szCs w:val="24"/>
        </w:rPr>
        <w:t>.  5 (2):67–74.</w:t>
      </w:r>
    </w:p>
    <w:p w14:paraId="047D5A78"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Ak, M.F. 2020. A comparative analysis of breast cancer detection and diagnosis using data visualization and machine learning applications. </w:t>
      </w:r>
      <w:r w:rsidRPr="00404D72">
        <w:rPr>
          <w:i/>
          <w:iCs/>
          <w:noProof/>
          <w:kern w:val="0"/>
          <w:szCs w:val="24"/>
        </w:rPr>
        <w:t>Healthcare (Switzerland)</w:t>
      </w:r>
      <w:r w:rsidRPr="00404D72">
        <w:rPr>
          <w:noProof/>
          <w:kern w:val="0"/>
          <w:szCs w:val="24"/>
        </w:rPr>
        <w:t>.  8 (2).</w:t>
      </w:r>
    </w:p>
    <w:p w14:paraId="58045B99"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Fischer, U., Diekmann, F., Helbich, T., Preibsch, H., Püsken, M., Wenkel, E., Wienbeck, S., dan Fallenberg, E.M. 2023. Use of contrast-enhanced mammography for diagnosis of breast cancer. </w:t>
      </w:r>
      <w:r w:rsidRPr="00404D72">
        <w:rPr>
          <w:i/>
          <w:iCs/>
          <w:noProof/>
          <w:kern w:val="0"/>
          <w:szCs w:val="24"/>
        </w:rPr>
        <w:t>Radiologie</w:t>
      </w:r>
      <w:r w:rsidRPr="00404D72">
        <w:rPr>
          <w:noProof/>
          <w:kern w:val="0"/>
          <w:szCs w:val="24"/>
        </w:rPr>
        <w:t>.  63 (12):916–924.</w:t>
      </w:r>
    </w:p>
    <w:p w14:paraId="3A3AEAA7"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Gu, J., Zhong, X., Fang, C., Lou, W., Fu, P., Woodruff, H.C., Wang, B., Jiang, T., dan Lambin, P. 2024. Deep Learning of Multimodal Ultrasound: Stratifying the Response to Neoadjuvant Chemotherapy in Breast Cancer Before Treatment. </w:t>
      </w:r>
      <w:r w:rsidRPr="00404D72">
        <w:rPr>
          <w:i/>
          <w:iCs/>
          <w:noProof/>
          <w:kern w:val="0"/>
          <w:szCs w:val="24"/>
        </w:rPr>
        <w:t>Oncologist</w:t>
      </w:r>
      <w:r w:rsidRPr="00404D72">
        <w:rPr>
          <w:noProof/>
          <w:kern w:val="0"/>
          <w:szCs w:val="24"/>
        </w:rPr>
        <w:t>.  29 (2):E187–E197.</w:t>
      </w:r>
    </w:p>
    <w:p w14:paraId="0148DBFE"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Gunawan, A. 2021. Pemilihan Pemeriksaan Imaging untuk Skrining Karsinoma Mammae. </w:t>
      </w:r>
      <w:r w:rsidRPr="00404D72">
        <w:rPr>
          <w:i/>
          <w:iCs/>
          <w:noProof/>
          <w:kern w:val="0"/>
          <w:szCs w:val="24"/>
        </w:rPr>
        <w:t>Cermin Dunia Kedokteran</w:t>
      </w:r>
      <w:r w:rsidRPr="00404D72">
        <w:rPr>
          <w:noProof/>
          <w:kern w:val="0"/>
          <w:szCs w:val="24"/>
        </w:rPr>
        <w:t>.  48 (6):347.</w:t>
      </w:r>
    </w:p>
    <w:p w14:paraId="632C5226"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Hill, H., Roadevin, C., Duffy, S., Mandrik, O., dan Brentnall, A. 2024. Cost-Effectiveness of AI for Risk-Stratified Breast Cancer Screening. </w:t>
      </w:r>
      <w:r w:rsidRPr="00404D72">
        <w:rPr>
          <w:i/>
          <w:iCs/>
          <w:noProof/>
          <w:kern w:val="0"/>
          <w:szCs w:val="24"/>
        </w:rPr>
        <w:t>JAMA network open</w:t>
      </w:r>
      <w:r w:rsidRPr="00404D72">
        <w:rPr>
          <w:noProof/>
          <w:kern w:val="0"/>
          <w:szCs w:val="24"/>
        </w:rPr>
        <w:t>.  7 (9):e2431715.</w:t>
      </w:r>
    </w:p>
    <w:p w14:paraId="36586275"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Icanervilia, A.V., Choridah, L., Van Asselt, A.D.I., Vervoort, J.P.M., Postma, M.J., Rengganis, A.A., dan Kardinah, K. 2023. Early Detection of Breast Cancer in Indonesia: Barriers Identified in a Qualitative Study. </w:t>
      </w:r>
      <w:r w:rsidRPr="00404D72">
        <w:rPr>
          <w:i/>
          <w:iCs/>
          <w:noProof/>
          <w:kern w:val="0"/>
          <w:szCs w:val="24"/>
        </w:rPr>
        <w:t>Asian Pacific Journal of Cancer Prevention</w:t>
      </w:r>
      <w:r w:rsidRPr="00404D72">
        <w:rPr>
          <w:noProof/>
          <w:kern w:val="0"/>
          <w:szCs w:val="24"/>
        </w:rPr>
        <w:t>.  24 (8):2749–2755.</w:t>
      </w:r>
    </w:p>
    <w:p w14:paraId="77C601F6"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lastRenderedPageBreak/>
        <w:t xml:space="preserve">Li, H., Ye, J., Liu, H., Wang, Y., Shi, B., Chen, J., Kong, A., Xu, Q., dan Cai, J. 2021. Application of deep learning in the detection of breast lesions with four different breast densities. </w:t>
      </w:r>
      <w:r w:rsidRPr="00404D72">
        <w:rPr>
          <w:i/>
          <w:iCs/>
          <w:noProof/>
          <w:kern w:val="0"/>
          <w:szCs w:val="24"/>
        </w:rPr>
        <w:t>Cancer Medicine</w:t>
      </w:r>
      <w:r w:rsidRPr="00404D72">
        <w:rPr>
          <w:noProof/>
          <w:kern w:val="0"/>
          <w:szCs w:val="24"/>
        </w:rPr>
        <w:t>.  10 (14):4994–5000.</w:t>
      </w:r>
    </w:p>
    <w:p w14:paraId="024623F2"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Madani, M., Behzadi, M.M., dan Nabavi, S. 2022. The Role of Deep Learning in Advancing Breast Cancer Detection Using Different Imaging Modalities: A Systematic Review. </w:t>
      </w:r>
      <w:r w:rsidRPr="00404D72">
        <w:rPr>
          <w:i/>
          <w:iCs/>
          <w:noProof/>
          <w:kern w:val="0"/>
          <w:szCs w:val="24"/>
        </w:rPr>
        <w:t>Cancers</w:t>
      </w:r>
      <w:r w:rsidRPr="00404D72">
        <w:rPr>
          <w:noProof/>
          <w:kern w:val="0"/>
          <w:szCs w:val="24"/>
        </w:rPr>
        <w:t>.  14 (21):1–36.</w:t>
      </w:r>
    </w:p>
    <w:p w14:paraId="57DDABD7"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Pardosi, P.J., Primasyukra, M.A., Ulina, S., dan Abdillah, K. 2024. Analisa Pemeliharaan Preventif Alat Ultrasonograph (Usg) Siemens Aquson-X300 Di Rumah Sakit Universitas Sumatera Utara. </w:t>
      </w:r>
      <w:r w:rsidRPr="00404D72">
        <w:rPr>
          <w:i/>
          <w:iCs/>
          <w:noProof/>
          <w:kern w:val="0"/>
          <w:szCs w:val="24"/>
        </w:rPr>
        <w:t>Jurnal Mutiara Elektromedik</w:t>
      </w:r>
      <w:r w:rsidRPr="00404D72">
        <w:rPr>
          <w:noProof/>
          <w:kern w:val="0"/>
          <w:szCs w:val="24"/>
        </w:rPr>
        <w:t>.  8 (1):29–36.</w:t>
      </w:r>
    </w:p>
    <w:p w14:paraId="6E164866"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Payudara, K.K., dan Gabor, B.F. 2024. Penelitian ini bertujuan untuk mengambil nilai fitur dari citra termal payudara melalui ekstraksi fitur Filter Gabor, dengan fokus pada  9 (4).</w:t>
      </w:r>
    </w:p>
    <w:p w14:paraId="67E4541C"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Petrini, D.G.P., Shimizu, C., Roela, R.A., Valente, G.V., Folgueira, M.A.A.K., dan Kim, H.Y. 2022. Breast Cancer Diagnosis in Two-View Mammography Using End-to-End Trained EfficientNet-Based Convolutional Network. </w:t>
      </w:r>
      <w:r w:rsidRPr="00404D72">
        <w:rPr>
          <w:i/>
          <w:iCs/>
          <w:noProof/>
          <w:kern w:val="0"/>
          <w:szCs w:val="24"/>
        </w:rPr>
        <w:t>IEEE Access</w:t>
      </w:r>
      <w:r w:rsidRPr="00404D72">
        <w:rPr>
          <w:noProof/>
          <w:kern w:val="0"/>
          <w:szCs w:val="24"/>
        </w:rPr>
        <w:t>.  10 (July):77723–77731.</w:t>
      </w:r>
    </w:p>
    <w:p w14:paraId="3D7B951B"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Rani, S., Chauhan, M., Kataria, A., dan Khang, A. 2023. IoT Equipped Intelligent Distributed Framework for Smart Healthcare Systems. </w:t>
      </w:r>
      <w:r w:rsidRPr="00404D72">
        <w:rPr>
          <w:i/>
          <w:iCs/>
          <w:noProof/>
          <w:kern w:val="0"/>
          <w:szCs w:val="24"/>
        </w:rPr>
        <w:t>Studies in Big Data</w:t>
      </w:r>
      <w:r w:rsidRPr="00404D72">
        <w:rPr>
          <w:noProof/>
          <w:kern w:val="0"/>
          <w:szCs w:val="24"/>
        </w:rPr>
        <w:t>.  137:97–114.</w:t>
      </w:r>
    </w:p>
    <w:p w14:paraId="49140BF8"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Roslidar, R., Rahman, A., Muharar, R., Syahputra, M.R., Arnia, F., Syukri, M., Pradhan, B., dan Munadi, K. 2020. A Review on Recent Progress in Thermal Imaging and Deep Learning Approaches for Breast Cancer Detection. </w:t>
      </w:r>
      <w:r w:rsidRPr="00404D72">
        <w:rPr>
          <w:i/>
          <w:iCs/>
          <w:noProof/>
          <w:kern w:val="0"/>
          <w:szCs w:val="24"/>
        </w:rPr>
        <w:t>IEEE Access</w:t>
      </w:r>
      <w:r w:rsidRPr="00404D72">
        <w:rPr>
          <w:noProof/>
          <w:kern w:val="0"/>
          <w:szCs w:val="24"/>
        </w:rPr>
        <w:t>.  8:116176–116194.</w:t>
      </w:r>
    </w:p>
    <w:p w14:paraId="211BF6CC"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Soekersi, H., Azhar, Y., dan Akbari, K.S. 2022. Peran Mammografi Untuk Skrining Kanker Payudara: Sebuah Tinjauan Pustaka. </w:t>
      </w:r>
      <w:r w:rsidRPr="00404D72">
        <w:rPr>
          <w:i/>
          <w:iCs/>
          <w:noProof/>
          <w:kern w:val="0"/>
          <w:szCs w:val="24"/>
        </w:rPr>
        <w:t>Journal Of The Indonesian Medical Association</w:t>
      </w:r>
      <w:r w:rsidRPr="00404D72">
        <w:rPr>
          <w:noProof/>
          <w:kern w:val="0"/>
          <w:szCs w:val="24"/>
        </w:rPr>
        <w:t>.  72 (3):144–150.</w:t>
      </w:r>
    </w:p>
    <w:p w14:paraId="48D7B172"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Wiese, D., Islami, F., dan Henry, K.A. 2023. Changes in geographic accessibility to mammography by state and rural-urban status, United States, 2006-2022. </w:t>
      </w:r>
      <w:r w:rsidRPr="00404D72">
        <w:rPr>
          <w:i/>
          <w:iCs/>
          <w:noProof/>
          <w:kern w:val="0"/>
          <w:szCs w:val="24"/>
        </w:rPr>
        <w:t>Journal of the National Cancer Institute</w:t>
      </w:r>
      <w:r w:rsidRPr="00404D72">
        <w:rPr>
          <w:noProof/>
          <w:kern w:val="0"/>
          <w:szCs w:val="24"/>
        </w:rPr>
        <w:t>.  115 (3):337–340.</w:t>
      </w:r>
    </w:p>
    <w:p w14:paraId="15BF4B3E" w14:textId="77777777" w:rsidR="007B52E4" w:rsidRPr="00404D72" w:rsidRDefault="007B52E4" w:rsidP="00404D72">
      <w:pPr>
        <w:widowControl w:val="0"/>
        <w:autoSpaceDE w:val="0"/>
        <w:autoSpaceDN w:val="0"/>
        <w:adjustRightInd w:val="0"/>
        <w:spacing w:after="0"/>
        <w:ind w:left="480" w:hanging="480"/>
        <w:jc w:val="both"/>
        <w:rPr>
          <w:noProof/>
          <w:kern w:val="0"/>
          <w:szCs w:val="24"/>
        </w:rPr>
      </w:pPr>
      <w:r w:rsidRPr="00404D72">
        <w:rPr>
          <w:noProof/>
          <w:kern w:val="0"/>
          <w:szCs w:val="24"/>
        </w:rPr>
        <w:t xml:space="preserve">Wulandari, P.D.A., dan Dharmawan, I.B.G. 2023. Ultrasonography (USG) Accuracy in Diagnosing Breast Cancer; a Cross-sectional Study at Prima Medika General Hospital Denpasar. </w:t>
      </w:r>
      <w:r w:rsidRPr="00404D72">
        <w:rPr>
          <w:i/>
          <w:iCs/>
          <w:noProof/>
          <w:kern w:val="0"/>
          <w:szCs w:val="24"/>
        </w:rPr>
        <w:t>Jurnal Epidemiologi Kesehatan Komunitas</w:t>
      </w:r>
      <w:r w:rsidRPr="00404D72">
        <w:rPr>
          <w:noProof/>
          <w:kern w:val="0"/>
          <w:szCs w:val="24"/>
        </w:rPr>
        <w:t>.  8 (1):19–24.</w:t>
      </w:r>
    </w:p>
    <w:p w14:paraId="66B6416B" w14:textId="77777777" w:rsidR="007B52E4" w:rsidRPr="00404D72" w:rsidRDefault="007B52E4" w:rsidP="00404D72">
      <w:pPr>
        <w:widowControl w:val="0"/>
        <w:autoSpaceDE w:val="0"/>
        <w:autoSpaceDN w:val="0"/>
        <w:adjustRightInd w:val="0"/>
        <w:spacing w:after="0"/>
        <w:ind w:left="480" w:hanging="480"/>
        <w:jc w:val="both"/>
        <w:rPr>
          <w:noProof/>
          <w:szCs w:val="24"/>
        </w:rPr>
      </w:pPr>
      <w:r w:rsidRPr="00404D72">
        <w:rPr>
          <w:noProof/>
          <w:kern w:val="0"/>
          <w:szCs w:val="24"/>
        </w:rPr>
        <w:t xml:space="preserve">Yamada, D., Kojima, F., Otsuka, Y., Kawakami, K., Koishi, N., Oba, K., Bando, T., Matsusako, M., dan Kurihara, Y. 2024. Multimodal modeling with low-dose CT and clinical information for diagnostic artificial intelligence on mediastinal tumors: a preliminary study. </w:t>
      </w:r>
      <w:r w:rsidRPr="00404D72">
        <w:rPr>
          <w:i/>
          <w:iCs/>
          <w:noProof/>
          <w:kern w:val="0"/>
          <w:szCs w:val="24"/>
        </w:rPr>
        <w:t>BMJ Open Respiratory Research</w:t>
      </w:r>
      <w:r w:rsidRPr="00404D72">
        <w:rPr>
          <w:noProof/>
          <w:kern w:val="0"/>
          <w:szCs w:val="24"/>
        </w:rPr>
        <w:t>.  11 (1):1–9.</w:t>
      </w:r>
    </w:p>
    <w:p w14:paraId="31FC5000" w14:textId="4C7B57F1" w:rsidR="00953502" w:rsidRPr="00404D72" w:rsidRDefault="007B52E4" w:rsidP="00404D72">
      <w:pPr>
        <w:spacing w:after="0"/>
        <w:jc w:val="both"/>
        <w:rPr>
          <w:szCs w:val="24"/>
        </w:rPr>
      </w:pPr>
      <w:r w:rsidRPr="00404D72">
        <w:rPr>
          <w:szCs w:val="24"/>
        </w:rPr>
        <w:fldChar w:fldCharType="end"/>
      </w:r>
    </w:p>
    <w:p w14:paraId="604F61BC" w14:textId="00825843" w:rsidR="00616381" w:rsidRPr="00404D72" w:rsidRDefault="00616381" w:rsidP="00404D72">
      <w:pPr>
        <w:pStyle w:val="Judul1"/>
        <w:spacing w:after="0"/>
        <w:jc w:val="left"/>
        <w:rPr>
          <w:szCs w:val="24"/>
        </w:rPr>
      </w:pPr>
      <w:bookmarkStart w:id="264" w:name="_Toc508015208"/>
      <w:bookmarkStart w:id="265" w:name="_Toc157861570"/>
      <w:bookmarkStart w:id="266" w:name="_Toc199017289"/>
      <w:bookmarkStart w:id="267" w:name="_Toc199017505"/>
      <w:bookmarkStart w:id="268" w:name="_Toc199017811"/>
      <w:bookmarkStart w:id="269" w:name="_Toc199017954"/>
      <w:bookmarkStart w:id="270" w:name="_Toc199018621"/>
      <w:bookmarkStart w:id="271" w:name="_Toc199018706"/>
      <w:bookmarkStart w:id="272" w:name="_Toc199018749"/>
      <w:bookmarkStart w:id="273" w:name="_Toc199018929"/>
      <w:r w:rsidRPr="00404D72">
        <w:rPr>
          <w:szCs w:val="24"/>
        </w:rPr>
        <w:lastRenderedPageBreak/>
        <w:t>LAMPIRAN</w:t>
      </w:r>
      <w:bookmarkEnd w:id="264"/>
      <w:bookmarkEnd w:id="265"/>
      <w:bookmarkEnd w:id="266"/>
      <w:bookmarkEnd w:id="267"/>
      <w:bookmarkEnd w:id="268"/>
      <w:bookmarkEnd w:id="269"/>
      <w:bookmarkEnd w:id="270"/>
      <w:bookmarkEnd w:id="271"/>
      <w:bookmarkEnd w:id="272"/>
      <w:bookmarkEnd w:id="273"/>
    </w:p>
    <w:p w14:paraId="6065405D" w14:textId="77777777" w:rsidR="00F24326" w:rsidRPr="00404D72" w:rsidRDefault="00F24326" w:rsidP="00404D72">
      <w:pPr>
        <w:pStyle w:val="Judul2"/>
        <w:spacing w:after="0"/>
        <w:jc w:val="both"/>
        <w:rPr>
          <w:szCs w:val="24"/>
          <w:lang w:val="en-US"/>
        </w:rPr>
      </w:pPr>
      <w:bookmarkStart w:id="274" w:name="_Toc508015209"/>
      <w:bookmarkStart w:id="275" w:name="_Toc157861571"/>
      <w:bookmarkStart w:id="276" w:name="_Toc199017290"/>
      <w:bookmarkStart w:id="277" w:name="_Toc199017506"/>
      <w:bookmarkStart w:id="278" w:name="_Toc199017812"/>
      <w:bookmarkStart w:id="279" w:name="_Toc199017955"/>
      <w:bookmarkStart w:id="280" w:name="_Toc199018622"/>
      <w:bookmarkStart w:id="281" w:name="_Toc199018707"/>
      <w:bookmarkStart w:id="282" w:name="_Toc199018750"/>
      <w:bookmarkStart w:id="283" w:name="_Toc199018930"/>
      <w:r w:rsidRPr="00404D72">
        <w:rPr>
          <w:szCs w:val="24"/>
        </w:rPr>
        <w:t xml:space="preserve">Lampiran 1. </w:t>
      </w:r>
      <w:bookmarkEnd w:id="274"/>
      <w:r w:rsidRPr="00404D72">
        <w:rPr>
          <w:szCs w:val="24"/>
        </w:rPr>
        <w:t>Biodata Ketua dan Anggota serta Dosen Pendamping</w:t>
      </w:r>
      <w:bookmarkEnd w:id="275"/>
      <w:bookmarkEnd w:id="276"/>
      <w:bookmarkEnd w:id="277"/>
      <w:bookmarkEnd w:id="278"/>
      <w:bookmarkEnd w:id="279"/>
      <w:bookmarkEnd w:id="280"/>
      <w:bookmarkEnd w:id="281"/>
      <w:bookmarkEnd w:id="282"/>
      <w:bookmarkEnd w:id="283"/>
    </w:p>
    <w:p w14:paraId="27630C2C" w14:textId="62425927" w:rsidR="00F24326" w:rsidRPr="00404D72" w:rsidRDefault="00F24326" w:rsidP="00404D72">
      <w:pPr>
        <w:spacing w:after="0"/>
        <w:jc w:val="both"/>
        <w:rPr>
          <w:b/>
          <w:szCs w:val="24"/>
        </w:rPr>
      </w:pPr>
      <w:r w:rsidRPr="00404D72">
        <w:rPr>
          <w:b/>
          <w:szCs w:val="24"/>
        </w:rPr>
        <w:t xml:space="preserve">Biodata Ketua </w:t>
      </w:r>
    </w:p>
    <w:p w14:paraId="1DD6CC67" w14:textId="77777777" w:rsidR="00F24326" w:rsidRPr="00404D72" w:rsidRDefault="00F24326" w:rsidP="00404D72">
      <w:pPr>
        <w:spacing w:after="0"/>
        <w:jc w:val="both"/>
        <w:rPr>
          <w:szCs w:val="24"/>
        </w:rPr>
      </w:pPr>
      <w:r w:rsidRPr="00404D72">
        <w:rPr>
          <w:szCs w:val="24"/>
        </w:rPr>
        <w:t>A. Identitas Diri</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56"/>
        <w:gridCol w:w="2842"/>
        <w:gridCol w:w="4640"/>
      </w:tblGrid>
      <w:tr w:rsidR="000B522B" w:rsidRPr="00404D72" w14:paraId="577240F3" w14:textId="77777777" w:rsidTr="00121B5E">
        <w:trPr>
          <w:trHeight w:val="275"/>
        </w:trPr>
        <w:tc>
          <w:tcPr>
            <w:tcW w:w="456" w:type="dxa"/>
            <w:shd w:val="clear" w:color="auto" w:fill="F1F1F1"/>
          </w:tcPr>
          <w:p w14:paraId="546C4BC8" w14:textId="77777777" w:rsidR="000B522B" w:rsidRPr="00404D72" w:rsidRDefault="000B522B" w:rsidP="00404D72">
            <w:pPr>
              <w:pStyle w:val="TableParagraph"/>
              <w:spacing w:line="276" w:lineRule="auto"/>
              <w:ind w:left="9"/>
              <w:jc w:val="center"/>
              <w:rPr>
                <w:sz w:val="24"/>
                <w:szCs w:val="24"/>
              </w:rPr>
            </w:pPr>
            <w:r w:rsidRPr="00404D72">
              <w:rPr>
                <w:sz w:val="24"/>
                <w:szCs w:val="24"/>
              </w:rPr>
              <w:t>1</w:t>
            </w:r>
          </w:p>
        </w:tc>
        <w:tc>
          <w:tcPr>
            <w:tcW w:w="2842" w:type="dxa"/>
            <w:shd w:val="clear" w:color="auto" w:fill="F1F1F1"/>
          </w:tcPr>
          <w:p w14:paraId="59A4129E" w14:textId="77777777" w:rsidR="000B522B" w:rsidRPr="00404D72" w:rsidRDefault="000B522B" w:rsidP="00404D72">
            <w:pPr>
              <w:pStyle w:val="TableParagraph"/>
              <w:spacing w:line="276" w:lineRule="auto"/>
              <w:ind w:left="179"/>
              <w:jc w:val="both"/>
              <w:rPr>
                <w:sz w:val="24"/>
                <w:szCs w:val="24"/>
              </w:rPr>
            </w:pPr>
            <w:r w:rsidRPr="00404D72">
              <w:rPr>
                <w:sz w:val="24"/>
                <w:szCs w:val="24"/>
              </w:rPr>
              <w:t>Nama Lengkap</w:t>
            </w:r>
          </w:p>
        </w:tc>
        <w:tc>
          <w:tcPr>
            <w:tcW w:w="4640" w:type="dxa"/>
            <w:shd w:val="clear" w:color="auto" w:fill="F1F1F1"/>
          </w:tcPr>
          <w:p w14:paraId="066B24DF" w14:textId="7AF397A2" w:rsidR="000B522B" w:rsidRPr="00404D72" w:rsidRDefault="00A87046" w:rsidP="00404D72">
            <w:pPr>
              <w:pStyle w:val="TableParagraph"/>
              <w:spacing w:line="276" w:lineRule="auto"/>
              <w:jc w:val="both"/>
              <w:rPr>
                <w:sz w:val="24"/>
                <w:szCs w:val="24"/>
              </w:rPr>
            </w:pPr>
            <w:r w:rsidRPr="00404D72">
              <w:rPr>
                <w:sz w:val="24"/>
                <w:szCs w:val="24"/>
              </w:rPr>
              <w:t>Sastri Afrina</w:t>
            </w:r>
          </w:p>
        </w:tc>
      </w:tr>
      <w:tr w:rsidR="000B522B" w:rsidRPr="00404D72" w14:paraId="3C422FF7" w14:textId="77777777" w:rsidTr="00121B5E">
        <w:trPr>
          <w:trHeight w:val="275"/>
        </w:trPr>
        <w:tc>
          <w:tcPr>
            <w:tcW w:w="456" w:type="dxa"/>
          </w:tcPr>
          <w:p w14:paraId="55327E1F" w14:textId="77777777" w:rsidR="000B522B" w:rsidRPr="00404D72" w:rsidRDefault="000B522B" w:rsidP="00404D72">
            <w:pPr>
              <w:pStyle w:val="TableParagraph"/>
              <w:spacing w:line="276" w:lineRule="auto"/>
              <w:ind w:left="9"/>
              <w:jc w:val="center"/>
              <w:rPr>
                <w:sz w:val="24"/>
                <w:szCs w:val="24"/>
              </w:rPr>
            </w:pPr>
            <w:r w:rsidRPr="00404D72">
              <w:rPr>
                <w:sz w:val="24"/>
                <w:szCs w:val="24"/>
              </w:rPr>
              <w:t>2</w:t>
            </w:r>
          </w:p>
        </w:tc>
        <w:tc>
          <w:tcPr>
            <w:tcW w:w="2842" w:type="dxa"/>
          </w:tcPr>
          <w:p w14:paraId="0D1D4EEB" w14:textId="77777777" w:rsidR="000B522B" w:rsidRPr="00404D72" w:rsidRDefault="000B522B" w:rsidP="00404D72">
            <w:pPr>
              <w:pStyle w:val="TableParagraph"/>
              <w:spacing w:line="276" w:lineRule="auto"/>
              <w:ind w:left="179"/>
              <w:jc w:val="both"/>
              <w:rPr>
                <w:sz w:val="24"/>
                <w:szCs w:val="24"/>
              </w:rPr>
            </w:pPr>
            <w:r w:rsidRPr="00404D72">
              <w:rPr>
                <w:sz w:val="24"/>
                <w:szCs w:val="24"/>
              </w:rPr>
              <w:t>Jenis Kelamin</w:t>
            </w:r>
          </w:p>
        </w:tc>
        <w:tc>
          <w:tcPr>
            <w:tcW w:w="4640" w:type="dxa"/>
          </w:tcPr>
          <w:p w14:paraId="3869572D" w14:textId="6E0D1457" w:rsidR="000B522B" w:rsidRPr="00404D72" w:rsidRDefault="00A87046" w:rsidP="00404D72">
            <w:pPr>
              <w:pStyle w:val="TableParagraph"/>
              <w:spacing w:line="276" w:lineRule="auto"/>
              <w:jc w:val="both"/>
              <w:rPr>
                <w:sz w:val="24"/>
                <w:szCs w:val="24"/>
              </w:rPr>
            </w:pPr>
            <w:r w:rsidRPr="00404D72">
              <w:rPr>
                <w:sz w:val="24"/>
                <w:szCs w:val="24"/>
              </w:rPr>
              <w:t>Perempuan</w:t>
            </w:r>
          </w:p>
        </w:tc>
      </w:tr>
      <w:tr w:rsidR="000B522B" w:rsidRPr="00404D72" w14:paraId="55F43C04" w14:textId="77777777" w:rsidTr="00121B5E">
        <w:trPr>
          <w:trHeight w:val="275"/>
        </w:trPr>
        <w:tc>
          <w:tcPr>
            <w:tcW w:w="456" w:type="dxa"/>
            <w:shd w:val="clear" w:color="auto" w:fill="F1F1F1"/>
          </w:tcPr>
          <w:p w14:paraId="5236EFAB" w14:textId="77777777" w:rsidR="000B522B" w:rsidRPr="00404D72" w:rsidRDefault="000B522B" w:rsidP="00404D72">
            <w:pPr>
              <w:pStyle w:val="TableParagraph"/>
              <w:spacing w:line="276" w:lineRule="auto"/>
              <w:ind w:left="9"/>
              <w:jc w:val="center"/>
              <w:rPr>
                <w:sz w:val="24"/>
                <w:szCs w:val="24"/>
              </w:rPr>
            </w:pPr>
            <w:r w:rsidRPr="00404D72">
              <w:rPr>
                <w:sz w:val="24"/>
                <w:szCs w:val="24"/>
              </w:rPr>
              <w:t>3</w:t>
            </w:r>
          </w:p>
        </w:tc>
        <w:tc>
          <w:tcPr>
            <w:tcW w:w="2842" w:type="dxa"/>
            <w:shd w:val="clear" w:color="auto" w:fill="F1F1F1"/>
          </w:tcPr>
          <w:p w14:paraId="20956444" w14:textId="77777777" w:rsidR="000B522B" w:rsidRPr="00404D72" w:rsidRDefault="000B522B" w:rsidP="00404D72">
            <w:pPr>
              <w:pStyle w:val="TableParagraph"/>
              <w:spacing w:line="276" w:lineRule="auto"/>
              <w:ind w:left="179"/>
              <w:jc w:val="both"/>
              <w:rPr>
                <w:sz w:val="24"/>
                <w:szCs w:val="24"/>
              </w:rPr>
            </w:pPr>
            <w:r w:rsidRPr="00404D72">
              <w:rPr>
                <w:sz w:val="24"/>
                <w:szCs w:val="24"/>
              </w:rPr>
              <w:t>Program Studi</w:t>
            </w:r>
          </w:p>
        </w:tc>
        <w:tc>
          <w:tcPr>
            <w:tcW w:w="4640" w:type="dxa"/>
            <w:shd w:val="clear" w:color="auto" w:fill="F1F1F1"/>
          </w:tcPr>
          <w:p w14:paraId="1E3442D2" w14:textId="06D23C6E" w:rsidR="000B522B" w:rsidRPr="00404D72" w:rsidRDefault="0027297B" w:rsidP="00404D72">
            <w:pPr>
              <w:pStyle w:val="TableParagraph"/>
              <w:spacing w:line="276" w:lineRule="auto"/>
              <w:jc w:val="both"/>
              <w:rPr>
                <w:sz w:val="24"/>
                <w:szCs w:val="24"/>
              </w:rPr>
            </w:pPr>
            <w:r w:rsidRPr="00404D72">
              <w:rPr>
                <w:sz w:val="24"/>
                <w:szCs w:val="24"/>
              </w:rPr>
              <w:t>Fisika</w:t>
            </w:r>
          </w:p>
        </w:tc>
      </w:tr>
      <w:tr w:rsidR="000B522B" w:rsidRPr="00404D72" w14:paraId="32F2DC4F" w14:textId="77777777" w:rsidTr="00121B5E">
        <w:trPr>
          <w:trHeight w:val="275"/>
        </w:trPr>
        <w:tc>
          <w:tcPr>
            <w:tcW w:w="456" w:type="dxa"/>
          </w:tcPr>
          <w:p w14:paraId="15AF5B78" w14:textId="77777777" w:rsidR="000B522B" w:rsidRPr="00404D72" w:rsidRDefault="000B522B" w:rsidP="00404D72">
            <w:pPr>
              <w:pStyle w:val="TableParagraph"/>
              <w:spacing w:line="276" w:lineRule="auto"/>
              <w:ind w:left="9"/>
              <w:jc w:val="center"/>
              <w:rPr>
                <w:sz w:val="24"/>
                <w:szCs w:val="24"/>
              </w:rPr>
            </w:pPr>
            <w:r w:rsidRPr="00404D72">
              <w:rPr>
                <w:sz w:val="24"/>
                <w:szCs w:val="24"/>
              </w:rPr>
              <w:t>4</w:t>
            </w:r>
          </w:p>
        </w:tc>
        <w:tc>
          <w:tcPr>
            <w:tcW w:w="2842" w:type="dxa"/>
          </w:tcPr>
          <w:p w14:paraId="0354C14C" w14:textId="77777777" w:rsidR="000B522B" w:rsidRPr="00404D72" w:rsidRDefault="000B522B" w:rsidP="00404D72">
            <w:pPr>
              <w:pStyle w:val="TableParagraph"/>
              <w:spacing w:line="276" w:lineRule="auto"/>
              <w:ind w:left="179"/>
              <w:jc w:val="both"/>
              <w:rPr>
                <w:sz w:val="24"/>
                <w:szCs w:val="24"/>
              </w:rPr>
            </w:pPr>
            <w:r w:rsidRPr="00404D72">
              <w:rPr>
                <w:sz w:val="24"/>
                <w:szCs w:val="24"/>
              </w:rPr>
              <w:t>NIM</w:t>
            </w:r>
          </w:p>
        </w:tc>
        <w:tc>
          <w:tcPr>
            <w:tcW w:w="4640" w:type="dxa"/>
          </w:tcPr>
          <w:p w14:paraId="658824A6" w14:textId="4A64EDF3" w:rsidR="000B522B" w:rsidRPr="00404D72" w:rsidRDefault="0027297B" w:rsidP="00404D72">
            <w:pPr>
              <w:pStyle w:val="TableParagraph"/>
              <w:spacing w:line="276" w:lineRule="auto"/>
              <w:jc w:val="both"/>
              <w:rPr>
                <w:sz w:val="24"/>
                <w:szCs w:val="24"/>
              </w:rPr>
            </w:pPr>
            <w:r w:rsidRPr="00404D72">
              <w:rPr>
                <w:sz w:val="24"/>
                <w:szCs w:val="24"/>
              </w:rPr>
              <w:t>2210443002</w:t>
            </w:r>
          </w:p>
        </w:tc>
      </w:tr>
      <w:tr w:rsidR="000B522B" w:rsidRPr="00404D72" w14:paraId="11E2ACE6" w14:textId="77777777" w:rsidTr="00121B5E">
        <w:trPr>
          <w:trHeight w:val="277"/>
        </w:trPr>
        <w:tc>
          <w:tcPr>
            <w:tcW w:w="456" w:type="dxa"/>
            <w:shd w:val="clear" w:color="auto" w:fill="F1F1F1"/>
          </w:tcPr>
          <w:p w14:paraId="29FA91AD" w14:textId="77777777" w:rsidR="000B522B" w:rsidRPr="00404D72" w:rsidRDefault="000B522B" w:rsidP="00404D72">
            <w:pPr>
              <w:pStyle w:val="TableParagraph"/>
              <w:spacing w:line="276" w:lineRule="auto"/>
              <w:ind w:left="9"/>
              <w:jc w:val="center"/>
              <w:rPr>
                <w:sz w:val="24"/>
                <w:szCs w:val="24"/>
              </w:rPr>
            </w:pPr>
            <w:r w:rsidRPr="00404D72">
              <w:rPr>
                <w:sz w:val="24"/>
                <w:szCs w:val="24"/>
              </w:rPr>
              <w:t>5</w:t>
            </w:r>
          </w:p>
        </w:tc>
        <w:tc>
          <w:tcPr>
            <w:tcW w:w="2842" w:type="dxa"/>
            <w:shd w:val="clear" w:color="auto" w:fill="F1F1F1"/>
          </w:tcPr>
          <w:p w14:paraId="0CB35E8F" w14:textId="77777777" w:rsidR="000B522B" w:rsidRPr="00404D72" w:rsidRDefault="000B522B" w:rsidP="00404D72">
            <w:pPr>
              <w:pStyle w:val="TableParagraph"/>
              <w:spacing w:line="276" w:lineRule="auto"/>
              <w:ind w:left="179"/>
              <w:jc w:val="both"/>
              <w:rPr>
                <w:sz w:val="24"/>
                <w:szCs w:val="24"/>
              </w:rPr>
            </w:pPr>
            <w:r w:rsidRPr="00404D72">
              <w:rPr>
                <w:sz w:val="24"/>
                <w:szCs w:val="24"/>
              </w:rPr>
              <w:t>Tempat dan Tanggal Lahir</w:t>
            </w:r>
          </w:p>
        </w:tc>
        <w:tc>
          <w:tcPr>
            <w:tcW w:w="4640" w:type="dxa"/>
            <w:shd w:val="clear" w:color="auto" w:fill="F1F1F1"/>
          </w:tcPr>
          <w:p w14:paraId="583F5D14" w14:textId="1D0960A4" w:rsidR="000B522B" w:rsidRPr="00404D72" w:rsidRDefault="0027297B" w:rsidP="00404D72">
            <w:pPr>
              <w:pStyle w:val="TableParagraph"/>
              <w:spacing w:line="276" w:lineRule="auto"/>
              <w:jc w:val="both"/>
              <w:rPr>
                <w:sz w:val="24"/>
                <w:szCs w:val="24"/>
              </w:rPr>
            </w:pPr>
            <w:r w:rsidRPr="00404D72">
              <w:rPr>
                <w:sz w:val="24"/>
                <w:szCs w:val="24"/>
              </w:rPr>
              <w:t>Medan, 29 April 2004</w:t>
            </w:r>
          </w:p>
        </w:tc>
      </w:tr>
      <w:tr w:rsidR="000B522B" w:rsidRPr="00404D72" w14:paraId="7CECA8DF" w14:textId="77777777" w:rsidTr="00121B5E">
        <w:trPr>
          <w:trHeight w:val="275"/>
        </w:trPr>
        <w:tc>
          <w:tcPr>
            <w:tcW w:w="456" w:type="dxa"/>
          </w:tcPr>
          <w:p w14:paraId="400FA4DC" w14:textId="77777777" w:rsidR="000B522B" w:rsidRPr="00404D72" w:rsidRDefault="000B522B" w:rsidP="00404D72">
            <w:pPr>
              <w:pStyle w:val="TableParagraph"/>
              <w:spacing w:line="276" w:lineRule="auto"/>
              <w:ind w:left="9"/>
              <w:jc w:val="center"/>
              <w:rPr>
                <w:sz w:val="24"/>
                <w:szCs w:val="24"/>
              </w:rPr>
            </w:pPr>
            <w:r w:rsidRPr="00404D72">
              <w:rPr>
                <w:sz w:val="24"/>
                <w:szCs w:val="24"/>
              </w:rPr>
              <w:t>6</w:t>
            </w:r>
          </w:p>
        </w:tc>
        <w:tc>
          <w:tcPr>
            <w:tcW w:w="2842" w:type="dxa"/>
          </w:tcPr>
          <w:p w14:paraId="33345354" w14:textId="77777777" w:rsidR="000B522B" w:rsidRPr="00404D72" w:rsidRDefault="000B522B" w:rsidP="00404D72">
            <w:pPr>
              <w:pStyle w:val="TableParagraph"/>
              <w:spacing w:line="276" w:lineRule="auto"/>
              <w:ind w:left="179"/>
              <w:jc w:val="both"/>
              <w:rPr>
                <w:sz w:val="24"/>
                <w:szCs w:val="24"/>
              </w:rPr>
            </w:pPr>
            <w:r w:rsidRPr="00404D72">
              <w:rPr>
                <w:sz w:val="24"/>
                <w:szCs w:val="24"/>
              </w:rPr>
              <w:t>Alamat E-mail</w:t>
            </w:r>
          </w:p>
        </w:tc>
        <w:tc>
          <w:tcPr>
            <w:tcW w:w="4640" w:type="dxa"/>
          </w:tcPr>
          <w:p w14:paraId="796D9B53" w14:textId="0BCD337F" w:rsidR="000B522B" w:rsidRPr="00404D72" w:rsidRDefault="00997B03" w:rsidP="00404D72">
            <w:pPr>
              <w:pStyle w:val="TableParagraph"/>
              <w:spacing w:line="276" w:lineRule="auto"/>
              <w:jc w:val="both"/>
              <w:rPr>
                <w:sz w:val="24"/>
                <w:szCs w:val="24"/>
              </w:rPr>
            </w:pPr>
            <w:hyperlink r:id="rId16" w:history="1">
              <w:r w:rsidRPr="00404D72">
                <w:rPr>
                  <w:rStyle w:val="Hyperlink"/>
                  <w:sz w:val="24"/>
                  <w:szCs w:val="24"/>
                </w:rPr>
                <w:t>sastriafrina765@gmail.com</w:t>
              </w:r>
            </w:hyperlink>
          </w:p>
        </w:tc>
      </w:tr>
      <w:tr w:rsidR="000B522B" w:rsidRPr="00404D72" w14:paraId="2C907C63" w14:textId="77777777" w:rsidTr="00121B5E">
        <w:trPr>
          <w:trHeight w:val="275"/>
        </w:trPr>
        <w:tc>
          <w:tcPr>
            <w:tcW w:w="456" w:type="dxa"/>
            <w:shd w:val="clear" w:color="auto" w:fill="F1F1F1"/>
          </w:tcPr>
          <w:p w14:paraId="1E177E9B" w14:textId="77777777" w:rsidR="000B522B" w:rsidRPr="00404D72" w:rsidRDefault="000B522B" w:rsidP="00404D72">
            <w:pPr>
              <w:pStyle w:val="TableParagraph"/>
              <w:spacing w:line="276" w:lineRule="auto"/>
              <w:ind w:left="9"/>
              <w:jc w:val="center"/>
              <w:rPr>
                <w:sz w:val="24"/>
                <w:szCs w:val="24"/>
              </w:rPr>
            </w:pPr>
            <w:r w:rsidRPr="00404D72">
              <w:rPr>
                <w:sz w:val="24"/>
                <w:szCs w:val="24"/>
              </w:rPr>
              <w:t>7</w:t>
            </w:r>
          </w:p>
        </w:tc>
        <w:tc>
          <w:tcPr>
            <w:tcW w:w="2842" w:type="dxa"/>
            <w:shd w:val="clear" w:color="auto" w:fill="F1F1F1"/>
          </w:tcPr>
          <w:p w14:paraId="0660C313" w14:textId="77777777" w:rsidR="000B522B" w:rsidRPr="00404D72" w:rsidRDefault="000B522B" w:rsidP="00404D72">
            <w:pPr>
              <w:pStyle w:val="TableParagraph"/>
              <w:spacing w:line="276" w:lineRule="auto"/>
              <w:ind w:left="179"/>
              <w:jc w:val="both"/>
              <w:rPr>
                <w:sz w:val="24"/>
                <w:szCs w:val="24"/>
              </w:rPr>
            </w:pPr>
            <w:r w:rsidRPr="00404D72">
              <w:rPr>
                <w:sz w:val="24"/>
                <w:szCs w:val="24"/>
              </w:rPr>
              <w:t>Nomor Telepon/HP</w:t>
            </w:r>
          </w:p>
        </w:tc>
        <w:tc>
          <w:tcPr>
            <w:tcW w:w="4640" w:type="dxa"/>
            <w:shd w:val="clear" w:color="auto" w:fill="F1F1F1"/>
          </w:tcPr>
          <w:p w14:paraId="49285D4F" w14:textId="5A3D404A" w:rsidR="000B522B" w:rsidRPr="00404D72" w:rsidRDefault="00BD49B4" w:rsidP="00404D72">
            <w:pPr>
              <w:pStyle w:val="TableParagraph"/>
              <w:spacing w:line="276" w:lineRule="auto"/>
              <w:jc w:val="both"/>
              <w:rPr>
                <w:sz w:val="24"/>
                <w:szCs w:val="24"/>
              </w:rPr>
            </w:pPr>
            <w:r w:rsidRPr="00404D72">
              <w:rPr>
                <w:sz w:val="24"/>
                <w:szCs w:val="24"/>
              </w:rPr>
              <w:t>082386040063</w:t>
            </w:r>
          </w:p>
        </w:tc>
      </w:tr>
    </w:tbl>
    <w:p w14:paraId="3E00AFE4" w14:textId="77777777" w:rsidR="00F24326" w:rsidRPr="00404D72" w:rsidRDefault="00F24326" w:rsidP="00404D72">
      <w:pPr>
        <w:pStyle w:val="TidakAdaSpasi"/>
        <w:spacing w:line="276" w:lineRule="auto"/>
        <w:jc w:val="both"/>
        <w:rPr>
          <w:szCs w:val="24"/>
        </w:rPr>
      </w:pPr>
    </w:p>
    <w:p w14:paraId="3B689412" w14:textId="77777777" w:rsidR="00F24326" w:rsidRPr="00404D72" w:rsidRDefault="00F24326" w:rsidP="00404D72">
      <w:pPr>
        <w:spacing w:after="0"/>
        <w:jc w:val="both"/>
        <w:rPr>
          <w:szCs w:val="24"/>
        </w:rPr>
      </w:pPr>
      <w:r w:rsidRPr="00404D72">
        <w:rPr>
          <w:szCs w:val="24"/>
        </w:rPr>
        <w:t>B. Kegiatan Kemahasiswaan Yang Sedang/Pernah Diikuti</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31"/>
        <w:gridCol w:w="2700"/>
        <w:gridCol w:w="2693"/>
        <w:gridCol w:w="1914"/>
      </w:tblGrid>
      <w:tr w:rsidR="000B522B" w:rsidRPr="00404D72" w14:paraId="1A9F66CF" w14:textId="77777777" w:rsidTr="0061613D">
        <w:trPr>
          <w:trHeight w:val="275"/>
          <w:jc w:val="center"/>
        </w:trPr>
        <w:tc>
          <w:tcPr>
            <w:tcW w:w="631" w:type="dxa"/>
            <w:shd w:val="clear" w:color="auto" w:fill="F1F1F1"/>
          </w:tcPr>
          <w:p w14:paraId="36055300" w14:textId="77777777" w:rsidR="000B522B" w:rsidRPr="00404D72" w:rsidRDefault="000B522B" w:rsidP="00404D72">
            <w:pPr>
              <w:pStyle w:val="TableParagraph"/>
              <w:spacing w:line="276" w:lineRule="auto"/>
              <w:ind w:left="156" w:right="126"/>
              <w:jc w:val="both"/>
              <w:rPr>
                <w:sz w:val="24"/>
                <w:szCs w:val="24"/>
              </w:rPr>
            </w:pPr>
            <w:r w:rsidRPr="00404D72">
              <w:rPr>
                <w:sz w:val="24"/>
                <w:szCs w:val="24"/>
              </w:rPr>
              <w:t>No</w:t>
            </w:r>
          </w:p>
        </w:tc>
        <w:tc>
          <w:tcPr>
            <w:tcW w:w="2700" w:type="dxa"/>
            <w:shd w:val="clear" w:color="auto" w:fill="F1F1F1"/>
          </w:tcPr>
          <w:p w14:paraId="054E0663" w14:textId="77777777" w:rsidR="000B522B" w:rsidRPr="00404D72" w:rsidRDefault="000B522B" w:rsidP="00404D72">
            <w:pPr>
              <w:pStyle w:val="TableParagraph"/>
              <w:spacing w:line="276" w:lineRule="auto"/>
              <w:ind w:left="724"/>
              <w:jc w:val="both"/>
              <w:rPr>
                <w:sz w:val="24"/>
                <w:szCs w:val="24"/>
              </w:rPr>
            </w:pPr>
            <w:r w:rsidRPr="00404D72">
              <w:rPr>
                <w:sz w:val="24"/>
                <w:szCs w:val="24"/>
              </w:rPr>
              <w:t>Jenis Kegiatan</w:t>
            </w:r>
          </w:p>
        </w:tc>
        <w:tc>
          <w:tcPr>
            <w:tcW w:w="2693" w:type="dxa"/>
            <w:shd w:val="clear" w:color="auto" w:fill="F1F1F1"/>
          </w:tcPr>
          <w:p w14:paraId="1D57C036" w14:textId="77777777" w:rsidR="000B522B" w:rsidRPr="00404D72" w:rsidRDefault="000B522B" w:rsidP="00404D72">
            <w:pPr>
              <w:pStyle w:val="TableParagraph"/>
              <w:spacing w:line="276" w:lineRule="auto"/>
              <w:ind w:left="266"/>
              <w:jc w:val="both"/>
              <w:rPr>
                <w:sz w:val="24"/>
                <w:szCs w:val="24"/>
              </w:rPr>
            </w:pPr>
            <w:r w:rsidRPr="00404D72">
              <w:rPr>
                <w:sz w:val="24"/>
                <w:szCs w:val="24"/>
              </w:rPr>
              <w:t>Status dalam Kegiatan</w:t>
            </w:r>
          </w:p>
        </w:tc>
        <w:tc>
          <w:tcPr>
            <w:tcW w:w="1914" w:type="dxa"/>
            <w:shd w:val="clear" w:color="auto" w:fill="F1F1F1"/>
          </w:tcPr>
          <w:p w14:paraId="4A758C97" w14:textId="4091AB1E" w:rsidR="000B522B" w:rsidRPr="00404D72" w:rsidRDefault="000B522B" w:rsidP="00404D72">
            <w:pPr>
              <w:pStyle w:val="TableParagraph"/>
              <w:spacing w:line="276" w:lineRule="auto"/>
              <w:jc w:val="center"/>
              <w:rPr>
                <w:sz w:val="24"/>
                <w:szCs w:val="24"/>
              </w:rPr>
            </w:pPr>
            <w:r w:rsidRPr="00404D72">
              <w:rPr>
                <w:sz w:val="24"/>
                <w:szCs w:val="24"/>
              </w:rPr>
              <w:t>Waktu dan Tempat</w:t>
            </w:r>
          </w:p>
        </w:tc>
      </w:tr>
      <w:tr w:rsidR="000B522B" w:rsidRPr="00404D72" w14:paraId="736820AD" w14:textId="77777777" w:rsidTr="0061613D">
        <w:trPr>
          <w:trHeight w:val="359"/>
          <w:jc w:val="center"/>
        </w:trPr>
        <w:tc>
          <w:tcPr>
            <w:tcW w:w="631" w:type="dxa"/>
          </w:tcPr>
          <w:p w14:paraId="7037C087" w14:textId="77777777" w:rsidR="000B522B" w:rsidRPr="00404D72" w:rsidRDefault="000B522B" w:rsidP="00404D72">
            <w:pPr>
              <w:pStyle w:val="TableParagraph"/>
              <w:spacing w:line="276" w:lineRule="auto"/>
              <w:ind w:left="31"/>
              <w:jc w:val="center"/>
              <w:rPr>
                <w:sz w:val="24"/>
                <w:szCs w:val="24"/>
              </w:rPr>
            </w:pPr>
            <w:r w:rsidRPr="00404D72">
              <w:rPr>
                <w:sz w:val="24"/>
                <w:szCs w:val="24"/>
              </w:rPr>
              <w:t>1</w:t>
            </w:r>
          </w:p>
        </w:tc>
        <w:tc>
          <w:tcPr>
            <w:tcW w:w="2700" w:type="dxa"/>
          </w:tcPr>
          <w:p w14:paraId="25E1F720" w14:textId="5BE0462D" w:rsidR="000B522B" w:rsidRPr="00404D72" w:rsidRDefault="00D6066D" w:rsidP="00404D72">
            <w:pPr>
              <w:pStyle w:val="TableParagraph"/>
              <w:spacing w:line="276" w:lineRule="auto"/>
              <w:jc w:val="center"/>
              <w:rPr>
                <w:sz w:val="24"/>
                <w:szCs w:val="24"/>
              </w:rPr>
            </w:pPr>
            <w:r w:rsidRPr="00404D72">
              <w:rPr>
                <w:sz w:val="24"/>
                <w:szCs w:val="24"/>
              </w:rPr>
              <w:t>Musyawarah Mahasiswa Fisika (MMF)</w:t>
            </w:r>
          </w:p>
        </w:tc>
        <w:tc>
          <w:tcPr>
            <w:tcW w:w="2693" w:type="dxa"/>
          </w:tcPr>
          <w:p w14:paraId="68D258AB" w14:textId="324B1568" w:rsidR="000B522B" w:rsidRPr="00404D72" w:rsidRDefault="00D6066D" w:rsidP="00404D72">
            <w:pPr>
              <w:pStyle w:val="TableParagraph"/>
              <w:spacing w:line="276" w:lineRule="auto"/>
              <w:jc w:val="center"/>
              <w:rPr>
                <w:sz w:val="24"/>
                <w:szCs w:val="24"/>
              </w:rPr>
            </w:pPr>
            <w:r w:rsidRPr="00404D72">
              <w:rPr>
                <w:sz w:val="24"/>
                <w:szCs w:val="24"/>
              </w:rPr>
              <w:t>Staff Pubdok</w:t>
            </w:r>
          </w:p>
        </w:tc>
        <w:tc>
          <w:tcPr>
            <w:tcW w:w="1914" w:type="dxa"/>
          </w:tcPr>
          <w:p w14:paraId="68A0945A" w14:textId="646FC7D2" w:rsidR="000B522B" w:rsidRPr="00404D72" w:rsidRDefault="006A6062" w:rsidP="00404D72">
            <w:pPr>
              <w:pStyle w:val="TableParagraph"/>
              <w:spacing w:line="276" w:lineRule="auto"/>
              <w:jc w:val="center"/>
              <w:rPr>
                <w:sz w:val="24"/>
                <w:szCs w:val="24"/>
              </w:rPr>
            </w:pPr>
            <w:r w:rsidRPr="00404D72">
              <w:rPr>
                <w:sz w:val="24"/>
                <w:szCs w:val="24"/>
              </w:rPr>
              <w:t>202</w:t>
            </w:r>
            <w:r w:rsidR="00D6066D" w:rsidRPr="00404D72">
              <w:rPr>
                <w:sz w:val="24"/>
                <w:szCs w:val="24"/>
              </w:rPr>
              <w:t>3</w:t>
            </w:r>
            <w:r w:rsidRPr="00404D72">
              <w:rPr>
                <w:sz w:val="24"/>
                <w:szCs w:val="24"/>
              </w:rPr>
              <w:t>, Universitas Andalas</w:t>
            </w:r>
          </w:p>
        </w:tc>
      </w:tr>
      <w:tr w:rsidR="000B522B" w:rsidRPr="00404D72" w14:paraId="195EFA0F" w14:textId="77777777" w:rsidTr="0061613D">
        <w:trPr>
          <w:trHeight w:val="362"/>
          <w:jc w:val="center"/>
        </w:trPr>
        <w:tc>
          <w:tcPr>
            <w:tcW w:w="631" w:type="dxa"/>
            <w:shd w:val="clear" w:color="auto" w:fill="F1F1F1"/>
          </w:tcPr>
          <w:p w14:paraId="7CBA80D5" w14:textId="08395E8C" w:rsidR="000B522B" w:rsidRPr="00404D72" w:rsidRDefault="000B522B" w:rsidP="00404D72">
            <w:pPr>
              <w:pStyle w:val="TableParagraph"/>
              <w:tabs>
                <w:tab w:val="center" w:pos="326"/>
              </w:tabs>
              <w:spacing w:line="276" w:lineRule="auto"/>
              <w:ind w:left="31"/>
              <w:jc w:val="center"/>
              <w:rPr>
                <w:sz w:val="24"/>
                <w:szCs w:val="24"/>
              </w:rPr>
            </w:pPr>
            <w:r w:rsidRPr="00404D72">
              <w:rPr>
                <w:sz w:val="24"/>
                <w:szCs w:val="24"/>
              </w:rPr>
              <w:t>2</w:t>
            </w:r>
          </w:p>
        </w:tc>
        <w:tc>
          <w:tcPr>
            <w:tcW w:w="2700" w:type="dxa"/>
            <w:shd w:val="clear" w:color="auto" w:fill="F1F1F1"/>
          </w:tcPr>
          <w:p w14:paraId="19ED727A" w14:textId="2B82613D" w:rsidR="000B522B" w:rsidRPr="00404D72" w:rsidRDefault="00B71379" w:rsidP="00404D72">
            <w:pPr>
              <w:pStyle w:val="TableParagraph"/>
              <w:spacing w:line="276" w:lineRule="auto"/>
              <w:jc w:val="center"/>
              <w:rPr>
                <w:sz w:val="24"/>
                <w:szCs w:val="24"/>
              </w:rPr>
            </w:pPr>
            <w:r w:rsidRPr="00404D72">
              <w:rPr>
                <w:sz w:val="24"/>
                <w:szCs w:val="24"/>
              </w:rPr>
              <w:t xml:space="preserve">Physics Festival </w:t>
            </w:r>
            <w:r w:rsidR="008071CE" w:rsidRPr="00404D72">
              <w:rPr>
                <w:sz w:val="24"/>
                <w:szCs w:val="24"/>
              </w:rPr>
              <w:t>XXIV</w:t>
            </w:r>
          </w:p>
        </w:tc>
        <w:tc>
          <w:tcPr>
            <w:tcW w:w="2693" w:type="dxa"/>
            <w:shd w:val="clear" w:color="auto" w:fill="F1F1F1"/>
          </w:tcPr>
          <w:p w14:paraId="454D78FA" w14:textId="0580F546" w:rsidR="000B522B" w:rsidRPr="00404D72" w:rsidRDefault="008071CE" w:rsidP="00404D72">
            <w:pPr>
              <w:pStyle w:val="TableParagraph"/>
              <w:spacing w:line="276" w:lineRule="auto"/>
              <w:jc w:val="center"/>
              <w:rPr>
                <w:sz w:val="24"/>
                <w:szCs w:val="24"/>
              </w:rPr>
            </w:pPr>
            <w:r w:rsidRPr="00404D72">
              <w:rPr>
                <w:sz w:val="24"/>
                <w:szCs w:val="24"/>
              </w:rPr>
              <w:t>Staff Pubdok</w:t>
            </w:r>
          </w:p>
        </w:tc>
        <w:tc>
          <w:tcPr>
            <w:tcW w:w="1914" w:type="dxa"/>
            <w:shd w:val="clear" w:color="auto" w:fill="F1F1F1"/>
          </w:tcPr>
          <w:p w14:paraId="4826F3AC" w14:textId="2F51B75B" w:rsidR="000B522B" w:rsidRPr="00404D72" w:rsidRDefault="00C47189" w:rsidP="00404D72">
            <w:pPr>
              <w:pStyle w:val="TableParagraph"/>
              <w:spacing w:line="276" w:lineRule="auto"/>
              <w:jc w:val="center"/>
              <w:rPr>
                <w:sz w:val="24"/>
                <w:szCs w:val="24"/>
              </w:rPr>
            </w:pPr>
            <w:r w:rsidRPr="00404D72">
              <w:rPr>
                <w:sz w:val="24"/>
                <w:szCs w:val="24"/>
              </w:rPr>
              <w:t>202</w:t>
            </w:r>
            <w:r w:rsidR="0050452F" w:rsidRPr="00404D72">
              <w:rPr>
                <w:sz w:val="24"/>
                <w:szCs w:val="24"/>
              </w:rPr>
              <w:t>3, Universitas Andalas</w:t>
            </w:r>
          </w:p>
        </w:tc>
      </w:tr>
      <w:tr w:rsidR="000B522B" w:rsidRPr="00404D72" w14:paraId="7BA6D158" w14:textId="77777777" w:rsidTr="0061613D">
        <w:trPr>
          <w:trHeight w:val="359"/>
          <w:jc w:val="center"/>
        </w:trPr>
        <w:tc>
          <w:tcPr>
            <w:tcW w:w="631" w:type="dxa"/>
          </w:tcPr>
          <w:p w14:paraId="6BABCC7E" w14:textId="77777777" w:rsidR="000B522B" w:rsidRPr="00404D72" w:rsidRDefault="000B522B" w:rsidP="00404D72">
            <w:pPr>
              <w:pStyle w:val="TableParagraph"/>
              <w:spacing w:line="276" w:lineRule="auto"/>
              <w:ind w:left="31"/>
              <w:jc w:val="center"/>
              <w:rPr>
                <w:sz w:val="24"/>
                <w:szCs w:val="24"/>
              </w:rPr>
            </w:pPr>
            <w:r w:rsidRPr="00404D72">
              <w:rPr>
                <w:sz w:val="24"/>
                <w:szCs w:val="24"/>
              </w:rPr>
              <w:t>3</w:t>
            </w:r>
          </w:p>
        </w:tc>
        <w:tc>
          <w:tcPr>
            <w:tcW w:w="2700" w:type="dxa"/>
          </w:tcPr>
          <w:p w14:paraId="38D0DCB5" w14:textId="49EED7F7" w:rsidR="000B522B" w:rsidRPr="00404D72" w:rsidRDefault="00B861D3" w:rsidP="00404D72">
            <w:pPr>
              <w:pStyle w:val="TableParagraph"/>
              <w:spacing w:line="276" w:lineRule="auto"/>
              <w:jc w:val="center"/>
              <w:rPr>
                <w:sz w:val="24"/>
                <w:szCs w:val="24"/>
              </w:rPr>
            </w:pPr>
            <w:r w:rsidRPr="00404D72">
              <w:rPr>
                <w:sz w:val="24"/>
                <w:szCs w:val="24"/>
              </w:rPr>
              <w:t>Pekan Raya Fisika (PRF)</w:t>
            </w:r>
          </w:p>
        </w:tc>
        <w:tc>
          <w:tcPr>
            <w:tcW w:w="2693" w:type="dxa"/>
          </w:tcPr>
          <w:p w14:paraId="3FAFEAFD" w14:textId="3F4E44A3" w:rsidR="000B522B" w:rsidRPr="00404D72" w:rsidRDefault="00B861D3" w:rsidP="00404D72">
            <w:pPr>
              <w:pStyle w:val="TableParagraph"/>
              <w:spacing w:line="276" w:lineRule="auto"/>
              <w:jc w:val="center"/>
              <w:rPr>
                <w:sz w:val="24"/>
                <w:szCs w:val="24"/>
              </w:rPr>
            </w:pPr>
            <w:r w:rsidRPr="00404D72">
              <w:rPr>
                <w:sz w:val="24"/>
                <w:szCs w:val="24"/>
              </w:rPr>
              <w:t>Staff Danus</w:t>
            </w:r>
          </w:p>
        </w:tc>
        <w:tc>
          <w:tcPr>
            <w:tcW w:w="1914" w:type="dxa"/>
          </w:tcPr>
          <w:p w14:paraId="5AD6C094" w14:textId="6CF3DF65" w:rsidR="000B522B" w:rsidRPr="00404D72" w:rsidRDefault="0050452F" w:rsidP="00404D72">
            <w:pPr>
              <w:pStyle w:val="TableParagraph"/>
              <w:spacing w:line="276" w:lineRule="auto"/>
              <w:jc w:val="center"/>
              <w:rPr>
                <w:sz w:val="24"/>
                <w:szCs w:val="24"/>
              </w:rPr>
            </w:pPr>
            <w:r w:rsidRPr="00404D72">
              <w:rPr>
                <w:sz w:val="24"/>
                <w:szCs w:val="24"/>
              </w:rPr>
              <w:t>2023, Universitas Andalas</w:t>
            </w:r>
          </w:p>
        </w:tc>
      </w:tr>
      <w:tr w:rsidR="007B0888" w:rsidRPr="00404D72" w14:paraId="698D0302" w14:textId="77777777" w:rsidTr="0061613D">
        <w:trPr>
          <w:trHeight w:val="359"/>
          <w:jc w:val="center"/>
        </w:trPr>
        <w:tc>
          <w:tcPr>
            <w:tcW w:w="631" w:type="dxa"/>
          </w:tcPr>
          <w:p w14:paraId="753B6B89" w14:textId="18B0B7AE" w:rsidR="007B0888" w:rsidRPr="00404D72" w:rsidRDefault="007B0888" w:rsidP="00404D72">
            <w:pPr>
              <w:pStyle w:val="TableParagraph"/>
              <w:spacing w:line="276" w:lineRule="auto"/>
              <w:ind w:left="31"/>
              <w:jc w:val="center"/>
              <w:rPr>
                <w:sz w:val="24"/>
                <w:szCs w:val="24"/>
              </w:rPr>
            </w:pPr>
            <w:r w:rsidRPr="00404D72">
              <w:rPr>
                <w:sz w:val="24"/>
                <w:szCs w:val="24"/>
              </w:rPr>
              <w:t>5</w:t>
            </w:r>
          </w:p>
        </w:tc>
        <w:tc>
          <w:tcPr>
            <w:tcW w:w="2700" w:type="dxa"/>
          </w:tcPr>
          <w:p w14:paraId="03996DDF" w14:textId="157AAF0C" w:rsidR="007B0888" w:rsidRPr="00404D72" w:rsidRDefault="005C7F73" w:rsidP="00404D72">
            <w:pPr>
              <w:pStyle w:val="TableParagraph"/>
              <w:spacing w:line="276" w:lineRule="auto"/>
              <w:jc w:val="center"/>
              <w:rPr>
                <w:sz w:val="24"/>
                <w:szCs w:val="24"/>
              </w:rPr>
            </w:pPr>
            <w:r w:rsidRPr="00404D72">
              <w:rPr>
                <w:sz w:val="24"/>
                <w:szCs w:val="24"/>
              </w:rPr>
              <w:t xml:space="preserve">Alumni </w:t>
            </w:r>
            <w:r w:rsidRPr="00404D72">
              <w:rPr>
                <w:i/>
                <w:iCs/>
                <w:sz w:val="24"/>
                <w:szCs w:val="24"/>
              </w:rPr>
              <w:t>Back to School</w:t>
            </w:r>
            <w:r w:rsidRPr="00404D72">
              <w:rPr>
                <w:sz w:val="24"/>
                <w:szCs w:val="24"/>
              </w:rPr>
              <w:t xml:space="preserve"> (ABS)</w:t>
            </w:r>
          </w:p>
        </w:tc>
        <w:tc>
          <w:tcPr>
            <w:tcW w:w="2693" w:type="dxa"/>
          </w:tcPr>
          <w:p w14:paraId="3018A44F" w14:textId="43D91B28" w:rsidR="007B0888" w:rsidRPr="00404D72" w:rsidRDefault="005C7F73" w:rsidP="00404D72">
            <w:pPr>
              <w:pStyle w:val="TableParagraph"/>
              <w:spacing w:line="276" w:lineRule="auto"/>
              <w:jc w:val="center"/>
              <w:rPr>
                <w:sz w:val="24"/>
                <w:szCs w:val="24"/>
              </w:rPr>
            </w:pPr>
            <w:r w:rsidRPr="00404D72">
              <w:rPr>
                <w:sz w:val="24"/>
                <w:szCs w:val="24"/>
              </w:rPr>
              <w:t>Sekretaris</w:t>
            </w:r>
          </w:p>
        </w:tc>
        <w:tc>
          <w:tcPr>
            <w:tcW w:w="1914" w:type="dxa"/>
          </w:tcPr>
          <w:p w14:paraId="3C642931" w14:textId="4CA9E0C6" w:rsidR="007B0888" w:rsidRPr="00404D72" w:rsidRDefault="005C7F73" w:rsidP="00404D72">
            <w:pPr>
              <w:pStyle w:val="TableParagraph"/>
              <w:spacing w:line="276" w:lineRule="auto"/>
              <w:jc w:val="center"/>
              <w:rPr>
                <w:sz w:val="24"/>
                <w:szCs w:val="24"/>
              </w:rPr>
            </w:pPr>
            <w:r w:rsidRPr="00404D72">
              <w:rPr>
                <w:sz w:val="24"/>
                <w:szCs w:val="24"/>
              </w:rPr>
              <w:t xml:space="preserve">2024, </w:t>
            </w:r>
            <w:r w:rsidR="00F54B76" w:rsidRPr="00404D72">
              <w:rPr>
                <w:sz w:val="24"/>
                <w:szCs w:val="24"/>
              </w:rPr>
              <w:t>SMA N 2 HARAU</w:t>
            </w:r>
          </w:p>
        </w:tc>
      </w:tr>
      <w:tr w:rsidR="00F779CD" w:rsidRPr="00404D72" w14:paraId="73641681" w14:textId="77777777" w:rsidTr="0061613D">
        <w:trPr>
          <w:trHeight w:val="359"/>
          <w:jc w:val="center"/>
        </w:trPr>
        <w:tc>
          <w:tcPr>
            <w:tcW w:w="631" w:type="dxa"/>
          </w:tcPr>
          <w:p w14:paraId="4A141A74" w14:textId="1B9E084A" w:rsidR="00F779CD" w:rsidRPr="00404D72" w:rsidRDefault="007B0888" w:rsidP="00404D72">
            <w:pPr>
              <w:pStyle w:val="TableParagraph"/>
              <w:spacing w:line="276" w:lineRule="auto"/>
              <w:ind w:left="31"/>
              <w:jc w:val="center"/>
              <w:rPr>
                <w:sz w:val="24"/>
                <w:szCs w:val="24"/>
              </w:rPr>
            </w:pPr>
            <w:r w:rsidRPr="00404D72">
              <w:rPr>
                <w:sz w:val="24"/>
                <w:szCs w:val="24"/>
              </w:rPr>
              <w:t>6</w:t>
            </w:r>
          </w:p>
        </w:tc>
        <w:tc>
          <w:tcPr>
            <w:tcW w:w="2700" w:type="dxa"/>
          </w:tcPr>
          <w:p w14:paraId="0047B94C" w14:textId="2B7B3FCB" w:rsidR="00F779CD" w:rsidRPr="00404D72" w:rsidRDefault="00D6066D" w:rsidP="00404D72">
            <w:pPr>
              <w:pStyle w:val="TableParagraph"/>
              <w:spacing w:line="276" w:lineRule="auto"/>
              <w:jc w:val="center"/>
              <w:rPr>
                <w:sz w:val="24"/>
                <w:szCs w:val="24"/>
              </w:rPr>
            </w:pPr>
            <w:r w:rsidRPr="00404D72">
              <w:rPr>
                <w:sz w:val="24"/>
                <w:szCs w:val="24"/>
              </w:rPr>
              <w:t>Bakti Unand 2024</w:t>
            </w:r>
          </w:p>
        </w:tc>
        <w:tc>
          <w:tcPr>
            <w:tcW w:w="2693" w:type="dxa"/>
          </w:tcPr>
          <w:p w14:paraId="5A9C5453" w14:textId="6F548541" w:rsidR="00F779CD" w:rsidRPr="00404D72" w:rsidRDefault="00D6066D" w:rsidP="00404D72">
            <w:pPr>
              <w:pStyle w:val="TableParagraph"/>
              <w:tabs>
                <w:tab w:val="center" w:pos="326"/>
              </w:tabs>
              <w:spacing w:line="276" w:lineRule="auto"/>
              <w:jc w:val="center"/>
              <w:rPr>
                <w:sz w:val="24"/>
                <w:szCs w:val="24"/>
              </w:rPr>
            </w:pPr>
            <w:r w:rsidRPr="00404D72">
              <w:rPr>
                <w:sz w:val="24"/>
                <w:szCs w:val="24"/>
              </w:rPr>
              <w:t xml:space="preserve">Sekretaris dan Bendahara </w:t>
            </w:r>
            <w:r w:rsidRPr="00404D72">
              <w:rPr>
                <w:i/>
                <w:iCs/>
                <w:sz w:val="24"/>
                <w:szCs w:val="24"/>
              </w:rPr>
              <w:t>Media and IT</w:t>
            </w:r>
          </w:p>
        </w:tc>
        <w:tc>
          <w:tcPr>
            <w:tcW w:w="1914" w:type="dxa"/>
          </w:tcPr>
          <w:p w14:paraId="3A5BEB71" w14:textId="160FBC4A" w:rsidR="0077795F" w:rsidRPr="00404D72" w:rsidRDefault="0050452F" w:rsidP="00404D72">
            <w:pPr>
              <w:pStyle w:val="TableParagraph"/>
              <w:spacing w:line="276" w:lineRule="auto"/>
              <w:jc w:val="center"/>
              <w:rPr>
                <w:sz w:val="24"/>
                <w:szCs w:val="24"/>
              </w:rPr>
            </w:pPr>
            <w:r w:rsidRPr="00404D72">
              <w:rPr>
                <w:sz w:val="24"/>
                <w:szCs w:val="24"/>
              </w:rPr>
              <w:t>202</w:t>
            </w:r>
            <w:r w:rsidR="00853B1F" w:rsidRPr="00404D72">
              <w:rPr>
                <w:sz w:val="24"/>
                <w:szCs w:val="24"/>
              </w:rPr>
              <w:t>4</w:t>
            </w:r>
            <w:r w:rsidRPr="00404D72">
              <w:rPr>
                <w:sz w:val="24"/>
                <w:szCs w:val="24"/>
              </w:rPr>
              <w:t xml:space="preserve">, Universitas </w:t>
            </w:r>
            <w:r w:rsidR="00D6066D" w:rsidRPr="00404D72">
              <w:rPr>
                <w:sz w:val="24"/>
                <w:szCs w:val="24"/>
              </w:rPr>
              <w:t>Andalas</w:t>
            </w:r>
          </w:p>
        </w:tc>
      </w:tr>
    </w:tbl>
    <w:p w14:paraId="49BA062B" w14:textId="77777777" w:rsidR="00F24326" w:rsidRPr="00404D72" w:rsidRDefault="00F24326" w:rsidP="00404D72">
      <w:pPr>
        <w:pStyle w:val="TidakAdaSpasi"/>
        <w:spacing w:line="276" w:lineRule="auto"/>
        <w:jc w:val="both"/>
        <w:rPr>
          <w:szCs w:val="24"/>
        </w:rPr>
      </w:pPr>
    </w:p>
    <w:p w14:paraId="008B7A5D" w14:textId="77777777" w:rsidR="00F24326" w:rsidRPr="00404D72" w:rsidRDefault="00F24326" w:rsidP="00404D72">
      <w:pPr>
        <w:spacing w:after="0"/>
        <w:jc w:val="both"/>
        <w:rPr>
          <w:szCs w:val="24"/>
        </w:rPr>
      </w:pPr>
      <w:r w:rsidRPr="00404D72">
        <w:rPr>
          <w:szCs w:val="24"/>
        </w:rPr>
        <w:t>C. Penghargaan Yang Pernah Diterima</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31"/>
        <w:gridCol w:w="2771"/>
        <w:gridCol w:w="2552"/>
        <w:gridCol w:w="1984"/>
      </w:tblGrid>
      <w:tr w:rsidR="000B522B" w:rsidRPr="00404D72" w14:paraId="5074A7FB" w14:textId="77777777" w:rsidTr="00121B5E">
        <w:trPr>
          <w:trHeight w:val="297"/>
        </w:trPr>
        <w:tc>
          <w:tcPr>
            <w:tcW w:w="631" w:type="dxa"/>
            <w:shd w:val="clear" w:color="auto" w:fill="F1F1F1"/>
          </w:tcPr>
          <w:p w14:paraId="01E1F3FE" w14:textId="77777777" w:rsidR="000B522B" w:rsidRPr="00404D72" w:rsidRDefault="000B522B" w:rsidP="00404D72">
            <w:pPr>
              <w:pStyle w:val="TableParagraph"/>
              <w:spacing w:line="276" w:lineRule="auto"/>
              <w:ind w:left="158" w:right="123"/>
              <w:jc w:val="both"/>
              <w:rPr>
                <w:sz w:val="24"/>
                <w:szCs w:val="24"/>
              </w:rPr>
            </w:pPr>
            <w:r w:rsidRPr="00404D72">
              <w:rPr>
                <w:sz w:val="24"/>
                <w:szCs w:val="24"/>
              </w:rPr>
              <w:t>No</w:t>
            </w:r>
          </w:p>
        </w:tc>
        <w:tc>
          <w:tcPr>
            <w:tcW w:w="2771" w:type="dxa"/>
            <w:shd w:val="clear" w:color="auto" w:fill="F1F1F1"/>
          </w:tcPr>
          <w:p w14:paraId="5459FF36" w14:textId="77777777" w:rsidR="000B522B" w:rsidRPr="00404D72" w:rsidRDefault="000B522B" w:rsidP="00404D72">
            <w:pPr>
              <w:pStyle w:val="TableParagraph"/>
              <w:spacing w:line="276" w:lineRule="auto"/>
              <w:ind w:left="1085"/>
              <w:jc w:val="both"/>
              <w:rPr>
                <w:sz w:val="24"/>
                <w:szCs w:val="24"/>
              </w:rPr>
            </w:pPr>
            <w:r w:rsidRPr="00404D72">
              <w:rPr>
                <w:sz w:val="24"/>
                <w:szCs w:val="24"/>
              </w:rPr>
              <w:t>Jenis Penghargaan</w:t>
            </w:r>
          </w:p>
        </w:tc>
        <w:tc>
          <w:tcPr>
            <w:tcW w:w="2552" w:type="dxa"/>
            <w:shd w:val="clear" w:color="auto" w:fill="F1F1F1"/>
          </w:tcPr>
          <w:p w14:paraId="1BA098D7" w14:textId="77777777" w:rsidR="000B522B" w:rsidRPr="00404D72" w:rsidRDefault="000B522B" w:rsidP="00404D72">
            <w:pPr>
              <w:pStyle w:val="TableParagraph"/>
              <w:spacing w:line="276" w:lineRule="auto"/>
              <w:ind w:left="388"/>
              <w:jc w:val="both"/>
              <w:rPr>
                <w:sz w:val="24"/>
                <w:szCs w:val="24"/>
              </w:rPr>
            </w:pPr>
            <w:r w:rsidRPr="00404D72">
              <w:rPr>
                <w:sz w:val="24"/>
                <w:szCs w:val="24"/>
              </w:rPr>
              <w:t>Pihak Pemberi Penghargaan</w:t>
            </w:r>
          </w:p>
        </w:tc>
        <w:tc>
          <w:tcPr>
            <w:tcW w:w="1984" w:type="dxa"/>
            <w:shd w:val="clear" w:color="auto" w:fill="F1F1F1"/>
          </w:tcPr>
          <w:p w14:paraId="7B142FA4" w14:textId="77777777" w:rsidR="000B522B" w:rsidRPr="00404D72" w:rsidRDefault="000B522B" w:rsidP="00404D72">
            <w:pPr>
              <w:pStyle w:val="TableParagraph"/>
              <w:spacing w:line="276" w:lineRule="auto"/>
              <w:ind w:left="311"/>
              <w:jc w:val="both"/>
              <w:rPr>
                <w:sz w:val="24"/>
                <w:szCs w:val="24"/>
              </w:rPr>
            </w:pPr>
            <w:r w:rsidRPr="00404D72">
              <w:rPr>
                <w:sz w:val="24"/>
                <w:szCs w:val="24"/>
              </w:rPr>
              <w:t>Tahun</w:t>
            </w:r>
          </w:p>
        </w:tc>
      </w:tr>
      <w:tr w:rsidR="000B522B" w:rsidRPr="00404D72" w14:paraId="34CA4209" w14:textId="77777777" w:rsidTr="00121B5E">
        <w:trPr>
          <w:trHeight w:val="359"/>
        </w:trPr>
        <w:tc>
          <w:tcPr>
            <w:tcW w:w="631" w:type="dxa"/>
          </w:tcPr>
          <w:p w14:paraId="265D1656" w14:textId="77777777" w:rsidR="000B522B" w:rsidRPr="00404D72" w:rsidRDefault="000B522B" w:rsidP="00404D72">
            <w:pPr>
              <w:pStyle w:val="TableParagraph"/>
              <w:spacing w:line="276" w:lineRule="auto"/>
              <w:ind w:left="36"/>
              <w:jc w:val="center"/>
              <w:rPr>
                <w:sz w:val="24"/>
                <w:szCs w:val="24"/>
              </w:rPr>
            </w:pPr>
            <w:r w:rsidRPr="00404D72">
              <w:rPr>
                <w:sz w:val="24"/>
                <w:szCs w:val="24"/>
              </w:rPr>
              <w:t>1</w:t>
            </w:r>
          </w:p>
        </w:tc>
        <w:tc>
          <w:tcPr>
            <w:tcW w:w="2771" w:type="dxa"/>
          </w:tcPr>
          <w:p w14:paraId="5C2EA606" w14:textId="1C676BE1" w:rsidR="000B522B" w:rsidRPr="00404D72" w:rsidRDefault="000B522B" w:rsidP="00404D72">
            <w:pPr>
              <w:pStyle w:val="TableParagraph"/>
              <w:spacing w:line="276" w:lineRule="auto"/>
              <w:jc w:val="both"/>
              <w:rPr>
                <w:sz w:val="24"/>
                <w:szCs w:val="24"/>
              </w:rPr>
            </w:pPr>
          </w:p>
        </w:tc>
        <w:tc>
          <w:tcPr>
            <w:tcW w:w="2552" w:type="dxa"/>
          </w:tcPr>
          <w:p w14:paraId="04A42AA5" w14:textId="77777777" w:rsidR="000B522B" w:rsidRPr="00404D72" w:rsidRDefault="000B522B" w:rsidP="00404D72">
            <w:pPr>
              <w:pStyle w:val="TableParagraph"/>
              <w:spacing w:line="276" w:lineRule="auto"/>
              <w:jc w:val="both"/>
              <w:rPr>
                <w:sz w:val="24"/>
                <w:szCs w:val="24"/>
              </w:rPr>
            </w:pPr>
          </w:p>
        </w:tc>
        <w:tc>
          <w:tcPr>
            <w:tcW w:w="1984" w:type="dxa"/>
          </w:tcPr>
          <w:p w14:paraId="2904B616" w14:textId="77777777" w:rsidR="000B522B" w:rsidRPr="00404D72" w:rsidRDefault="000B522B" w:rsidP="00404D72">
            <w:pPr>
              <w:pStyle w:val="TableParagraph"/>
              <w:spacing w:line="276" w:lineRule="auto"/>
              <w:jc w:val="both"/>
              <w:rPr>
                <w:sz w:val="24"/>
                <w:szCs w:val="24"/>
              </w:rPr>
            </w:pPr>
          </w:p>
        </w:tc>
      </w:tr>
    </w:tbl>
    <w:p w14:paraId="1A6A9436" w14:textId="77777777" w:rsidR="000B522B" w:rsidRPr="00404D72" w:rsidRDefault="000B522B" w:rsidP="00404D72">
      <w:pPr>
        <w:pStyle w:val="TidakAdaSpasi"/>
        <w:spacing w:line="276" w:lineRule="auto"/>
        <w:jc w:val="both"/>
        <w:rPr>
          <w:szCs w:val="24"/>
        </w:rPr>
      </w:pPr>
    </w:p>
    <w:p w14:paraId="05C4AC9E" w14:textId="77777777" w:rsidR="00F24326" w:rsidRPr="00404D72" w:rsidRDefault="00F24326" w:rsidP="00404D72">
      <w:pPr>
        <w:spacing w:after="0"/>
        <w:jc w:val="both"/>
        <w:rPr>
          <w:szCs w:val="24"/>
        </w:rPr>
      </w:pPr>
      <w:r w:rsidRPr="00404D72">
        <w:rPr>
          <w:szCs w:val="24"/>
          <w:lang w:eastAsia="en-GB"/>
        </w:rPr>
        <w:t xml:space="preserve">Semua data yang saya isikan dan tercantum dalam biodata ini adalah benar dan dapat dipertanggungjawabkan secara hukum. Apabila di kemudian hari ternyata dijumpai ketidaksesuaian dengan kenyataan, saya sanggup menerima sanksi. </w:t>
      </w:r>
    </w:p>
    <w:p w14:paraId="651EEA6F" w14:textId="6E74C26A" w:rsidR="00F24326" w:rsidRPr="00404D72" w:rsidRDefault="00F24326" w:rsidP="00404D72">
      <w:pPr>
        <w:spacing w:after="0"/>
        <w:jc w:val="both"/>
        <w:rPr>
          <w:szCs w:val="24"/>
          <w:lang w:eastAsia="en-GB"/>
        </w:rPr>
      </w:pPr>
      <w:r w:rsidRPr="00404D72">
        <w:rPr>
          <w:szCs w:val="24"/>
          <w:lang w:eastAsia="en-GB"/>
        </w:rPr>
        <w:t>Demikian biodata ini saya buat dengan sebenarnya untuk memenuhi salah satu persyaratan dalam pengajuan  PKM</w:t>
      </w:r>
      <w:r w:rsidRPr="00404D72">
        <w:rPr>
          <w:szCs w:val="24"/>
        </w:rPr>
        <w:t>-KC</w:t>
      </w:r>
      <w:r w:rsidRPr="00404D72">
        <w:rPr>
          <w:szCs w:val="24"/>
          <w:lang w:eastAsia="en-GB"/>
        </w:rPr>
        <w:t>.</w:t>
      </w:r>
    </w:p>
    <w:p w14:paraId="316D7FC1" w14:textId="77777777" w:rsidR="00937374" w:rsidRPr="00404D72" w:rsidRDefault="00937374" w:rsidP="00404D72">
      <w:pPr>
        <w:spacing w:after="0"/>
        <w:ind w:left="5041"/>
        <w:jc w:val="both"/>
        <w:rPr>
          <w:color w:val="231F20"/>
          <w:szCs w:val="24"/>
          <w:lang w:eastAsia="en-GB"/>
        </w:rPr>
      </w:pPr>
    </w:p>
    <w:p w14:paraId="1338173D" w14:textId="77777777" w:rsidR="00937374" w:rsidRPr="00404D72" w:rsidRDefault="00937374" w:rsidP="00404D72">
      <w:pPr>
        <w:spacing w:after="0"/>
        <w:ind w:left="5041"/>
        <w:jc w:val="both"/>
        <w:rPr>
          <w:color w:val="231F20"/>
          <w:szCs w:val="24"/>
          <w:lang w:eastAsia="en-GB"/>
        </w:rPr>
      </w:pPr>
    </w:p>
    <w:p w14:paraId="5C30E449" w14:textId="77777777" w:rsidR="00937374" w:rsidRPr="00404D72" w:rsidRDefault="00937374" w:rsidP="00404D72">
      <w:pPr>
        <w:spacing w:after="0"/>
        <w:ind w:left="5041"/>
        <w:jc w:val="both"/>
        <w:rPr>
          <w:color w:val="231F20"/>
          <w:szCs w:val="24"/>
          <w:lang w:eastAsia="en-GB"/>
        </w:rPr>
      </w:pPr>
    </w:p>
    <w:p w14:paraId="14D33A2B" w14:textId="77777777" w:rsidR="00937374" w:rsidRPr="00404D72" w:rsidRDefault="00937374" w:rsidP="00404D72">
      <w:pPr>
        <w:spacing w:after="0"/>
        <w:ind w:left="5041"/>
        <w:jc w:val="both"/>
        <w:rPr>
          <w:color w:val="231F20"/>
          <w:szCs w:val="24"/>
          <w:lang w:eastAsia="en-GB"/>
        </w:rPr>
      </w:pPr>
    </w:p>
    <w:p w14:paraId="0FEABE0E" w14:textId="77777777" w:rsidR="00CC7E72" w:rsidRDefault="00CC7E72" w:rsidP="00404D72">
      <w:pPr>
        <w:spacing w:after="0"/>
        <w:ind w:left="5041"/>
        <w:jc w:val="both"/>
        <w:rPr>
          <w:color w:val="231F20"/>
          <w:szCs w:val="24"/>
          <w:lang w:eastAsia="en-GB"/>
        </w:rPr>
      </w:pPr>
    </w:p>
    <w:p w14:paraId="316E0F57" w14:textId="77777777" w:rsidR="00CC7E72" w:rsidRDefault="00CC7E72" w:rsidP="00404D72">
      <w:pPr>
        <w:spacing w:after="0"/>
        <w:ind w:left="5041"/>
        <w:jc w:val="both"/>
        <w:rPr>
          <w:color w:val="231F20"/>
          <w:szCs w:val="24"/>
          <w:lang w:eastAsia="en-GB"/>
        </w:rPr>
      </w:pPr>
    </w:p>
    <w:p w14:paraId="375D9E74" w14:textId="33263A54" w:rsidR="00EB37F4" w:rsidRPr="00404D72" w:rsidRDefault="00EB37F4" w:rsidP="006F3E53">
      <w:pPr>
        <w:spacing w:after="0"/>
        <w:jc w:val="center"/>
        <w:rPr>
          <w:szCs w:val="24"/>
        </w:rPr>
      </w:pPr>
      <w:r>
        <w:rPr>
          <w:noProof/>
        </w:rPr>
        <w:lastRenderedPageBreak/>
        <w:drawing>
          <wp:inline distT="0" distB="0" distL="0" distR="0" wp14:anchorId="6EA06613" wp14:editId="1FA0E901">
            <wp:extent cx="5024792" cy="3341370"/>
            <wp:effectExtent l="0" t="0" r="4445" b="0"/>
            <wp:docPr id="12435982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aturation sat="66000"/>
                              </a14:imgEffect>
                            </a14:imgLayer>
                          </a14:imgProps>
                        </a:ext>
                        <a:ext uri="{28A0092B-C50C-407E-A947-70E740481C1C}">
                          <a14:useLocalDpi xmlns:a14="http://schemas.microsoft.com/office/drawing/2010/main" val="0"/>
                        </a:ext>
                      </a:extLst>
                    </a:blip>
                    <a:srcRect l="17830" t="9392" r="11439" b="57834"/>
                    <a:stretch/>
                  </pic:blipFill>
                  <pic:spPr bwMode="auto">
                    <a:xfrm>
                      <a:off x="0" y="0"/>
                      <a:ext cx="5137986" cy="3416641"/>
                    </a:xfrm>
                    <a:prstGeom prst="rect">
                      <a:avLst/>
                    </a:prstGeom>
                    <a:noFill/>
                    <a:ln>
                      <a:noFill/>
                    </a:ln>
                    <a:extLst>
                      <a:ext uri="{53640926-AAD7-44D8-BBD7-CCE9431645EC}">
                        <a14:shadowObscured xmlns:a14="http://schemas.microsoft.com/office/drawing/2010/main"/>
                      </a:ext>
                    </a:extLst>
                  </pic:spPr>
                </pic:pic>
              </a:graphicData>
            </a:graphic>
          </wp:inline>
        </w:drawing>
      </w:r>
    </w:p>
    <w:p w14:paraId="1AF85D9A" w14:textId="4F2BE880" w:rsidR="00F24326" w:rsidRPr="00404D72" w:rsidRDefault="00F24326" w:rsidP="00404D72">
      <w:pPr>
        <w:spacing w:after="0"/>
        <w:jc w:val="both"/>
        <w:rPr>
          <w:b/>
          <w:szCs w:val="24"/>
        </w:rPr>
      </w:pPr>
      <w:r w:rsidRPr="00404D72">
        <w:rPr>
          <w:b/>
          <w:szCs w:val="24"/>
        </w:rPr>
        <w:br w:type="page"/>
      </w:r>
      <w:r w:rsidRPr="00404D72">
        <w:rPr>
          <w:b/>
          <w:szCs w:val="24"/>
        </w:rPr>
        <w:lastRenderedPageBreak/>
        <w:t xml:space="preserve">Biodata Anggota </w:t>
      </w:r>
      <w:r w:rsidR="002B68C3" w:rsidRPr="00404D72">
        <w:rPr>
          <w:b/>
          <w:szCs w:val="24"/>
        </w:rPr>
        <w:t>1</w:t>
      </w:r>
    </w:p>
    <w:p w14:paraId="452BAC98" w14:textId="77777777" w:rsidR="00F24326" w:rsidRPr="00404D72" w:rsidRDefault="00F24326" w:rsidP="00404D72">
      <w:pPr>
        <w:spacing w:after="0"/>
        <w:jc w:val="both"/>
        <w:rPr>
          <w:szCs w:val="24"/>
        </w:rPr>
      </w:pPr>
      <w:r w:rsidRPr="00404D72">
        <w:rPr>
          <w:szCs w:val="24"/>
        </w:rPr>
        <w:t>A. Identitas Diri</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56"/>
        <w:gridCol w:w="2842"/>
        <w:gridCol w:w="4640"/>
      </w:tblGrid>
      <w:tr w:rsidR="000B522B" w:rsidRPr="00404D72" w14:paraId="3FBCFD9D" w14:textId="77777777" w:rsidTr="00121B5E">
        <w:trPr>
          <w:trHeight w:val="275"/>
        </w:trPr>
        <w:tc>
          <w:tcPr>
            <w:tcW w:w="456" w:type="dxa"/>
            <w:shd w:val="clear" w:color="auto" w:fill="F1F1F1"/>
          </w:tcPr>
          <w:p w14:paraId="37892048" w14:textId="77777777" w:rsidR="000B522B" w:rsidRPr="00404D72" w:rsidRDefault="000B522B" w:rsidP="00404D72">
            <w:pPr>
              <w:pStyle w:val="TableParagraph"/>
              <w:spacing w:line="276" w:lineRule="auto"/>
              <w:ind w:left="9"/>
              <w:jc w:val="center"/>
              <w:rPr>
                <w:sz w:val="24"/>
                <w:szCs w:val="24"/>
              </w:rPr>
            </w:pPr>
            <w:r w:rsidRPr="00404D72">
              <w:rPr>
                <w:sz w:val="24"/>
                <w:szCs w:val="24"/>
              </w:rPr>
              <w:t>1</w:t>
            </w:r>
          </w:p>
        </w:tc>
        <w:tc>
          <w:tcPr>
            <w:tcW w:w="2842" w:type="dxa"/>
            <w:shd w:val="clear" w:color="auto" w:fill="F1F1F1"/>
          </w:tcPr>
          <w:p w14:paraId="22A83490" w14:textId="77777777" w:rsidR="000B522B" w:rsidRPr="00404D72" w:rsidRDefault="000B522B" w:rsidP="00404D72">
            <w:pPr>
              <w:pStyle w:val="TableParagraph"/>
              <w:spacing w:line="276" w:lineRule="auto"/>
              <w:ind w:left="179"/>
              <w:jc w:val="both"/>
              <w:rPr>
                <w:sz w:val="24"/>
                <w:szCs w:val="24"/>
              </w:rPr>
            </w:pPr>
            <w:r w:rsidRPr="00404D72">
              <w:rPr>
                <w:sz w:val="24"/>
                <w:szCs w:val="24"/>
              </w:rPr>
              <w:t>Nama Lengkap</w:t>
            </w:r>
          </w:p>
        </w:tc>
        <w:tc>
          <w:tcPr>
            <w:tcW w:w="4640" w:type="dxa"/>
            <w:shd w:val="clear" w:color="auto" w:fill="F1F1F1"/>
          </w:tcPr>
          <w:p w14:paraId="29F539F4" w14:textId="319496A1" w:rsidR="000B522B" w:rsidRPr="00404D72" w:rsidRDefault="002209A2" w:rsidP="00404D72">
            <w:pPr>
              <w:pStyle w:val="TableParagraph"/>
              <w:spacing w:line="276" w:lineRule="auto"/>
              <w:jc w:val="both"/>
              <w:rPr>
                <w:sz w:val="24"/>
                <w:szCs w:val="24"/>
              </w:rPr>
            </w:pPr>
            <w:r w:rsidRPr="00404D72">
              <w:rPr>
                <w:sz w:val="24"/>
                <w:szCs w:val="24"/>
              </w:rPr>
              <w:t xml:space="preserve"> Qalamullah Alihundrou Baaiman</w:t>
            </w:r>
          </w:p>
        </w:tc>
      </w:tr>
      <w:tr w:rsidR="000B522B" w:rsidRPr="00404D72" w14:paraId="42493C54" w14:textId="77777777" w:rsidTr="00121B5E">
        <w:trPr>
          <w:trHeight w:val="275"/>
        </w:trPr>
        <w:tc>
          <w:tcPr>
            <w:tcW w:w="456" w:type="dxa"/>
          </w:tcPr>
          <w:p w14:paraId="505A3DCF" w14:textId="77777777" w:rsidR="000B522B" w:rsidRPr="00404D72" w:rsidRDefault="000B522B" w:rsidP="00404D72">
            <w:pPr>
              <w:pStyle w:val="TableParagraph"/>
              <w:spacing w:line="276" w:lineRule="auto"/>
              <w:ind w:left="9"/>
              <w:jc w:val="center"/>
              <w:rPr>
                <w:sz w:val="24"/>
                <w:szCs w:val="24"/>
              </w:rPr>
            </w:pPr>
            <w:r w:rsidRPr="00404D72">
              <w:rPr>
                <w:sz w:val="24"/>
                <w:szCs w:val="24"/>
              </w:rPr>
              <w:t>2</w:t>
            </w:r>
          </w:p>
        </w:tc>
        <w:tc>
          <w:tcPr>
            <w:tcW w:w="2842" w:type="dxa"/>
          </w:tcPr>
          <w:p w14:paraId="31021CDF" w14:textId="77777777" w:rsidR="000B522B" w:rsidRPr="00404D72" w:rsidRDefault="000B522B" w:rsidP="00404D72">
            <w:pPr>
              <w:pStyle w:val="TableParagraph"/>
              <w:spacing w:line="276" w:lineRule="auto"/>
              <w:ind w:left="179"/>
              <w:jc w:val="both"/>
              <w:rPr>
                <w:sz w:val="24"/>
                <w:szCs w:val="24"/>
              </w:rPr>
            </w:pPr>
            <w:r w:rsidRPr="00404D72">
              <w:rPr>
                <w:sz w:val="24"/>
                <w:szCs w:val="24"/>
              </w:rPr>
              <w:t>Jenis Kelamin</w:t>
            </w:r>
          </w:p>
        </w:tc>
        <w:tc>
          <w:tcPr>
            <w:tcW w:w="4640" w:type="dxa"/>
          </w:tcPr>
          <w:p w14:paraId="391A555A" w14:textId="1C6E209A" w:rsidR="000B522B" w:rsidRPr="00404D72" w:rsidRDefault="002209A2" w:rsidP="00404D72">
            <w:pPr>
              <w:pStyle w:val="TableParagraph"/>
              <w:spacing w:line="276" w:lineRule="auto"/>
              <w:jc w:val="both"/>
              <w:rPr>
                <w:sz w:val="24"/>
                <w:szCs w:val="24"/>
              </w:rPr>
            </w:pPr>
            <w:r w:rsidRPr="00404D72">
              <w:rPr>
                <w:sz w:val="24"/>
                <w:szCs w:val="24"/>
              </w:rPr>
              <w:t xml:space="preserve"> Laki-laki</w:t>
            </w:r>
          </w:p>
        </w:tc>
      </w:tr>
      <w:tr w:rsidR="000B522B" w:rsidRPr="00404D72" w14:paraId="69489C29" w14:textId="77777777" w:rsidTr="00121B5E">
        <w:trPr>
          <w:trHeight w:val="275"/>
        </w:trPr>
        <w:tc>
          <w:tcPr>
            <w:tcW w:w="456" w:type="dxa"/>
            <w:shd w:val="clear" w:color="auto" w:fill="F1F1F1"/>
          </w:tcPr>
          <w:p w14:paraId="0E9C4C2B" w14:textId="77777777" w:rsidR="000B522B" w:rsidRPr="00404D72" w:rsidRDefault="000B522B" w:rsidP="00404D72">
            <w:pPr>
              <w:pStyle w:val="TableParagraph"/>
              <w:spacing w:line="276" w:lineRule="auto"/>
              <w:ind w:left="9"/>
              <w:jc w:val="center"/>
              <w:rPr>
                <w:sz w:val="24"/>
                <w:szCs w:val="24"/>
              </w:rPr>
            </w:pPr>
            <w:r w:rsidRPr="00404D72">
              <w:rPr>
                <w:sz w:val="24"/>
                <w:szCs w:val="24"/>
              </w:rPr>
              <w:t>3</w:t>
            </w:r>
          </w:p>
        </w:tc>
        <w:tc>
          <w:tcPr>
            <w:tcW w:w="2842" w:type="dxa"/>
            <w:shd w:val="clear" w:color="auto" w:fill="F1F1F1"/>
          </w:tcPr>
          <w:p w14:paraId="1D22C572" w14:textId="77777777" w:rsidR="000B522B" w:rsidRPr="00404D72" w:rsidRDefault="000B522B" w:rsidP="00404D72">
            <w:pPr>
              <w:pStyle w:val="TableParagraph"/>
              <w:spacing w:line="276" w:lineRule="auto"/>
              <w:ind w:left="179"/>
              <w:jc w:val="both"/>
              <w:rPr>
                <w:sz w:val="24"/>
                <w:szCs w:val="24"/>
              </w:rPr>
            </w:pPr>
            <w:r w:rsidRPr="00404D72">
              <w:rPr>
                <w:sz w:val="24"/>
                <w:szCs w:val="24"/>
              </w:rPr>
              <w:t>Program Studi</w:t>
            </w:r>
          </w:p>
        </w:tc>
        <w:tc>
          <w:tcPr>
            <w:tcW w:w="4640" w:type="dxa"/>
            <w:shd w:val="clear" w:color="auto" w:fill="F1F1F1"/>
          </w:tcPr>
          <w:p w14:paraId="59FD6640" w14:textId="368A143A" w:rsidR="000B522B" w:rsidRPr="00404D72" w:rsidRDefault="002209A2" w:rsidP="00404D72">
            <w:pPr>
              <w:pStyle w:val="TableParagraph"/>
              <w:spacing w:line="276" w:lineRule="auto"/>
              <w:jc w:val="both"/>
              <w:rPr>
                <w:sz w:val="24"/>
                <w:szCs w:val="24"/>
              </w:rPr>
            </w:pPr>
            <w:r w:rsidRPr="00404D72">
              <w:rPr>
                <w:sz w:val="24"/>
                <w:szCs w:val="24"/>
              </w:rPr>
              <w:t xml:space="preserve"> Teknik Komputer</w:t>
            </w:r>
          </w:p>
        </w:tc>
      </w:tr>
      <w:tr w:rsidR="000B522B" w:rsidRPr="00404D72" w14:paraId="61CCBCA5" w14:textId="77777777" w:rsidTr="00121B5E">
        <w:trPr>
          <w:trHeight w:val="275"/>
        </w:trPr>
        <w:tc>
          <w:tcPr>
            <w:tcW w:w="456" w:type="dxa"/>
          </w:tcPr>
          <w:p w14:paraId="219BB4DA" w14:textId="77777777" w:rsidR="000B522B" w:rsidRPr="00404D72" w:rsidRDefault="000B522B" w:rsidP="00404D72">
            <w:pPr>
              <w:pStyle w:val="TableParagraph"/>
              <w:spacing w:line="276" w:lineRule="auto"/>
              <w:ind w:left="9"/>
              <w:jc w:val="center"/>
              <w:rPr>
                <w:sz w:val="24"/>
                <w:szCs w:val="24"/>
              </w:rPr>
            </w:pPr>
            <w:r w:rsidRPr="00404D72">
              <w:rPr>
                <w:sz w:val="24"/>
                <w:szCs w:val="24"/>
              </w:rPr>
              <w:t>4</w:t>
            </w:r>
          </w:p>
        </w:tc>
        <w:tc>
          <w:tcPr>
            <w:tcW w:w="2842" w:type="dxa"/>
          </w:tcPr>
          <w:p w14:paraId="6D75CE82" w14:textId="77777777" w:rsidR="000B522B" w:rsidRPr="00404D72" w:rsidRDefault="000B522B" w:rsidP="00404D72">
            <w:pPr>
              <w:pStyle w:val="TableParagraph"/>
              <w:spacing w:line="276" w:lineRule="auto"/>
              <w:ind w:left="179"/>
              <w:jc w:val="both"/>
              <w:rPr>
                <w:sz w:val="24"/>
                <w:szCs w:val="24"/>
              </w:rPr>
            </w:pPr>
            <w:r w:rsidRPr="00404D72">
              <w:rPr>
                <w:sz w:val="24"/>
                <w:szCs w:val="24"/>
              </w:rPr>
              <w:t>NIM</w:t>
            </w:r>
          </w:p>
        </w:tc>
        <w:tc>
          <w:tcPr>
            <w:tcW w:w="4640" w:type="dxa"/>
          </w:tcPr>
          <w:p w14:paraId="5B803DB9" w14:textId="05BF5AAE" w:rsidR="000B522B" w:rsidRPr="00404D72" w:rsidRDefault="002209A2" w:rsidP="00404D72">
            <w:pPr>
              <w:pStyle w:val="TableParagraph"/>
              <w:spacing w:line="276" w:lineRule="auto"/>
              <w:jc w:val="both"/>
              <w:rPr>
                <w:sz w:val="24"/>
                <w:szCs w:val="24"/>
              </w:rPr>
            </w:pPr>
            <w:r w:rsidRPr="00404D72">
              <w:rPr>
                <w:sz w:val="24"/>
                <w:szCs w:val="24"/>
              </w:rPr>
              <w:t xml:space="preserve"> </w:t>
            </w:r>
            <w:r w:rsidR="00195C76" w:rsidRPr="00195C76">
              <w:rPr>
                <w:sz w:val="24"/>
                <w:szCs w:val="24"/>
              </w:rPr>
              <w:t>2211511016</w:t>
            </w:r>
          </w:p>
        </w:tc>
      </w:tr>
      <w:tr w:rsidR="000B522B" w:rsidRPr="00404D72" w14:paraId="34A96373" w14:textId="77777777" w:rsidTr="00121B5E">
        <w:trPr>
          <w:trHeight w:val="277"/>
        </w:trPr>
        <w:tc>
          <w:tcPr>
            <w:tcW w:w="456" w:type="dxa"/>
            <w:shd w:val="clear" w:color="auto" w:fill="F1F1F1"/>
          </w:tcPr>
          <w:p w14:paraId="066DE900" w14:textId="77777777" w:rsidR="000B522B" w:rsidRPr="00404D72" w:rsidRDefault="000B522B" w:rsidP="00404D72">
            <w:pPr>
              <w:pStyle w:val="TableParagraph"/>
              <w:spacing w:line="276" w:lineRule="auto"/>
              <w:ind w:left="9"/>
              <w:jc w:val="center"/>
              <w:rPr>
                <w:sz w:val="24"/>
                <w:szCs w:val="24"/>
              </w:rPr>
            </w:pPr>
            <w:r w:rsidRPr="00404D72">
              <w:rPr>
                <w:sz w:val="24"/>
                <w:szCs w:val="24"/>
              </w:rPr>
              <w:t>5</w:t>
            </w:r>
          </w:p>
        </w:tc>
        <w:tc>
          <w:tcPr>
            <w:tcW w:w="2842" w:type="dxa"/>
            <w:shd w:val="clear" w:color="auto" w:fill="F1F1F1"/>
          </w:tcPr>
          <w:p w14:paraId="41905D6C" w14:textId="77777777" w:rsidR="000B522B" w:rsidRPr="00404D72" w:rsidRDefault="000B522B" w:rsidP="00404D72">
            <w:pPr>
              <w:pStyle w:val="TableParagraph"/>
              <w:spacing w:line="276" w:lineRule="auto"/>
              <w:ind w:left="179"/>
              <w:jc w:val="both"/>
              <w:rPr>
                <w:sz w:val="24"/>
                <w:szCs w:val="24"/>
              </w:rPr>
            </w:pPr>
            <w:r w:rsidRPr="00404D72">
              <w:rPr>
                <w:sz w:val="24"/>
                <w:szCs w:val="24"/>
              </w:rPr>
              <w:t>Tempat dan Tanggal Lahir</w:t>
            </w:r>
          </w:p>
        </w:tc>
        <w:tc>
          <w:tcPr>
            <w:tcW w:w="4640" w:type="dxa"/>
            <w:shd w:val="clear" w:color="auto" w:fill="F1F1F1"/>
          </w:tcPr>
          <w:p w14:paraId="5A5CC975" w14:textId="7C57AB28" w:rsidR="000B522B" w:rsidRPr="00404D72" w:rsidRDefault="002209A2" w:rsidP="00404D72">
            <w:pPr>
              <w:pStyle w:val="TableParagraph"/>
              <w:spacing w:line="276" w:lineRule="auto"/>
              <w:jc w:val="both"/>
              <w:rPr>
                <w:sz w:val="24"/>
                <w:szCs w:val="24"/>
              </w:rPr>
            </w:pPr>
            <w:r w:rsidRPr="00404D72">
              <w:rPr>
                <w:sz w:val="24"/>
                <w:szCs w:val="24"/>
              </w:rPr>
              <w:t xml:space="preserve"> Pasia</w:t>
            </w:r>
            <w:r w:rsidR="003759A5" w:rsidRPr="00404D72">
              <w:rPr>
                <w:sz w:val="24"/>
                <w:szCs w:val="24"/>
              </w:rPr>
              <w:t xml:space="preserve">, </w:t>
            </w:r>
            <w:r w:rsidRPr="00404D72">
              <w:rPr>
                <w:sz w:val="24"/>
                <w:szCs w:val="24"/>
              </w:rPr>
              <w:t>19 Maret 2004</w:t>
            </w:r>
          </w:p>
        </w:tc>
      </w:tr>
      <w:tr w:rsidR="000B522B" w:rsidRPr="00404D72" w14:paraId="458A565B" w14:textId="77777777" w:rsidTr="00121B5E">
        <w:trPr>
          <w:trHeight w:val="275"/>
        </w:trPr>
        <w:tc>
          <w:tcPr>
            <w:tcW w:w="456" w:type="dxa"/>
          </w:tcPr>
          <w:p w14:paraId="6158F35D" w14:textId="77777777" w:rsidR="000B522B" w:rsidRPr="00404D72" w:rsidRDefault="000B522B" w:rsidP="00404D72">
            <w:pPr>
              <w:pStyle w:val="TableParagraph"/>
              <w:spacing w:line="276" w:lineRule="auto"/>
              <w:ind w:left="9"/>
              <w:jc w:val="center"/>
              <w:rPr>
                <w:sz w:val="24"/>
                <w:szCs w:val="24"/>
              </w:rPr>
            </w:pPr>
            <w:r w:rsidRPr="00404D72">
              <w:rPr>
                <w:sz w:val="24"/>
                <w:szCs w:val="24"/>
              </w:rPr>
              <w:t>6</w:t>
            </w:r>
          </w:p>
        </w:tc>
        <w:tc>
          <w:tcPr>
            <w:tcW w:w="2842" w:type="dxa"/>
          </w:tcPr>
          <w:p w14:paraId="2C7D26A8" w14:textId="77777777" w:rsidR="000B522B" w:rsidRPr="00404D72" w:rsidRDefault="000B522B" w:rsidP="00404D72">
            <w:pPr>
              <w:pStyle w:val="TableParagraph"/>
              <w:spacing w:line="276" w:lineRule="auto"/>
              <w:ind w:left="179"/>
              <w:jc w:val="both"/>
              <w:rPr>
                <w:sz w:val="24"/>
                <w:szCs w:val="24"/>
              </w:rPr>
            </w:pPr>
            <w:r w:rsidRPr="00404D72">
              <w:rPr>
                <w:sz w:val="24"/>
                <w:szCs w:val="24"/>
              </w:rPr>
              <w:t>Alamat E-mail</w:t>
            </w:r>
          </w:p>
        </w:tc>
        <w:tc>
          <w:tcPr>
            <w:tcW w:w="4640" w:type="dxa"/>
          </w:tcPr>
          <w:p w14:paraId="5840B5C6" w14:textId="33B4D315" w:rsidR="000B522B" w:rsidRPr="00404D72" w:rsidRDefault="002209A2" w:rsidP="00404D72">
            <w:pPr>
              <w:pStyle w:val="TableParagraph"/>
              <w:spacing w:line="276" w:lineRule="auto"/>
              <w:jc w:val="both"/>
              <w:rPr>
                <w:sz w:val="24"/>
                <w:szCs w:val="24"/>
              </w:rPr>
            </w:pPr>
            <w:r w:rsidRPr="00404D72">
              <w:rPr>
                <w:sz w:val="24"/>
                <w:szCs w:val="24"/>
              </w:rPr>
              <w:t xml:space="preserve"> </w:t>
            </w:r>
            <w:hyperlink r:id="rId19" w:history="1">
              <w:r w:rsidR="00517BA9">
                <w:rPr>
                  <w:rStyle w:val="Hyperlink"/>
                  <w:sz w:val="24"/>
                  <w:szCs w:val="24"/>
                </w:rPr>
                <w:t>q</w:t>
              </w:r>
              <w:r w:rsidRPr="00404D72">
                <w:rPr>
                  <w:rStyle w:val="Hyperlink"/>
                  <w:sz w:val="24"/>
                  <w:szCs w:val="24"/>
                </w:rPr>
                <w:t>alamullah135@gmail.com</w:t>
              </w:r>
            </w:hyperlink>
          </w:p>
        </w:tc>
      </w:tr>
      <w:tr w:rsidR="000B522B" w:rsidRPr="00404D72" w14:paraId="1E805549" w14:textId="77777777" w:rsidTr="00121B5E">
        <w:trPr>
          <w:trHeight w:val="275"/>
        </w:trPr>
        <w:tc>
          <w:tcPr>
            <w:tcW w:w="456" w:type="dxa"/>
            <w:shd w:val="clear" w:color="auto" w:fill="F1F1F1"/>
          </w:tcPr>
          <w:p w14:paraId="671FAA56" w14:textId="77777777" w:rsidR="000B522B" w:rsidRPr="00404D72" w:rsidRDefault="000B522B" w:rsidP="00404D72">
            <w:pPr>
              <w:pStyle w:val="TableParagraph"/>
              <w:spacing w:line="276" w:lineRule="auto"/>
              <w:ind w:left="9"/>
              <w:jc w:val="center"/>
              <w:rPr>
                <w:sz w:val="24"/>
                <w:szCs w:val="24"/>
              </w:rPr>
            </w:pPr>
            <w:r w:rsidRPr="00404D72">
              <w:rPr>
                <w:sz w:val="24"/>
                <w:szCs w:val="24"/>
              </w:rPr>
              <w:t>7</w:t>
            </w:r>
          </w:p>
        </w:tc>
        <w:tc>
          <w:tcPr>
            <w:tcW w:w="2842" w:type="dxa"/>
            <w:shd w:val="clear" w:color="auto" w:fill="F1F1F1"/>
          </w:tcPr>
          <w:p w14:paraId="44D697CF" w14:textId="77777777" w:rsidR="000B522B" w:rsidRPr="00404D72" w:rsidRDefault="000B522B" w:rsidP="00404D72">
            <w:pPr>
              <w:pStyle w:val="TableParagraph"/>
              <w:spacing w:line="276" w:lineRule="auto"/>
              <w:ind w:left="179"/>
              <w:jc w:val="both"/>
              <w:rPr>
                <w:sz w:val="24"/>
                <w:szCs w:val="24"/>
              </w:rPr>
            </w:pPr>
            <w:r w:rsidRPr="00404D72">
              <w:rPr>
                <w:sz w:val="24"/>
                <w:szCs w:val="24"/>
              </w:rPr>
              <w:t>Nomor Telepon/HP</w:t>
            </w:r>
          </w:p>
        </w:tc>
        <w:tc>
          <w:tcPr>
            <w:tcW w:w="4640" w:type="dxa"/>
            <w:shd w:val="clear" w:color="auto" w:fill="F1F1F1"/>
          </w:tcPr>
          <w:p w14:paraId="778AAF9F" w14:textId="21A461FD" w:rsidR="000B522B" w:rsidRPr="00404D72" w:rsidRDefault="002209A2" w:rsidP="00404D72">
            <w:pPr>
              <w:pStyle w:val="TableParagraph"/>
              <w:spacing w:line="276" w:lineRule="auto"/>
              <w:jc w:val="both"/>
              <w:rPr>
                <w:sz w:val="24"/>
                <w:szCs w:val="24"/>
              </w:rPr>
            </w:pPr>
            <w:r w:rsidRPr="00404D72">
              <w:rPr>
                <w:sz w:val="24"/>
                <w:szCs w:val="24"/>
              </w:rPr>
              <w:t xml:space="preserve"> 081365671538</w:t>
            </w:r>
          </w:p>
        </w:tc>
      </w:tr>
    </w:tbl>
    <w:p w14:paraId="3C548200" w14:textId="77777777" w:rsidR="00F24326" w:rsidRPr="00404D72" w:rsidRDefault="00F24326" w:rsidP="00404D72">
      <w:pPr>
        <w:pStyle w:val="TidakAdaSpasi"/>
        <w:spacing w:line="276" w:lineRule="auto"/>
        <w:jc w:val="both"/>
        <w:rPr>
          <w:szCs w:val="24"/>
        </w:rPr>
      </w:pPr>
    </w:p>
    <w:p w14:paraId="110C017C" w14:textId="77777777" w:rsidR="00F24326" w:rsidRPr="00404D72" w:rsidRDefault="00F24326" w:rsidP="00404D72">
      <w:pPr>
        <w:spacing w:after="0"/>
        <w:jc w:val="both"/>
        <w:rPr>
          <w:szCs w:val="24"/>
        </w:rPr>
      </w:pPr>
      <w:r w:rsidRPr="00404D72">
        <w:rPr>
          <w:szCs w:val="24"/>
        </w:rPr>
        <w:t>B. Kegiatan Kemahasiswaan Yang Sedang/Pernah Diikuti</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31"/>
        <w:gridCol w:w="2700"/>
        <w:gridCol w:w="2693"/>
        <w:gridCol w:w="1914"/>
      </w:tblGrid>
      <w:tr w:rsidR="000B522B" w:rsidRPr="00404D72" w14:paraId="4D602EF8" w14:textId="77777777" w:rsidTr="00121B5E">
        <w:trPr>
          <w:trHeight w:val="275"/>
        </w:trPr>
        <w:tc>
          <w:tcPr>
            <w:tcW w:w="631" w:type="dxa"/>
            <w:shd w:val="clear" w:color="auto" w:fill="F1F1F1"/>
          </w:tcPr>
          <w:p w14:paraId="14A1B077" w14:textId="77777777" w:rsidR="000B522B" w:rsidRPr="00404D72" w:rsidRDefault="000B522B" w:rsidP="00404D72">
            <w:pPr>
              <w:pStyle w:val="TableParagraph"/>
              <w:spacing w:line="276" w:lineRule="auto"/>
              <w:ind w:left="156" w:right="126"/>
              <w:jc w:val="both"/>
              <w:rPr>
                <w:sz w:val="24"/>
                <w:szCs w:val="24"/>
              </w:rPr>
            </w:pPr>
            <w:r w:rsidRPr="00404D72">
              <w:rPr>
                <w:sz w:val="24"/>
                <w:szCs w:val="24"/>
              </w:rPr>
              <w:t>No</w:t>
            </w:r>
          </w:p>
        </w:tc>
        <w:tc>
          <w:tcPr>
            <w:tcW w:w="2700" w:type="dxa"/>
            <w:shd w:val="clear" w:color="auto" w:fill="F1F1F1"/>
          </w:tcPr>
          <w:p w14:paraId="19FB8479" w14:textId="77777777" w:rsidR="000B522B" w:rsidRPr="00404D72" w:rsidRDefault="000B522B" w:rsidP="00404D72">
            <w:pPr>
              <w:pStyle w:val="TableParagraph"/>
              <w:spacing w:line="276" w:lineRule="auto"/>
              <w:ind w:left="503"/>
              <w:jc w:val="both"/>
              <w:rPr>
                <w:sz w:val="24"/>
                <w:szCs w:val="24"/>
              </w:rPr>
            </w:pPr>
            <w:r w:rsidRPr="00404D72">
              <w:rPr>
                <w:sz w:val="24"/>
                <w:szCs w:val="24"/>
              </w:rPr>
              <w:t>Jenis Kegiatan</w:t>
            </w:r>
          </w:p>
        </w:tc>
        <w:tc>
          <w:tcPr>
            <w:tcW w:w="2693" w:type="dxa"/>
            <w:shd w:val="clear" w:color="auto" w:fill="F1F1F1"/>
          </w:tcPr>
          <w:p w14:paraId="6115D51F" w14:textId="77777777" w:rsidR="000B522B" w:rsidRPr="00404D72" w:rsidRDefault="000B522B" w:rsidP="00404D72">
            <w:pPr>
              <w:pStyle w:val="TableParagraph"/>
              <w:spacing w:line="276" w:lineRule="auto"/>
              <w:ind w:left="266"/>
              <w:jc w:val="both"/>
              <w:rPr>
                <w:sz w:val="24"/>
                <w:szCs w:val="24"/>
              </w:rPr>
            </w:pPr>
            <w:r w:rsidRPr="00404D72">
              <w:rPr>
                <w:sz w:val="24"/>
                <w:szCs w:val="24"/>
              </w:rPr>
              <w:t>Status dalam Kegiatan</w:t>
            </w:r>
          </w:p>
        </w:tc>
        <w:tc>
          <w:tcPr>
            <w:tcW w:w="1914" w:type="dxa"/>
            <w:shd w:val="clear" w:color="auto" w:fill="F1F1F1"/>
          </w:tcPr>
          <w:p w14:paraId="1D9DE4D3" w14:textId="471035B7" w:rsidR="000B522B" w:rsidRPr="00404D72" w:rsidRDefault="000B522B" w:rsidP="00404D72">
            <w:pPr>
              <w:pStyle w:val="TableParagraph"/>
              <w:spacing w:line="276" w:lineRule="auto"/>
              <w:jc w:val="center"/>
              <w:rPr>
                <w:sz w:val="24"/>
                <w:szCs w:val="24"/>
              </w:rPr>
            </w:pPr>
            <w:r w:rsidRPr="00404D72">
              <w:rPr>
                <w:sz w:val="24"/>
                <w:szCs w:val="24"/>
              </w:rPr>
              <w:t>Waktu dan Tempat</w:t>
            </w:r>
          </w:p>
        </w:tc>
      </w:tr>
      <w:tr w:rsidR="000B522B" w:rsidRPr="00404D72" w14:paraId="34399E5A" w14:textId="77777777" w:rsidTr="00121B5E">
        <w:trPr>
          <w:trHeight w:val="359"/>
        </w:trPr>
        <w:tc>
          <w:tcPr>
            <w:tcW w:w="631" w:type="dxa"/>
          </w:tcPr>
          <w:p w14:paraId="7DF6C265" w14:textId="77777777" w:rsidR="000B522B" w:rsidRPr="00404D72" w:rsidRDefault="000B522B" w:rsidP="00404D72">
            <w:pPr>
              <w:pStyle w:val="TableParagraph"/>
              <w:spacing w:line="276" w:lineRule="auto"/>
              <w:ind w:left="31"/>
              <w:jc w:val="center"/>
              <w:rPr>
                <w:sz w:val="24"/>
                <w:szCs w:val="24"/>
              </w:rPr>
            </w:pPr>
            <w:r w:rsidRPr="00404D72">
              <w:rPr>
                <w:sz w:val="24"/>
                <w:szCs w:val="24"/>
              </w:rPr>
              <w:t>1</w:t>
            </w:r>
          </w:p>
        </w:tc>
        <w:tc>
          <w:tcPr>
            <w:tcW w:w="2700" w:type="dxa"/>
          </w:tcPr>
          <w:p w14:paraId="7E8CA8E1" w14:textId="4450C9F5" w:rsidR="000B522B" w:rsidRPr="00404D72" w:rsidRDefault="00B02F7E" w:rsidP="00404D72">
            <w:pPr>
              <w:pStyle w:val="TableParagraph"/>
              <w:spacing w:line="276" w:lineRule="auto"/>
              <w:jc w:val="center"/>
              <w:rPr>
                <w:sz w:val="24"/>
                <w:szCs w:val="24"/>
              </w:rPr>
            </w:pPr>
            <w:r w:rsidRPr="00404D72">
              <w:rPr>
                <w:sz w:val="24"/>
                <w:szCs w:val="24"/>
              </w:rPr>
              <w:t>Bakti Unand 2024</w:t>
            </w:r>
          </w:p>
        </w:tc>
        <w:tc>
          <w:tcPr>
            <w:tcW w:w="2693" w:type="dxa"/>
          </w:tcPr>
          <w:p w14:paraId="7537BA3E" w14:textId="0F8772F4" w:rsidR="000B522B" w:rsidRPr="00404D72" w:rsidRDefault="002209A2" w:rsidP="00404D72">
            <w:pPr>
              <w:pStyle w:val="TableParagraph"/>
              <w:spacing w:line="276" w:lineRule="auto"/>
              <w:jc w:val="center"/>
              <w:rPr>
                <w:sz w:val="24"/>
                <w:szCs w:val="24"/>
              </w:rPr>
            </w:pPr>
            <w:r w:rsidRPr="00404D72">
              <w:rPr>
                <w:sz w:val="24"/>
                <w:szCs w:val="24"/>
              </w:rPr>
              <w:t>Staff Media dan IT</w:t>
            </w:r>
          </w:p>
        </w:tc>
        <w:tc>
          <w:tcPr>
            <w:tcW w:w="1914" w:type="dxa"/>
          </w:tcPr>
          <w:p w14:paraId="75F0DC20" w14:textId="4C22B02B" w:rsidR="000B522B" w:rsidRPr="00404D72" w:rsidRDefault="002209A2" w:rsidP="00404D72">
            <w:pPr>
              <w:pStyle w:val="TableParagraph"/>
              <w:spacing w:line="276" w:lineRule="auto"/>
              <w:jc w:val="center"/>
              <w:rPr>
                <w:sz w:val="24"/>
                <w:szCs w:val="24"/>
              </w:rPr>
            </w:pPr>
            <w:r w:rsidRPr="00404D72">
              <w:rPr>
                <w:sz w:val="24"/>
                <w:szCs w:val="24"/>
              </w:rPr>
              <w:t>2024</w:t>
            </w:r>
            <w:r w:rsidR="00F54B76" w:rsidRPr="00404D72">
              <w:rPr>
                <w:sz w:val="24"/>
                <w:szCs w:val="24"/>
              </w:rPr>
              <w:t xml:space="preserve">, </w:t>
            </w:r>
            <w:r w:rsidRPr="00404D72">
              <w:rPr>
                <w:sz w:val="24"/>
                <w:szCs w:val="24"/>
              </w:rPr>
              <w:t>Universitas Andalas</w:t>
            </w:r>
          </w:p>
        </w:tc>
      </w:tr>
      <w:tr w:rsidR="002209A2" w:rsidRPr="00404D72" w14:paraId="3EB2CF73" w14:textId="77777777" w:rsidTr="00121B5E">
        <w:trPr>
          <w:trHeight w:val="362"/>
        </w:trPr>
        <w:tc>
          <w:tcPr>
            <w:tcW w:w="631" w:type="dxa"/>
            <w:shd w:val="clear" w:color="auto" w:fill="F1F1F1"/>
          </w:tcPr>
          <w:p w14:paraId="217CBDBC" w14:textId="77777777" w:rsidR="002209A2" w:rsidRPr="00404D72" w:rsidRDefault="002209A2" w:rsidP="00404D72">
            <w:pPr>
              <w:pStyle w:val="TableParagraph"/>
              <w:spacing w:line="276" w:lineRule="auto"/>
              <w:ind w:left="31"/>
              <w:jc w:val="center"/>
              <w:rPr>
                <w:sz w:val="24"/>
                <w:szCs w:val="24"/>
              </w:rPr>
            </w:pPr>
            <w:r w:rsidRPr="00404D72">
              <w:rPr>
                <w:sz w:val="24"/>
                <w:szCs w:val="24"/>
              </w:rPr>
              <w:t>2</w:t>
            </w:r>
          </w:p>
        </w:tc>
        <w:tc>
          <w:tcPr>
            <w:tcW w:w="2700" w:type="dxa"/>
            <w:shd w:val="clear" w:color="auto" w:fill="F1F1F1"/>
          </w:tcPr>
          <w:p w14:paraId="4987A35F" w14:textId="6C93C2F5" w:rsidR="002209A2" w:rsidRPr="00404D72" w:rsidRDefault="002209A2" w:rsidP="00404D72">
            <w:pPr>
              <w:pStyle w:val="TableParagraph"/>
              <w:spacing w:line="276" w:lineRule="auto"/>
              <w:jc w:val="center"/>
              <w:rPr>
                <w:sz w:val="24"/>
                <w:szCs w:val="24"/>
              </w:rPr>
            </w:pPr>
            <w:r w:rsidRPr="00404D72">
              <w:rPr>
                <w:sz w:val="24"/>
                <w:szCs w:val="24"/>
              </w:rPr>
              <w:t>Andalas Lawyers Club</w:t>
            </w:r>
          </w:p>
        </w:tc>
        <w:tc>
          <w:tcPr>
            <w:tcW w:w="2693" w:type="dxa"/>
            <w:shd w:val="clear" w:color="auto" w:fill="F1F1F1"/>
          </w:tcPr>
          <w:p w14:paraId="739357B0" w14:textId="5A51B216" w:rsidR="002209A2" w:rsidRPr="00404D72" w:rsidRDefault="002209A2" w:rsidP="00404D72">
            <w:pPr>
              <w:pStyle w:val="TableParagraph"/>
              <w:spacing w:line="276" w:lineRule="auto"/>
              <w:jc w:val="center"/>
              <w:rPr>
                <w:sz w:val="24"/>
                <w:szCs w:val="24"/>
              </w:rPr>
            </w:pPr>
            <w:r w:rsidRPr="00404D72">
              <w:rPr>
                <w:sz w:val="24"/>
                <w:szCs w:val="24"/>
              </w:rPr>
              <w:t>Staff Media</w:t>
            </w:r>
          </w:p>
        </w:tc>
        <w:tc>
          <w:tcPr>
            <w:tcW w:w="1914" w:type="dxa"/>
            <w:shd w:val="clear" w:color="auto" w:fill="F1F1F1"/>
          </w:tcPr>
          <w:p w14:paraId="7697F584" w14:textId="23D20BFD" w:rsidR="002209A2" w:rsidRPr="00404D72" w:rsidRDefault="002209A2" w:rsidP="00404D72">
            <w:pPr>
              <w:pStyle w:val="TableParagraph"/>
              <w:spacing w:line="276" w:lineRule="auto"/>
              <w:jc w:val="center"/>
              <w:rPr>
                <w:sz w:val="24"/>
                <w:szCs w:val="24"/>
              </w:rPr>
            </w:pPr>
            <w:r w:rsidRPr="00404D72">
              <w:rPr>
                <w:sz w:val="24"/>
                <w:szCs w:val="24"/>
              </w:rPr>
              <w:t>2024</w:t>
            </w:r>
            <w:r w:rsidR="00F54B76" w:rsidRPr="00404D72">
              <w:rPr>
                <w:sz w:val="24"/>
                <w:szCs w:val="24"/>
              </w:rPr>
              <w:t xml:space="preserve">, </w:t>
            </w:r>
            <w:r w:rsidRPr="00404D72">
              <w:rPr>
                <w:sz w:val="24"/>
                <w:szCs w:val="24"/>
              </w:rPr>
              <w:t>Universitas Andalas</w:t>
            </w:r>
          </w:p>
        </w:tc>
      </w:tr>
      <w:tr w:rsidR="002209A2" w:rsidRPr="00404D72" w14:paraId="3A852E7A" w14:textId="77777777" w:rsidTr="00121B5E">
        <w:trPr>
          <w:trHeight w:val="359"/>
        </w:trPr>
        <w:tc>
          <w:tcPr>
            <w:tcW w:w="631" w:type="dxa"/>
          </w:tcPr>
          <w:p w14:paraId="6CCD4A6A" w14:textId="77777777" w:rsidR="002209A2" w:rsidRPr="00404D72" w:rsidRDefault="002209A2" w:rsidP="00404D72">
            <w:pPr>
              <w:pStyle w:val="TableParagraph"/>
              <w:spacing w:line="276" w:lineRule="auto"/>
              <w:ind w:left="31"/>
              <w:jc w:val="center"/>
              <w:rPr>
                <w:sz w:val="24"/>
                <w:szCs w:val="24"/>
              </w:rPr>
            </w:pPr>
            <w:r w:rsidRPr="00404D72">
              <w:rPr>
                <w:sz w:val="24"/>
                <w:szCs w:val="24"/>
              </w:rPr>
              <w:t>3</w:t>
            </w:r>
          </w:p>
        </w:tc>
        <w:tc>
          <w:tcPr>
            <w:tcW w:w="2700" w:type="dxa"/>
          </w:tcPr>
          <w:p w14:paraId="1AACA3F8" w14:textId="156D2561" w:rsidR="002209A2" w:rsidRPr="00404D72" w:rsidRDefault="002209A2" w:rsidP="00404D72">
            <w:pPr>
              <w:pStyle w:val="TableParagraph"/>
              <w:spacing w:line="276" w:lineRule="auto"/>
              <w:jc w:val="center"/>
              <w:rPr>
                <w:sz w:val="24"/>
                <w:szCs w:val="24"/>
              </w:rPr>
            </w:pPr>
            <w:r w:rsidRPr="00404D72">
              <w:rPr>
                <w:sz w:val="24"/>
                <w:szCs w:val="24"/>
              </w:rPr>
              <w:t>LKMM-TD</w:t>
            </w:r>
            <w:r w:rsidR="00C54802" w:rsidRPr="00404D72">
              <w:rPr>
                <w:sz w:val="24"/>
                <w:szCs w:val="24"/>
              </w:rPr>
              <w:t xml:space="preserve"> </w:t>
            </w:r>
            <w:r w:rsidRPr="00404D72">
              <w:rPr>
                <w:sz w:val="24"/>
                <w:szCs w:val="24"/>
              </w:rPr>
              <w:t>FTI</w:t>
            </w:r>
            <w:r w:rsidR="00C54802" w:rsidRPr="00404D72">
              <w:rPr>
                <w:sz w:val="24"/>
                <w:szCs w:val="24"/>
              </w:rPr>
              <w:t xml:space="preserve"> UNAND</w:t>
            </w:r>
          </w:p>
        </w:tc>
        <w:tc>
          <w:tcPr>
            <w:tcW w:w="2693" w:type="dxa"/>
          </w:tcPr>
          <w:p w14:paraId="6C1B2474" w14:textId="0B29DFB8" w:rsidR="002209A2" w:rsidRPr="00404D72" w:rsidRDefault="002209A2" w:rsidP="00404D72">
            <w:pPr>
              <w:pStyle w:val="TableParagraph"/>
              <w:spacing w:line="276" w:lineRule="auto"/>
              <w:jc w:val="center"/>
              <w:rPr>
                <w:sz w:val="24"/>
                <w:szCs w:val="24"/>
              </w:rPr>
            </w:pPr>
            <w:r w:rsidRPr="00404D72">
              <w:rPr>
                <w:sz w:val="24"/>
                <w:szCs w:val="24"/>
              </w:rPr>
              <w:t>Staff Acara</w:t>
            </w:r>
          </w:p>
        </w:tc>
        <w:tc>
          <w:tcPr>
            <w:tcW w:w="1914" w:type="dxa"/>
          </w:tcPr>
          <w:p w14:paraId="68525B4B" w14:textId="4D535710" w:rsidR="002209A2" w:rsidRPr="00404D72" w:rsidRDefault="002209A2" w:rsidP="00404D72">
            <w:pPr>
              <w:pStyle w:val="TableParagraph"/>
              <w:spacing w:line="276" w:lineRule="auto"/>
              <w:jc w:val="center"/>
              <w:rPr>
                <w:sz w:val="24"/>
                <w:szCs w:val="24"/>
              </w:rPr>
            </w:pPr>
            <w:r w:rsidRPr="00404D72">
              <w:rPr>
                <w:sz w:val="24"/>
                <w:szCs w:val="24"/>
              </w:rPr>
              <w:t>2023</w:t>
            </w:r>
            <w:r w:rsidR="00F54B76" w:rsidRPr="00404D72">
              <w:rPr>
                <w:sz w:val="24"/>
                <w:szCs w:val="24"/>
              </w:rPr>
              <w:t xml:space="preserve">, </w:t>
            </w:r>
            <w:r w:rsidRPr="00404D72">
              <w:rPr>
                <w:sz w:val="24"/>
                <w:szCs w:val="24"/>
              </w:rPr>
              <w:t>Universitas Andalas</w:t>
            </w:r>
          </w:p>
        </w:tc>
      </w:tr>
      <w:tr w:rsidR="002209A2" w:rsidRPr="00404D72" w14:paraId="57E51569" w14:textId="77777777" w:rsidTr="00121B5E">
        <w:trPr>
          <w:trHeight w:val="359"/>
        </w:trPr>
        <w:tc>
          <w:tcPr>
            <w:tcW w:w="631" w:type="dxa"/>
          </w:tcPr>
          <w:p w14:paraId="52802FA1" w14:textId="07629DD4" w:rsidR="002209A2" w:rsidRPr="00404D72" w:rsidRDefault="002209A2" w:rsidP="00404D72">
            <w:pPr>
              <w:pStyle w:val="TableParagraph"/>
              <w:spacing w:line="276" w:lineRule="auto"/>
              <w:ind w:left="31"/>
              <w:jc w:val="center"/>
              <w:rPr>
                <w:sz w:val="24"/>
                <w:szCs w:val="24"/>
              </w:rPr>
            </w:pPr>
            <w:r w:rsidRPr="00404D72">
              <w:rPr>
                <w:sz w:val="24"/>
                <w:szCs w:val="24"/>
              </w:rPr>
              <w:t>4</w:t>
            </w:r>
          </w:p>
        </w:tc>
        <w:tc>
          <w:tcPr>
            <w:tcW w:w="2700" w:type="dxa"/>
          </w:tcPr>
          <w:p w14:paraId="1AB027A1" w14:textId="16646B68" w:rsidR="002209A2" w:rsidRPr="00404D72" w:rsidRDefault="002209A2" w:rsidP="00404D72">
            <w:pPr>
              <w:pStyle w:val="TableParagraph"/>
              <w:spacing w:line="276" w:lineRule="auto"/>
              <w:jc w:val="center"/>
              <w:rPr>
                <w:sz w:val="24"/>
                <w:szCs w:val="24"/>
              </w:rPr>
            </w:pPr>
            <w:r w:rsidRPr="00404D72">
              <w:rPr>
                <w:sz w:val="24"/>
                <w:szCs w:val="24"/>
              </w:rPr>
              <w:t>Rangers Day</w:t>
            </w:r>
          </w:p>
        </w:tc>
        <w:tc>
          <w:tcPr>
            <w:tcW w:w="2693" w:type="dxa"/>
          </w:tcPr>
          <w:p w14:paraId="72ED13CB" w14:textId="607854A2" w:rsidR="002209A2" w:rsidRPr="00404D72" w:rsidRDefault="002209A2" w:rsidP="00404D72">
            <w:pPr>
              <w:pStyle w:val="TableParagraph"/>
              <w:spacing w:line="276" w:lineRule="auto"/>
              <w:jc w:val="center"/>
              <w:rPr>
                <w:sz w:val="24"/>
                <w:szCs w:val="24"/>
              </w:rPr>
            </w:pPr>
            <w:r w:rsidRPr="00404D72">
              <w:rPr>
                <w:sz w:val="24"/>
                <w:szCs w:val="24"/>
              </w:rPr>
              <w:t>Staff Sponsorship</w:t>
            </w:r>
          </w:p>
        </w:tc>
        <w:tc>
          <w:tcPr>
            <w:tcW w:w="1914" w:type="dxa"/>
          </w:tcPr>
          <w:p w14:paraId="0C1D3774" w14:textId="4B19E6B1" w:rsidR="002209A2" w:rsidRPr="00404D72" w:rsidRDefault="002209A2" w:rsidP="00404D72">
            <w:pPr>
              <w:pStyle w:val="TableParagraph"/>
              <w:spacing w:line="276" w:lineRule="auto"/>
              <w:jc w:val="center"/>
              <w:rPr>
                <w:sz w:val="24"/>
                <w:szCs w:val="24"/>
              </w:rPr>
            </w:pPr>
            <w:r w:rsidRPr="00404D72">
              <w:rPr>
                <w:sz w:val="24"/>
                <w:szCs w:val="24"/>
              </w:rPr>
              <w:t>2024</w:t>
            </w:r>
            <w:r w:rsidR="00F54B76" w:rsidRPr="00404D72">
              <w:rPr>
                <w:sz w:val="24"/>
                <w:szCs w:val="24"/>
              </w:rPr>
              <w:t xml:space="preserve">, </w:t>
            </w:r>
            <w:r w:rsidRPr="00404D72">
              <w:rPr>
                <w:sz w:val="24"/>
                <w:szCs w:val="24"/>
              </w:rPr>
              <w:t>Universitas Andalas</w:t>
            </w:r>
          </w:p>
        </w:tc>
      </w:tr>
      <w:tr w:rsidR="002209A2" w:rsidRPr="00404D72" w14:paraId="1477B1E0" w14:textId="77777777" w:rsidTr="00121B5E">
        <w:trPr>
          <w:trHeight w:val="359"/>
        </w:trPr>
        <w:tc>
          <w:tcPr>
            <w:tcW w:w="631" w:type="dxa"/>
          </w:tcPr>
          <w:p w14:paraId="2DA824B6" w14:textId="4E57A08B" w:rsidR="002209A2" w:rsidRPr="00404D72" w:rsidRDefault="002209A2" w:rsidP="00404D72">
            <w:pPr>
              <w:pStyle w:val="TableParagraph"/>
              <w:spacing w:line="276" w:lineRule="auto"/>
              <w:ind w:left="31"/>
              <w:jc w:val="center"/>
              <w:rPr>
                <w:sz w:val="24"/>
                <w:szCs w:val="24"/>
              </w:rPr>
            </w:pPr>
            <w:r w:rsidRPr="00404D72">
              <w:rPr>
                <w:sz w:val="24"/>
                <w:szCs w:val="24"/>
              </w:rPr>
              <w:t>5</w:t>
            </w:r>
          </w:p>
        </w:tc>
        <w:tc>
          <w:tcPr>
            <w:tcW w:w="2700" w:type="dxa"/>
          </w:tcPr>
          <w:p w14:paraId="26952619" w14:textId="2579330C" w:rsidR="002209A2" w:rsidRPr="00404D72" w:rsidRDefault="002209A2" w:rsidP="00404D72">
            <w:pPr>
              <w:pStyle w:val="TableParagraph"/>
              <w:spacing w:line="276" w:lineRule="auto"/>
              <w:jc w:val="center"/>
              <w:rPr>
                <w:sz w:val="24"/>
                <w:szCs w:val="24"/>
              </w:rPr>
            </w:pPr>
            <w:r w:rsidRPr="00404D72">
              <w:rPr>
                <w:sz w:val="24"/>
                <w:szCs w:val="24"/>
              </w:rPr>
              <w:t>Technofest</w:t>
            </w:r>
          </w:p>
        </w:tc>
        <w:tc>
          <w:tcPr>
            <w:tcW w:w="2693" w:type="dxa"/>
          </w:tcPr>
          <w:p w14:paraId="42E3479A" w14:textId="0353ACF0" w:rsidR="002209A2" w:rsidRPr="00404D72" w:rsidRDefault="002209A2" w:rsidP="00404D72">
            <w:pPr>
              <w:pStyle w:val="TableParagraph"/>
              <w:spacing w:line="276" w:lineRule="auto"/>
              <w:jc w:val="center"/>
              <w:rPr>
                <w:sz w:val="24"/>
                <w:szCs w:val="24"/>
              </w:rPr>
            </w:pPr>
            <w:r w:rsidRPr="00404D72">
              <w:rPr>
                <w:sz w:val="24"/>
                <w:szCs w:val="24"/>
              </w:rPr>
              <w:t>Staff Sponsorship</w:t>
            </w:r>
          </w:p>
        </w:tc>
        <w:tc>
          <w:tcPr>
            <w:tcW w:w="1914" w:type="dxa"/>
          </w:tcPr>
          <w:p w14:paraId="243EB377" w14:textId="700B5685" w:rsidR="002209A2" w:rsidRPr="00404D72" w:rsidRDefault="002209A2" w:rsidP="00404D72">
            <w:pPr>
              <w:pStyle w:val="TableParagraph"/>
              <w:spacing w:line="276" w:lineRule="auto"/>
              <w:jc w:val="center"/>
              <w:rPr>
                <w:sz w:val="24"/>
                <w:szCs w:val="24"/>
              </w:rPr>
            </w:pPr>
            <w:r w:rsidRPr="00404D72">
              <w:rPr>
                <w:sz w:val="24"/>
                <w:szCs w:val="24"/>
              </w:rPr>
              <w:t>2023</w:t>
            </w:r>
            <w:r w:rsidR="00F54B76" w:rsidRPr="00404D72">
              <w:rPr>
                <w:sz w:val="24"/>
                <w:szCs w:val="24"/>
              </w:rPr>
              <w:t xml:space="preserve">, </w:t>
            </w:r>
            <w:r w:rsidRPr="00404D72">
              <w:rPr>
                <w:sz w:val="24"/>
                <w:szCs w:val="24"/>
              </w:rPr>
              <w:t>Universitas Andalas</w:t>
            </w:r>
          </w:p>
        </w:tc>
      </w:tr>
      <w:tr w:rsidR="002209A2" w:rsidRPr="00404D72" w14:paraId="10AB5AED" w14:textId="77777777" w:rsidTr="00121B5E">
        <w:trPr>
          <w:trHeight w:val="359"/>
        </w:trPr>
        <w:tc>
          <w:tcPr>
            <w:tcW w:w="631" w:type="dxa"/>
          </w:tcPr>
          <w:p w14:paraId="521012BF" w14:textId="3FFDF700" w:rsidR="002209A2" w:rsidRPr="00404D72" w:rsidRDefault="002209A2" w:rsidP="00404D72">
            <w:pPr>
              <w:pStyle w:val="TableParagraph"/>
              <w:spacing w:line="276" w:lineRule="auto"/>
              <w:ind w:left="31"/>
              <w:jc w:val="center"/>
              <w:rPr>
                <w:sz w:val="24"/>
                <w:szCs w:val="24"/>
              </w:rPr>
            </w:pPr>
            <w:r w:rsidRPr="00404D72">
              <w:rPr>
                <w:sz w:val="24"/>
                <w:szCs w:val="24"/>
              </w:rPr>
              <w:t>6</w:t>
            </w:r>
          </w:p>
        </w:tc>
        <w:tc>
          <w:tcPr>
            <w:tcW w:w="2700" w:type="dxa"/>
          </w:tcPr>
          <w:p w14:paraId="4DAC02ED" w14:textId="35A82B07" w:rsidR="002209A2" w:rsidRPr="00404D72" w:rsidRDefault="002209A2" w:rsidP="00404D72">
            <w:pPr>
              <w:pStyle w:val="TableParagraph"/>
              <w:spacing w:line="276" w:lineRule="auto"/>
              <w:jc w:val="center"/>
              <w:rPr>
                <w:sz w:val="24"/>
                <w:szCs w:val="24"/>
              </w:rPr>
            </w:pPr>
            <w:r w:rsidRPr="00404D72">
              <w:rPr>
                <w:sz w:val="24"/>
                <w:szCs w:val="24"/>
              </w:rPr>
              <w:t>Core 3D</w:t>
            </w:r>
          </w:p>
        </w:tc>
        <w:tc>
          <w:tcPr>
            <w:tcW w:w="2693" w:type="dxa"/>
          </w:tcPr>
          <w:p w14:paraId="5AF91A42" w14:textId="3C1E1DBF" w:rsidR="002209A2" w:rsidRPr="00404D72" w:rsidRDefault="002209A2" w:rsidP="00404D72">
            <w:pPr>
              <w:pStyle w:val="TableParagraph"/>
              <w:spacing w:line="276" w:lineRule="auto"/>
              <w:jc w:val="center"/>
              <w:rPr>
                <w:sz w:val="24"/>
                <w:szCs w:val="24"/>
              </w:rPr>
            </w:pPr>
            <w:r w:rsidRPr="00404D72">
              <w:rPr>
                <w:sz w:val="24"/>
                <w:szCs w:val="24"/>
              </w:rPr>
              <w:t>Staff Pubdok</w:t>
            </w:r>
          </w:p>
        </w:tc>
        <w:tc>
          <w:tcPr>
            <w:tcW w:w="1914" w:type="dxa"/>
          </w:tcPr>
          <w:p w14:paraId="21713FDA" w14:textId="2B5601F0" w:rsidR="002209A2" w:rsidRPr="00404D72" w:rsidRDefault="002209A2" w:rsidP="00404D72">
            <w:pPr>
              <w:pStyle w:val="TableParagraph"/>
              <w:spacing w:line="276" w:lineRule="auto"/>
              <w:jc w:val="center"/>
              <w:rPr>
                <w:sz w:val="24"/>
                <w:szCs w:val="24"/>
              </w:rPr>
            </w:pPr>
            <w:r w:rsidRPr="00404D72">
              <w:rPr>
                <w:sz w:val="24"/>
                <w:szCs w:val="24"/>
              </w:rPr>
              <w:t>2024</w:t>
            </w:r>
            <w:r w:rsidR="00F54B76" w:rsidRPr="00404D72">
              <w:rPr>
                <w:sz w:val="24"/>
                <w:szCs w:val="24"/>
              </w:rPr>
              <w:t xml:space="preserve">, </w:t>
            </w:r>
            <w:r w:rsidRPr="00404D72">
              <w:rPr>
                <w:sz w:val="24"/>
                <w:szCs w:val="24"/>
              </w:rPr>
              <w:t>Universitas Andalas</w:t>
            </w:r>
          </w:p>
        </w:tc>
      </w:tr>
    </w:tbl>
    <w:p w14:paraId="2254DD2F" w14:textId="77777777" w:rsidR="000B522B" w:rsidRPr="00404D72" w:rsidRDefault="000B522B" w:rsidP="00404D72">
      <w:pPr>
        <w:pStyle w:val="TidakAdaSpasi"/>
        <w:spacing w:line="276" w:lineRule="auto"/>
        <w:jc w:val="both"/>
        <w:rPr>
          <w:szCs w:val="24"/>
        </w:rPr>
      </w:pPr>
    </w:p>
    <w:p w14:paraId="2CB605E7" w14:textId="77777777" w:rsidR="00F24326" w:rsidRPr="00404D72" w:rsidRDefault="00F24326" w:rsidP="00404D72">
      <w:pPr>
        <w:spacing w:after="0"/>
        <w:jc w:val="both"/>
        <w:rPr>
          <w:szCs w:val="24"/>
        </w:rPr>
      </w:pPr>
      <w:r w:rsidRPr="00404D72">
        <w:rPr>
          <w:szCs w:val="24"/>
        </w:rPr>
        <w:t>C. Penghargaan Yang Pernah Diterima</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31"/>
        <w:gridCol w:w="3197"/>
        <w:gridCol w:w="2551"/>
        <w:gridCol w:w="1559"/>
      </w:tblGrid>
      <w:tr w:rsidR="000B522B" w:rsidRPr="00404D72" w14:paraId="2578BEAD" w14:textId="77777777" w:rsidTr="00121B5E">
        <w:trPr>
          <w:trHeight w:val="297"/>
        </w:trPr>
        <w:tc>
          <w:tcPr>
            <w:tcW w:w="631" w:type="dxa"/>
            <w:shd w:val="clear" w:color="auto" w:fill="F1F1F1"/>
          </w:tcPr>
          <w:p w14:paraId="5E0D40BD" w14:textId="77777777" w:rsidR="000B522B" w:rsidRPr="00404D72" w:rsidRDefault="000B522B" w:rsidP="00404D72">
            <w:pPr>
              <w:pStyle w:val="TableParagraph"/>
              <w:spacing w:line="276" w:lineRule="auto"/>
              <w:ind w:left="158" w:right="123"/>
              <w:jc w:val="both"/>
              <w:rPr>
                <w:sz w:val="24"/>
                <w:szCs w:val="24"/>
              </w:rPr>
            </w:pPr>
            <w:r w:rsidRPr="00404D72">
              <w:rPr>
                <w:sz w:val="24"/>
                <w:szCs w:val="24"/>
              </w:rPr>
              <w:t>No</w:t>
            </w:r>
          </w:p>
        </w:tc>
        <w:tc>
          <w:tcPr>
            <w:tcW w:w="3197" w:type="dxa"/>
            <w:shd w:val="clear" w:color="auto" w:fill="F1F1F1"/>
          </w:tcPr>
          <w:p w14:paraId="3D7979FD" w14:textId="77777777" w:rsidR="000B522B" w:rsidRPr="00404D72" w:rsidRDefault="000B522B" w:rsidP="00404D72">
            <w:pPr>
              <w:pStyle w:val="TableParagraph"/>
              <w:spacing w:line="276" w:lineRule="auto"/>
              <w:ind w:left="503"/>
              <w:jc w:val="both"/>
              <w:rPr>
                <w:sz w:val="24"/>
                <w:szCs w:val="24"/>
              </w:rPr>
            </w:pPr>
            <w:r w:rsidRPr="00404D72">
              <w:rPr>
                <w:sz w:val="24"/>
                <w:szCs w:val="24"/>
              </w:rPr>
              <w:t>Jenis Penghargaan</w:t>
            </w:r>
          </w:p>
        </w:tc>
        <w:tc>
          <w:tcPr>
            <w:tcW w:w="2551" w:type="dxa"/>
            <w:shd w:val="clear" w:color="auto" w:fill="F1F1F1"/>
          </w:tcPr>
          <w:p w14:paraId="7849A4E4" w14:textId="77777777" w:rsidR="000B522B" w:rsidRPr="00404D72" w:rsidRDefault="000B522B" w:rsidP="00404D72">
            <w:pPr>
              <w:pStyle w:val="TableParagraph"/>
              <w:spacing w:line="276" w:lineRule="auto"/>
              <w:ind w:left="388"/>
              <w:jc w:val="both"/>
              <w:rPr>
                <w:sz w:val="24"/>
                <w:szCs w:val="24"/>
              </w:rPr>
            </w:pPr>
            <w:r w:rsidRPr="00404D72">
              <w:rPr>
                <w:sz w:val="24"/>
                <w:szCs w:val="24"/>
              </w:rPr>
              <w:t>Pihak Pemberi Penghargaan</w:t>
            </w:r>
          </w:p>
        </w:tc>
        <w:tc>
          <w:tcPr>
            <w:tcW w:w="1559" w:type="dxa"/>
            <w:shd w:val="clear" w:color="auto" w:fill="F1F1F1"/>
          </w:tcPr>
          <w:p w14:paraId="3C47B1B2" w14:textId="77777777" w:rsidR="000B522B" w:rsidRPr="00404D72" w:rsidRDefault="000B522B" w:rsidP="00404D72">
            <w:pPr>
              <w:pStyle w:val="TableParagraph"/>
              <w:spacing w:line="276" w:lineRule="auto"/>
              <w:ind w:left="311"/>
              <w:jc w:val="both"/>
              <w:rPr>
                <w:sz w:val="24"/>
                <w:szCs w:val="24"/>
              </w:rPr>
            </w:pPr>
            <w:r w:rsidRPr="00404D72">
              <w:rPr>
                <w:sz w:val="24"/>
                <w:szCs w:val="24"/>
              </w:rPr>
              <w:t>Tahun</w:t>
            </w:r>
          </w:p>
        </w:tc>
      </w:tr>
      <w:tr w:rsidR="000B522B" w:rsidRPr="00404D72" w14:paraId="2D2BD771" w14:textId="77777777" w:rsidTr="00121B5E">
        <w:trPr>
          <w:trHeight w:val="359"/>
        </w:trPr>
        <w:tc>
          <w:tcPr>
            <w:tcW w:w="631" w:type="dxa"/>
          </w:tcPr>
          <w:p w14:paraId="2437B17D" w14:textId="77777777" w:rsidR="000B522B" w:rsidRPr="00404D72" w:rsidRDefault="000B522B" w:rsidP="00404D72">
            <w:pPr>
              <w:pStyle w:val="TableParagraph"/>
              <w:spacing w:line="276" w:lineRule="auto"/>
              <w:ind w:left="36"/>
              <w:jc w:val="center"/>
              <w:rPr>
                <w:sz w:val="24"/>
                <w:szCs w:val="24"/>
              </w:rPr>
            </w:pPr>
            <w:r w:rsidRPr="00404D72">
              <w:rPr>
                <w:sz w:val="24"/>
                <w:szCs w:val="24"/>
              </w:rPr>
              <w:t>1</w:t>
            </w:r>
          </w:p>
        </w:tc>
        <w:tc>
          <w:tcPr>
            <w:tcW w:w="3197" w:type="dxa"/>
          </w:tcPr>
          <w:p w14:paraId="07A0DC8F" w14:textId="77777777" w:rsidR="000B522B" w:rsidRPr="00404D72" w:rsidRDefault="000B522B" w:rsidP="00404D72">
            <w:pPr>
              <w:pStyle w:val="TableParagraph"/>
              <w:spacing w:line="276" w:lineRule="auto"/>
              <w:jc w:val="both"/>
              <w:rPr>
                <w:sz w:val="24"/>
                <w:szCs w:val="24"/>
              </w:rPr>
            </w:pPr>
          </w:p>
        </w:tc>
        <w:tc>
          <w:tcPr>
            <w:tcW w:w="2551" w:type="dxa"/>
          </w:tcPr>
          <w:p w14:paraId="413A0CC0" w14:textId="77777777" w:rsidR="000B522B" w:rsidRPr="00404D72" w:rsidRDefault="000B522B" w:rsidP="00404D72">
            <w:pPr>
              <w:pStyle w:val="TableParagraph"/>
              <w:spacing w:line="276" w:lineRule="auto"/>
              <w:jc w:val="both"/>
              <w:rPr>
                <w:sz w:val="24"/>
                <w:szCs w:val="24"/>
              </w:rPr>
            </w:pPr>
          </w:p>
        </w:tc>
        <w:tc>
          <w:tcPr>
            <w:tcW w:w="1559" w:type="dxa"/>
          </w:tcPr>
          <w:p w14:paraId="6B08016E" w14:textId="77777777" w:rsidR="000B522B" w:rsidRPr="00404D72" w:rsidRDefault="000B522B" w:rsidP="00404D72">
            <w:pPr>
              <w:pStyle w:val="TableParagraph"/>
              <w:spacing w:line="276" w:lineRule="auto"/>
              <w:jc w:val="both"/>
              <w:rPr>
                <w:sz w:val="24"/>
                <w:szCs w:val="24"/>
              </w:rPr>
            </w:pPr>
          </w:p>
        </w:tc>
      </w:tr>
    </w:tbl>
    <w:p w14:paraId="3E9BD919" w14:textId="77777777" w:rsidR="007C2B40" w:rsidRPr="00404D72" w:rsidRDefault="007C2B40" w:rsidP="00404D72">
      <w:pPr>
        <w:spacing w:after="0"/>
        <w:jc w:val="both"/>
        <w:rPr>
          <w:color w:val="231F20"/>
          <w:szCs w:val="24"/>
          <w:lang w:eastAsia="en-GB"/>
        </w:rPr>
      </w:pPr>
    </w:p>
    <w:p w14:paraId="27246A9F" w14:textId="2FD3D63C" w:rsidR="00F24326" w:rsidRPr="00404D72" w:rsidRDefault="00F24326" w:rsidP="00404D72">
      <w:pPr>
        <w:spacing w:after="0"/>
        <w:jc w:val="both"/>
        <w:rPr>
          <w:color w:val="231F20"/>
          <w:szCs w:val="24"/>
        </w:rPr>
      </w:pPr>
      <w:r w:rsidRPr="00404D72">
        <w:rPr>
          <w:color w:val="231F20"/>
          <w:szCs w:val="24"/>
          <w:lang w:eastAsia="en-GB"/>
        </w:rPr>
        <w:t xml:space="preserve">Semua data yang saya isikan dan </w:t>
      </w:r>
      <w:r w:rsidRPr="00404D72">
        <w:rPr>
          <w:szCs w:val="24"/>
        </w:rPr>
        <w:t>tercantum dalam biodata ini adalah benar dan dapat dipertanggungjawabkan secara hukum. Apabila di kemudian hari ternyata dijumpai ketidaksesuaian dengan kenyataan, saya sanggup</w:t>
      </w:r>
      <w:r w:rsidRPr="00404D72">
        <w:rPr>
          <w:color w:val="231F20"/>
          <w:szCs w:val="24"/>
          <w:lang w:eastAsia="en-GB"/>
        </w:rPr>
        <w:t xml:space="preserve"> menerima sanksi. </w:t>
      </w:r>
    </w:p>
    <w:p w14:paraId="71E1D9EB" w14:textId="1320BB6D" w:rsidR="00937374" w:rsidRPr="00404D72" w:rsidRDefault="00F24326" w:rsidP="00404D72">
      <w:pPr>
        <w:spacing w:after="0"/>
        <w:jc w:val="both"/>
        <w:rPr>
          <w:szCs w:val="24"/>
          <w:lang w:eastAsia="en-GB"/>
        </w:rPr>
      </w:pPr>
      <w:r w:rsidRPr="00404D72">
        <w:rPr>
          <w:szCs w:val="24"/>
          <w:lang w:eastAsia="en-GB"/>
        </w:rPr>
        <w:t>Demikian biodata ini saya buat dengan sebenarnya untuk memenuhi salah satu persyaratan dalam pengajuan  PKM</w:t>
      </w:r>
      <w:r w:rsidRPr="00404D72">
        <w:rPr>
          <w:szCs w:val="24"/>
        </w:rPr>
        <w:t>-KC</w:t>
      </w:r>
      <w:r w:rsidRPr="00404D72">
        <w:rPr>
          <w:szCs w:val="24"/>
          <w:lang w:eastAsia="en-GB"/>
        </w:rPr>
        <w:t>.</w:t>
      </w:r>
    </w:p>
    <w:p w14:paraId="179D4275" w14:textId="77777777" w:rsidR="007D3F86" w:rsidRPr="00404D72" w:rsidRDefault="007D3F86" w:rsidP="00404D72">
      <w:pPr>
        <w:spacing w:after="0"/>
        <w:ind w:left="4320" w:firstLine="720"/>
        <w:jc w:val="both"/>
        <w:rPr>
          <w:color w:val="231F20"/>
          <w:szCs w:val="24"/>
          <w:lang w:eastAsia="en-GB"/>
        </w:rPr>
      </w:pPr>
    </w:p>
    <w:p w14:paraId="55929F4D" w14:textId="77777777" w:rsidR="007D3F86" w:rsidRPr="00404D72" w:rsidRDefault="007D3F86" w:rsidP="00404D72">
      <w:pPr>
        <w:spacing w:after="0"/>
        <w:ind w:left="4320" w:firstLine="720"/>
        <w:jc w:val="both"/>
        <w:rPr>
          <w:color w:val="231F20"/>
          <w:szCs w:val="24"/>
          <w:lang w:eastAsia="en-GB"/>
        </w:rPr>
      </w:pPr>
    </w:p>
    <w:p w14:paraId="239A7B75" w14:textId="77777777" w:rsidR="007D3F86" w:rsidRPr="00404D72" w:rsidRDefault="007D3F86" w:rsidP="00404D72">
      <w:pPr>
        <w:spacing w:after="0"/>
        <w:ind w:left="4320" w:firstLine="720"/>
        <w:jc w:val="both"/>
        <w:rPr>
          <w:color w:val="231F20"/>
          <w:szCs w:val="24"/>
          <w:lang w:eastAsia="en-GB"/>
        </w:rPr>
      </w:pPr>
    </w:p>
    <w:p w14:paraId="3D1CB667" w14:textId="77777777" w:rsidR="007D3F86" w:rsidRPr="00404D72" w:rsidRDefault="007D3F86" w:rsidP="00404D72">
      <w:pPr>
        <w:spacing w:after="0"/>
        <w:ind w:left="4320" w:firstLine="720"/>
        <w:jc w:val="both"/>
        <w:rPr>
          <w:color w:val="231F20"/>
          <w:szCs w:val="24"/>
          <w:lang w:eastAsia="en-GB"/>
        </w:rPr>
      </w:pPr>
    </w:p>
    <w:p w14:paraId="1BE045E6" w14:textId="77777777" w:rsidR="007D3F86" w:rsidRPr="00404D72" w:rsidRDefault="007D3F86" w:rsidP="00404D72">
      <w:pPr>
        <w:spacing w:after="0"/>
        <w:ind w:left="4320" w:firstLine="720"/>
        <w:jc w:val="both"/>
        <w:rPr>
          <w:color w:val="231F20"/>
          <w:szCs w:val="24"/>
          <w:lang w:eastAsia="en-GB"/>
        </w:rPr>
      </w:pPr>
    </w:p>
    <w:p w14:paraId="6C2C957D" w14:textId="77777777" w:rsidR="007D3F86" w:rsidRPr="00404D72" w:rsidRDefault="007D3F86" w:rsidP="00404D72">
      <w:pPr>
        <w:spacing w:after="0"/>
        <w:ind w:left="4320" w:firstLine="720"/>
        <w:jc w:val="both"/>
        <w:rPr>
          <w:color w:val="231F20"/>
          <w:szCs w:val="24"/>
          <w:lang w:eastAsia="en-GB"/>
        </w:rPr>
      </w:pPr>
    </w:p>
    <w:p w14:paraId="37ACFB6C" w14:textId="7A6E4D06" w:rsidR="008709DE" w:rsidRPr="008709DE" w:rsidRDefault="008709DE" w:rsidP="008709DE">
      <w:pPr>
        <w:spacing w:after="0"/>
        <w:jc w:val="right"/>
        <w:rPr>
          <w:szCs w:val="24"/>
        </w:rPr>
      </w:pPr>
      <w:r w:rsidRPr="00404D72">
        <w:rPr>
          <w:color w:val="231F20"/>
          <w:szCs w:val="24"/>
          <w:lang w:eastAsia="en-GB"/>
        </w:rPr>
        <w:lastRenderedPageBreak/>
        <w:t xml:space="preserve"> </w:t>
      </w:r>
      <w:r>
        <w:rPr>
          <w:noProof/>
        </w:rPr>
        <w:drawing>
          <wp:inline distT="0" distB="0" distL="0" distR="0" wp14:anchorId="396707CE" wp14:editId="6CC1D99A">
            <wp:extent cx="4330700" cy="6436995"/>
            <wp:effectExtent l="0" t="0" r="0" b="1905"/>
            <wp:docPr id="15441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1212" r="14084"/>
                    <a:stretch/>
                  </pic:blipFill>
                  <pic:spPr bwMode="auto">
                    <a:xfrm>
                      <a:off x="0" y="0"/>
                      <a:ext cx="4330700" cy="6436995"/>
                    </a:xfrm>
                    <a:prstGeom prst="rect">
                      <a:avLst/>
                    </a:prstGeom>
                    <a:noFill/>
                    <a:ln>
                      <a:noFill/>
                    </a:ln>
                    <a:extLst>
                      <a:ext uri="{53640926-AAD7-44D8-BBD7-CCE9431645EC}">
                        <a14:shadowObscured xmlns:a14="http://schemas.microsoft.com/office/drawing/2010/main"/>
                      </a:ext>
                    </a:extLst>
                  </pic:spPr>
                </pic:pic>
              </a:graphicData>
            </a:graphic>
          </wp:inline>
        </w:drawing>
      </w:r>
    </w:p>
    <w:p w14:paraId="5B2065A8" w14:textId="6C104E05" w:rsidR="00581A47" w:rsidRPr="00404D72" w:rsidRDefault="00F24326" w:rsidP="008709DE">
      <w:pPr>
        <w:spacing w:after="0"/>
        <w:jc w:val="center"/>
        <w:rPr>
          <w:b/>
          <w:szCs w:val="24"/>
        </w:rPr>
      </w:pPr>
      <w:r w:rsidRPr="008709DE">
        <w:rPr>
          <w:szCs w:val="24"/>
        </w:rPr>
        <w:br w:type="page"/>
      </w:r>
      <w:r w:rsidR="008709DE">
        <w:rPr>
          <w:noProof/>
        </w:rPr>
        <w:lastRenderedPageBreak/>
        <w:drawing>
          <wp:inline distT="0" distB="0" distL="0" distR="0" wp14:anchorId="617BEA0E" wp14:editId="7E997C6B">
            <wp:extent cx="5084145" cy="9597390"/>
            <wp:effectExtent l="0" t="0" r="2540" b="3810"/>
            <wp:docPr id="1542925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8014" t="11133" r="14336"/>
                    <a:stretch/>
                  </pic:blipFill>
                  <pic:spPr bwMode="auto">
                    <a:xfrm>
                      <a:off x="0" y="0"/>
                      <a:ext cx="5107018" cy="9640567"/>
                    </a:xfrm>
                    <a:prstGeom prst="rect">
                      <a:avLst/>
                    </a:prstGeom>
                    <a:noFill/>
                    <a:ln>
                      <a:noFill/>
                    </a:ln>
                    <a:extLst>
                      <a:ext uri="{53640926-AAD7-44D8-BBD7-CCE9431645EC}">
                        <a14:shadowObscured xmlns:a14="http://schemas.microsoft.com/office/drawing/2010/main"/>
                      </a:ext>
                    </a:extLst>
                  </pic:spPr>
                </pic:pic>
              </a:graphicData>
            </a:graphic>
          </wp:inline>
        </w:drawing>
      </w:r>
    </w:p>
    <w:p w14:paraId="31E2D9F8" w14:textId="0971483D" w:rsidR="00291CC6" w:rsidRPr="00404D72" w:rsidRDefault="00291CC6" w:rsidP="00404D72">
      <w:pPr>
        <w:spacing w:after="0"/>
        <w:jc w:val="both"/>
        <w:rPr>
          <w:b/>
          <w:szCs w:val="24"/>
        </w:rPr>
      </w:pPr>
      <w:r w:rsidRPr="00404D72">
        <w:rPr>
          <w:b/>
          <w:szCs w:val="24"/>
        </w:rPr>
        <w:lastRenderedPageBreak/>
        <w:t xml:space="preserve">Biodata Anggota </w:t>
      </w:r>
      <w:r w:rsidR="002C14DD" w:rsidRPr="00404D72">
        <w:rPr>
          <w:b/>
          <w:szCs w:val="24"/>
        </w:rPr>
        <w:t>3</w:t>
      </w:r>
    </w:p>
    <w:p w14:paraId="66D0DE67" w14:textId="77777777" w:rsidR="00291CC6" w:rsidRPr="00404D72" w:rsidRDefault="00291CC6" w:rsidP="00404D72">
      <w:pPr>
        <w:spacing w:after="0"/>
        <w:jc w:val="both"/>
        <w:rPr>
          <w:szCs w:val="24"/>
        </w:rPr>
      </w:pPr>
      <w:r w:rsidRPr="00404D72">
        <w:rPr>
          <w:szCs w:val="24"/>
        </w:rPr>
        <w:t>A. Identitas Diri</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56"/>
        <w:gridCol w:w="2842"/>
        <w:gridCol w:w="4640"/>
      </w:tblGrid>
      <w:tr w:rsidR="00291CC6" w:rsidRPr="00404D72" w14:paraId="7960BC7E" w14:textId="77777777" w:rsidTr="005F649A">
        <w:trPr>
          <w:trHeight w:val="275"/>
        </w:trPr>
        <w:tc>
          <w:tcPr>
            <w:tcW w:w="456" w:type="dxa"/>
            <w:shd w:val="clear" w:color="auto" w:fill="F1F1F1"/>
          </w:tcPr>
          <w:p w14:paraId="75F0F10D" w14:textId="77777777" w:rsidR="00291CC6" w:rsidRPr="00404D72" w:rsidRDefault="00291CC6" w:rsidP="00404D72">
            <w:pPr>
              <w:pStyle w:val="TableParagraph"/>
              <w:spacing w:line="276" w:lineRule="auto"/>
              <w:ind w:left="9"/>
              <w:jc w:val="center"/>
              <w:rPr>
                <w:sz w:val="24"/>
                <w:szCs w:val="24"/>
              </w:rPr>
            </w:pPr>
            <w:r w:rsidRPr="00404D72">
              <w:rPr>
                <w:sz w:val="24"/>
                <w:szCs w:val="24"/>
              </w:rPr>
              <w:t>1</w:t>
            </w:r>
          </w:p>
        </w:tc>
        <w:tc>
          <w:tcPr>
            <w:tcW w:w="2842" w:type="dxa"/>
            <w:shd w:val="clear" w:color="auto" w:fill="F1F1F1"/>
          </w:tcPr>
          <w:p w14:paraId="375C858C" w14:textId="77777777" w:rsidR="00291CC6" w:rsidRPr="00404D72" w:rsidRDefault="00291CC6" w:rsidP="00404D72">
            <w:pPr>
              <w:pStyle w:val="TableParagraph"/>
              <w:spacing w:line="276" w:lineRule="auto"/>
              <w:ind w:left="179"/>
              <w:jc w:val="both"/>
              <w:rPr>
                <w:sz w:val="24"/>
                <w:szCs w:val="24"/>
              </w:rPr>
            </w:pPr>
            <w:r w:rsidRPr="00404D72">
              <w:rPr>
                <w:sz w:val="24"/>
                <w:szCs w:val="24"/>
              </w:rPr>
              <w:t>Nama Lengkap</w:t>
            </w:r>
          </w:p>
        </w:tc>
        <w:tc>
          <w:tcPr>
            <w:tcW w:w="4640" w:type="dxa"/>
            <w:shd w:val="clear" w:color="auto" w:fill="F1F1F1"/>
          </w:tcPr>
          <w:p w14:paraId="737C0F38" w14:textId="150FDD42" w:rsidR="00291CC6" w:rsidRPr="00404D72" w:rsidRDefault="00406B4A" w:rsidP="00404D72">
            <w:pPr>
              <w:pStyle w:val="TableParagraph"/>
              <w:spacing w:line="276" w:lineRule="auto"/>
              <w:jc w:val="both"/>
              <w:rPr>
                <w:sz w:val="24"/>
                <w:szCs w:val="24"/>
              </w:rPr>
            </w:pPr>
            <w:r w:rsidRPr="00404D72">
              <w:rPr>
                <w:sz w:val="24"/>
                <w:szCs w:val="24"/>
              </w:rPr>
              <w:t>Rizki Sarhans</w:t>
            </w:r>
          </w:p>
        </w:tc>
      </w:tr>
      <w:tr w:rsidR="00291CC6" w:rsidRPr="00404D72" w14:paraId="22ACF216" w14:textId="77777777" w:rsidTr="005F649A">
        <w:trPr>
          <w:trHeight w:val="275"/>
        </w:trPr>
        <w:tc>
          <w:tcPr>
            <w:tcW w:w="456" w:type="dxa"/>
          </w:tcPr>
          <w:p w14:paraId="0F2C365F" w14:textId="77777777" w:rsidR="00291CC6" w:rsidRPr="00404D72" w:rsidRDefault="00291CC6" w:rsidP="00404D72">
            <w:pPr>
              <w:pStyle w:val="TableParagraph"/>
              <w:spacing w:line="276" w:lineRule="auto"/>
              <w:ind w:left="9"/>
              <w:jc w:val="center"/>
              <w:rPr>
                <w:sz w:val="24"/>
                <w:szCs w:val="24"/>
              </w:rPr>
            </w:pPr>
            <w:r w:rsidRPr="00404D72">
              <w:rPr>
                <w:sz w:val="24"/>
                <w:szCs w:val="24"/>
              </w:rPr>
              <w:t>2</w:t>
            </w:r>
          </w:p>
        </w:tc>
        <w:tc>
          <w:tcPr>
            <w:tcW w:w="2842" w:type="dxa"/>
          </w:tcPr>
          <w:p w14:paraId="2E2E9316" w14:textId="77777777" w:rsidR="00291CC6" w:rsidRPr="00404D72" w:rsidRDefault="00291CC6" w:rsidP="00404D72">
            <w:pPr>
              <w:pStyle w:val="TableParagraph"/>
              <w:spacing w:line="276" w:lineRule="auto"/>
              <w:ind w:left="179"/>
              <w:jc w:val="both"/>
              <w:rPr>
                <w:sz w:val="24"/>
                <w:szCs w:val="24"/>
              </w:rPr>
            </w:pPr>
            <w:r w:rsidRPr="00404D72">
              <w:rPr>
                <w:sz w:val="24"/>
                <w:szCs w:val="24"/>
              </w:rPr>
              <w:t>Jenis Kelamin</w:t>
            </w:r>
          </w:p>
        </w:tc>
        <w:tc>
          <w:tcPr>
            <w:tcW w:w="4640" w:type="dxa"/>
          </w:tcPr>
          <w:p w14:paraId="4BCD6BCA" w14:textId="0CFFE205" w:rsidR="00291CC6" w:rsidRPr="00404D72" w:rsidRDefault="00406B4A" w:rsidP="00404D72">
            <w:pPr>
              <w:pStyle w:val="TableParagraph"/>
              <w:spacing w:line="276" w:lineRule="auto"/>
              <w:jc w:val="both"/>
              <w:rPr>
                <w:sz w:val="24"/>
                <w:szCs w:val="24"/>
              </w:rPr>
            </w:pPr>
            <w:r w:rsidRPr="00404D72">
              <w:rPr>
                <w:sz w:val="24"/>
                <w:szCs w:val="24"/>
              </w:rPr>
              <w:t>Laki-laki</w:t>
            </w:r>
          </w:p>
        </w:tc>
      </w:tr>
      <w:tr w:rsidR="00291CC6" w:rsidRPr="00404D72" w14:paraId="13B08075" w14:textId="77777777" w:rsidTr="005F649A">
        <w:trPr>
          <w:trHeight w:val="275"/>
        </w:trPr>
        <w:tc>
          <w:tcPr>
            <w:tcW w:w="456" w:type="dxa"/>
            <w:shd w:val="clear" w:color="auto" w:fill="F1F1F1"/>
          </w:tcPr>
          <w:p w14:paraId="5FCFF754" w14:textId="77777777" w:rsidR="00291CC6" w:rsidRPr="00404D72" w:rsidRDefault="00291CC6" w:rsidP="00404D72">
            <w:pPr>
              <w:pStyle w:val="TableParagraph"/>
              <w:spacing w:line="276" w:lineRule="auto"/>
              <w:ind w:left="9"/>
              <w:jc w:val="center"/>
              <w:rPr>
                <w:sz w:val="24"/>
                <w:szCs w:val="24"/>
              </w:rPr>
            </w:pPr>
            <w:r w:rsidRPr="00404D72">
              <w:rPr>
                <w:sz w:val="24"/>
                <w:szCs w:val="24"/>
              </w:rPr>
              <w:t>3</w:t>
            </w:r>
          </w:p>
        </w:tc>
        <w:tc>
          <w:tcPr>
            <w:tcW w:w="2842" w:type="dxa"/>
            <w:shd w:val="clear" w:color="auto" w:fill="F1F1F1"/>
          </w:tcPr>
          <w:p w14:paraId="48503A57" w14:textId="77777777" w:rsidR="00291CC6" w:rsidRPr="00404D72" w:rsidRDefault="00291CC6" w:rsidP="00404D72">
            <w:pPr>
              <w:pStyle w:val="TableParagraph"/>
              <w:spacing w:line="276" w:lineRule="auto"/>
              <w:ind w:left="179"/>
              <w:jc w:val="both"/>
              <w:rPr>
                <w:sz w:val="24"/>
                <w:szCs w:val="24"/>
              </w:rPr>
            </w:pPr>
            <w:r w:rsidRPr="00404D72">
              <w:rPr>
                <w:sz w:val="24"/>
                <w:szCs w:val="24"/>
              </w:rPr>
              <w:t>Program Studi</w:t>
            </w:r>
          </w:p>
        </w:tc>
        <w:tc>
          <w:tcPr>
            <w:tcW w:w="4640" w:type="dxa"/>
            <w:shd w:val="clear" w:color="auto" w:fill="F1F1F1"/>
          </w:tcPr>
          <w:p w14:paraId="48DAF9DD" w14:textId="5586AF17" w:rsidR="00291CC6" w:rsidRPr="00404D72" w:rsidRDefault="00406B4A" w:rsidP="00404D72">
            <w:pPr>
              <w:pStyle w:val="TableParagraph"/>
              <w:spacing w:line="276" w:lineRule="auto"/>
              <w:jc w:val="both"/>
              <w:rPr>
                <w:sz w:val="24"/>
                <w:szCs w:val="24"/>
              </w:rPr>
            </w:pPr>
            <w:r w:rsidRPr="00404D72">
              <w:rPr>
                <w:sz w:val="24"/>
                <w:szCs w:val="24"/>
              </w:rPr>
              <w:t>Teknik Elektro</w:t>
            </w:r>
          </w:p>
        </w:tc>
      </w:tr>
      <w:tr w:rsidR="00291CC6" w:rsidRPr="00404D72" w14:paraId="116132E6" w14:textId="77777777" w:rsidTr="005F649A">
        <w:trPr>
          <w:trHeight w:val="275"/>
        </w:trPr>
        <w:tc>
          <w:tcPr>
            <w:tcW w:w="456" w:type="dxa"/>
          </w:tcPr>
          <w:p w14:paraId="753CD4EE" w14:textId="77777777" w:rsidR="00291CC6" w:rsidRPr="00404D72" w:rsidRDefault="00291CC6" w:rsidP="00404D72">
            <w:pPr>
              <w:pStyle w:val="TableParagraph"/>
              <w:spacing w:line="276" w:lineRule="auto"/>
              <w:ind w:left="9"/>
              <w:jc w:val="center"/>
              <w:rPr>
                <w:sz w:val="24"/>
                <w:szCs w:val="24"/>
              </w:rPr>
            </w:pPr>
            <w:r w:rsidRPr="00404D72">
              <w:rPr>
                <w:sz w:val="24"/>
                <w:szCs w:val="24"/>
              </w:rPr>
              <w:t>4</w:t>
            </w:r>
          </w:p>
        </w:tc>
        <w:tc>
          <w:tcPr>
            <w:tcW w:w="2842" w:type="dxa"/>
          </w:tcPr>
          <w:p w14:paraId="39C192CA" w14:textId="77777777" w:rsidR="00291CC6" w:rsidRPr="00404D72" w:rsidRDefault="00291CC6" w:rsidP="00404D72">
            <w:pPr>
              <w:pStyle w:val="TableParagraph"/>
              <w:spacing w:line="276" w:lineRule="auto"/>
              <w:ind w:left="179"/>
              <w:jc w:val="both"/>
              <w:rPr>
                <w:sz w:val="24"/>
                <w:szCs w:val="24"/>
              </w:rPr>
            </w:pPr>
            <w:r w:rsidRPr="00404D72">
              <w:rPr>
                <w:sz w:val="24"/>
                <w:szCs w:val="24"/>
              </w:rPr>
              <w:t>NIM</w:t>
            </w:r>
          </w:p>
        </w:tc>
        <w:tc>
          <w:tcPr>
            <w:tcW w:w="4640" w:type="dxa"/>
          </w:tcPr>
          <w:p w14:paraId="5229319D" w14:textId="3CEBEAAA" w:rsidR="00291CC6" w:rsidRPr="00404D72" w:rsidRDefault="00F4678A" w:rsidP="00404D72">
            <w:pPr>
              <w:pStyle w:val="TableParagraph"/>
              <w:spacing w:line="276" w:lineRule="auto"/>
              <w:jc w:val="both"/>
              <w:rPr>
                <w:sz w:val="24"/>
                <w:szCs w:val="24"/>
              </w:rPr>
            </w:pPr>
            <w:r w:rsidRPr="00404D72">
              <w:rPr>
                <w:sz w:val="24"/>
                <w:szCs w:val="24"/>
              </w:rPr>
              <w:t>2210957001</w:t>
            </w:r>
          </w:p>
        </w:tc>
      </w:tr>
      <w:tr w:rsidR="00291CC6" w:rsidRPr="00404D72" w14:paraId="5238404B" w14:textId="77777777" w:rsidTr="005F649A">
        <w:trPr>
          <w:trHeight w:val="277"/>
        </w:trPr>
        <w:tc>
          <w:tcPr>
            <w:tcW w:w="456" w:type="dxa"/>
            <w:shd w:val="clear" w:color="auto" w:fill="F1F1F1"/>
          </w:tcPr>
          <w:p w14:paraId="58EA5361" w14:textId="77777777" w:rsidR="00291CC6" w:rsidRPr="00404D72" w:rsidRDefault="00291CC6" w:rsidP="00404D72">
            <w:pPr>
              <w:pStyle w:val="TableParagraph"/>
              <w:spacing w:line="276" w:lineRule="auto"/>
              <w:ind w:left="9"/>
              <w:jc w:val="center"/>
              <w:rPr>
                <w:sz w:val="24"/>
                <w:szCs w:val="24"/>
              </w:rPr>
            </w:pPr>
            <w:r w:rsidRPr="00404D72">
              <w:rPr>
                <w:sz w:val="24"/>
                <w:szCs w:val="24"/>
              </w:rPr>
              <w:t>5</w:t>
            </w:r>
          </w:p>
        </w:tc>
        <w:tc>
          <w:tcPr>
            <w:tcW w:w="2842" w:type="dxa"/>
            <w:shd w:val="clear" w:color="auto" w:fill="F1F1F1"/>
          </w:tcPr>
          <w:p w14:paraId="308DA86D" w14:textId="77777777" w:rsidR="00291CC6" w:rsidRPr="00404D72" w:rsidRDefault="00291CC6" w:rsidP="00404D72">
            <w:pPr>
              <w:pStyle w:val="TableParagraph"/>
              <w:spacing w:line="276" w:lineRule="auto"/>
              <w:ind w:left="179"/>
              <w:jc w:val="both"/>
              <w:rPr>
                <w:sz w:val="24"/>
                <w:szCs w:val="24"/>
              </w:rPr>
            </w:pPr>
            <w:r w:rsidRPr="00404D72">
              <w:rPr>
                <w:sz w:val="24"/>
                <w:szCs w:val="24"/>
              </w:rPr>
              <w:t>Tempat dan Tanggal Lahir</w:t>
            </w:r>
          </w:p>
        </w:tc>
        <w:tc>
          <w:tcPr>
            <w:tcW w:w="4640" w:type="dxa"/>
            <w:shd w:val="clear" w:color="auto" w:fill="F1F1F1"/>
          </w:tcPr>
          <w:p w14:paraId="45831E8F" w14:textId="5CEC0BA1" w:rsidR="00291CC6" w:rsidRPr="00404D72" w:rsidRDefault="00F4678A" w:rsidP="00404D72">
            <w:pPr>
              <w:pStyle w:val="TableParagraph"/>
              <w:spacing w:line="276" w:lineRule="auto"/>
              <w:jc w:val="both"/>
              <w:rPr>
                <w:sz w:val="24"/>
                <w:szCs w:val="24"/>
              </w:rPr>
            </w:pPr>
            <w:r w:rsidRPr="00404D72">
              <w:rPr>
                <w:sz w:val="24"/>
                <w:szCs w:val="24"/>
              </w:rPr>
              <w:t>Dumai, 05 Juni 20</w:t>
            </w:r>
            <w:r w:rsidR="00B22BC7" w:rsidRPr="00404D72">
              <w:rPr>
                <w:sz w:val="24"/>
                <w:szCs w:val="24"/>
              </w:rPr>
              <w:t>0</w:t>
            </w:r>
            <w:r w:rsidRPr="00404D72">
              <w:rPr>
                <w:sz w:val="24"/>
                <w:szCs w:val="24"/>
              </w:rPr>
              <w:t>4</w:t>
            </w:r>
          </w:p>
        </w:tc>
      </w:tr>
      <w:tr w:rsidR="00291CC6" w:rsidRPr="00404D72" w14:paraId="4E0DC2C1" w14:textId="77777777" w:rsidTr="005F649A">
        <w:trPr>
          <w:trHeight w:val="275"/>
        </w:trPr>
        <w:tc>
          <w:tcPr>
            <w:tcW w:w="456" w:type="dxa"/>
          </w:tcPr>
          <w:p w14:paraId="5307701C" w14:textId="77777777" w:rsidR="00291CC6" w:rsidRPr="00404D72" w:rsidRDefault="00291CC6" w:rsidP="00404D72">
            <w:pPr>
              <w:pStyle w:val="TableParagraph"/>
              <w:spacing w:line="276" w:lineRule="auto"/>
              <w:ind w:left="9"/>
              <w:jc w:val="center"/>
              <w:rPr>
                <w:sz w:val="24"/>
                <w:szCs w:val="24"/>
              </w:rPr>
            </w:pPr>
            <w:r w:rsidRPr="00404D72">
              <w:rPr>
                <w:sz w:val="24"/>
                <w:szCs w:val="24"/>
              </w:rPr>
              <w:t>6</w:t>
            </w:r>
          </w:p>
        </w:tc>
        <w:tc>
          <w:tcPr>
            <w:tcW w:w="2842" w:type="dxa"/>
          </w:tcPr>
          <w:p w14:paraId="5F64CD78" w14:textId="77777777" w:rsidR="00291CC6" w:rsidRPr="00404D72" w:rsidRDefault="00291CC6" w:rsidP="00404D72">
            <w:pPr>
              <w:pStyle w:val="TableParagraph"/>
              <w:spacing w:line="276" w:lineRule="auto"/>
              <w:ind w:left="179"/>
              <w:jc w:val="both"/>
              <w:rPr>
                <w:sz w:val="24"/>
                <w:szCs w:val="24"/>
              </w:rPr>
            </w:pPr>
            <w:r w:rsidRPr="00404D72">
              <w:rPr>
                <w:sz w:val="24"/>
                <w:szCs w:val="24"/>
              </w:rPr>
              <w:t>Alamat E-mail</w:t>
            </w:r>
          </w:p>
        </w:tc>
        <w:tc>
          <w:tcPr>
            <w:tcW w:w="4640" w:type="dxa"/>
          </w:tcPr>
          <w:p w14:paraId="392B52A1" w14:textId="74A61A5F" w:rsidR="00291CC6" w:rsidRPr="00404D72" w:rsidRDefault="00F4678A" w:rsidP="00404D72">
            <w:pPr>
              <w:pStyle w:val="TableParagraph"/>
              <w:spacing w:line="276" w:lineRule="auto"/>
              <w:jc w:val="both"/>
              <w:rPr>
                <w:sz w:val="24"/>
                <w:szCs w:val="24"/>
              </w:rPr>
            </w:pPr>
            <w:hyperlink r:id="rId22" w:history="1">
              <w:r w:rsidRPr="00404D72">
                <w:rPr>
                  <w:rStyle w:val="Hyperlink"/>
                  <w:sz w:val="24"/>
                  <w:szCs w:val="24"/>
                </w:rPr>
                <w:t>rizkisarhanss@gmail.com</w:t>
              </w:r>
            </w:hyperlink>
            <w:r w:rsidRPr="00404D72">
              <w:rPr>
                <w:sz w:val="24"/>
                <w:szCs w:val="24"/>
              </w:rPr>
              <w:t xml:space="preserve"> </w:t>
            </w:r>
          </w:p>
        </w:tc>
      </w:tr>
      <w:tr w:rsidR="00291CC6" w:rsidRPr="00404D72" w14:paraId="6CDDC3FD" w14:textId="77777777" w:rsidTr="005F649A">
        <w:trPr>
          <w:trHeight w:val="275"/>
        </w:trPr>
        <w:tc>
          <w:tcPr>
            <w:tcW w:w="456" w:type="dxa"/>
            <w:shd w:val="clear" w:color="auto" w:fill="F1F1F1"/>
          </w:tcPr>
          <w:p w14:paraId="00F53EE8" w14:textId="77777777" w:rsidR="00291CC6" w:rsidRPr="00404D72" w:rsidRDefault="00291CC6" w:rsidP="00404D72">
            <w:pPr>
              <w:pStyle w:val="TableParagraph"/>
              <w:spacing w:line="276" w:lineRule="auto"/>
              <w:ind w:left="9"/>
              <w:jc w:val="center"/>
              <w:rPr>
                <w:sz w:val="24"/>
                <w:szCs w:val="24"/>
              </w:rPr>
            </w:pPr>
            <w:r w:rsidRPr="00404D72">
              <w:rPr>
                <w:sz w:val="24"/>
                <w:szCs w:val="24"/>
              </w:rPr>
              <w:t>7</w:t>
            </w:r>
          </w:p>
        </w:tc>
        <w:tc>
          <w:tcPr>
            <w:tcW w:w="2842" w:type="dxa"/>
            <w:shd w:val="clear" w:color="auto" w:fill="F1F1F1"/>
          </w:tcPr>
          <w:p w14:paraId="5B7B071F" w14:textId="77777777" w:rsidR="00291CC6" w:rsidRPr="00404D72" w:rsidRDefault="00291CC6" w:rsidP="00404D72">
            <w:pPr>
              <w:pStyle w:val="TableParagraph"/>
              <w:spacing w:line="276" w:lineRule="auto"/>
              <w:ind w:left="179"/>
              <w:jc w:val="both"/>
              <w:rPr>
                <w:sz w:val="24"/>
                <w:szCs w:val="24"/>
              </w:rPr>
            </w:pPr>
            <w:r w:rsidRPr="00404D72">
              <w:rPr>
                <w:sz w:val="24"/>
                <w:szCs w:val="24"/>
              </w:rPr>
              <w:t>Nomor Telepon/HP</w:t>
            </w:r>
          </w:p>
        </w:tc>
        <w:tc>
          <w:tcPr>
            <w:tcW w:w="4640" w:type="dxa"/>
            <w:shd w:val="clear" w:color="auto" w:fill="F1F1F1"/>
          </w:tcPr>
          <w:p w14:paraId="19CD1CFD" w14:textId="3313F645" w:rsidR="00291CC6" w:rsidRPr="00404D72" w:rsidRDefault="00C2067F" w:rsidP="00404D72">
            <w:pPr>
              <w:pStyle w:val="TableParagraph"/>
              <w:spacing w:line="276" w:lineRule="auto"/>
              <w:jc w:val="both"/>
              <w:rPr>
                <w:sz w:val="24"/>
                <w:szCs w:val="24"/>
              </w:rPr>
            </w:pPr>
            <w:r w:rsidRPr="00404D72">
              <w:rPr>
                <w:sz w:val="24"/>
                <w:szCs w:val="24"/>
              </w:rPr>
              <w:t>0812</w:t>
            </w:r>
            <w:r w:rsidR="00084822" w:rsidRPr="00404D72">
              <w:rPr>
                <w:sz w:val="24"/>
                <w:szCs w:val="24"/>
              </w:rPr>
              <w:t xml:space="preserve">61931369 </w:t>
            </w:r>
          </w:p>
        </w:tc>
      </w:tr>
    </w:tbl>
    <w:p w14:paraId="12B4B5F4" w14:textId="77777777" w:rsidR="00291CC6" w:rsidRPr="00404D72" w:rsidRDefault="00291CC6" w:rsidP="00404D72">
      <w:pPr>
        <w:pStyle w:val="TidakAdaSpasi"/>
        <w:spacing w:line="276" w:lineRule="auto"/>
        <w:jc w:val="both"/>
        <w:rPr>
          <w:szCs w:val="24"/>
        </w:rPr>
      </w:pPr>
    </w:p>
    <w:p w14:paraId="39B4FAA1" w14:textId="77777777" w:rsidR="00291CC6" w:rsidRPr="00404D72" w:rsidRDefault="00291CC6" w:rsidP="00404D72">
      <w:pPr>
        <w:spacing w:after="0"/>
        <w:jc w:val="both"/>
        <w:rPr>
          <w:szCs w:val="24"/>
        </w:rPr>
      </w:pPr>
      <w:r w:rsidRPr="00404D72">
        <w:rPr>
          <w:szCs w:val="24"/>
        </w:rPr>
        <w:t>B. Kegiatan Kemahasiswaan Yang Sedang/Pernah Diikuti</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31"/>
        <w:gridCol w:w="2700"/>
        <w:gridCol w:w="2693"/>
        <w:gridCol w:w="1914"/>
      </w:tblGrid>
      <w:tr w:rsidR="00291CC6" w:rsidRPr="00404D72" w14:paraId="28718CC5" w14:textId="77777777" w:rsidTr="005F649A">
        <w:trPr>
          <w:trHeight w:val="275"/>
        </w:trPr>
        <w:tc>
          <w:tcPr>
            <w:tcW w:w="631" w:type="dxa"/>
            <w:shd w:val="clear" w:color="auto" w:fill="F1F1F1"/>
          </w:tcPr>
          <w:p w14:paraId="6EFFB3AC" w14:textId="77777777" w:rsidR="00291CC6" w:rsidRPr="00404D72" w:rsidRDefault="00291CC6" w:rsidP="00404D72">
            <w:pPr>
              <w:pStyle w:val="TableParagraph"/>
              <w:spacing w:line="276" w:lineRule="auto"/>
              <w:ind w:left="156" w:right="126"/>
              <w:jc w:val="both"/>
              <w:rPr>
                <w:sz w:val="24"/>
                <w:szCs w:val="24"/>
              </w:rPr>
            </w:pPr>
            <w:r w:rsidRPr="00404D72">
              <w:rPr>
                <w:sz w:val="24"/>
                <w:szCs w:val="24"/>
              </w:rPr>
              <w:t>No</w:t>
            </w:r>
          </w:p>
        </w:tc>
        <w:tc>
          <w:tcPr>
            <w:tcW w:w="2700" w:type="dxa"/>
            <w:shd w:val="clear" w:color="auto" w:fill="F1F1F1"/>
          </w:tcPr>
          <w:p w14:paraId="629CCEBC" w14:textId="77777777" w:rsidR="00291CC6" w:rsidRPr="00404D72" w:rsidRDefault="00291CC6" w:rsidP="00404D72">
            <w:pPr>
              <w:pStyle w:val="TableParagraph"/>
              <w:spacing w:line="276" w:lineRule="auto"/>
              <w:ind w:left="503"/>
              <w:jc w:val="both"/>
              <w:rPr>
                <w:sz w:val="24"/>
                <w:szCs w:val="24"/>
              </w:rPr>
            </w:pPr>
            <w:r w:rsidRPr="00404D72">
              <w:rPr>
                <w:sz w:val="24"/>
                <w:szCs w:val="24"/>
              </w:rPr>
              <w:t>Jenis Kegiatan</w:t>
            </w:r>
          </w:p>
        </w:tc>
        <w:tc>
          <w:tcPr>
            <w:tcW w:w="2693" w:type="dxa"/>
            <w:shd w:val="clear" w:color="auto" w:fill="F1F1F1"/>
          </w:tcPr>
          <w:p w14:paraId="34B3E8E0" w14:textId="77777777" w:rsidR="00291CC6" w:rsidRPr="00404D72" w:rsidRDefault="00291CC6" w:rsidP="00404D72">
            <w:pPr>
              <w:pStyle w:val="TableParagraph"/>
              <w:spacing w:line="276" w:lineRule="auto"/>
              <w:ind w:left="266"/>
              <w:jc w:val="both"/>
              <w:rPr>
                <w:sz w:val="24"/>
                <w:szCs w:val="24"/>
              </w:rPr>
            </w:pPr>
            <w:r w:rsidRPr="00404D72">
              <w:rPr>
                <w:sz w:val="24"/>
                <w:szCs w:val="24"/>
              </w:rPr>
              <w:t>Status dalam Kegiatan</w:t>
            </w:r>
          </w:p>
        </w:tc>
        <w:tc>
          <w:tcPr>
            <w:tcW w:w="1914" w:type="dxa"/>
            <w:shd w:val="clear" w:color="auto" w:fill="F1F1F1"/>
          </w:tcPr>
          <w:p w14:paraId="74F9A666" w14:textId="57B4E48D" w:rsidR="00291CC6" w:rsidRPr="00404D72" w:rsidRDefault="00291CC6" w:rsidP="00404D72">
            <w:pPr>
              <w:pStyle w:val="TableParagraph"/>
              <w:spacing w:line="276" w:lineRule="auto"/>
              <w:jc w:val="center"/>
              <w:rPr>
                <w:sz w:val="24"/>
                <w:szCs w:val="24"/>
              </w:rPr>
            </w:pPr>
            <w:r w:rsidRPr="00404D72">
              <w:rPr>
                <w:sz w:val="24"/>
                <w:szCs w:val="24"/>
              </w:rPr>
              <w:t>Waktu</w:t>
            </w:r>
            <w:r w:rsidR="0059511F" w:rsidRPr="00404D72">
              <w:rPr>
                <w:sz w:val="24"/>
                <w:szCs w:val="24"/>
              </w:rPr>
              <w:t xml:space="preserve"> </w:t>
            </w:r>
            <w:r w:rsidRPr="00404D72">
              <w:rPr>
                <w:sz w:val="24"/>
                <w:szCs w:val="24"/>
              </w:rPr>
              <w:t xml:space="preserve">dan </w:t>
            </w:r>
            <w:r w:rsidR="00A903FC" w:rsidRPr="00404D72">
              <w:rPr>
                <w:sz w:val="24"/>
                <w:szCs w:val="24"/>
              </w:rPr>
              <w:t xml:space="preserve"> </w:t>
            </w:r>
            <w:r w:rsidRPr="00404D72">
              <w:rPr>
                <w:sz w:val="24"/>
                <w:szCs w:val="24"/>
              </w:rPr>
              <w:t>Tempat</w:t>
            </w:r>
          </w:p>
        </w:tc>
      </w:tr>
      <w:tr w:rsidR="00291CC6" w:rsidRPr="00404D72" w14:paraId="3929B593" w14:textId="77777777" w:rsidTr="005F649A">
        <w:trPr>
          <w:trHeight w:val="359"/>
        </w:trPr>
        <w:tc>
          <w:tcPr>
            <w:tcW w:w="631" w:type="dxa"/>
          </w:tcPr>
          <w:p w14:paraId="273222D5" w14:textId="77777777" w:rsidR="00291CC6" w:rsidRPr="00404D72" w:rsidRDefault="00291CC6" w:rsidP="00404D72">
            <w:pPr>
              <w:pStyle w:val="TableParagraph"/>
              <w:spacing w:line="276" w:lineRule="auto"/>
              <w:ind w:left="31"/>
              <w:jc w:val="center"/>
              <w:rPr>
                <w:sz w:val="24"/>
                <w:szCs w:val="24"/>
              </w:rPr>
            </w:pPr>
            <w:r w:rsidRPr="00404D72">
              <w:rPr>
                <w:sz w:val="24"/>
                <w:szCs w:val="24"/>
              </w:rPr>
              <w:t>1</w:t>
            </w:r>
          </w:p>
        </w:tc>
        <w:tc>
          <w:tcPr>
            <w:tcW w:w="2700" w:type="dxa"/>
          </w:tcPr>
          <w:p w14:paraId="496F00DF" w14:textId="5C58E9E2" w:rsidR="00291CC6" w:rsidRPr="00404D72" w:rsidRDefault="00357C8D" w:rsidP="00404D72">
            <w:pPr>
              <w:pStyle w:val="TableParagraph"/>
              <w:spacing w:line="276" w:lineRule="auto"/>
              <w:jc w:val="center"/>
              <w:rPr>
                <w:sz w:val="24"/>
                <w:szCs w:val="24"/>
              </w:rPr>
            </w:pPr>
            <w:r w:rsidRPr="00404D72">
              <w:rPr>
                <w:sz w:val="24"/>
                <w:szCs w:val="24"/>
              </w:rPr>
              <w:t>BAKTI UNAND 2023</w:t>
            </w:r>
          </w:p>
        </w:tc>
        <w:tc>
          <w:tcPr>
            <w:tcW w:w="2693" w:type="dxa"/>
          </w:tcPr>
          <w:p w14:paraId="42814D65" w14:textId="33AF2878" w:rsidR="00291CC6" w:rsidRPr="00404D72" w:rsidRDefault="002E1226" w:rsidP="00404D72">
            <w:pPr>
              <w:pStyle w:val="TableParagraph"/>
              <w:spacing w:line="276" w:lineRule="auto"/>
              <w:jc w:val="center"/>
              <w:rPr>
                <w:sz w:val="24"/>
                <w:szCs w:val="24"/>
              </w:rPr>
            </w:pPr>
            <w:r w:rsidRPr="00404D72">
              <w:rPr>
                <w:sz w:val="24"/>
                <w:szCs w:val="24"/>
              </w:rPr>
              <w:t>M</w:t>
            </w:r>
            <w:r w:rsidR="00CE2A39" w:rsidRPr="00404D72">
              <w:rPr>
                <w:sz w:val="24"/>
                <w:szCs w:val="24"/>
              </w:rPr>
              <w:t>entor</w:t>
            </w:r>
            <w:r w:rsidRPr="00404D72">
              <w:rPr>
                <w:sz w:val="24"/>
                <w:szCs w:val="24"/>
              </w:rPr>
              <w:t xml:space="preserve"> </w:t>
            </w:r>
          </w:p>
        </w:tc>
        <w:tc>
          <w:tcPr>
            <w:tcW w:w="1914" w:type="dxa"/>
          </w:tcPr>
          <w:p w14:paraId="0C4E79C9" w14:textId="0D4E966F" w:rsidR="00983DE1" w:rsidRPr="00404D72" w:rsidRDefault="008625E0" w:rsidP="00404D72">
            <w:pPr>
              <w:pStyle w:val="TableParagraph"/>
              <w:spacing w:line="276" w:lineRule="auto"/>
              <w:jc w:val="center"/>
              <w:rPr>
                <w:sz w:val="24"/>
                <w:szCs w:val="24"/>
              </w:rPr>
            </w:pPr>
            <w:r w:rsidRPr="00404D72">
              <w:rPr>
                <w:sz w:val="24"/>
                <w:szCs w:val="24"/>
              </w:rPr>
              <w:t>2023</w:t>
            </w:r>
            <w:r w:rsidR="008C59B8" w:rsidRPr="00404D72">
              <w:rPr>
                <w:sz w:val="24"/>
                <w:szCs w:val="24"/>
              </w:rPr>
              <w:t xml:space="preserve">, </w:t>
            </w:r>
            <w:r w:rsidR="000425B6" w:rsidRPr="00404D72">
              <w:rPr>
                <w:sz w:val="24"/>
                <w:szCs w:val="24"/>
              </w:rPr>
              <w:t>Universitas</w:t>
            </w:r>
          </w:p>
          <w:p w14:paraId="7582E21F" w14:textId="7E408580" w:rsidR="000425B6" w:rsidRPr="00404D72" w:rsidRDefault="000425B6" w:rsidP="00404D72">
            <w:pPr>
              <w:pStyle w:val="TableParagraph"/>
              <w:spacing w:line="276" w:lineRule="auto"/>
              <w:jc w:val="center"/>
              <w:rPr>
                <w:sz w:val="24"/>
                <w:szCs w:val="24"/>
              </w:rPr>
            </w:pPr>
            <w:r w:rsidRPr="00404D72">
              <w:rPr>
                <w:sz w:val="24"/>
                <w:szCs w:val="24"/>
              </w:rPr>
              <w:t>Andalas</w:t>
            </w:r>
          </w:p>
        </w:tc>
      </w:tr>
      <w:tr w:rsidR="00291CC6" w:rsidRPr="00404D72" w14:paraId="7D65F1E3" w14:textId="77777777" w:rsidTr="005F649A">
        <w:trPr>
          <w:trHeight w:val="362"/>
        </w:trPr>
        <w:tc>
          <w:tcPr>
            <w:tcW w:w="631" w:type="dxa"/>
            <w:shd w:val="clear" w:color="auto" w:fill="F1F1F1"/>
          </w:tcPr>
          <w:p w14:paraId="10279B0D" w14:textId="77777777" w:rsidR="00291CC6" w:rsidRPr="00404D72" w:rsidRDefault="00291CC6" w:rsidP="00404D72">
            <w:pPr>
              <w:pStyle w:val="TableParagraph"/>
              <w:spacing w:line="276" w:lineRule="auto"/>
              <w:ind w:left="31"/>
              <w:jc w:val="center"/>
              <w:rPr>
                <w:sz w:val="24"/>
                <w:szCs w:val="24"/>
              </w:rPr>
            </w:pPr>
            <w:r w:rsidRPr="00404D72">
              <w:rPr>
                <w:sz w:val="24"/>
                <w:szCs w:val="24"/>
              </w:rPr>
              <w:t>2</w:t>
            </w:r>
          </w:p>
        </w:tc>
        <w:tc>
          <w:tcPr>
            <w:tcW w:w="2700" w:type="dxa"/>
            <w:shd w:val="clear" w:color="auto" w:fill="F1F1F1"/>
          </w:tcPr>
          <w:p w14:paraId="5A74029C" w14:textId="173FB536" w:rsidR="00291CC6" w:rsidRPr="00404D72" w:rsidRDefault="00357C8D" w:rsidP="00404D72">
            <w:pPr>
              <w:pStyle w:val="TableParagraph"/>
              <w:spacing w:line="276" w:lineRule="auto"/>
              <w:jc w:val="center"/>
              <w:rPr>
                <w:sz w:val="24"/>
                <w:szCs w:val="24"/>
              </w:rPr>
            </w:pPr>
            <w:r w:rsidRPr="00404D72">
              <w:rPr>
                <w:sz w:val="24"/>
                <w:szCs w:val="24"/>
              </w:rPr>
              <w:t>LKMM</w:t>
            </w:r>
            <w:r w:rsidR="005403DF" w:rsidRPr="00404D72">
              <w:rPr>
                <w:sz w:val="24"/>
                <w:szCs w:val="24"/>
              </w:rPr>
              <w:t>-</w:t>
            </w:r>
            <w:r w:rsidRPr="00404D72">
              <w:rPr>
                <w:sz w:val="24"/>
                <w:szCs w:val="24"/>
              </w:rPr>
              <w:t>TD FT 2023</w:t>
            </w:r>
          </w:p>
        </w:tc>
        <w:tc>
          <w:tcPr>
            <w:tcW w:w="2693" w:type="dxa"/>
            <w:shd w:val="clear" w:color="auto" w:fill="F1F1F1"/>
          </w:tcPr>
          <w:p w14:paraId="2F95000D" w14:textId="48D81D50" w:rsidR="00291CC6" w:rsidRPr="00404D72" w:rsidRDefault="00A37D8F" w:rsidP="00404D72">
            <w:pPr>
              <w:pStyle w:val="TableParagraph"/>
              <w:spacing w:line="276" w:lineRule="auto"/>
              <w:jc w:val="center"/>
              <w:rPr>
                <w:sz w:val="24"/>
                <w:szCs w:val="24"/>
              </w:rPr>
            </w:pPr>
            <w:r w:rsidRPr="00404D72">
              <w:rPr>
                <w:sz w:val="24"/>
                <w:szCs w:val="24"/>
              </w:rPr>
              <w:t>Staff Humas</w:t>
            </w:r>
          </w:p>
        </w:tc>
        <w:tc>
          <w:tcPr>
            <w:tcW w:w="1914" w:type="dxa"/>
            <w:shd w:val="clear" w:color="auto" w:fill="F1F1F1"/>
          </w:tcPr>
          <w:p w14:paraId="6DF74AC2" w14:textId="587784B2" w:rsidR="00291CC6" w:rsidRPr="00404D72" w:rsidRDefault="00A903FC" w:rsidP="00404D72">
            <w:pPr>
              <w:pStyle w:val="TableParagraph"/>
              <w:spacing w:line="276" w:lineRule="auto"/>
              <w:jc w:val="center"/>
              <w:rPr>
                <w:sz w:val="24"/>
                <w:szCs w:val="24"/>
              </w:rPr>
            </w:pPr>
            <w:r w:rsidRPr="00404D72">
              <w:rPr>
                <w:sz w:val="24"/>
                <w:szCs w:val="24"/>
              </w:rPr>
              <w:t>2023</w:t>
            </w:r>
            <w:r w:rsidR="00D8318D" w:rsidRPr="00404D72">
              <w:rPr>
                <w:sz w:val="24"/>
                <w:szCs w:val="24"/>
              </w:rPr>
              <w:t xml:space="preserve">, </w:t>
            </w:r>
            <w:r w:rsidRPr="00404D72">
              <w:rPr>
                <w:sz w:val="24"/>
                <w:szCs w:val="24"/>
              </w:rPr>
              <w:t xml:space="preserve">Universitas </w:t>
            </w:r>
          </w:p>
          <w:p w14:paraId="022FC359" w14:textId="179DE940" w:rsidR="00A903FC" w:rsidRPr="00404D72" w:rsidRDefault="00B540E7" w:rsidP="00404D72">
            <w:pPr>
              <w:pStyle w:val="TableParagraph"/>
              <w:spacing w:line="276" w:lineRule="auto"/>
              <w:jc w:val="center"/>
              <w:rPr>
                <w:sz w:val="24"/>
                <w:szCs w:val="24"/>
              </w:rPr>
            </w:pPr>
            <w:r w:rsidRPr="00404D72">
              <w:rPr>
                <w:sz w:val="24"/>
                <w:szCs w:val="24"/>
              </w:rPr>
              <w:t>Andalas</w:t>
            </w:r>
          </w:p>
        </w:tc>
      </w:tr>
      <w:tr w:rsidR="00291CC6" w:rsidRPr="00404D72" w14:paraId="145B2DC4" w14:textId="77777777" w:rsidTr="005F649A">
        <w:trPr>
          <w:trHeight w:val="359"/>
        </w:trPr>
        <w:tc>
          <w:tcPr>
            <w:tcW w:w="631" w:type="dxa"/>
          </w:tcPr>
          <w:p w14:paraId="4AFD9963" w14:textId="77777777" w:rsidR="00291CC6" w:rsidRPr="00404D72" w:rsidRDefault="00291CC6" w:rsidP="00404D72">
            <w:pPr>
              <w:pStyle w:val="TableParagraph"/>
              <w:spacing w:line="276" w:lineRule="auto"/>
              <w:ind w:left="31"/>
              <w:jc w:val="center"/>
              <w:rPr>
                <w:sz w:val="24"/>
                <w:szCs w:val="24"/>
              </w:rPr>
            </w:pPr>
            <w:r w:rsidRPr="00404D72">
              <w:rPr>
                <w:sz w:val="24"/>
                <w:szCs w:val="24"/>
              </w:rPr>
              <w:t>3</w:t>
            </w:r>
          </w:p>
        </w:tc>
        <w:tc>
          <w:tcPr>
            <w:tcW w:w="2700" w:type="dxa"/>
          </w:tcPr>
          <w:p w14:paraId="7DF2488C" w14:textId="2DEDB4C0" w:rsidR="00291CC6" w:rsidRPr="00404D72" w:rsidRDefault="00357C8D" w:rsidP="00404D72">
            <w:pPr>
              <w:pStyle w:val="TableParagraph"/>
              <w:spacing w:line="276" w:lineRule="auto"/>
              <w:jc w:val="center"/>
              <w:rPr>
                <w:sz w:val="24"/>
                <w:szCs w:val="24"/>
              </w:rPr>
            </w:pPr>
            <w:r w:rsidRPr="00404D72">
              <w:rPr>
                <w:sz w:val="24"/>
                <w:szCs w:val="24"/>
              </w:rPr>
              <w:t>Engineer Goes to School</w:t>
            </w:r>
          </w:p>
        </w:tc>
        <w:tc>
          <w:tcPr>
            <w:tcW w:w="2693" w:type="dxa"/>
          </w:tcPr>
          <w:p w14:paraId="5CB35C1A" w14:textId="77777777" w:rsidR="00291CC6" w:rsidRPr="00404D72" w:rsidRDefault="00B540E7" w:rsidP="00404D72">
            <w:pPr>
              <w:pStyle w:val="TableParagraph"/>
              <w:spacing w:line="276" w:lineRule="auto"/>
              <w:jc w:val="center"/>
              <w:rPr>
                <w:sz w:val="24"/>
                <w:szCs w:val="24"/>
              </w:rPr>
            </w:pPr>
            <w:r w:rsidRPr="00404D72">
              <w:rPr>
                <w:sz w:val="24"/>
                <w:szCs w:val="24"/>
              </w:rPr>
              <w:t>Staff Mitra</w:t>
            </w:r>
            <w:r w:rsidR="007348BE" w:rsidRPr="00404D72">
              <w:rPr>
                <w:sz w:val="24"/>
                <w:szCs w:val="24"/>
              </w:rPr>
              <w:t xml:space="preserve"> &amp;</w:t>
            </w:r>
          </w:p>
          <w:p w14:paraId="52D61E0A" w14:textId="6F640CA5" w:rsidR="007348BE" w:rsidRPr="00404D72" w:rsidRDefault="007348BE" w:rsidP="00404D72">
            <w:pPr>
              <w:pStyle w:val="TableParagraph"/>
              <w:spacing w:line="276" w:lineRule="auto"/>
              <w:jc w:val="center"/>
              <w:rPr>
                <w:sz w:val="24"/>
                <w:szCs w:val="24"/>
              </w:rPr>
            </w:pPr>
            <w:r w:rsidRPr="00404D72">
              <w:rPr>
                <w:sz w:val="24"/>
                <w:szCs w:val="24"/>
              </w:rPr>
              <w:t>Sponsorship</w:t>
            </w:r>
          </w:p>
        </w:tc>
        <w:tc>
          <w:tcPr>
            <w:tcW w:w="1914" w:type="dxa"/>
          </w:tcPr>
          <w:p w14:paraId="55C5DAEC" w14:textId="49F9B820" w:rsidR="00291CC6" w:rsidRPr="00404D72" w:rsidRDefault="007348BE" w:rsidP="00404D72">
            <w:pPr>
              <w:pStyle w:val="TableParagraph"/>
              <w:spacing w:line="276" w:lineRule="auto"/>
              <w:jc w:val="center"/>
              <w:rPr>
                <w:sz w:val="24"/>
                <w:szCs w:val="24"/>
              </w:rPr>
            </w:pPr>
            <w:r w:rsidRPr="00404D72">
              <w:rPr>
                <w:sz w:val="24"/>
                <w:szCs w:val="24"/>
              </w:rPr>
              <w:t>2023</w:t>
            </w:r>
            <w:r w:rsidR="00D8318D" w:rsidRPr="00404D72">
              <w:rPr>
                <w:sz w:val="24"/>
                <w:szCs w:val="24"/>
              </w:rPr>
              <w:t xml:space="preserve">, </w:t>
            </w:r>
            <w:r w:rsidRPr="00404D72">
              <w:rPr>
                <w:sz w:val="24"/>
                <w:szCs w:val="24"/>
              </w:rPr>
              <w:t>Universitas</w:t>
            </w:r>
          </w:p>
          <w:p w14:paraId="7B4B5725" w14:textId="092CF86A" w:rsidR="007348BE" w:rsidRPr="00404D72" w:rsidRDefault="007348BE" w:rsidP="00404D72">
            <w:pPr>
              <w:pStyle w:val="TableParagraph"/>
              <w:spacing w:line="276" w:lineRule="auto"/>
              <w:jc w:val="center"/>
              <w:rPr>
                <w:sz w:val="24"/>
                <w:szCs w:val="24"/>
              </w:rPr>
            </w:pPr>
            <w:r w:rsidRPr="00404D72">
              <w:rPr>
                <w:sz w:val="24"/>
                <w:szCs w:val="24"/>
              </w:rPr>
              <w:t>Andalas</w:t>
            </w:r>
          </w:p>
        </w:tc>
      </w:tr>
      <w:tr w:rsidR="002700AC" w:rsidRPr="00404D72" w14:paraId="792A85D9" w14:textId="77777777" w:rsidTr="005F649A">
        <w:trPr>
          <w:trHeight w:val="359"/>
        </w:trPr>
        <w:tc>
          <w:tcPr>
            <w:tcW w:w="631" w:type="dxa"/>
          </w:tcPr>
          <w:p w14:paraId="627FD3B8" w14:textId="5E23B715" w:rsidR="002700AC" w:rsidRPr="00404D72" w:rsidRDefault="00CE2A39" w:rsidP="00404D72">
            <w:pPr>
              <w:pStyle w:val="TableParagraph"/>
              <w:spacing w:line="276" w:lineRule="auto"/>
              <w:ind w:left="31"/>
              <w:jc w:val="center"/>
              <w:rPr>
                <w:sz w:val="24"/>
                <w:szCs w:val="24"/>
              </w:rPr>
            </w:pPr>
            <w:r w:rsidRPr="00404D72">
              <w:rPr>
                <w:sz w:val="24"/>
                <w:szCs w:val="24"/>
              </w:rPr>
              <w:t>4</w:t>
            </w:r>
          </w:p>
        </w:tc>
        <w:tc>
          <w:tcPr>
            <w:tcW w:w="2700" w:type="dxa"/>
          </w:tcPr>
          <w:p w14:paraId="5CEA1F72" w14:textId="49C94FB6" w:rsidR="002700AC" w:rsidRPr="00404D72" w:rsidRDefault="002700AC" w:rsidP="00404D72">
            <w:pPr>
              <w:pStyle w:val="TableParagraph"/>
              <w:spacing w:line="276" w:lineRule="auto"/>
              <w:jc w:val="center"/>
              <w:rPr>
                <w:sz w:val="24"/>
                <w:szCs w:val="24"/>
              </w:rPr>
            </w:pPr>
            <w:r w:rsidRPr="00404D72">
              <w:rPr>
                <w:sz w:val="24"/>
                <w:szCs w:val="24"/>
              </w:rPr>
              <w:t>Pengabdian Masyarakat Fakultas Teknik 2024</w:t>
            </w:r>
          </w:p>
        </w:tc>
        <w:tc>
          <w:tcPr>
            <w:tcW w:w="2693" w:type="dxa"/>
          </w:tcPr>
          <w:p w14:paraId="1CC53DF2" w14:textId="49B9912D" w:rsidR="002700AC" w:rsidRPr="00404D72" w:rsidRDefault="00716346" w:rsidP="00404D72">
            <w:pPr>
              <w:pStyle w:val="TableParagraph"/>
              <w:spacing w:line="276" w:lineRule="auto"/>
              <w:jc w:val="center"/>
              <w:rPr>
                <w:sz w:val="24"/>
                <w:szCs w:val="24"/>
              </w:rPr>
            </w:pPr>
            <w:r w:rsidRPr="00404D72">
              <w:rPr>
                <w:sz w:val="24"/>
                <w:szCs w:val="24"/>
              </w:rPr>
              <w:t>Staff Acara</w:t>
            </w:r>
          </w:p>
        </w:tc>
        <w:tc>
          <w:tcPr>
            <w:tcW w:w="1914" w:type="dxa"/>
          </w:tcPr>
          <w:p w14:paraId="55E6251C" w14:textId="40AB4C57" w:rsidR="002700AC" w:rsidRPr="00404D72" w:rsidRDefault="00716346" w:rsidP="00404D72">
            <w:pPr>
              <w:pStyle w:val="TableParagraph"/>
              <w:spacing w:line="276" w:lineRule="auto"/>
              <w:jc w:val="center"/>
              <w:rPr>
                <w:sz w:val="24"/>
                <w:szCs w:val="24"/>
              </w:rPr>
            </w:pPr>
            <w:r w:rsidRPr="00404D72">
              <w:rPr>
                <w:sz w:val="24"/>
                <w:szCs w:val="24"/>
              </w:rPr>
              <w:t>2023</w:t>
            </w:r>
            <w:r w:rsidR="00D8318D" w:rsidRPr="00404D72">
              <w:rPr>
                <w:sz w:val="24"/>
                <w:szCs w:val="24"/>
              </w:rPr>
              <w:t xml:space="preserve">, </w:t>
            </w:r>
            <w:r w:rsidRPr="00404D72">
              <w:rPr>
                <w:sz w:val="24"/>
                <w:szCs w:val="24"/>
              </w:rPr>
              <w:t>Universitas</w:t>
            </w:r>
            <w:r w:rsidR="00D8318D" w:rsidRPr="00404D72">
              <w:rPr>
                <w:sz w:val="24"/>
                <w:szCs w:val="24"/>
              </w:rPr>
              <w:t xml:space="preserve"> </w:t>
            </w:r>
            <w:r w:rsidRPr="00404D72">
              <w:rPr>
                <w:sz w:val="24"/>
                <w:szCs w:val="24"/>
              </w:rPr>
              <w:t>Andalas</w:t>
            </w:r>
          </w:p>
        </w:tc>
      </w:tr>
      <w:tr w:rsidR="002700AC" w:rsidRPr="00404D72" w14:paraId="011F6D5C" w14:textId="77777777" w:rsidTr="005F649A">
        <w:trPr>
          <w:trHeight w:val="359"/>
        </w:trPr>
        <w:tc>
          <w:tcPr>
            <w:tcW w:w="631" w:type="dxa"/>
          </w:tcPr>
          <w:p w14:paraId="13F098B0" w14:textId="1B337AD8" w:rsidR="002700AC" w:rsidRPr="00404D72" w:rsidRDefault="00CE2A39" w:rsidP="00404D72">
            <w:pPr>
              <w:pStyle w:val="TableParagraph"/>
              <w:spacing w:line="276" w:lineRule="auto"/>
              <w:ind w:left="31"/>
              <w:jc w:val="center"/>
              <w:rPr>
                <w:sz w:val="24"/>
                <w:szCs w:val="24"/>
              </w:rPr>
            </w:pPr>
            <w:r w:rsidRPr="00404D72">
              <w:rPr>
                <w:sz w:val="24"/>
                <w:szCs w:val="24"/>
              </w:rPr>
              <w:t>5</w:t>
            </w:r>
          </w:p>
        </w:tc>
        <w:tc>
          <w:tcPr>
            <w:tcW w:w="2700" w:type="dxa"/>
          </w:tcPr>
          <w:p w14:paraId="101E547C" w14:textId="07DE2AF0" w:rsidR="002700AC" w:rsidRPr="00404D72" w:rsidRDefault="00685E58" w:rsidP="00404D72">
            <w:pPr>
              <w:pStyle w:val="TableParagraph"/>
              <w:spacing w:line="276" w:lineRule="auto"/>
              <w:jc w:val="center"/>
              <w:rPr>
                <w:sz w:val="24"/>
                <w:szCs w:val="24"/>
              </w:rPr>
            </w:pPr>
            <w:r w:rsidRPr="00404D72">
              <w:rPr>
                <w:sz w:val="24"/>
                <w:szCs w:val="24"/>
              </w:rPr>
              <w:t>Workshop Siaga Bencana Fakultas Teknik 2023</w:t>
            </w:r>
          </w:p>
        </w:tc>
        <w:tc>
          <w:tcPr>
            <w:tcW w:w="2693" w:type="dxa"/>
          </w:tcPr>
          <w:p w14:paraId="769BC387" w14:textId="30D7587F" w:rsidR="002700AC" w:rsidRPr="00404D72" w:rsidRDefault="001267C6" w:rsidP="00404D72">
            <w:pPr>
              <w:pStyle w:val="TableParagraph"/>
              <w:spacing w:line="276" w:lineRule="auto"/>
              <w:jc w:val="center"/>
              <w:rPr>
                <w:sz w:val="24"/>
                <w:szCs w:val="24"/>
              </w:rPr>
            </w:pPr>
            <w:r w:rsidRPr="00404D72">
              <w:rPr>
                <w:sz w:val="24"/>
                <w:szCs w:val="24"/>
              </w:rPr>
              <w:t>Ketua Pelaksana</w:t>
            </w:r>
          </w:p>
        </w:tc>
        <w:tc>
          <w:tcPr>
            <w:tcW w:w="1914" w:type="dxa"/>
          </w:tcPr>
          <w:p w14:paraId="50A911DF" w14:textId="1D82FCDC" w:rsidR="002700AC" w:rsidRPr="00404D72" w:rsidRDefault="00623F55" w:rsidP="00404D72">
            <w:pPr>
              <w:pStyle w:val="TableParagraph"/>
              <w:spacing w:line="276" w:lineRule="auto"/>
              <w:jc w:val="center"/>
              <w:rPr>
                <w:sz w:val="24"/>
                <w:szCs w:val="24"/>
              </w:rPr>
            </w:pPr>
            <w:r w:rsidRPr="00404D72">
              <w:rPr>
                <w:sz w:val="24"/>
                <w:szCs w:val="24"/>
              </w:rPr>
              <w:t>2023</w:t>
            </w:r>
            <w:r w:rsidR="00D8318D" w:rsidRPr="00404D72">
              <w:rPr>
                <w:sz w:val="24"/>
                <w:szCs w:val="24"/>
              </w:rPr>
              <w:t xml:space="preserve">, </w:t>
            </w:r>
            <w:r w:rsidR="00C378B5" w:rsidRPr="00404D72">
              <w:rPr>
                <w:sz w:val="24"/>
                <w:szCs w:val="24"/>
              </w:rPr>
              <w:t>Universitas Andalas</w:t>
            </w:r>
          </w:p>
        </w:tc>
      </w:tr>
      <w:tr w:rsidR="002700AC" w:rsidRPr="00404D72" w14:paraId="7B9776DD" w14:textId="77777777" w:rsidTr="005F649A">
        <w:trPr>
          <w:trHeight w:val="359"/>
        </w:trPr>
        <w:tc>
          <w:tcPr>
            <w:tcW w:w="631" w:type="dxa"/>
          </w:tcPr>
          <w:p w14:paraId="231965C5" w14:textId="20FC7E9F" w:rsidR="002700AC" w:rsidRPr="00404D72" w:rsidRDefault="00CE2A39" w:rsidP="00404D72">
            <w:pPr>
              <w:pStyle w:val="TableParagraph"/>
              <w:spacing w:line="276" w:lineRule="auto"/>
              <w:ind w:left="31"/>
              <w:jc w:val="center"/>
              <w:rPr>
                <w:sz w:val="24"/>
                <w:szCs w:val="24"/>
              </w:rPr>
            </w:pPr>
            <w:r w:rsidRPr="00404D72">
              <w:rPr>
                <w:sz w:val="24"/>
                <w:szCs w:val="24"/>
              </w:rPr>
              <w:t>6</w:t>
            </w:r>
          </w:p>
        </w:tc>
        <w:tc>
          <w:tcPr>
            <w:tcW w:w="2700" w:type="dxa"/>
          </w:tcPr>
          <w:p w14:paraId="2061F642" w14:textId="2DCF5CAF" w:rsidR="002700AC" w:rsidRPr="00404D72" w:rsidRDefault="009B1712" w:rsidP="00404D72">
            <w:pPr>
              <w:pStyle w:val="TableParagraph"/>
              <w:spacing w:line="276" w:lineRule="auto"/>
              <w:jc w:val="center"/>
              <w:rPr>
                <w:sz w:val="24"/>
                <w:szCs w:val="24"/>
              </w:rPr>
            </w:pPr>
            <w:r w:rsidRPr="00404D72">
              <w:rPr>
                <w:sz w:val="24"/>
                <w:szCs w:val="24"/>
              </w:rPr>
              <w:t>Engineer On Action 2024</w:t>
            </w:r>
          </w:p>
        </w:tc>
        <w:tc>
          <w:tcPr>
            <w:tcW w:w="2693" w:type="dxa"/>
          </w:tcPr>
          <w:p w14:paraId="69310496" w14:textId="7D90A9AA" w:rsidR="002700AC" w:rsidRPr="00404D72" w:rsidRDefault="00B80C57" w:rsidP="00404D72">
            <w:pPr>
              <w:pStyle w:val="TableParagraph"/>
              <w:spacing w:line="276" w:lineRule="auto"/>
              <w:jc w:val="center"/>
              <w:rPr>
                <w:sz w:val="24"/>
                <w:szCs w:val="24"/>
              </w:rPr>
            </w:pPr>
            <w:r w:rsidRPr="00404D72">
              <w:rPr>
                <w:sz w:val="24"/>
                <w:szCs w:val="24"/>
              </w:rPr>
              <w:t>Ketua Pelaksana</w:t>
            </w:r>
          </w:p>
        </w:tc>
        <w:tc>
          <w:tcPr>
            <w:tcW w:w="1914" w:type="dxa"/>
          </w:tcPr>
          <w:p w14:paraId="1889DAB1" w14:textId="3D9B8045" w:rsidR="002700AC" w:rsidRPr="00404D72" w:rsidRDefault="00B57E93" w:rsidP="00404D72">
            <w:pPr>
              <w:pStyle w:val="TableParagraph"/>
              <w:spacing w:line="276" w:lineRule="auto"/>
              <w:jc w:val="center"/>
              <w:rPr>
                <w:sz w:val="24"/>
                <w:szCs w:val="24"/>
              </w:rPr>
            </w:pPr>
            <w:r w:rsidRPr="00404D72">
              <w:rPr>
                <w:sz w:val="24"/>
                <w:szCs w:val="24"/>
              </w:rPr>
              <w:t>2024</w:t>
            </w:r>
            <w:r w:rsidR="00D8318D" w:rsidRPr="00404D72">
              <w:rPr>
                <w:sz w:val="24"/>
                <w:szCs w:val="24"/>
              </w:rPr>
              <w:t xml:space="preserve">, </w:t>
            </w:r>
            <w:r w:rsidRPr="00404D72">
              <w:rPr>
                <w:sz w:val="24"/>
                <w:szCs w:val="24"/>
              </w:rPr>
              <w:t>Universitas Andalas</w:t>
            </w:r>
          </w:p>
        </w:tc>
      </w:tr>
      <w:tr w:rsidR="002700AC" w:rsidRPr="00404D72" w14:paraId="2C72530E" w14:textId="77777777" w:rsidTr="005F649A">
        <w:trPr>
          <w:trHeight w:val="359"/>
        </w:trPr>
        <w:tc>
          <w:tcPr>
            <w:tcW w:w="631" w:type="dxa"/>
          </w:tcPr>
          <w:p w14:paraId="3F4F9B40" w14:textId="11925E8D" w:rsidR="002700AC" w:rsidRPr="00404D72" w:rsidRDefault="00CE2A39" w:rsidP="00404D72">
            <w:pPr>
              <w:pStyle w:val="TableParagraph"/>
              <w:spacing w:line="276" w:lineRule="auto"/>
              <w:ind w:left="31"/>
              <w:jc w:val="center"/>
              <w:rPr>
                <w:sz w:val="24"/>
                <w:szCs w:val="24"/>
              </w:rPr>
            </w:pPr>
            <w:r w:rsidRPr="00404D72">
              <w:rPr>
                <w:sz w:val="24"/>
                <w:szCs w:val="24"/>
              </w:rPr>
              <w:t>7</w:t>
            </w:r>
          </w:p>
        </w:tc>
        <w:tc>
          <w:tcPr>
            <w:tcW w:w="2700" w:type="dxa"/>
          </w:tcPr>
          <w:p w14:paraId="6C03AE07" w14:textId="232494C0" w:rsidR="002700AC" w:rsidRPr="00404D72" w:rsidRDefault="009B1712" w:rsidP="00404D72">
            <w:pPr>
              <w:pStyle w:val="TableParagraph"/>
              <w:spacing w:line="276" w:lineRule="auto"/>
              <w:jc w:val="center"/>
              <w:rPr>
                <w:sz w:val="24"/>
                <w:szCs w:val="24"/>
              </w:rPr>
            </w:pPr>
            <w:r w:rsidRPr="00404D72">
              <w:rPr>
                <w:sz w:val="24"/>
                <w:szCs w:val="24"/>
              </w:rPr>
              <w:t>Alek Gadang Anak Teknik 2024</w:t>
            </w:r>
          </w:p>
        </w:tc>
        <w:tc>
          <w:tcPr>
            <w:tcW w:w="2693" w:type="dxa"/>
          </w:tcPr>
          <w:p w14:paraId="64384331" w14:textId="66AF76B5" w:rsidR="002700AC" w:rsidRPr="00404D72" w:rsidRDefault="00C67D4B" w:rsidP="00404D72">
            <w:pPr>
              <w:pStyle w:val="TableParagraph"/>
              <w:spacing w:line="276" w:lineRule="auto"/>
              <w:jc w:val="center"/>
              <w:rPr>
                <w:sz w:val="24"/>
                <w:szCs w:val="24"/>
              </w:rPr>
            </w:pPr>
            <w:r w:rsidRPr="00404D72">
              <w:rPr>
                <w:sz w:val="24"/>
                <w:szCs w:val="24"/>
              </w:rPr>
              <w:t>Staff Pubdok</w:t>
            </w:r>
          </w:p>
        </w:tc>
        <w:tc>
          <w:tcPr>
            <w:tcW w:w="1914" w:type="dxa"/>
          </w:tcPr>
          <w:p w14:paraId="5D76AA5B" w14:textId="59620579" w:rsidR="002700AC" w:rsidRPr="00404D72" w:rsidRDefault="00C67D4B" w:rsidP="00404D72">
            <w:pPr>
              <w:pStyle w:val="TableParagraph"/>
              <w:spacing w:line="276" w:lineRule="auto"/>
              <w:jc w:val="center"/>
              <w:rPr>
                <w:sz w:val="24"/>
                <w:szCs w:val="24"/>
              </w:rPr>
            </w:pPr>
            <w:r w:rsidRPr="00404D72">
              <w:rPr>
                <w:sz w:val="24"/>
                <w:szCs w:val="24"/>
              </w:rPr>
              <w:t>2024</w:t>
            </w:r>
            <w:r w:rsidR="00D8318D" w:rsidRPr="00404D72">
              <w:rPr>
                <w:sz w:val="24"/>
                <w:szCs w:val="24"/>
              </w:rPr>
              <w:t xml:space="preserve">, </w:t>
            </w:r>
            <w:r w:rsidRPr="00404D72">
              <w:rPr>
                <w:sz w:val="24"/>
                <w:szCs w:val="24"/>
              </w:rPr>
              <w:t>Universitas Andalas</w:t>
            </w:r>
          </w:p>
        </w:tc>
      </w:tr>
      <w:tr w:rsidR="002700AC" w:rsidRPr="00404D72" w14:paraId="21111846" w14:textId="77777777" w:rsidTr="005F649A">
        <w:trPr>
          <w:trHeight w:val="359"/>
        </w:trPr>
        <w:tc>
          <w:tcPr>
            <w:tcW w:w="631" w:type="dxa"/>
          </w:tcPr>
          <w:p w14:paraId="1EF0D052" w14:textId="3741F0F5" w:rsidR="002700AC" w:rsidRPr="00404D72" w:rsidRDefault="00CE2A39" w:rsidP="00404D72">
            <w:pPr>
              <w:pStyle w:val="TableParagraph"/>
              <w:spacing w:line="276" w:lineRule="auto"/>
              <w:ind w:left="31"/>
              <w:jc w:val="center"/>
              <w:rPr>
                <w:sz w:val="24"/>
                <w:szCs w:val="24"/>
              </w:rPr>
            </w:pPr>
            <w:r w:rsidRPr="00404D72">
              <w:rPr>
                <w:sz w:val="24"/>
                <w:szCs w:val="24"/>
              </w:rPr>
              <w:t>8</w:t>
            </w:r>
          </w:p>
        </w:tc>
        <w:tc>
          <w:tcPr>
            <w:tcW w:w="2700" w:type="dxa"/>
          </w:tcPr>
          <w:p w14:paraId="17749117" w14:textId="1766D9B8" w:rsidR="002700AC" w:rsidRPr="00404D72" w:rsidRDefault="009B1712" w:rsidP="00404D72">
            <w:pPr>
              <w:pStyle w:val="TableParagraph"/>
              <w:spacing w:line="276" w:lineRule="auto"/>
              <w:jc w:val="center"/>
              <w:rPr>
                <w:sz w:val="24"/>
                <w:szCs w:val="24"/>
              </w:rPr>
            </w:pPr>
            <w:r w:rsidRPr="00404D72">
              <w:rPr>
                <w:sz w:val="24"/>
                <w:szCs w:val="24"/>
              </w:rPr>
              <w:t>BAKTI Fakultas Teknik</w:t>
            </w:r>
            <w:r w:rsidR="00AC10EC" w:rsidRPr="00404D72">
              <w:rPr>
                <w:sz w:val="24"/>
                <w:szCs w:val="24"/>
              </w:rPr>
              <w:t xml:space="preserve"> 2024</w:t>
            </w:r>
          </w:p>
        </w:tc>
        <w:tc>
          <w:tcPr>
            <w:tcW w:w="2693" w:type="dxa"/>
          </w:tcPr>
          <w:p w14:paraId="6DEED4C7" w14:textId="20905803" w:rsidR="002700AC" w:rsidRPr="00404D72" w:rsidRDefault="00C67D4B" w:rsidP="00404D72">
            <w:pPr>
              <w:pStyle w:val="TableParagraph"/>
              <w:spacing w:line="276" w:lineRule="auto"/>
              <w:jc w:val="center"/>
              <w:rPr>
                <w:sz w:val="24"/>
                <w:szCs w:val="24"/>
              </w:rPr>
            </w:pPr>
            <w:r w:rsidRPr="00404D72">
              <w:rPr>
                <w:sz w:val="24"/>
                <w:szCs w:val="24"/>
              </w:rPr>
              <w:t>Staff Acara</w:t>
            </w:r>
          </w:p>
        </w:tc>
        <w:tc>
          <w:tcPr>
            <w:tcW w:w="1914" w:type="dxa"/>
          </w:tcPr>
          <w:p w14:paraId="7E65C3AF" w14:textId="0D268430" w:rsidR="002700AC" w:rsidRPr="00404D72" w:rsidRDefault="00E83156" w:rsidP="00404D72">
            <w:pPr>
              <w:pStyle w:val="TableParagraph"/>
              <w:spacing w:line="276" w:lineRule="auto"/>
              <w:jc w:val="center"/>
              <w:rPr>
                <w:sz w:val="24"/>
                <w:szCs w:val="24"/>
              </w:rPr>
            </w:pPr>
            <w:r w:rsidRPr="00404D72">
              <w:rPr>
                <w:sz w:val="24"/>
                <w:szCs w:val="24"/>
              </w:rPr>
              <w:t>2024</w:t>
            </w:r>
            <w:r w:rsidR="00D8318D" w:rsidRPr="00404D72">
              <w:rPr>
                <w:sz w:val="24"/>
                <w:szCs w:val="24"/>
              </w:rPr>
              <w:t xml:space="preserve">, </w:t>
            </w:r>
            <w:r w:rsidRPr="00404D72">
              <w:rPr>
                <w:sz w:val="24"/>
                <w:szCs w:val="24"/>
              </w:rPr>
              <w:t>Universitas Andalas</w:t>
            </w:r>
          </w:p>
        </w:tc>
      </w:tr>
      <w:tr w:rsidR="002700AC" w:rsidRPr="00404D72" w14:paraId="1C830AFD" w14:textId="77777777" w:rsidTr="005F649A">
        <w:trPr>
          <w:trHeight w:val="359"/>
        </w:trPr>
        <w:tc>
          <w:tcPr>
            <w:tcW w:w="631" w:type="dxa"/>
          </w:tcPr>
          <w:p w14:paraId="674D2B2F" w14:textId="00FE19BF" w:rsidR="002700AC" w:rsidRPr="00404D72" w:rsidRDefault="00CE2A39" w:rsidP="00404D72">
            <w:pPr>
              <w:pStyle w:val="TableParagraph"/>
              <w:spacing w:line="276" w:lineRule="auto"/>
              <w:ind w:left="31"/>
              <w:jc w:val="center"/>
              <w:rPr>
                <w:sz w:val="24"/>
                <w:szCs w:val="24"/>
              </w:rPr>
            </w:pPr>
            <w:r w:rsidRPr="00404D72">
              <w:rPr>
                <w:sz w:val="24"/>
                <w:szCs w:val="24"/>
              </w:rPr>
              <w:t>9</w:t>
            </w:r>
          </w:p>
        </w:tc>
        <w:tc>
          <w:tcPr>
            <w:tcW w:w="2700" w:type="dxa"/>
          </w:tcPr>
          <w:p w14:paraId="167E9A05" w14:textId="02178A39" w:rsidR="002700AC" w:rsidRPr="00404D72" w:rsidRDefault="00AC10EC" w:rsidP="00404D72">
            <w:pPr>
              <w:pStyle w:val="TableParagraph"/>
              <w:spacing w:line="276" w:lineRule="auto"/>
              <w:jc w:val="center"/>
              <w:rPr>
                <w:sz w:val="24"/>
                <w:szCs w:val="24"/>
              </w:rPr>
            </w:pPr>
            <w:r w:rsidRPr="00404D72">
              <w:rPr>
                <w:sz w:val="24"/>
                <w:szCs w:val="24"/>
              </w:rPr>
              <w:t>LKMM</w:t>
            </w:r>
            <w:r w:rsidR="005403DF" w:rsidRPr="00404D72">
              <w:rPr>
                <w:sz w:val="24"/>
                <w:szCs w:val="24"/>
              </w:rPr>
              <w:t>-</w:t>
            </w:r>
            <w:r w:rsidRPr="00404D72">
              <w:rPr>
                <w:sz w:val="24"/>
                <w:szCs w:val="24"/>
              </w:rPr>
              <w:t>TD FT 2024</w:t>
            </w:r>
          </w:p>
        </w:tc>
        <w:tc>
          <w:tcPr>
            <w:tcW w:w="2693" w:type="dxa"/>
          </w:tcPr>
          <w:p w14:paraId="11E77388" w14:textId="5C94E80F" w:rsidR="002700AC" w:rsidRPr="00404D72" w:rsidRDefault="00E83156" w:rsidP="00404D72">
            <w:pPr>
              <w:pStyle w:val="TableParagraph"/>
              <w:spacing w:line="276" w:lineRule="auto"/>
              <w:jc w:val="center"/>
              <w:rPr>
                <w:sz w:val="24"/>
                <w:szCs w:val="24"/>
              </w:rPr>
            </w:pPr>
            <w:r w:rsidRPr="00404D72">
              <w:rPr>
                <w:sz w:val="24"/>
                <w:szCs w:val="24"/>
              </w:rPr>
              <w:t xml:space="preserve">Staff </w:t>
            </w:r>
            <w:r w:rsidR="00A2691C" w:rsidRPr="00404D72">
              <w:rPr>
                <w:sz w:val="24"/>
                <w:szCs w:val="24"/>
              </w:rPr>
              <w:t>Humas</w:t>
            </w:r>
          </w:p>
        </w:tc>
        <w:tc>
          <w:tcPr>
            <w:tcW w:w="1914" w:type="dxa"/>
          </w:tcPr>
          <w:p w14:paraId="7747E758" w14:textId="57791543" w:rsidR="002700AC" w:rsidRPr="00404D72" w:rsidRDefault="00A2691C" w:rsidP="00404D72">
            <w:pPr>
              <w:pStyle w:val="TableParagraph"/>
              <w:spacing w:line="276" w:lineRule="auto"/>
              <w:jc w:val="center"/>
              <w:rPr>
                <w:sz w:val="24"/>
                <w:szCs w:val="24"/>
              </w:rPr>
            </w:pPr>
            <w:r w:rsidRPr="00404D72">
              <w:rPr>
                <w:sz w:val="24"/>
                <w:szCs w:val="24"/>
              </w:rPr>
              <w:t>2024</w:t>
            </w:r>
            <w:r w:rsidR="00D8318D" w:rsidRPr="00404D72">
              <w:rPr>
                <w:sz w:val="24"/>
                <w:szCs w:val="24"/>
              </w:rPr>
              <w:t xml:space="preserve">, </w:t>
            </w:r>
            <w:r w:rsidRPr="00404D72">
              <w:rPr>
                <w:sz w:val="24"/>
                <w:szCs w:val="24"/>
              </w:rPr>
              <w:t>Universitas Andalas</w:t>
            </w:r>
          </w:p>
        </w:tc>
      </w:tr>
      <w:tr w:rsidR="002700AC" w:rsidRPr="00404D72" w14:paraId="3E86D600" w14:textId="77777777" w:rsidTr="005F649A">
        <w:trPr>
          <w:trHeight w:val="359"/>
        </w:trPr>
        <w:tc>
          <w:tcPr>
            <w:tcW w:w="631" w:type="dxa"/>
          </w:tcPr>
          <w:p w14:paraId="3FEEEC34" w14:textId="1F28BF6E" w:rsidR="002700AC" w:rsidRPr="00404D72" w:rsidRDefault="00CE2A39" w:rsidP="00404D72">
            <w:pPr>
              <w:pStyle w:val="TableParagraph"/>
              <w:spacing w:line="276" w:lineRule="auto"/>
              <w:ind w:left="31"/>
              <w:jc w:val="center"/>
              <w:rPr>
                <w:sz w:val="24"/>
                <w:szCs w:val="24"/>
              </w:rPr>
            </w:pPr>
            <w:r w:rsidRPr="00404D72">
              <w:rPr>
                <w:sz w:val="24"/>
                <w:szCs w:val="24"/>
              </w:rPr>
              <w:t>10</w:t>
            </w:r>
          </w:p>
        </w:tc>
        <w:tc>
          <w:tcPr>
            <w:tcW w:w="2700" w:type="dxa"/>
          </w:tcPr>
          <w:p w14:paraId="4BE85471" w14:textId="4C60B770" w:rsidR="002700AC" w:rsidRPr="00404D72" w:rsidRDefault="00AC10EC" w:rsidP="00404D72">
            <w:pPr>
              <w:pStyle w:val="TableParagraph"/>
              <w:spacing w:line="276" w:lineRule="auto"/>
              <w:jc w:val="center"/>
              <w:rPr>
                <w:sz w:val="24"/>
                <w:szCs w:val="24"/>
              </w:rPr>
            </w:pPr>
            <w:r w:rsidRPr="00404D72">
              <w:rPr>
                <w:sz w:val="24"/>
                <w:szCs w:val="24"/>
              </w:rPr>
              <w:t>Bina Desa Fakultas Teknik 2024</w:t>
            </w:r>
          </w:p>
        </w:tc>
        <w:tc>
          <w:tcPr>
            <w:tcW w:w="2693" w:type="dxa"/>
          </w:tcPr>
          <w:p w14:paraId="2AFC4CD1" w14:textId="22AF39C0" w:rsidR="002700AC" w:rsidRPr="00404D72" w:rsidRDefault="00A2691C" w:rsidP="00404D72">
            <w:pPr>
              <w:pStyle w:val="TableParagraph"/>
              <w:spacing w:line="276" w:lineRule="auto"/>
              <w:jc w:val="center"/>
              <w:rPr>
                <w:sz w:val="24"/>
                <w:szCs w:val="24"/>
              </w:rPr>
            </w:pPr>
            <w:r w:rsidRPr="00404D72">
              <w:rPr>
                <w:sz w:val="24"/>
                <w:szCs w:val="24"/>
              </w:rPr>
              <w:t>Koordinator</w:t>
            </w:r>
            <w:r w:rsidR="00E548B4" w:rsidRPr="00404D72">
              <w:rPr>
                <w:sz w:val="24"/>
                <w:szCs w:val="24"/>
              </w:rPr>
              <w:t xml:space="preserve"> Acara</w:t>
            </w:r>
          </w:p>
        </w:tc>
        <w:tc>
          <w:tcPr>
            <w:tcW w:w="1914" w:type="dxa"/>
          </w:tcPr>
          <w:p w14:paraId="2C1BB8A1" w14:textId="34AD8039" w:rsidR="002700AC" w:rsidRPr="00404D72" w:rsidRDefault="00E548B4" w:rsidP="00404D72">
            <w:pPr>
              <w:pStyle w:val="TableParagraph"/>
              <w:spacing w:line="276" w:lineRule="auto"/>
              <w:jc w:val="center"/>
              <w:rPr>
                <w:sz w:val="24"/>
                <w:szCs w:val="24"/>
              </w:rPr>
            </w:pPr>
            <w:r w:rsidRPr="00404D72">
              <w:rPr>
                <w:sz w:val="24"/>
                <w:szCs w:val="24"/>
              </w:rPr>
              <w:t>2024</w:t>
            </w:r>
            <w:r w:rsidR="00D8318D" w:rsidRPr="00404D72">
              <w:rPr>
                <w:sz w:val="24"/>
                <w:szCs w:val="24"/>
              </w:rPr>
              <w:t xml:space="preserve">, </w:t>
            </w:r>
            <w:r w:rsidRPr="00404D72">
              <w:rPr>
                <w:sz w:val="24"/>
                <w:szCs w:val="24"/>
              </w:rPr>
              <w:t>Universitas Andalas</w:t>
            </w:r>
          </w:p>
        </w:tc>
      </w:tr>
      <w:tr w:rsidR="00357C8D" w:rsidRPr="00404D72" w14:paraId="501E77E4" w14:textId="77777777" w:rsidTr="005F649A">
        <w:trPr>
          <w:trHeight w:val="359"/>
        </w:trPr>
        <w:tc>
          <w:tcPr>
            <w:tcW w:w="631" w:type="dxa"/>
          </w:tcPr>
          <w:p w14:paraId="4C2162CB" w14:textId="5A09CDE2" w:rsidR="00357C8D" w:rsidRPr="00404D72" w:rsidRDefault="00CE2A39" w:rsidP="00404D72">
            <w:pPr>
              <w:pStyle w:val="TableParagraph"/>
              <w:spacing w:line="276" w:lineRule="auto"/>
              <w:ind w:left="31"/>
              <w:jc w:val="center"/>
              <w:rPr>
                <w:sz w:val="24"/>
                <w:szCs w:val="24"/>
              </w:rPr>
            </w:pPr>
            <w:r w:rsidRPr="00404D72">
              <w:rPr>
                <w:sz w:val="24"/>
                <w:szCs w:val="24"/>
              </w:rPr>
              <w:t>11</w:t>
            </w:r>
          </w:p>
        </w:tc>
        <w:tc>
          <w:tcPr>
            <w:tcW w:w="2700" w:type="dxa"/>
          </w:tcPr>
          <w:p w14:paraId="37D7EAC0" w14:textId="280B8CC2" w:rsidR="00357C8D" w:rsidRPr="00404D72" w:rsidRDefault="00AC10EC" w:rsidP="00404D72">
            <w:pPr>
              <w:pStyle w:val="TableParagraph"/>
              <w:spacing w:line="276" w:lineRule="auto"/>
              <w:jc w:val="center"/>
              <w:rPr>
                <w:sz w:val="24"/>
                <w:szCs w:val="24"/>
              </w:rPr>
            </w:pPr>
            <w:r w:rsidRPr="00404D72">
              <w:rPr>
                <w:sz w:val="24"/>
                <w:szCs w:val="24"/>
              </w:rPr>
              <w:t>Pek</w:t>
            </w:r>
            <w:r w:rsidR="00CE2A39" w:rsidRPr="00404D72">
              <w:rPr>
                <w:sz w:val="24"/>
                <w:szCs w:val="24"/>
              </w:rPr>
              <w:t>an Elektro</w:t>
            </w:r>
          </w:p>
        </w:tc>
        <w:tc>
          <w:tcPr>
            <w:tcW w:w="2693" w:type="dxa"/>
          </w:tcPr>
          <w:p w14:paraId="71559BE4" w14:textId="7CE390F4" w:rsidR="00357C8D" w:rsidRPr="00404D72" w:rsidRDefault="00E548B4" w:rsidP="00404D72">
            <w:pPr>
              <w:pStyle w:val="TableParagraph"/>
              <w:spacing w:line="276" w:lineRule="auto"/>
              <w:jc w:val="center"/>
              <w:rPr>
                <w:sz w:val="24"/>
                <w:szCs w:val="24"/>
              </w:rPr>
            </w:pPr>
            <w:r w:rsidRPr="00404D72">
              <w:rPr>
                <w:sz w:val="24"/>
                <w:szCs w:val="24"/>
              </w:rPr>
              <w:t>Staff Perlengkapan</w:t>
            </w:r>
          </w:p>
        </w:tc>
        <w:tc>
          <w:tcPr>
            <w:tcW w:w="1914" w:type="dxa"/>
          </w:tcPr>
          <w:p w14:paraId="7C4A795A" w14:textId="3C812313" w:rsidR="00357C8D" w:rsidRPr="00404D72" w:rsidRDefault="000833CE" w:rsidP="00404D72">
            <w:pPr>
              <w:pStyle w:val="TableParagraph"/>
              <w:spacing w:line="276" w:lineRule="auto"/>
              <w:jc w:val="center"/>
              <w:rPr>
                <w:sz w:val="24"/>
                <w:szCs w:val="24"/>
              </w:rPr>
            </w:pPr>
            <w:r w:rsidRPr="00404D72">
              <w:rPr>
                <w:sz w:val="24"/>
                <w:szCs w:val="24"/>
              </w:rPr>
              <w:t>2024</w:t>
            </w:r>
            <w:r w:rsidR="00D8318D" w:rsidRPr="00404D72">
              <w:rPr>
                <w:sz w:val="24"/>
                <w:szCs w:val="24"/>
              </w:rPr>
              <w:t xml:space="preserve">, </w:t>
            </w:r>
            <w:r w:rsidRPr="00404D72">
              <w:rPr>
                <w:sz w:val="24"/>
                <w:szCs w:val="24"/>
              </w:rPr>
              <w:t>Universitas Andalas</w:t>
            </w:r>
          </w:p>
        </w:tc>
      </w:tr>
    </w:tbl>
    <w:p w14:paraId="08F76D7B" w14:textId="77777777" w:rsidR="00291CC6" w:rsidRPr="00404D72" w:rsidRDefault="00291CC6" w:rsidP="00404D72">
      <w:pPr>
        <w:pStyle w:val="TidakAdaSpasi"/>
        <w:spacing w:line="276" w:lineRule="auto"/>
        <w:jc w:val="both"/>
        <w:rPr>
          <w:szCs w:val="24"/>
        </w:rPr>
      </w:pPr>
    </w:p>
    <w:p w14:paraId="172FC0C8" w14:textId="77777777" w:rsidR="00291CC6" w:rsidRPr="00404D72" w:rsidRDefault="00291CC6" w:rsidP="00404D72">
      <w:pPr>
        <w:spacing w:after="0"/>
        <w:jc w:val="both"/>
        <w:rPr>
          <w:szCs w:val="24"/>
        </w:rPr>
      </w:pPr>
      <w:r w:rsidRPr="00404D72">
        <w:rPr>
          <w:szCs w:val="24"/>
        </w:rPr>
        <w:t>C. Penghargaan Yang Pernah Diterima</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31"/>
        <w:gridCol w:w="3197"/>
        <w:gridCol w:w="2551"/>
        <w:gridCol w:w="1559"/>
      </w:tblGrid>
      <w:tr w:rsidR="00291CC6" w:rsidRPr="00404D72" w14:paraId="36D1EFF2" w14:textId="77777777" w:rsidTr="005F649A">
        <w:trPr>
          <w:trHeight w:val="297"/>
        </w:trPr>
        <w:tc>
          <w:tcPr>
            <w:tcW w:w="631" w:type="dxa"/>
            <w:shd w:val="clear" w:color="auto" w:fill="F1F1F1"/>
          </w:tcPr>
          <w:p w14:paraId="1E037BDF" w14:textId="77777777" w:rsidR="00291CC6" w:rsidRPr="00404D72" w:rsidRDefault="00291CC6" w:rsidP="00404D72">
            <w:pPr>
              <w:pStyle w:val="TableParagraph"/>
              <w:spacing w:line="276" w:lineRule="auto"/>
              <w:ind w:left="158" w:right="123"/>
              <w:jc w:val="both"/>
              <w:rPr>
                <w:sz w:val="24"/>
                <w:szCs w:val="24"/>
              </w:rPr>
            </w:pPr>
            <w:r w:rsidRPr="00404D72">
              <w:rPr>
                <w:sz w:val="24"/>
                <w:szCs w:val="24"/>
              </w:rPr>
              <w:t>No</w:t>
            </w:r>
          </w:p>
        </w:tc>
        <w:tc>
          <w:tcPr>
            <w:tcW w:w="3197" w:type="dxa"/>
            <w:shd w:val="clear" w:color="auto" w:fill="F1F1F1"/>
          </w:tcPr>
          <w:p w14:paraId="06B3CADE" w14:textId="77777777" w:rsidR="00291CC6" w:rsidRPr="00404D72" w:rsidRDefault="00291CC6" w:rsidP="00404D72">
            <w:pPr>
              <w:pStyle w:val="TableParagraph"/>
              <w:spacing w:line="276" w:lineRule="auto"/>
              <w:ind w:left="503"/>
              <w:jc w:val="both"/>
              <w:rPr>
                <w:sz w:val="24"/>
                <w:szCs w:val="24"/>
              </w:rPr>
            </w:pPr>
            <w:r w:rsidRPr="00404D72">
              <w:rPr>
                <w:sz w:val="24"/>
                <w:szCs w:val="24"/>
              </w:rPr>
              <w:t>Jenis Penghargaan</w:t>
            </w:r>
          </w:p>
        </w:tc>
        <w:tc>
          <w:tcPr>
            <w:tcW w:w="2551" w:type="dxa"/>
            <w:shd w:val="clear" w:color="auto" w:fill="F1F1F1"/>
          </w:tcPr>
          <w:p w14:paraId="3A7A6A9C" w14:textId="77777777" w:rsidR="00291CC6" w:rsidRPr="00404D72" w:rsidRDefault="00291CC6" w:rsidP="00404D72">
            <w:pPr>
              <w:pStyle w:val="TableParagraph"/>
              <w:spacing w:line="276" w:lineRule="auto"/>
              <w:ind w:left="388"/>
              <w:jc w:val="both"/>
              <w:rPr>
                <w:sz w:val="24"/>
                <w:szCs w:val="24"/>
              </w:rPr>
            </w:pPr>
            <w:r w:rsidRPr="00404D72">
              <w:rPr>
                <w:sz w:val="24"/>
                <w:szCs w:val="24"/>
              </w:rPr>
              <w:t>Pihak Pemberi Penghargaan</w:t>
            </w:r>
          </w:p>
        </w:tc>
        <w:tc>
          <w:tcPr>
            <w:tcW w:w="1559" w:type="dxa"/>
            <w:shd w:val="clear" w:color="auto" w:fill="F1F1F1"/>
          </w:tcPr>
          <w:p w14:paraId="0558B2D9" w14:textId="77777777" w:rsidR="00291CC6" w:rsidRPr="00404D72" w:rsidRDefault="00291CC6" w:rsidP="00404D72">
            <w:pPr>
              <w:pStyle w:val="TableParagraph"/>
              <w:spacing w:line="276" w:lineRule="auto"/>
              <w:ind w:left="311"/>
              <w:jc w:val="both"/>
              <w:rPr>
                <w:sz w:val="24"/>
                <w:szCs w:val="24"/>
              </w:rPr>
            </w:pPr>
            <w:r w:rsidRPr="00404D72">
              <w:rPr>
                <w:sz w:val="24"/>
                <w:szCs w:val="24"/>
              </w:rPr>
              <w:t>Tahun</w:t>
            </w:r>
          </w:p>
        </w:tc>
      </w:tr>
      <w:tr w:rsidR="00291CC6" w:rsidRPr="00404D72" w14:paraId="19420D31" w14:textId="77777777" w:rsidTr="005F649A">
        <w:trPr>
          <w:trHeight w:val="359"/>
        </w:trPr>
        <w:tc>
          <w:tcPr>
            <w:tcW w:w="631" w:type="dxa"/>
          </w:tcPr>
          <w:p w14:paraId="2EEEEAD6" w14:textId="77777777" w:rsidR="00291CC6" w:rsidRPr="00404D72" w:rsidRDefault="00291CC6" w:rsidP="00404D72">
            <w:pPr>
              <w:pStyle w:val="TableParagraph"/>
              <w:spacing w:line="276" w:lineRule="auto"/>
              <w:ind w:left="36"/>
              <w:jc w:val="center"/>
              <w:rPr>
                <w:sz w:val="24"/>
                <w:szCs w:val="24"/>
              </w:rPr>
            </w:pPr>
            <w:r w:rsidRPr="00404D72">
              <w:rPr>
                <w:sz w:val="24"/>
                <w:szCs w:val="24"/>
              </w:rPr>
              <w:t>1</w:t>
            </w:r>
          </w:p>
        </w:tc>
        <w:tc>
          <w:tcPr>
            <w:tcW w:w="3197" w:type="dxa"/>
          </w:tcPr>
          <w:p w14:paraId="1EB3D801" w14:textId="77777777" w:rsidR="00291CC6" w:rsidRPr="00404D72" w:rsidRDefault="00291CC6" w:rsidP="00404D72">
            <w:pPr>
              <w:pStyle w:val="TableParagraph"/>
              <w:spacing w:line="276" w:lineRule="auto"/>
              <w:jc w:val="both"/>
              <w:rPr>
                <w:sz w:val="24"/>
                <w:szCs w:val="24"/>
              </w:rPr>
            </w:pPr>
          </w:p>
        </w:tc>
        <w:tc>
          <w:tcPr>
            <w:tcW w:w="2551" w:type="dxa"/>
          </w:tcPr>
          <w:p w14:paraId="7472640B" w14:textId="77777777" w:rsidR="00291CC6" w:rsidRPr="00404D72" w:rsidRDefault="00291CC6" w:rsidP="00404D72">
            <w:pPr>
              <w:pStyle w:val="TableParagraph"/>
              <w:spacing w:line="276" w:lineRule="auto"/>
              <w:jc w:val="both"/>
              <w:rPr>
                <w:sz w:val="24"/>
                <w:szCs w:val="24"/>
              </w:rPr>
            </w:pPr>
          </w:p>
        </w:tc>
        <w:tc>
          <w:tcPr>
            <w:tcW w:w="1559" w:type="dxa"/>
          </w:tcPr>
          <w:p w14:paraId="6374F759" w14:textId="77777777" w:rsidR="00291CC6" w:rsidRPr="00404D72" w:rsidRDefault="00291CC6" w:rsidP="00404D72">
            <w:pPr>
              <w:pStyle w:val="TableParagraph"/>
              <w:spacing w:line="276" w:lineRule="auto"/>
              <w:jc w:val="both"/>
              <w:rPr>
                <w:sz w:val="24"/>
                <w:szCs w:val="24"/>
              </w:rPr>
            </w:pPr>
          </w:p>
        </w:tc>
      </w:tr>
    </w:tbl>
    <w:p w14:paraId="36FF85AB" w14:textId="77777777" w:rsidR="00291CC6" w:rsidRPr="00404D72" w:rsidRDefault="00291CC6" w:rsidP="00404D72">
      <w:pPr>
        <w:pStyle w:val="TidakAdaSpasi"/>
        <w:spacing w:line="276" w:lineRule="auto"/>
        <w:jc w:val="both"/>
        <w:rPr>
          <w:szCs w:val="24"/>
        </w:rPr>
      </w:pPr>
    </w:p>
    <w:p w14:paraId="2057E823" w14:textId="5A7867C8" w:rsidR="001435B0" w:rsidRPr="00404D72" w:rsidRDefault="008709DE" w:rsidP="008709DE">
      <w:pPr>
        <w:spacing w:after="0"/>
        <w:jc w:val="center"/>
        <w:rPr>
          <w:b/>
          <w:szCs w:val="24"/>
        </w:rPr>
      </w:pPr>
      <w:r>
        <w:rPr>
          <w:noProof/>
        </w:rPr>
        <w:lastRenderedPageBreak/>
        <w:drawing>
          <wp:inline distT="0" distB="0" distL="0" distR="0" wp14:anchorId="70FE4028" wp14:editId="08BFA18F">
            <wp:extent cx="5087620" cy="9669413"/>
            <wp:effectExtent l="0" t="0" r="0" b="8255"/>
            <wp:docPr id="20148418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19652" t="11068" r="14840"/>
                    <a:stretch/>
                  </pic:blipFill>
                  <pic:spPr bwMode="auto">
                    <a:xfrm>
                      <a:off x="0" y="0"/>
                      <a:ext cx="5093497" cy="9680582"/>
                    </a:xfrm>
                    <a:prstGeom prst="rect">
                      <a:avLst/>
                    </a:prstGeom>
                    <a:noFill/>
                    <a:ln>
                      <a:noFill/>
                    </a:ln>
                    <a:extLst>
                      <a:ext uri="{53640926-AAD7-44D8-BBD7-CCE9431645EC}">
                        <a14:shadowObscured xmlns:a14="http://schemas.microsoft.com/office/drawing/2010/main"/>
                      </a:ext>
                    </a:extLst>
                  </pic:spPr>
                </pic:pic>
              </a:graphicData>
            </a:graphic>
          </wp:inline>
        </w:drawing>
      </w:r>
    </w:p>
    <w:p w14:paraId="0BBF6C48" w14:textId="7DFA86C3" w:rsidR="00C24C10" w:rsidRDefault="008709DE" w:rsidP="008709DE">
      <w:pPr>
        <w:spacing w:after="0"/>
        <w:jc w:val="center"/>
        <w:rPr>
          <w:b/>
          <w:szCs w:val="24"/>
        </w:rPr>
      </w:pPr>
      <w:r>
        <w:rPr>
          <w:noProof/>
        </w:rPr>
        <w:lastRenderedPageBreak/>
        <w:drawing>
          <wp:inline distT="0" distB="0" distL="0" distR="0" wp14:anchorId="68E8DE6D" wp14:editId="32B286CE">
            <wp:extent cx="5119370" cy="9626537"/>
            <wp:effectExtent l="0" t="0" r="5080" b="0"/>
            <wp:docPr id="1342031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19023" t="10328" r="14084"/>
                    <a:stretch/>
                  </pic:blipFill>
                  <pic:spPr bwMode="auto">
                    <a:xfrm>
                      <a:off x="0" y="0"/>
                      <a:ext cx="5128024" cy="9642811"/>
                    </a:xfrm>
                    <a:prstGeom prst="rect">
                      <a:avLst/>
                    </a:prstGeom>
                    <a:noFill/>
                    <a:ln>
                      <a:noFill/>
                    </a:ln>
                    <a:extLst>
                      <a:ext uri="{53640926-AAD7-44D8-BBD7-CCE9431645EC}">
                        <a14:shadowObscured xmlns:a14="http://schemas.microsoft.com/office/drawing/2010/main"/>
                      </a:ext>
                    </a:extLst>
                  </pic:spPr>
                </pic:pic>
              </a:graphicData>
            </a:graphic>
          </wp:inline>
        </w:drawing>
      </w:r>
    </w:p>
    <w:p w14:paraId="777A87C5" w14:textId="71DA1959" w:rsidR="00F24326" w:rsidRPr="00404D72" w:rsidRDefault="00F24326" w:rsidP="00404D72">
      <w:pPr>
        <w:spacing w:after="0"/>
        <w:jc w:val="both"/>
        <w:rPr>
          <w:b/>
          <w:szCs w:val="24"/>
        </w:rPr>
      </w:pPr>
      <w:r w:rsidRPr="00404D72">
        <w:rPr>
          <w:b/>
          <w:szCs w:val="24"/>
        </w:rPr>
        <w:lastRenderedPageBreak/>
        <w:t>Biodata Dosen Pendamping</w:t>
      </w:r>
    </w:p>
    <w:p w14:paraId="32B78FDF" w14:textId="77777777" w:rsidR="00F24326" w:rsidRPr="00404D72" w:rsidRDefault="00F24326" w:rsidP="00404D72">
      <w:pPr>
        <w:spacing w:after="0"/>
        <w:jc w:val="both"/>
        <w:rPr>
          <w:szCs w:val="24"/>
        </w:rPr>
      </w:pPr>
      <w:r w:rsidRPr="00404D72">
        <w:rPr>
          <w:szCs w:val="24"/>
        </w:rPr>
        <w:t>A. Identitas Diri</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56"/>
        <w:gridCol w:w="3488"/>
        <w:gridCol w:w="3994"/>
      </w:tblGrid>
      <w:tr w:rsidR="000B522B" w:rsidRPr="00404D72" w14:paraId="0A52FA4F" w14:textId="77777777" w:rsidTr="00121B5E">
        <w:trPr>
          <w:trHeight w:val="275"/>
        </w:trPr>
        <w:tc>
          <w:tcPr>
            <w:tcW w:w="456" w:type="dxa"/>
            <w:shd w:val="clear" w:color="auto" w:fill="F1F1F1"/>
          </w:tcPr>
          <w:p w14:paraId="471728DD" w14:textId="77777777" w:rsidR="000B522B" w:rsidRPr="00404D72" w:rsidRDefault="000B522B" w:rsidP="00404D72">
            <w:pPr>
              <w:pStyle w:val="TableParagraph"/>
              <w:spacing w:line="276" w:lineRule="auto"/>
              <w:ind w:left="9"/>
              <w:jc w:val="center"/>
              <w:rPr>
                <w:sz w:val="24"/>
                <w:szCs w:val="24"/>
              </w:rPr>
            </w:pPr>
            <w:r w:rsidRPr="00404D72">
              <w:rPr>
                <w:sz w:val="24"/>
                <w:szCs w:val="24"/>
              </w:rPr>
              <w:t>1</w:t>
            </w:r>
          </w:p>
        </w:tc>
        <w:tc>
          <w:tcPr>
            <w:tcW w:w="3488" w:type="dxa"/>
            <w:shd w:val="clear" w:color="auto" w:fill="F1F1F1"/>
          </w:tcPr>
          <w:p w14:paraId="5E8791BB" w14:textId="77777777" w:rsidR="000B522B" w:rsidRPr="00404D72" w:rsidRDefault="000B522B" w:rsidP="00404D72">
            <w:pPr>
              <w:pStyle w:val="TableParagraph"/>
              <w:spacing w:line="276" w:lineRule="auto"/>
              <w:ind w:left="359"/>
              <w:jc w:val="both"/>
              <w:rPr>
                <w:sz w:val="24"/>
                <w:szCs w:val="24"/>
              </w:rPr>
            </w:pPr>
            <w:r w:rsidRPr="00404D72">
              <w:rPr>
                <w:sz w:val="24"/>
                <w:szCs w:val="24"/>
              </w:rPr>
              <w:t>Nama Lengkap (dengan gelar)</w:t>
            </w:r>
          </w:p>
        </w:tc>
        <w:tc>
          <w:tcPr>
            <w:tcW w:w="3994" w:type="dxa"/>
            <w:shd w:val="clear" w:color="auto" w:fill="F1F1F1"/>
          </w:tcPr>
          <w:p w14:paraId="11EE9EE9" w14:textId="6D1AADA7" w:rsidR="000B522B" w:rsidRPr="00404D72" w:rsidRDefault="00F43442" w:rsidP="00404D72">
            <w:pPr>
              <w:pStyle w:val="TableParagraph"/>
              <w:spacing w:line="276" w:lineRule="auto"/>
              <w:jc w:val="both"/>
              <w:rPr>
                <w:sz w:val="24"/>
                <w:szCs w:val="24"/>
              </w:rPr>
            </w:pPr>
            <w:r w:rsidRPr="00404D72">
              <w:rPr>
                <w:sz w:val="24"/>
                <w:szCs w:val="24"/>
              </w:rPr>
              <w:t xml:space="preserve">Dr. Afdhal Muttaqin H.S, S.Si, M.Si </w:t>
            </w:r>
          </w:p>
        </w:tc>
      </w:tr>
      <w:tr w:rsidR="000B522B" w:rsidRPr="00404D72" w14:paraId="0BD4EFBF" w14:textId="77777777" w:rsidTr="00121B5E">
        <w:trPr>
          <w:trHeight w:val="275"/>
        </w:trPr>
        <w:tc>
          <w:tcPr>
            <w:tcW w:w="456" w:type="dxa"/>
          </w:tcPr>
          <w:p w14:paraId="2C595BE0" w14:textId="77777777" w:rsidR="000B522B" w:rsidRPr="00404D72" w:rsidRDefault="000B522B" w:rsidP="00404D72">
            <w:pPr>
              <w:pStyle w:val="TableParagraph"/>
              <w:spacing w:line="276" w:lineRule="auto"/>
              <w:ind w:left="9"/>
              <w:jc w:val="center"/>
              <w:rPr>
                <w:sz w:val="24"/>
                <w:szCs w:val="24"/>
              </w:rPr>
            </w:pPr>
            <w:r w:rsidRPr="00404D72">
              <w:rPr>
                <w:sz w:val="24"/>
                <w:szCs w:val="24"/>
              </w:rPr>
              <w:t>2</w:t>
            </w:r>
          </w:p>
        </w:tc>
        <w:tc>
          <w:tcPr>
            <w:tcW w:w="3488" w:type="dxa"/>
          </w:tcPr>
          <w:p w14:paraId="7B267C89" w14:textId="77777777" w:rsidR="000B522B" w:rsidRPr="00404D72" w:rsidRDefault="000B522B" w:rsidP="00404D72">
            <w:pPr>
              <w:pStyle w:val="TableParagraph"/>
              <w:spacing w:line="276" w:lineRule="auto"/>
              <w:ind w:left="359"/>
              <w:jc w:val="both"/>
              <w:rPr>
                <w:sz w:val="24"/>
                <w:szCs w:val="24"/>
              </w:rPr>
            </w:pPr>
            <w:r w:rsidRPr="00404D72">
              <w:rPr>
                <w:sz w:val="24"/>
                <w:szCs w:val="24"/>
              </w:rPr>
              <w:t>Jenis Kelamin</w:t>
            </w:r>
          </w:p>
        </w:tc>
        <w:tc>
          <w:tcPr>
            <w:tcW w:w="3994" w:type="dxa"/>
          </w:tcPr>
          <w:p w14:paraId="0E847DA6" w14:textId="41121431" w:rsidR="000B522B" w:rsidRPr="00404D72" w:rsidRDefault="000B522B" w:rsidP="00404D72">
            <w:pPr>
              <w:pStyle w:val="TableParagraph"/>
              <w:spacing w:line="276" w:lineRule="auto"/>
              <w:jc w:val="both"/>
              <w:rPr>
                <w:sz w:val="24"/>
                <w:szCs w:val="24"/>
              </w:rPr>
            </w:pPr>
            <w:r w:rsidRPr="00404D72">
              <w:rPr>
                <w:sz w:val="24"/>
                <w:szCs w:val="24"/>
              </w:rPr>
              <w:t xml:space="preserve">Laki-laki </w:t>
            </w:r>
          </w:p>
        </w:tc>
      </w:tr>
      <w:tr w:rsidR="000B522B" w:rsidRPr="00404D72" w14:paraId="3698DADA" w14:textId="77777777" w:rsidTr="00121B5E">
        <w:trPr>
          <w:trHeight w:val="275"/>
        </w:trPr>
        <w:tc>
          <w:tcPr>
            <w:tcW w:w="456" w:type="dxa"/>
            <w:shd w:val="clear" w:color="auto" w:fill="F1F1F1"/>
          </w:tcPr>
          <w:p w14:paraId="02FE2CD6" w14:textId="77777777" w:rsidR="000B522B" w:rsidRPr="00404D72" w:rsidRDefault="000B522B" w:rsidP="00404D72">
            <w:pPr>
              <w:pStyle w:val="TableParagraph"/>
              <w:spacing w:line="276" w:lineRule="auto"/>
              <w:ind w:left="9"/>
              <w:jc w:val="center"/>
              <w:rPr>
                <w:sz w:val="24"/>
                <w:szCs w:val="24"/>
              </w:rPr>
            </w:pPr>
            <w:r w:rsidRPr="00404D72">
              <w:rPr>
                <w:sz w:val="24"/>
                <w:szCs w:val="24"/>
              </w:rPr>
              <w:t>3</w:t>
            </w:r>
          </w:p>
        </w:tc>
        <w:tc>
          <w:tcPr>
            <w:tcW w:w="3488" w:type="dxa"/>
            <w:shd w:val="clear" w:color="auto" w:fill="F1F1F1"/>
          </w:tcPr>
          <w:p w14:paraId="6C0AB4ED" w14:textId="77777777" w:rsidR="000B522B" w:rsidRPr="00404D72" w:rsidRDefault="000B522B" w:rsidP="00404D72">
            <w:pPr>
              <w:pStyle w:val="TableParagraph"/>
              <w:spacing w:line="276" w:lineRule="auto"/>
              <w:ind w:left="359"/>
              <w:jc w:val="both"/>
              <w:rPr>
                <w:sz w:val="24"/>
                <w:szCs w:val="24"/>
              </w:rPr>
            </w:pPr>
            <w:r w:rsidRPr="00404D72">
              <w:rPr>
                <w:sz w:val="24"/>
                <w:szCs w:val="24"/>
              </w:rPr>
              <w:t>Program Studi</w:t>
            </w:r>
          </w:p>
        </w:tc>
        <w:tc>
          <w:tcPr>
            <w:tcW w:w="3994" w:type="dxa"/>
            <w:shd w:val="clear" w:color="auto" w:fill="F1F1F1"/>
          </w:tcPr>
          <w:p w14:paraId="71CBE83A" w14:textId="54D4A3EE" w:rsidR="000B522B" w:rsidRPr="00404D72" w:rsidRDefault="00EB6C67" w:rsidP="00404D72">
            <w:pPr>
              <w:pStyle w:val="TableParagraph"/>
              <w:spacing w:line="276" w:lineRule="auto"/>
              <w:jc w:val="both"/>
              <w:rPr>
                <w:sz w:val="24"/>
                <w:szCs w:val="24"/>
              </w:rPr>
            </w:pPr>
            <w:r w:rsidRPr="00404D72">
              <w:rPr>
                <w:sz w:val="24"/>
                <w:szCs w:val="24"/>
              </w:rPr>
              <w:t>Fisika</w:t>
            </w:r>
          </w:p>
        </w:tc>
      </w:tr>
      <w:tr w:rsidR="000B522B" w:rsidRPr="00404D72" w14:paraId="1B79BB3D" w14:textId="77777777" w:rsidTr="00121B5E">
        <w:trPr>
          <w:trHeight w:val="275"/>
        </w:trPr>
        <w:tc>
          <w:tcPr>
            <w:tcW w:w="456" w:type="dxa"/>
          </w:tcPr>
          <w:p w14:paraId="2110B8AF" w14:textId="77777777" w:rsidR="000B522B" w:rsidRPr="00404D72" w:rsidRDefault="000B522B" w:rsidP="00404D72">
            <w:pPr>
              <w:pStyle w:val="TableParagraph"/>
              <w:spacing w:line="276" w:lineRule="auto"/>
              <w:ind w:left="9"/>
              <w:jc w:val="center"/>
              <w:rPr>
                <w:sz w:val="24"/>
                <w:szCs w:val="24"/>
              </w:rPr>
            </w:pPr>
            <w:r w:rsidRPr="00404D72">
              <w:rPr>
                <w:sz w:val="24"/>
                <w:szCs w:val="24"/>
              </w:rPr>
              <w:t>4</w:t>
            </w:r>
          </w:p>
        </w:tc>
        <w:tc>
          <w:tcPr>
            <w:tcW w:w="3488" w:type="dxa"/>
          </w:tcPr>
          <w:p w14:paraId="1989E319" w14:textId="00613F06" w:rsidR="000B522B" w:rsidRPr="00404D72" w:rsidRDefault="000B522B" w:rsidP="00404D72">
            <w:pPr>
              <w:pStyle w:val="TableParagraph"/>
              <w:spacing w:line="276" w:lineRule="auto"/>
              <w:ind w:left="359"/>
              <w:jc w:val="both"/>
              <w:rPr>
                <w:sz w:val="24"/>
                <w:szCs w:val="24"/>
              </w:rPr>
            </w:pPr>
            <w:r w:rsidRPr="00404D72">
              <w:rPr>
                <w:sz w:val="24"/>
                <w:szCs w:val="24"/>
              </w:rPr>
              <w:t>NIP/N</w:t>
            </w:r>
            <w:r w:rsidR="00D2024F">
              <w:rPr>
                <w:sz w:val="24"/>
                <w:szCs w:val="24"/>
              </w:rPr>
              <w:t>UPTK</w:t>
            </w:r>
          </w:p>
        </w:tc>
        <w:tc>
          <w:tcPr>
            <w:tcW w:w="3994" w:type="dxa"/>
          </w:tcPr>
          <w:p w14:paraId="59DA0189" w14:textId="6676D87D" w:rsidR="000B522B" w:rsidRPr="00404D72" w:rsidRDefault="006E3102" w:rsidP="00404D72">
            <w:pPr>
              <w:pStyle w:val="TableParagraph"/>
              <w:spacing w:line="276" w:lineRule="auto"/>
              <w:jc w:val="both"/>
              <w:rPr>
                <w:sz w:val="24"/>
                <w:szCs w:val="24"/>
              </w:rPr>
            </w:pPr>
            <w:r w:rsidRPr="00404D72">
              <w:rPr>
                <w:sz w:val="24"/>
                <w:szCs w:val="24"/>
              </w:rPr>
              <w:t>197704292005011002/</w:t>
            </w:r>
            <w:r w:rsidR="00A01AEC">
              <w:rPr>
                <w:sz w:val="24"/>
                <w:szCs w:val="24"/>
              </w:rPr>
              <w:t>9761755656</w:t>
            </w:r>
            <w:r w:rsidR="00187855">
              <w:rPr>
                <w:sz w:val="24"/>
                <w:szCs w:val="24"/>
              </w:rPr>
              <w:t>130072</w:t>
            </w:r>
          </w:p>
        </w:tc>
      </w:tr>
      <w:tr w:rsidR="000B522B" w:rsidRPr="00404D72" w14:paraId="21A3D474" w14:textId="77777777" w:rsidTr="00121B5E">
        <w:trPr>
          <w:trHeight w:val="277"/>
        </w:trPr>
        <w:tc>
          <w:tcPr>
            <w:tcW w:w="456" w:type="dxa"/>
            <w:shd w:val="clear" w:color="auto" w:fill="F1F1F1"/>
          </w:tcPr>
          <w:p w14:paraId="2810DE2A" w14:textId="77777777" w:rsidR="000B522B" w:rsidRPr="00404D72" w:rsidRDefault="000B522B" w:rsidP="00404D72">
            <w:pPr>
              <w:pStyle w:val="TableParagraph"/>
              <w:spacing w:line="276" w:lineRule="auto"/>
              <w:ind w:left="9"/>
              <w:jc w:val="center"/>
              <w:rPr>
                <w:sz w:val="24"/>
                <w:szCs w:val="24"/>
              </w:rPr>
            </w:pPr>
            <w:r w:rsidRPr="00404D72">
              <w:rPr>
                <w:sz w:val="24"/>
                <w:szCs w:val="24"/>
              </w:rPr>
              <w:t>5</w:t>
            </w:r>
          </w:p>
        </w:tc>
        <w:tc>
          <w:tcPr>
            <w:tcW w:w="3488" w:type="dxa"/>
            <w:shd w:val="clear" w:color="auto" w:fill="F1F1F1"/>
          </w:tcPr>
          <w:p w14:paraId="2A27C448" w14:textId="77777777" w:rsidR="000B522B" w:rsidRPr="00404D72" w:rsidRDefault="000B522B" w:rsidP="00404D72">
            <w:pPr>
              <w:pStyle w:val="TableParagraph"/>
              <w:spacing w:line="276" w:lineRule="auto"/>
              <w:ind w:left="359"/>
              <w:jc w:val="both"/>
              <w:rPr>
                <w:sz w:val="24"/>
                <w:szCs w:val="24"/>
              </w:rPr>
            </w:pPr>
            <w:r w:rsidRPr="00404D72">
              <w:rPr>
                <w:sz w:val="24"/>
                <w:szCs w:val="24"/>
              </w:rPr>
              <w:t>Tempat dan Tanggal Lahir</w:t>
            </w:r>
          </w:p>
        </w:tc>
        <w:tc>
          <w:tcPr>
            <w:tcW w:w="3994" w:type="dxa"/>
            <w:shd w:val="clear" w:color="auto" w:fill="F1F1F1"/>
          </w:tcPr>
          <w:p w14:paraId="52A1BB86" w14:textId="7F9644EA" w:rsidR="000B522B" w:rsidRPr="00404D72" w:rsidRDefault="00BA5C21" w:rsidP="00404D72">
            <w:pPr>
              <w:pStyle w:val="TableParagraph"/>
              <w:spacing w:line="276" w:lineRule="auto"/>
              <w:jc w:val="both"/>
              <w:rPr>
                <w:sz w:val="24"/>
                <w:szCs w:val="24"/>
              </w:rPr>
            </w:pPr>
            <w:r w:rsidRPr="00404D72">
              <w:rPr>
                <w:sz w:val="24"/>
                <w:szCs w:val="24"/>
              </w:rPr>
              <w:t>Padang, 29 April 1977</w:t>
            </w:r>
          </w:p>
        </w:tc>
      </w:tr>
      <w:tr w:rsidR="000B522B" w:rsidRPr="00404D72" w14:paraId="4E56DFB5" w14:textId="77777777" w:rsidTr="00121B5E">
        <w:trPr>
          <w:trHeight w:val="275"/>
        </w:trPr>
        <w:tc>
          <w:tcPr>
            <w:tcW w:w="456" w:type="dxa"/>
          </w:tcPr>
          <w:p w14:paraId="251A38A3" w14:textId="77777777" w:rsidR="000B522B" w:rsidRPr="00404D72" w:rsidRDefault="000B522B" w:rsidP="00404D72">
            <w:pPr>
              <w:pStyle w:val="TableParagraph"/>
              <w:spacing w:line="276" w:lineRule="auto"/>
              <w:ind w:left="9"/>
              <w:jc w:val="center"/>
              <w:rPr>
                <w:sz w:val="24"/>
                <w:szCs w:val="24"/>
              </w:rPr>
            </w:pPr>
            <w:r w:rsidRPr="00404D72">
              <w:rPr>
                <w:sz w:val="24"/>
                <w:szCs w:val="24"/>
              </w:rPr>
              <w:t>6</w:t>
            </w:r>
          </w:p>
        </w:tc>
        <w:tc>
          <w:tcPr>
            <w:tcW w:w="3488" w:type="dxa"/>
          </w:tcPr>
          <w:p w14:paraId="79FB9E87" w14:textId="77777777" w:rsidR="000B522B" w:rsidRPr="00404D72" w:rsidRDefault="000B522B" w:rsidP="00404D72">
            <w:pPr>
              <w:pStyle w:val="TableParagraph"/>
              <w:spacing w:line="276" w:lineRule="auto"/>
              <w:ind w:left="359"/>
              <w:jc w:val="both"/>
              <w:rPr>
                <w:sz w:val="24"/>
                <w:szCs w:val="24"/>
              </w:rPr>
            </w:pPr>
            <w:r w:rsidRPr="00404D72">
              <w:rPr>
                <w:sz w:val="24"/>
                <w:szCs w:val="24"/>
              </w:rPr>
              <w:t>Alamat E-mail</w:t>
            </w:r>
          </w:p>
        </w:tc>
        <w:tc>
          <w:tcPr>
            <w:tcW w:w="3994" w:type="dxa"/>
          </w:tcPr>
          <w:p w14:paraId="44FD8EAA" w14:textId="42D3960F" w:rsidR="000B522B" w:rsidRPr="00404D72" w:rsidRDefault="00915C6F" w:rsidP="00404D72">
            <w:pPr>
              <w:pStyle w:val="TableParagraph"/>
              <w:spacing w:line="276" w:lineRule="auto"/>
              <w:jc w:val="both"/>
              <w:rPr>
                <w:sz w:val="24"/>
                <w:szCs w:val="24"/>
              </w:rPr>
            </w:pPr>
            <w:hyperlink r:id="rId25" w:history="1">
              <w:r w:rsidRPr="00234183">
                <w:rPr>
                  <w:rStyle w:val="Hyperlink"/>
                  <w:sz w:val="24"/>
                  <w:szCs w:val="24"/>
                </w:rPr>
                <w:t>afdhalmuttaqin@sci.unand.ac.id</w:t>
              </w:r>
            </w:hyperlink>
          </w:p>
        </w:tc>
      </w:tr>
      <w:tr w:rsidR="000B522B" w:rsidRPr="00404D72" w14:paraId="79F966D8" w14:textId="77777777" w:rsidTr="00121B5E">
        <w:trPr>
          <w:trHeight w:val="275"/>
        </w:trPr>
        <w:tc>
          <w:tcPr>
            <w:tcW w:w="456" w:type="dxa"/>
            <w:shd w:val="clear" w:color="auto" w:fill="F1F1F1"/>
          </w:tcPr>
          <w:p w14:paraId="75D0F552" w14:textId="77777777" w:rsidR="000B522B" w:rsidRPr="00404D72" w:rsidRDefault="000B522B" w:rsidP="00404D72">
            <w:pPr>
              <w:pStyle w:val="TableParagraph"/>
              <w:spacing w:line="276" w:lineRule="auto"/>
              <w:ind w:left="9"/>
              <w:jc w:val="center"/>
              <w:rPr>
                <w:sz w:val="24"/>
                <w:szCs w:val="24"/>
              </w:rPr>
            </w:pPr>
            <w:r w:rsidRPr="00404D72">
              <w:rPr>
                <w:sz w:val="24"/>
                <w:szCs w:val="24"/>
              </w:rPr>
              <w:t>7</w:t>
            </w:r>
          </w:p>
        </w:tc>
        <w:tc>
          <w:tcPr>
            <w:tcW w:w="3488" w:type="dxa"/>
            <w:shd w:val="clear" w:color="auto" w:fill="F1F1F1"/>
          </w:tcPr>
          <w:p w14:paraId="6C60516F" w14:textId="77777777" w:rsidR="000B522B" w:rsidRPr="00404D72" w:rsidRDefault="000B522B" w:rsidP="00404D72">
            <w:pPr>
              <w:pStyle w:val="TableParagraph"/>
              <w:spacing w:line="276" w:lineRule="auto"/>
              <w:ind w:left="359"/>
              <w:jc w:val="both"/>
              <w:rPr>
                <w:sz w:val="24"/>
                <w:szCs w:val="24"/>
              </w:rPr>
            </w:pPr>
            <w:r w:rsidRPr="00404D72">
              <w:rPr>
                <w:sz w:val="24"/>
                <w:szCs w:val="24"/>
              </w:rPr>
              <w:t>Nomor Telepon/HP</w:t>
            </w:r>
          </w:p>
        </w:tc>
        <w:tc>
          <w:tcPr>
            <w:tcW w:w="3994" w:type="dxa"/>
            <w:shd w:val="clear" w:color="auto" w:fill="F1F1F1"/>
          </w:tcPr>
          <w:p w14:paraId="4620F8E6" w14:textId="7EDB6B72" w:rsidR="000B522B" w:rsidRPr="00404D72" w:rsidRDefault="00DC7BBE" w:rsidP="00404D72">
            <w:pPr>
              <w:pStyle w:val="TableParagraph"/>
              <w:spacing w:line="276" w:lineRule="auto"/>
              <w:jc w:val="both"/>
              <w:rPr>
                <w:sz w:val="24"/>
                <w:szCs w:val="24"/>
              </w:rPr>
            </w:pPr>
            <w:r w:rsidRPr="00404D72">
              <w:rPr>
                <w:sz w:val="24"/>
                <w:szCs w:val="24"/>
              </w:rPr>
              <w:t>08170000177</w:t>
            </w:r>
          </w:p>
        </w:tc>
      </w:tr>
    </w:tbl>
    <w:p w14:paraId="6FEB5DC2" w14:textId="77777777" w:rsidR="00F24326" w:rsidRPr="00404D72" w:rsidRDefault="00F24326" w:rsidP="00404D72">
      <w:pPr>
        <w:pStyle w:val="TidakAdaSpasi"/>
        <w:spacing w:line="276" w:lineRule="auto"/>
        <w:jc w:val="both"/>
        <w:rPr>
          <w:szCs w:val="24"/>
        </w:rPr>
      </w:pPr>
    </w:p>
    <w:p w14:paraId="3378CDE5" w14:textId="77777777" w:rsidR="00F24326" w:rsidRPr="00404D72" w:rsidRDefault="00F24326" w:rsidP="00404D72">
      <w:pPr>
        <w:spacing w:after="0"/>
        <w:jc w:val="both"/>
        <w:rPr>
          <w:szCs w:val="24"/>
        </w:rPr>
      </w:pPr>
      <w:r w:rsidRPr="00404D72">
        <w:rPr>
          <w:szCs w:val="24"/>
        </w:rPr>
        <w:t>B. Riwayat Pendidikan</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562"/>
        <w:gridCol w:w="1986"/>
        <w:gridCol w:w="2272"/>
        <w:gridCol w:w="1701"/>
        <w:gridCol w:w="1417"/>
      </w:tblGrid>
      <w:tr w:rsidR="00CD60AE" w:rsidRPr="00404D72" w14:paraId="000002BA" w14:textId="77777777" w:rsidTr="00121B5E">
        <w:trPr>
          <w:trHeight w:val="275"/>
        </w:trPr>
        <w:tc>
          <w:tcPr>
            <w:tcW w:w="562" w:type="dxa"/>
            <w:shd w:val="clear" w:color="auto" w:fill="F1F1F1"/>
          </w:tcPr>
          <w:p w14:paraId="3C7F8BC1" w14:textId="77777777" w:rsidR="00CD60AE" w:rsidRPr="00404D72" w:rsidRDefault="00CD60AE" w:rsidP="00404D72">
            <w:pPr>
              <w:pStyle w:val="TableParagraph"/>
              <w:spacing w:line="276" w:lineRule="auto"/>
              <w:ind w:left="113" w:right="105"/>
              <w:jc w:val="center"/>
              <w:rPr>
                <w:sz w:val="24"/>
                <w:szCs w:val="24"/>
              </w:rPr>
            </w:pPr>
            <w:r w:rsidRPr="00404D72">
              <w:rPr>
                <w:sz w:val="24"/>
                <w:szCs w:val="24"/>
              </w:rPr>
              <w:t>No</w:t>
            </w:r>
          </w:p>
        </w:tc>
        <w:tc>
          <w:tcPr>
            <w:tcW w:w="1986" w:type="dxa"/>
            <w:shd w:val="clear" w:color="auto" w:fill="F1F1F1"/>
          </w:tcPr>
          <w:p w14:paraId="0421427C" w14:textId="77777777" w:rsidR="00CD60AE" w:rsidRPr="00404D72" w:rsidRDefault="00CD60AE" w:rsidP="00404D72">
            <w:pPr>
              <w:pStyle w:val="TableParagraph"/>
              <w:spacing w:line="276" w:lineRule="auto"/>
              <w:ind w:left="750"/>
              <w:jc w:val="both"/>
              <w:rPr>
                <w:sz w:val="24"/>
                <w:szCs w:val="24"/>
              </w:rPr>
            </w:pPr>
            <w:r w:rsidRPr="00404D72">
              <w:rPr>
                <w:sz w:val="24"/>
                <w:szCs w:val="24"/>
              </w:rPr>
              <w:t>Jenjang</w:t>
            </w:r>
          </w:p>
        </w:tc>
        <w:tc>
          <w:tcPr>
            <w:tcW w:w="2272" w:type="dxa"/>
            <w:shd w:val="clear" w:color="auto" w:fill="F1F1F1"/>
          </w:tcPr>
          <w:p w14:paraId="0B003A95" w14:textId="77777777" w:rsidR="00CD60AE" w:rsidRPr="00404D72" w:rsidRDefault="00CD60AE" w:rsidP="00404D72">
            <w:pPr>
              <w:pStyle w:val="TableParagraph"/>
              <w:spacing w:line="276" w:lineRule="auto"/>
              <w:ind w:left="812"/>
              <w:jc w:val="both"/>
              <w:rPr>
                <w:sz w:val="24"/>
                <w:szCs w:val="24"/>
              </w:rPr>
            </w:pPr>
            <w:r w:rsidRPr="00404D72">
              <w:rPr>
                <w:sz w:val="24"/>
                <w:szCs w:val="24"/>
              </w:rPr>
              <w:t>Bidang Ilmu</w:t>
            </w:r>
          </w:p>
        </w:tc>
        <w:tc>
          <w:tcPr>
            <w:tcW w:w="1701" w:type="dxa"/>
            <w:shd w:val="clear" w:color="auto" w:fill="F1F1F1"/>
          </w:tcPr>
          <w:p w14:paraId="22D42E10" w14:textId="77777777" w:rsidR="00CD60AE" w:rsidRPr="00404D72" w:rsidRDefault="00CD60AE" w:rsidP="00404D72">
            <w:pPr>
              <w:pStyle w:val="TableParagraph"/>
              <w:spacing w:line="276" w:lineRule="auto"/>
              <w:ind w:left="530"/>
              <w:jc w:val="both"/>
              <w:rPr>
                <w:sz w:val="24"/>
                <w:szCs w:val="24"/>
              </w:rPr>
            </w:pPr>
            <w:r w:rsidRPr="00404D72">
              <w:rPr>
                <w:sz w:val="24"/>
                <w:szCs w:val="24"/>
              </w:rPr>
              <w:t>Institusi</w:t>
            </w:r>
          </w:p>
        </w:tc>
        <w:tc>
          <w:tcPr>
            <w:tcW w:w="1417" w:type="dxa"/>
            <w:shd w:val="clear" w:color="auto" w:fill="F1F1F1"/>
          </w:tcPr>
          <w:p w14:paraId="40F7DDAD" w14:textId="77777777" w:rsidR="00CD60AE" w:rsidRPr="00404D72" w:rsidRDefault="00CD60AE" w:rsidP="00404D72">
            <w:pPr>
              <w:pStyle w:val="TableParagraph"/>
              <w:spacing w:line="276" w:lineRule="auto"/>
              <w:ind w:left="301"/>
              <w:jc w:val="both"/>
              <w:rPr>
                <w:sz w:val="24"/>
                <w:szCs w:val="24"/>
              </w:rPr>
            </w:pPr>
            <w:r w:rsidRPr="00404D72">
              <w:rPr>
                <w:sz w:val="24"/>
                <w:szCs w:val="24"/>
              </w:rPr>
              <w:t>Tahun Lulus</w:t>
            </w:r>
          </w:p>
        </w:tc>
      </w:tr>
      <w:tr w:rsidR="00CD60AE" w:rsidRPr="00404D72" w14:paraId="52FF4244" w14:textId="77777777" w:rsidTr="00121B5E">
        <w:trPr>
          <w:trHeight w:val="275"/>
        </w:trPr>
        <w:tc>
          <w:tcPr>
            <w:tcW w:w="562" w:type="dxa"/>
          </w:tcPr>
          <w:p w14:paraId="1B755AFC" w14:textId="77777777" w:rsidR="00CD60AE" w:rsidRPr="00404D72" w:rsidRDefault="00CD60AE" w:rsidP="00404D72">
            <w:pPr>
              <w:pStyle w:val="TableParagraph"/>
              <w:spacing w:line="276" w:lineRule="auto"/>
              <w:ind w:left="9"/>
              <w:jc w:val="center"/>
              <w:rPr>
                <w:sz w:val="24"/>
                <w:szCs w:val="24"/>
              </w:rPr>
            </w:pPr>
            <w:r w:rsidRPr="00404D72">
              <w:rPr>
                <w:sz w:val="24"/>
                <w:szCs w:val="24"/>
              </w:rPr>
              <w:t>1</w:t>
            </w:r>
          </w:p>
        </w:tc>
        <w:tc>
          <w:tcPr>
            <w:tcW w:w="1986" w:type="dxa"/>
          </w:tcPr>
          <w:p w14:paraId="00303EFB" w14:textId="77777777" w:rsidR="00CD60AE" w:rsidRPr="00404D72" w:rsidRDefault="00CD60AE" w:rsidP="00404D72">
            <w:pPr>
              <w:pStyle w:val="TableParagraph"/>
              <w:spacing w:line="276" w:lineRule="auto"/>
              <w:ind w:left="359"/>
              <w:jc w:val="center"/>
              <w:rPr>
                <w:sz w:val="24"/>
                <w:szCs w:val="24"/>
              </w:rPr>
            </w:pPr>
            <w:r w:rsidRPr="00404D72">
              <w:rPr>
                <w:sz w:val="24"/>
                <w:szCs w:val="24"/>
              </w:rPr>
              <w:t>Sarjana (S1)</w:t>
            </w:r>
          </w:p>
        </w:tc>
        <w:tc>
          <w:tcPr>
            <w:tcW w:w="2272" w:type="dxa"/>
          </w:tcPr>
          <w:p w14:paraId="55ECE4BF" w14:textId="35D8FD86" w:rsidR="00CD60AE" w:rsidRPr="00404D72" w:rsidRDefault="00F60767" w:rsidP="00404D72">
            <w:pPr>
              <w:pStyle w:val="TableParagraph"/>
              <w:spacing w:line="276" w:lineRule="auto"/>
              <w:jc w:val="center"/>
              <w:rPr>
                <w:sz w:val="24"/>
                <w:szCs w:val="24"/>
              </w:rPr>
            </w:pPr>
            <w:r w:rsidRPr="00404D72">
              <w:rPr>
                <w:sz w:val="24"/>
                <w:szCs w:val="24"/>
              </w:rPr>
              <w:t>Fisika</w:t>
            </w:r>
          </w:p>
        </w:tc>
        <w:tc>
          <w:tcPr>
            <w:tcW w:w="1701" w:type="dxa"/>
          </w:tcPr>
          <w:p w14:paraId="7C104AC0" w14:textId="5718122D" w:rsidR="00CD60AE" w:rsidRPr="00404D72" w:rsidRDefault="00CF0BC4" w:rsidP="00404D72">
            <w:pPr>
              <w:pStyle w:val="TableParagraph"/>
              <w:spacing w:line="276" w:lineRule="auto"/>
              <w:jc w:val="center"/>
              <w:rPr>
                <w:sz w:val="24"/>
                <w:szCs w:val="24"/>
              </w:rPr>
            </w:pPr>
            <w:r w:rsidRPr="00404D72">
              <w:rPr>
                <w:sz w:val="24"/>
                <w:szCs w:val="24"/>
              </w:rPr>
              <w:t>Universitas Indonesia</w:t>
            </w:r>
          </w:p>
        </w:tc>
        <w:tc>
          <w:tcPr>
            <w:tcW w:w="1417" w:type="dxa"/>
          </w:tcPr>
          <w:p w14:paraId="1810AE66" w14:textId="749043B8" w:rsidR="00CD60AE" w:rsidRPr="00404D72" w:rsidRDefault="00CF0BC4" w:rsidP="00404D72">
            <w:pPr>
              <w:pStyle w:val="TableParagraph"/>
              <w:spacing w:line="276" w:lineRule="auto"/>
              <w:jc w:val="center"/>
              <w:rPr>
                <w:sz w:val="24"/>
                <w:szCs w:val="24"/>
              </w:rPr>
            </w:pPr>
            <w:r w:rsidRPr="00404D72">
              <w:rPr>
                <w:sz w:val="24"/>
                <w:szCs w:val="24"/>
              </w:rPr>
              <w:t>2001</w:t>
            </w:r>
          </w:p>
        </w:tc>
      </w:tr>
      <w:tr w:rsidR="00CD60AE" w:rsidRPr="00404D72" w14:paraId="377B17F7" w14:textId="77777777" w:rsidTr="00121B5E">
        <w:trPr>
          <w:trHeight w:val="277"/>
        </w:trPr>
        <w:tc>
          <w:tcPr>
            <w:tcW w:w="562" w:type="dxa"/>
            <w:shd w:val="clear" w:color="auto" w:fill="F1F1F1"/>
          </w:tcPr>
          <w:p w14:paraId="259E01EC" w14:textId="77777777" w:rsidR="00CD60AE" w:rsidRPr="00404D72" w:rsidRDefault="00CD60AE" w:rsidP="00404D72">
            <w:pPr>
              <w:pStyle w:val="TableParagraph"/>
              <w:spacing w:line="276" w:lineRule="auto"/>
              <w:ind w:left="9"/>
              <w:jc w:val="center"/>
              <w:rPr>
                <w:sz w:val="24"/>
                <w:szCs w:val="24"/>
              </w:rPr>
            </w:pPr>
            <w:r w:rsidRPr="00404D72">
              <w:rPr>
                <w:sz w:val="24"/>
                <w:szCs w:val="24"/>
              </w:rPr>
              <w:t>2</w:t>
            </w:r>
          </w:p>
        </w:tc>
        <w:tc>
          <w:tcPr>
            <w:tcW w:w="1986" w:type="dxa"/>
            <w:shd w:val="clear" w:color="auto" w:fill="F1F1F1"/>
          </w:tcPr>
          <w:p w14:paraId="39BC7EB2" w14:textId="77777777" w:rsidR="00CD60AE" w:rsidRPr="00404D72" w:rsidRDefault="00CD60AE" w:rsidP="00404D72">
            <w:pPr>
              <w:pStyle w:val="TableParagraph"/>
              <w:spacing w:line="276" w:lineRule="auto"/>
              <w:ind w:left="359"/>
              <w:jc w:val="center"/>
              <w:rPr>
                <w:sz w:val="24"/>
                <w:szCs w:val="24"/>
              </w:rPr>
            </w:pPr>
            <w:r w:rsidRPr="00404D72">
              <w:rPr>
                <w:sz w:val="24"/>
                <w:szCs w:val="24"/>
              </w:rPr>
              <w:t>Magister (S2)</w:t>
            </w:r>
          </w:p>
        </w:tc>
        <w:tc>
          <w:tcPr>
            <w:tcW w:w="2272" w:type="dxa"/>
            <w:shd w:val="clear" w:color="auto" w:fill="F1F1F1"/>
          </w:tcPr>
          <w:p w14:paraId="0F5542D7" w14:textId="4F6423C3" w:rsidR="00CD60AE" w:rsidRPr="00404D72" w:rsidRDefault="00CF0BC4" w:rsidP="00404D72">
            <w:pPr>
              <w:pStyle w:val="TableParagraph"/>
              <w:spacing w:line="276" w:lineRule="auto"/>
              <w:jc w:val="center"/>
              <w:rPr>
                <w:sz w:val="24"/>
                <w:szCs w:val="24"/>
              </w:rPr>
            </w:pPr>
            <w:r w:rsidRPr="00404D72">
              <w:rPr>
                <w:sz w:val="24"/>
                <w:szCs w:val="24"/>
              </w:rPr>
              <w:t>Fisika</w:t>
            </w:r>
          </w:p>
        </w:tc>
        <w:tc>
          <w:tcPr>
            <w:tcW w:w="1701" w:type="dxa"/>
            <w:shd w:val="clear" w:color="auto" w:fill="F1F1F1"/>
          </w:tcPr>
          <w:p w14:paraId="54F1F338" w14:textId="25F33451" w:rsidR="00CD60AE" w:rsidRPr="00404D72" w:rsidRDefault="00CF0BC4" w:rsidP="00404D72">
            <w:pPr>
              <w:pStyle w:val="TableParagraph"/>
              <w:spacing w:line="276" w:lineRule="auto"/>
              <w:jc w:val="center"/>
              <w:rPr>
                <w:sz w:val="24"/>
                <w:szCs w:val="24"/>
              </w:rPr>
            </w:pPr>
            <w:r w:rsidRPr="00404D72">
              <w:rPr>
                <w:sz w:val="24"/>
                <w:szCs w:val="24"/>
              </w:rPr>
              <w:t>Universitas Indonesia</w:t>
            </w:r>
          </w:p>
        </w:tc>
        <w:tc>
          <w:tcPr>
            <w:tcW w:w="1417" w:type="dxa"/>
            <w:shd w:val="clear" w:color="auto" w:fill="F1F1F1"/>
          </w:tcPr>
          <w:p w14:paraId="610C7F43" w14:textId="543A4D86" w:rsidR="00CD60AE" w:rsidRPr="00404D72" w:rsidRDefault="00CF0BC4" w:rsidP="00404D72">
            <w:pPr>
              <w:pStyle w:val="TableParagraph"/>
              <w:spacing w:line="276" w:lineRule="auto"/>
              <w:jc w:val="center"/>
              <w:rPr>
                <w:sz w:val="24"/>
                <w:szCs w:val="24"/>
              </w:rPr>
            </w:pPr>
            <w:r w:rsidRPr="00404D72">
              <w:rPr>
                <w:sz w:val="24"/>
                <w:szCs w:val="24"/>
              </w:rPr>
              <w:t>2005</w:t>
            </w:r>
          </w:p>
        </w:tc>
      </w:tr>
      <w:tr w:rsidR="00CD60AE" w:rsidRPr="00404D72" w14:paraId="21BD1E36" w14:textId="77777777" w:rsidTr="00121B5E">
        <w:trPr>
          <w:trHeight w:val="275"/>
        </w:trPr>
        <w:tc>
          <w:tcPr>
            <w:tcW w:w="562" w:type="dxa"/>
          </w:tcPr>
          <w:p w14:paraId="0853246B" w14:textId="77777777" w:rsidR="00CD60AE" w:rsidRPr="00404D72" w:rsidRDefault="00CD60AE" w:rsidP="00404D72">
            <w:pPr>
              <w:pStyle w:val="TableParagraph"/>
              <w:spacing w:line="276" w:lineRule="auto"/>
              <w:ind w:left="9"/>
              <w:jc w:val="center"/>
              <w:rPr>
                <w:sz w:val="24"/>
                <w:szCs w:val="24"/>
              </w:rPr>
            </w:pPr>
            <w:r w:rsidRPr="00404D72">
              <w:rPr>
                <w:sz w:val="24"/>
                <w:szCs w:val="24"/>
              </w:rPr>
              <w:t>3</w:t>
            </w:r>
          </w:p>
        </w:tc>
        <w:tc>
          <w:tcPr>
            <w:tcW w:w="1986" w:type="dxa"/>
          </w:tcPr>
          <w:p w14:paraId="78A8CD7F" w14:textId="77777777" w:rsidR="00CD60AE" w:rsidRPr="00404D72" w:rsidRDefault="00CD60AE" w:rsidP="00404D72">
            <w:pPr>
              <w:pStyle w:val="TableParagraph"/>
              <w:spacing w:line="276" w:lineRule="auto"/>
              <w:ind w:left="359"/>
              <w:jc w:val="center"/>
              <w:rPr>
                <w:sz w:val="24"/>
                <w:szCs w:val="24"/>
              </w:rPr>
            </w:pPr>
            <w:r w:rsidRPr="00404D72">
              <w:rPr>
                <w:sz w:val="24"/>
                <w:szCs w:val="24"/>
              </w:rPr>
              <w:t>Doktor (S3)</w:t>
            </w:r>
          </w:p>
        </w:tc>
        <w:tc>
          <w:tcPr>
            <w:tcW w:w="2272" w:type="dxa"/>
          </w:tcPr>
          <w:p w14:paraId="7EE07CEA" w14:textId="5627CFF9" w:rsidR="00CD60AE" w:rsidRPr="00404D72" w:rsidRDefault="00CF0BC4" w:rsidP="00404D72">
            <w:pPr>
              <w:pStyle w:val="TableParagraph"/>
              <w:spacing w:line="276" w:lineRule="auto"/>
              <w:jc w:val="center"/>
              <w:rPr>
                <w:sz w:val="24"/>
                <w:szCs w:val="24"/>
              </w:rPr>
            </w:pPr>
            <w:r w:rsidRPr="00404D72">
              <w:rPr>
                <w:sz w:val="24"/>
                <w:szCs w:val="24"/>
              </w:rPr>
              <w:t>Ilmu Biomedik</w:t>
            </w:r>
          </w:p>
        </w:tc>
        <w:tc>
          <w:tcPr>
            <w:tcW w:w="1701" w:type="dxa"/>
          </w:tcPr>
          <w:p w14:paraId="05251FE9" w14:textId="5B9D50B2" w:rsidR="00CD60AE" w:rsidRPr="00404D72" w:rsidRDefault="00CF0BC4" w:rsidP="00404D72">
            <w:pPr>
              <w:pStyle w:val="TableParagraph"/>
              <w:spacing w:line="276" w:lineRule="auto"/>
              <w:jc w:val="center"/>
              <w:rPr>
                <w:sz w:val="24"/>
                <w:szCs w:val="24"/>
              </w:rPr>
            </w:pPr>
            <w:r w:rsidRPr="00404D72">
              <w:rPr>
                <w:sz w:val="24"/>
                <w:szCs w:val="24"/>
              </w:rPr>
              <w:t>Universitas Andalas</w:t>
            </w:r>
          </w:p>
        </w:tc>
        <w:tc>
          <w:tcPr>
            <w:tcW w:w="1417" w:type="dxa"/>
          </w:tcPr>
          <w:p w14:paraId="7C45EDB4" w14:textId="6F7F30BB" w:rsidR="00CD60AE" w:rsidRPr="00404D72" w:rsidRDefault="00CF0BC4" w:rsidP="00404D72">
            <w:pPr>
              <w:pStyle w:val="TableParagraph"/>
              <w:spacing w:line="276" w:lineRule="auto"/>
              <w:jc w:val="center"/>
              <w:rPr>
                <w:sz w:val="24"/>
                <w:szCs w:val="24"/>
              </w:rPr>
            </w:pPr>
            <w:r w:rsidRPr="00404D72">
              <w:rPr>
                <w:sz w:val="24"/>
                <w:szCs w:val="24"/>
              </w:rPr>
              <w:t>202</w:t>
            </w:r>
            <w:r w:rsidR="00476881" w:rsidRPr="00404D72">
              <w:rPr>
                <w:sz w:val="24"/>
                <w:szCs w:val="24"/>
              </w:rPr>
              <w:t>0</w:t>
            </w:r>
          </w:p>
        </w:tc>
      </w:tr>
    </w:tbl>
    <w:p w14:paraId="6F3CAEFE" w14:textId="77777777" w:rsidR="00CD60AE" w:rsidRPr="00404D72" w:rsidRDefault="00CD60AE" w:rsidP="00404D72">
      <w:pPr>
        <w:pStyle w:val="TidakAdaSpasi"/>
        <w:spacing w:line="276" w:lineRule="auto"/>
        <w:jc w:val="both"/>
        <w:rPr>
          <w:szCs w:val="24"/>
        </w:rPr>
      </w:pPr>
    </w:p>
    <w:p w14:paraId="06123B04" w14:textId="77777777" w:rsidR="00F24326" w:rsidRPr="00404D72" w:rsidRDefault="00F24326" w:rsidP="00404D72">
      <w:pPr>
        <w:spacing w:after="0"/>
        <w:jc w:val="both"/>
        <w:rPr>
          <w:szCs w:val="24"/>
        </w:rPr>
      </w:pPr>
      <w:r w:rsidRPr="00404D72">
        <w:rPr>
          <w:szCs w:val="24"/>
        </w:rPr>
        <w:t>C. Rekam Jejak Tri Dharma PT</w:t>
      </w:r>
    </w:p>
    <w:p w14:paraId="046EBBEF" w14:textId="77777777" w:rsidR="00F24326" w:rsidRPr="00404D72" w:rsidRDefault="00F24326" w:rsidP="00404D72">
      <w:pPr>
        <w:spacing w:after="0"/>
        <w:jc w:val="both"/>
        <w:rPr>
          <w:szCs w:val="24"/>
        </w:rPr>
      </w:pPr>
      <w:r w:rsidRPr="00404D72">
        <w:rPr>
          <w:szCs w:val="24"/>
        </w:rPr>
        <w:t>Pendidikan/Pengajaran</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540"/>
        <w:gridCol w:w="4138"/>
        <w:gridCol w:w="1843"/>
        <w:gridCol w:w="1417"/>
      </w:tblGrid>
      <w:tr w:rsidR="00CD60AE" w:rsidRPr="00404D72" w14:paraId="73A6B86A" w14:textId="77777777" w:rsidTr="00121B5E">
        <w:trPr>
          <w:trHeight w:val="285"/>
        </w:trPr>
        <w:tc>
          <w:tcPr>
            <w:tcW w:w="540" w:type="dxa"/>
            <w:shd w:val="clear" w:color="auto" w:fill="F1F1F1"/>
          </w:tcPr>
          <w:p w14:paraId="272C6B22" w14:textId="77777777" w:rsidR="00CD60AE" w:rsidRPr="00404D72" w:rsidRDefault="00CD60AE" w:rsidP="00404D72">
            <w:pPr>
              <w:pStyle w:val="TableParagraph"/>
              <w:spacing w:line="276" w:lineRule="auto"/>
              <w:ind w:left="101" w:right="95"/>
              <w:jc w:val="center"/>
              <w:rPr>
                <w:sz w:val="24"/>
                <w:szCs w:val="24"/>
              </w:rPr>
            </w:pPr>
            <w:r w:rsidRPr="00404D72">
              <w:rPr>
                <w:sz w:val="24"/>
                <w:szCs w:val="24"/>
              </w:rPr>
              <w:t>No</w:t>
            </w:r>
          </w:p>
        </w:tc>
        <w:tc>
          <w:tcPr>
            <w:tcW w:w="4138" w:type="dxa"/>
            <w:shd w:val="clear" w:color="auto" w:fill="F1F1F1"/>
          </w:tcPr>
          <w:p w14:paraId="6E16D0BD" w14:textId="77777777" w:rsidR="00CD60AE" w:rsidRPr="00404D72" w:rsidRDefault="00CD60AE" w:rsidP="00404D72">
            <w:pPr>
              <w:pStyle w:val="TableParagraph"/>
              <w:spacing w:line="276" w:lineRule="auto"/>
              <w:ind w:left="1188"/>
              <w:jc w:val="both"/>
              <w:rPr>
                <w:sz w:val="24"/>
                <w:szCs w:val="24"/>
              </w:rPr>
            </w:pPr>
            <w:r w:rsidRPr="00404D72">
              <w:rPr>
                <w:sz w:val="24"/>
                <w:szCs w:val="24"/>
              </w:rPr>
              <w:t>Nama Mata Kuliah</w:t>
            </w:r>
          </w:p>
        </w:tc>
        <w:tc>
          <w:tcPr>
            <w:tcW w:w="1843" w:type="dxa"/>
            <w:shd w:val="clear" w:color="auto" w:fill="F1F1F1"/>
          </w:tcPr>
          <w:p w14:paraId="7C52D73F" w14:textId="77777777" w:rsidR="00CD60AE" w:rsidRPr="00404D72" w:rsidRDefault="00CD60AE" w:rsidP="00404D72">
            <w:pPr>
              <w:pStyle w:val="TableParagraph"/>
              <w:spacing w:line="276" w:lineRule="auto"/>
              <w:ind w:left="318"/>
              <w:jc w:val="both"/>
              <w:rPr>
                <w:sz w:val="24"/>
                <w:szCs w:val="24"/>
              </w:rPr>
            </w:pPr>
            <w:r w:rsidRPr="00404D72">
              <w:rPr>
                <w:sz w:val="24"/>
                <w:szCs w:val="24"/>
              </w:rPr>
              <w:t>Wajib/Pilihan</w:t>
            </w:r>
          </w:p>
        </w:tc>
        <w:tc>
          <w:tcPr>
            <w:tcW w:w="1417" w:type="dxa"/>
            <w:shd w:val="clear" w:color="auto" w:fill="F1F1F1"/>
          </w:tcPr>
          <w:p w14:paraId="11187E01" w14:textId="7232A211" w:rsidR="00CD60AE" w:rsidRPr="00404D72" w:rsidRDefault="00997B03" w:rsidP="00404D72">
            <w:pPr>
              <w:pStyle w:val="TableParagraph"/>
              <w:spacing w:line="276" w:lineRule="auto"/>
              <w:ind w:left="283" w:right="425"/>
              <w:jc w:val="center"/>
              <w:rPr>
                <w:sz w:val="24"/>
                <w:szCs w:val="24"/>
              </w:rPr>
            </w:pPr>
            <w:r w:rsidRPr="00404D72">
              <w:rPr>
                <w:sz w:val="24"/>
                <w:szCs w:val="24"/>
              </w:rPr>
              <w:t>S</w:t>
            </w:r>
            <w:r w:rsidR="00CD60AE" w:rsidRPr="00404D72">
              <w:rPr>
                <w:sz w:val="24"/>
                <w:szCs w:val="24"/>
              </w:rPr>
              <w:t>ks</w:t>
            </w:r>
          </w:p>
        </w:tc>
      </w:tr>
      <w:tr w:rsidR="00CD60AE" w:rsidRPr="00404D72" w14:paraId="50C02CC4" w14:textId="77777777" w:rsidTr="00121B5E">
        <w:trPr>
          <w:trHeight w:val="282"/>
        </w:trPr>
        <w:tc>
          <w:tcPr>
            <w:tcW w:w="540" w:type="dxa"/>
          </w:tcPr>
          <w:p w14:paraId="5DFDA25B" w14:textId="77777777" w:rsidR="00CD60AE" w:rsidRPr="00404D72" w:rsidRDefault="00CD60AE" w:rsidP="00404D72">
            <w:pPr>
              <w:pStyle w:val="TableParagraph"/>
              <w:spacing w:line="276" w:lineRule="auto"/>
              <w:ind w:left="7"/>
              <w:jc w:val="center"/>
              <w:rPr>
                <w:sz w:val="24"/>
                <w:szCs w:val="24"/>
              </w:rPr>
            </w:pPr>
            <w:r w:rsidRPr="00404D72">
              <w:rPr>
                <w:sz w:val="24"/>
                <w:szCs w:val="24"/>
              </w:rPr>
              <w:t>1</w:t>
            </w:r>
          </w:p>
        </w:tc>
        <w:tc>
          <w:tcPr>
            <w:tcW w:w="4138" w:type="dxa"/>
          </w:tcPr>
          <w:p w14:paraId="664A73F8" w14:textId="5CFFF223" w:rsidR="00CD60AE" w:rsidRPr="00404D72" w:rsidRDefault="003A3881" w:rsidP="00404D72">
            <w:pPr>
              <w:pStyle w:val="TableParagraph"/>
              <w:spacing w:line="276" w:lineRule="auto"/>
              <w:jc w:val="center"/>
              <w:rPr>
                <w:sz w:val="24"/>
                <w:szCs w:val="24"/>
              </w:rPr>
            </w:pPr>
            <w:r w:rsidRPr="00404D72">
              <w:rPr>
                <w:sz w:val="24"/>
                <w:szCs w:val="24"/>
              </w:rPr>
              <w:t>Fisika Lingkungan</w:t>
            </w:r>
          </w:p>
        </w:tc>
        <w:tc>
          <w:tcPr>
            <w:tcW w:w="1843" w:type="dxa"/>
          </w:tcPr>
          <w:p w14:paraId="514FD50C" w14:textId="5181D0DF" w:rsidR="00CD60AE" w:rsidRPr="00404D72" w:rsidRDefault="00CB4426" w:rsidP="00404D72">
            <w:pPr>
              <w:pStyle w:val="TableParagraph"/>
              <w:spacing w:line="276" w:lineRule="auto"/>
              <w:jc w:val="center"/>
              <w:rPr>
                <w:sz w:val="24"/>
                <w:szCs w:val="24"/>
              </w:rPr>
            </w:pPr>
            <w:r w:rsidRPr="00404D72">
              <w:rPr>
                <w:sz w:val="24"/>
                <w:szCs w:val="24"/>
              </w:rPr>
              <w:t>Pilihan</w:t>
            </w:r>
          </w:p>
        </w:tc>
        <w:tc>
          <w:tcPr>
            <w:tcW w:w="1417" w:type="dxa"/>
          </w:tcPr>
          <w:p w14:paraId="7EAD1309" w14:textId="7C36D153" w:rsidR="00CD60AE" w:rsidRPr="00404D72" w:rsidRDefault="00CB4426" w:rsidP="00404D72">
            <w:pPr>
              <w:pStyle w:val="TableParagraph"/>
              <w:spacing w:line="276" w:lineRule="auto"/>
              <w:jc w:val="center"/>
              <w:rPr>
                <w:sz w:val="24"/>
                <w:szCs w:val="24"/>
              </w:rPr>
            </w:pPr>
            <w:r w:rsidRPr="00404D72">
              <w:rPr>
                <w:sz w:val="24"/>
                <w:szCs w:val="24"/>
              </w:rPr>
              <w:t>2</w:t>
            </w:r>
          </w:p>
        </w:tc>
      </w:tr>
      <w:tr w:rsidR="00CD60AE" w:rsidRPr="00404D72" w14:paraId="556C9869" w14:textId="77777777" w:rsidTr="00121B5E">
        <w:trPr>
          <w:trHeight w:val="285"/>
        </w:trPr>
        <w:tc>
          <w:tcPr>
            <w:tcW w:w="540" w:type="dxa"/>
            <w:shd w:val="clear" w:color="auto" w:fill="F1F1F1"/>
          </w:tcPr>
          <w:p w14:paraId="778235A3" w14:textId="77777777" w:rsidR="00CD60AE" w:rsidRPr="00404D72" w:rsidRDefault="00CD60AE" w:rsidP="00404D72">
            <w:pPr>
              <w:pStyle w:val="TableParagraph"/>
              <w:spacing w:line="276" w:lineRule="auto"/>
              <w:ind w:left="7"/>
              <w:jc w:val="center"/>
              <w:rPr>
                <w:sz w:val="24"/>
                <w:szCs w:val="24"/>
              </w:rPr>
            </w:pPr>
            <w:r w:rsidRPr="00404D72">
              <w:rPr>
                <w:sz w:val="24"/>
                <w:szCs w:val="24"/>
              </w:rPr>
              <w:t>2</w:t>
            </w:r>
          </w:p>
        </w:tc>
        <w:tc>
          <w:tcPr>
            <w:tcW w:w="4138" w:type="dxa"/>
            <w:shd w:val="clear" w:color="auto" w:fill="F1F1F1"/>
          </w:tcPr>
          <w:p w14:paraId="5950B7A2" w14:textId="775C0846" w:rsidR="00CD60AE" w:rsidRPr="00404D72" w:rsidRDefault="003A3881" w:rsidP="00404D72">
            <w:pPr>
              <w:pStyle w:val="TableParagraph"/>
              <w:spacing w:line="276" w:lineRule="auto"/>
              <w:jc w:val="center"/>
              <w:rPr>
                <w:sz w:val="24"/>
                <w:szCs w:val="24"/>
              </w:rPr>
            </w:pPr>
            <w:r w:rsidRPr="00404D72">
              <w:rPr>
                <w:sz w:val="24"/>
                <w:szCs w:val="24"/>
              </w:rPr>
              <w:t>Radiologi</w:t>
            </w:r>
          </w:p>
        </w:tc>
        <w:tc>
          <w:tcPr>
            <w:tcW w:w="1843" w:type="dxa"/>
            <w:shd w:val="clear" w:color="auto" w:fill="F1F1F1"/>
          </w:tcPr>
          <w:p w14:paraId="08A1A0CA" w14:textId="3CA126CC" w:rsidR="00CD60AE" w:rsidRPr="00404D72" w:rsidRDefault="00036A8D" w:rsidP="00404D72">
            <w:pPr>
              <w:pStyle w:val="TableParagraph"/>
              <w:spacing w:line="276" w:lineRule="auto"/>
              <w:jc w:val="center"/>
              <w:rPr>
                <w:sz w:val="24"/>
                <w:szCs w:val="24"/>
              </w:rPr>
            </w:pPr>
            <w:r w:rsidRPr="00404D72">
              <w:rPr>
                <w:sz w:val="24"/>
                <w:szCs w:val="24"/>
              </w:rPr>
              <w:t>Pilihan</w:t>
            </w:r>
          </w:p>
        </w:tc>
        <w:tc>
          <w:tcPr>
            <w:tcW w:w="1417" w:type="dxa"/>
            <w:shd w:val="clear" w:color="auto" w:fill="F1F1F1"/>
          </w:tcPr>
          <w:p w14:paraId="3BA21E2E" w14:textId="00FB63C9" w:rsidR="00CD60AE" w:rsidRPr="00404D72" w:rsidRDefault="004F4BFD" w:rsidP="00404D72">
            <w:pPr>
              <w:pStyle w:val="TableParagraph"/>
              <w:spacing w:line="276" w:lineRule="auto"/>
              <w:jc w:val="center"/>
              <w:rPr>
                <w:sz w:val="24"/>
                <w:szCs w:val="24"/>
              </w:rPr>
            </w:pPr>
            <w:r w:rsidRPr="00404D72">
              <w:rPr>
                <w:sz w:val="24"/>
                <w:szCs w:val="24"/>
              </w:rPr>
              <w:t>2</w:t>
            </w:r>
          </w:p>
        </w:tc>
      </w:tr>
      <w:tr w:rsidR="00CA5D2C" w:rsidRPr="00404D72" w14:paraId="0FE780B3" w14:textId="77777777" w:rsidTr="00121B5E">
        <w:trPr>
          <w:trHeight w:val="285"/>
        </w:trPr>
        <w:tc>
          <w:tcPr>
            <w:tcW w:w="540" w:type="dxa"/>
            <w:shd w:val="clear" w:color="auto" w:fill="F1F1F1"/>
          </w:tcPr>
          <w:p w14:paraId="421FDBD8" w14:textId="77777777" w:rsidR="00CA5D2C" w:rsidRPr="00404D72" w:rsidRDefault="00CA5D2C" w:rsidP="00404D72">
            <w:pPr>
              <w:pStyle w:val="TableParagraph"/>
              <w:spacing w:line="276" w:lineRule="auto"/>
              <w:ind w:left="7"/>
              <w:jc w:val="center"/>
              <w:rPr>
                <w:sz w:val="24"/>
                <w:szCs w:val="24"/>
                <w:lang w:val="id-ID"/>
              </w:rPr>
            </w:pPr>
            <w:r w:rsidRPr="00404D72">
              <w:rPr>
                <w:sz w:val="24"/>
                <w:szCs w:val="24"/>
                <w:lang w:val="id-ID"/>
              </w:rPr>
              <w:t>3</w:t>
            </w:r>
          </w:p>
        </w:tc>
        <w:tc>
          <w:tcPr>
            <w:tcW w:w="4138" w:type="dxa"/>
            <w:shd w:val="clear" w:color="auto" w:fill="F1F1F1"/>
          </w:tcPr>
          <w:p w14:paraId="5B41D64B" w14:textId="20B6603D" w:rsidR="00CA5D2C" w:rsidRPr="00404D72" w:rsidRDefault="003A3881" w:rsidP="00404D72">
            <w:pPr>
              <w:pStyle w:val="TableParagraph"/>
              <w:spacing w:line="276" w:lineRule="auto"/>
              <w:jc w:val="center"/>
              <w:rPr>
                <w:sz w:val="24"/>
                <w:szCs w:val="24"/>
              </w:rPr>
            </w:pPr>
            <w:r w:rsidRPr="00404D72">
              <w:rPr>
                <w:sz w:val="24"/>
                <w:szCs w:val="24"/>
              </w:rPr>
              <w:t>Fisika Radioterapi</w:t>
            </w:r>
          </w:p>
        </w:tc>
        <w:tc>
          <w:tcPr>
            <w:tcW w:w="1843" w:type="dxa"/>
            <w:shd w:val="clear" w:color="auto" w:fill="F1F1F1"/>
          </w:tcPr>
          <w:p w14:paraId="07C6D982" w14:textId="788B14C2" w:rsidR="00CA5D2C" w:rsidRPr="00404D72" w:rsidRDefault="00CB4426" w:rsidP="00404D72">
            <w:pPr>
              <w:pStyle w:val="TableParagraph"/>
              <w:spacing w:line="276" w:lineRule="auto"/>
              <w:jc w:val="center"/>
              <w:rPr>
                <w:sz w:val="24"/>
                <w:szCs w:val="24"/>
              </w:rPr>
            </w:pPr>
            <w:r w:rsidRPr="00404D72">
              <w:rPr>
                <w:sz w:val="24"/>
                <w:szCs w:val="24"/>
              </w:rPr>
              <w:t>Pilihan</w:t>
            </w:r>
          </w:p>
        </w:tc>
        <w:tc>
          <w:tcPr>
            <w:tcW w:w="1417" w:type="dxa"/>
            <w:shd w:val="clear" w:color="auto" w:fill="F1F1F1"/>
          </w:tcPr>
          <w:p w14:paraId="72931708" w14:textId="5E0966F2" w:rsidR="00CA5D2C" w:rsidRPr="00404D72" w:rsidRDefault="00CB4426" w:rsidP="00404D72">
            <w:pPr>
              <w:pStyle w:val="TableParagraph"/>
              <w:spacing w:line="276" w:lineRule="auto"/>
              <w:jc w:val="center"/>
              <w:rPr>
                <w:sz w:val="24"/>
                <w:szCs w:val="24"/>
              </w:rPr>
            </w:pPr>
            <w:r w:rsidRPr="00404D72">
              <w:rPr>
                <w:sz w:val="24"/>
                <w:szCs w:val="24"/>
              </w:rPr>
              <w:t>2</w:t>
            </w:r>
          </w:p>
        </w:tc>
      </w:tr>
      <w:tr w:rsidR="00CA5D2C" w:rsidRPr="00404D72" w14:paraId="369E4CAD" w14:textId="77777777" w:rsidTr="00121B5E">
        <w:trPr>
          <w:trHeight w:val="285"/>
        </w:trPr>
        <w:tc>
          <w:tcPr>
            <w:tcW w:w="540" w:type="dxa"/>
            <w:shd w:val="clear" w:color="auto" w:fill="F1F1F1"/>
          </w:tcPr>
          <w:p w14:paraId="3F4110FE" w14:textId="2A553508" w:rsidR="00CA5D2C" w:rsidRPr="00404D72" w:rsidRDefault="00D41AC5" w:rsidP="00404D72">
            <w:pPr>
              <w:pStyle w:val="TableParagraph"/>
              <w:spacing w:line="276" w:lineRule="auto"/>
              <w:ind w:left="7"/>
              <w:jc w:val="center"/>
              <w:rPr>
                <w:sz w:val="24"/>
                <w:szCs w:val="24"/>
                <w:lang w:val="id-ID"/>
              </w:rPr>
            </w:pPr>
            <w:r w:rsidRPr="00404D72">
              <w:rPr>
                <w:sz w:val="24"/>
                <w:szCs w:val="24"/>
                <w:lang w:val="id-ID"/>
              </w:rPr>
              <w:t>4</w:t>
            </w:r>
          </w:p>
        </w:tc>
        <w:tc>
          <w:tcPr>
            <w:tcW w:w="4138" w:type="dxa"/>
            <w:shd w:val="clear" w:color="auto" w:fill="F1F1F1"/>
          </w:tcPr>
          <w:p w14:paraId="3E35C26E" w14:textId="203A0F18" w:rsidR="00CA5D2C" w:rsidRPr="00404D72" w:rsidRDefault="00D41AC5" w:rsidP="00404D72">
            <w:pPr>
              <w:pStyle w:val="TableParagraph"/>
              <w:spacing w:line="276" w:lineRule="auto"/>
              <w:jc w:val="center"/>
              <w:rPr>
                <w:sz w:val="24"/>
                <w:szCs w:val="24"/>
              </w:rPr>
            </w:pPr>
            <w:r w:rsidRPr="00404D72">
              <w:rPr>
                <w:sz w:val="24"/>
                <w:szCs w:val="24"/>
              </w:rPr>
              <w:t>Fisika Eksperimen I, II</w:t>
            </w:r>
            <w:r w:rsidR="009A0551" w:rsidRPr="00404D72">
              <w:rPr>
                <w:sz w:val="24"/>
                <w:szCs w:val="24"/>
              </w:rPr>
              <w:t>,</w:t>
            </w:r>
            <w:r w:rsidRPr="00404D72">
              <w:rPr>
                <w:sz w:val="24"/>
                <w:szCs w:val="24"/>
              </w:rPr>
              <w:t xml:space="preserve"> </w:t>
            </w:r>
            <w:r w:rsidR="009A0551" w:rsidRPr="00404D72">
              <w:rPr>
                <w:sz w:val="24"/>
                <w:szCs w:val="24"/>
              </w:rPr>
              <w:t>dan</w:t>
            </w:r>
            <w:r w:rsidRPr="00404D72">
              <w:rPr>
                <w:sz w:val="24"/>
                <w:szCs w:val="24"/>
              </w:rPr>
              <w:t xml:space="preserve"> III</w:t>
            </w:r>
          </w:p>
        </w:tc>
        <w:tc>
          <w:tcPr>
            <w:tcW w:w="1843" w:type="dxa"/>
            <w:shd w:val="clear" w:color="auto" w:fill="F1F1F1"/>
          </w:tcPr>
          <w:p w14:paraId="2F70CDDA" w14:textId="25D327C5" w:rsidR="00CA5D2C" w:rsidRPr="00404D72" w:rsidRDefault="00A375DA" w:rsidP="00404D72">
            <w:pPr>
              <w:pStyle w:val="TableParagraph"/>
              <w:spacing w:line="276" w:lineRule="auto"/>
              <w:jc w:val="center"/>
              <w:rPr>
                <w:sz w:val="24"/>
                <w:szCs w:val="24"/>
              </w:rPr>
            </w:pPr>
            <w:r w:rsidRPr="00404D72">
              <w:rPr>
                <w:sz w:val="24"/>
                <w:szCs w:val="24"/>
              </w:rPr>
              <w:t>Wajib</w:t>
            </w:r>
          </w:p>
        </w:tc>
        <w:tc>
          <w:tcPr>
            <w:tcW w:w="1417" w:type="dxa"/>
            <w:shd w:val="clear" w:color="auto" w:fill="F1F1F1"/>
          </w:tcPr>
          <w:p w14:paraId="15960083" w14:textId="30A989E2" w:rsidR="00CA5D2C" w:rsidRPr="00404D72" w:rsidRDefault="00A375DA" w:rsidP="00404D72">
            <w:pPr>
              <w:pStyle w:val="TableParagraph"/>
              <w:spacing w:line="276" w:lineRule="auto"/>
              <w:jc w:val="center"/>
              <w:rPr>
                <w:sz w:val="24"/>
                <w:szCs w:val="24"/>
              </w:rPr>
            </w:pPr>
            <w:r w:rsidRPr="00404D72">
              <w:rPr>
                <w:sz w:val="24"/>
                <w:szCs w:val="24"/>
              </w:rPr>
              <w:t>1</w:t>
            </w:r>
          </w:p>
        </w:tc>
      </w:tr>
      <w:tr w:rsidR="00CA5D2C" w:rsidRPr="00404D72" w14:paraId="1880561D" w14:textId="77777777" w:rsidTr="00121B5E">
        <w:trPr>
          <w:trHeight w:val="285"/>
        </w:trPr>
        <w:tc>
          <w:tcPr>
            <w:tcW w:w="540" w:type="dxa"/>
            <w:shd w:val="clear" w:color="auto" w:fill="F1F1F1"/>
          </w:tcPr>
          <w:p w14:paraId="71F04D54" w14:textId="21E0388B" w:rsidR="00CA5D2C" w:rsidRPr="00404D72" w:rsidRDefault="00D41AC5" w:rsidP="00404D72">
            <w:pPr>
              <w:pStyle w:val="TableParagraph"/>
              <w:spacing w:line="276" w:lineRule="auto"/>
              <w:ind w:left="7"/>
              <w:jc w:val="center"/>
              <w:rPr>
                <w:sz w:val="24"/>
                <w:szCs w:val="24"/>
                <w:lang w:val="id-ID"/>
              </w:rPr>
            </w:pPr>
            <w:r w:rsidRPr="00404D72">
              <w:rPr>
                <w:sz w:val="24"/>
                <w:szCs w:val="24"/>
                <w:lang w:val="id-ID"/>
              </w:rPr>
              <w:t>5</w:t>
            </w:r>
          </w:p>
        </w:tc>
        <w:tc>
          <w:tcPr>
            <w:tcW w:w="4138" w:type="dxa"/>
            <w:shd w:val="clear" w:color="auto" w:fill="F1F1F1"/>
          </w:tcPr>
          <w:p w14:paraId="2AD39078" w14:textId="3987D077" w:rsidR="00CA5D2C" w:rsidRPr="00404D72" w:rsidRDefault="00D41AC5" w:rsidP="00404D72">
            <w:pPr>
              <w:pStyle w:val="TableParagraph"/>
              <w:spacing w:line="276" w:lineRule="auto"/>
              <w:jc w:val="center"/>
              <w:rPr>
                <w:sz w:val="24"/>
                <w:szCs w:val="24"/>
              </w:rPr>
            </w:pPr>
            <w:r w:rsidRPr="00404D72">
              <w:rPr>
                <w:sz w:val="24"/>
                <w:szCs w:val="24"/>
              </w:rPr>
              <w:t>Dosimetri Radioterapi Lanjut</w:t>
            </w:r>
          </w:p>
        </w:tc>
        <w:tc>
          <w:tcPr>
            <w:tcW w:w="1843" w:type="dxa"/>
            <w:shd w:val="clear" w:color="auto" w:fill="F1F1F1"/>
          </w:tcPr>
          <w:p w14:paraId="115A164D" w14:textId="08D8F805" w:rsidR="00CA5D2C" w:rsidRPr="00404D72" w:rsidRDefault="00BC5771" w:rsidP="00404D72">
            <w:pPr>
              <w:pStyle w:val="TableParagraph"/>
              <w:spacing w:line="276" w:lineRule="auto"/>
              <w:jc w:val="center"/>
              <w:rPr>
                <w:sz w:val="24"/>
                <w:szCs w:val="24"/>
              </w:rPr>
            </w:pPr>
            <w:r w:rsidRPr="00404D72">
              <w:rPr>
                <w:sz w:val="24"/>
                <w:szCs w:val="24"/>
              </w:rPr>
              <w:t>Wajib</w:t>
            </w:r>
          </w:p>
        </w:tc>
        <w:tc>
          <w:tcPr>
            <w:tcW w:w="1417" w:type="dxa"/>
            <w:shd w:val="clear" w:color="auto" w:fill="F1F1F1"/>
          </w:tcPr>
          <w:p w14:paraId="48163F1F" w14:textId="06AF8D52" w:rsidR="00CA5D2C" w:rsidRPr="00404D72" w:rsidRDefault="00BC5771" w:rsidP="00404D72">
            <w:pPr>
              <w:pStyle w:val="TableParagraph"/>
              <w:spacing w:line="276" w:lineRule="auto"/>
              <w:jc w:val="center"/>
              <w:rPr>
                <w:sz w:val="24"/>
                <w:szCs w:val="24"/>
              </w:rPr>
            </w:pPr>
            <w:r w:rsidRPr="00404D72">
              <w:rPr>
                <w:sz w:val="24"/>
                <w:szCs w:val="24"/>
              </w:rPr>
              <w:t>2</w:t>
            </w:r>
          </w:p>
        </w:tc>
      </w:tr>
      <w:tr w:rsidR="00D41AC5" w:rsidRPr="00404D72" w14:paraId="7B976062" w14:textId="77777777" w:rsidTr="00121B5E">
        <w:trPr>
          <w:trHeight w:val="285"/>
        </w:trPr>
        <w:tc>
          <w:tcPr>
            <w:tcW w:w="540" w:type="dxa"/>
            <w:shd w:val="clear" w:color="auto" w:fill="F1F1F1"/>
          </w:tcPr>
          <w:p w14:paraId="00AF0F06" w14:textId="7959969F" w:rsidR="00D41AC5" w:rsidRPr="00404D72" w:rsidRDefault="00D41AC5" w:rsidP="00404D72">
            <w:pPr>
              <w:pStyle w:val="TableParagraph"/>
              <w:spacing w:line="276" w:lineRule="auto"/>
              <w:ind w:left="7"/>
              <w:jc w:val="center"/>
              <w:rPr>
                <w:sz w:val="24"/>
                <w:szCs w:val="24"/>
                <w:lang w:val="id-ID"/>
              </w:rPr>
            </w:pPr>
            <w:r w:rsidRPr="00404D72">
              <w:rPr>
                <w:sz w:val="24"/>
                <w:szCs w:val="24"/>
                <w:lang w:val="id-ID"/>
              </w:rPr>
              <w:t>6</w:t>
            </w:r>
          </w:p>
        </w:tc>
        <w:tc>
          <w:tcPr>
            <w:tcW w:w="4138" w:type="dxa"/>
            <w:shd w:val="clear" w:color="auto" w:fill="F1F1F1"/>
          </w:tcPr>
          <w:p w14:paraId="56E015F2" w14:textId="39162D40" w:rsidR="00D41AC5" w:rsidRPr="00404D72" w:rsidRDefault="001B593B" w:rsidP="00404D72">
            <w:pPr>
              <w:pStyle w:val="TableParagraph"/>
              <w:spacing w:line="276" w:lineRule="auto"/>
              <w:jc w:val="center"/>
              <w:rPr>
                <w:sz w:val="24"/>
                <w:szCs w:val="24"/>
              </w:rPr>
            </w:pPr>
            <w:r w:rsidRPr="00404D72">
              <w:rPr>
                <w:sz w:val="24"/>
                <w:szCs w:val="24"/>
              </w:rPr>
              <w:t>Fisika Dasar I dan II</w:t>
            </w:r>
          </w:p>
        </w:tc>
        <w:tc>
          <w:tcPr>
            <w:tcW w:w="1843" w:type="dxa"/>
            <w:shd w:val="clear" w:color="auto" w:fill="F1F1F1"/>
          </w:tcPr>
          <w:p w14:paraId="6DB6CAAA" w14:textId="37CE842B" w:rsidR="00D41AC5" w:rsidRPr="00404D72" w:rsidRDefault="00A709D7" w:rsidP="00404D72">
            <w:pPr>
              <w:pStyle w:val="TableParagraph"/>
              <w:spacing w:line="276" w:lineRule="auto"/>
              <w:jc w:val="center"/>
              <w:rPr>
                <w:sz w:val="24"/>
                <w:szCs w:val="24"/>
              </w:rPr>
            </w:pPr>
            <w:r w:rsidRPr="00404D72">
              <w:rPr>
                <w:sz w:val="24"/>
                <w:szCs w:val="24"/>
              </w:rPr>
              <w:t>Wajib</w:t>
            </w:r>
          </w:p>
        </w:tc>
        <w:tc>
          <w:tcPr>
            <w:tcW w:w="1417" w:type="dxa"/>
            <w:shd w:val="clear" w:color="auto" w:fill="F1F1F1"/>
          </w:tcPr>
          <w:p w14:paraId="1889DAB0" w14:textId="177F9D04" w:rsidR="00D41AC5" w:rsidRPr="00404D72" w:rsidRDefault="002B021F" w:rsidP="00404D72">
            <w:pPr>
              <w:pStyle w:val="TableParagraph"/>
              <w:spacing w:line="276" w:lineRule="auto"/>
              <w:jc w:val="center"/>
              <w:rPr>
                <w:sz w:val="24"/>
                <w:szCs w:val="24"/>
              </w:rPr>
            </w:pPr>
            <w:r w:rsidRPr="00404D72">
              <w:rPr>
                <w:sz w:val="24"/>
                <w:szCs w:val="24"/>
              </w:rPr>
              <w:t>4</w:t>
            </w:r>
          </w:p>
        </w:tc>
      </w:tr>
      <w:tr w:rsidR="00D41AC5" w:rsidRPr="00404D72" w14:paraId="6CDB40A1" w14:textId="77777777" w:rsidTr="00121B5E">
        <w:trPr>
          <w:trHeight w:val="285"/>
        </w:trPr>
        <w:tc>
          <w:tcPr>
            <w:tcW w:w="540" w:type="dxa"/>
            <w:shd w:val="clear" w:color="auto" w:fill="F1F1F1"/>
          </w:tcPr>
          <w:p w14:paraId="05BD7D8C" w14:textId="7CF437E3" w:rsidR="00D41AC5" w:rsidRPr="00404D72" w:rsidRDefault="00D41AC5" w:rsidP="00404D72">
            <w:pPr>
              <w:pStyle w:val="TableParagraph"/>
              <w:spacing w:line="276" w:lineRule="auto"/>
              <w:ind w:left="7"/>
              <w:jc w:val="center"/>
              <w:rPr>
                <w:sz w:val="24"/>
                <w:szCs w:val="24"/>
                <w:lang w:val="id-ID"/>
              </w:rPr>
            </w:pPr>
            <w:r w:rsidRPr="00404D72">
              <w:rPr>
                <w:sz w:val="24"/>
                <w:szCs w:val="24"/>
                <w:lang w:val="id-ID"/>
              </w:rPr>
              <w:t>7</w:t>
            </w:r>
          </w:p>
        </w:tc>
        <w:tc>
          <w:tcPr>
            <w:tcW w:w="4138" w:type="dxa"/>
            <w:shd w:val="clear" w:color="auto" w:fill="F1F1F1"/>
          </w:tcPr>
          <w:p w14:paraId="518605BA" w14:textId="0F96D2EA" w:rsidR="00D41AC5" w:rsidRPr="00404D72" w:rsidRDefault="001B593B" w:rsidP="00404D72">
            <w:pPr>
              <w:pStyle w:val="TableParagraph"/>
              <w:spacing w:line="276" w:lineRule="auto"/>
              <w:jc w:val="center"/>
              <w:rPr>
                <w:sz w:val="24"/>
                <w:szCs w:val="24"/>
              </w:rPr>
            </w:pPr>
            <w:r w:rsidRPr="00404D72">
              <w:rPr>
                <w:sz w:val="24"/>
                <w:szCs w:val="24"/>
              </w:rPr>
              <w:t xml:space="preserve">Aplikasi </w:t>
            </w:r>
            <w:r w:rsidR="00C32D2E" w:rsidRPr="00404D72">
              <w:rPr>
                <w:sz w:val="24"/>
                <w:szCs w:val="24"/>
              </w:rPr>
              <w:t xml:space="preserve">F. </w:t>
            </w:r>
            <w:r w:rsidRPr="00404D72">
              <w:rPr>
                <w:sz w:val="24"/>
                <w:szCs w:val="24"/>
              </w:rPr>
              <w:t>Radiasi</w:t>
            </w:r>
            <w:r w:rsidR="00C32D2E" w:rsidRPr="00404D72">
              <w:rPr>
                <w:sz w:val="24"/>
                <w:szCs w:val="24"/>
              </w:rPr>
              <w:t xml:space="preserve"> di Kesehatan</w:t>
            </w:r>
          </w:p>
        </w:tc>
        <w:tc>
          <w:tcPr>
            <w:tcW w:w="1843" w:type="dxa"/>
            <w:shd w:val="clear" w:color="auto" w:fill="F1F1F1"/>
          </w:tcPr>
          <w:p w14:paraId="1D968E4F" w14:textId="39275C6E" w:rsidR="00D41AC5" w:rsidRPr="00404D72" w:rsidRDefault="00730AEF" w:rsidP="00404D72">
            <w:pPr>
              <w:pStyle w:val="TableParagraph"/>
              <w:spacing w:line="276" w:lineRule="auto"/>
              <w:jc w:val="center"/>
              <w:rPr>
                <w:sz w:val="24"/>
                <w:szCs w:val="24"/>
              </w:rPr>
            </w:pPr>
            <w:r w:rsidRPr="00404D72">
              <w:rPr>
                <w:sz w:val="24"/>
                <w:szCs w:val="24"/>
              </w:rPr>
              <w:t>Pilihan</w:t>
            </w:r>
          </w:p>
        </w:tc>
        <w:tc>
          <w:tcPr>
            <w:tcW w:w="1417" w:type="dxa"/>
            <w:shd w:val="clear" w:color="auto" w:fill="F1F1F1"/>
          </w:tcPr>
          <w:p w14:paraId="33DE2918" w14:textId="3611AF98" w:rsidR="00D41AC5" w:rsidRPr="00404D72" w:rsidRDefault="00730AEF" w:rsidP="00404D72">
            <w:pPr>
              <w:pStyle w:val="TableParagraph"/>
              <w:spacing w:line="276" w:lineRule="auto"/>
              <w:jc w:val="center"/>
              <w:rPr>
                <w:sz w:val="24"/>
                <w:szCs w:val="24"/>
              </w:rPr>
            </w:pPr>
            <w:r w:rsidRPr="00404D72">
              <w:rPr>
                <w:sz w:val="24"/>
                <w:szCs w:val="24"/>
              </w:rPr>
              <w:t>2</w:t>
            </w:r>
          </w:p>
        </w:tc>
      </w:tr>
      <w:tr w:rsidR="00D41AC5" w:rsidRPr="00404D72" w14:paraId="3380845F" w14:textId="77777777" w:rsidTr="00121B5E">
        <w:trPr>
          <w:trHeight w:val="285"/>
        </w:trPr>
        <w:tc>
          <w:tcPr>
            <w:tcW w:w="540" w:type="dxa"/>
            <w:shd w:val="clear" w:color="auto" w:fill="F1F1F1"/>
          </w:tcPr>
          <w:p w14:paraId="08F53044" w14:textId="64949F8F" w:rsidR="00D41AC5" w:rsidRPr="00404D72" w:rsidRDefault="00D41AC5" w:rsidP="00404D72">
            <w:pPr>
              <w:pStyle w:val="TableParagraph"/>
              <w:spacing w:line="276" w:lineRule="auto"/>
              <w:ind w:left="7"/>
              <w:jc w:val="center"/>
              <w:rPr>
                <w:sz w:val="24"/>
                <w:szCs w:val="24"/>
                <w:lang w:val="id-ID"/>
              </w:rPr>
            </w:pPr>
            <w:r w:rsidRPr="00404D72">
              <w:rPr>
                <w:sz w:val="24"/>
                <w:szCs w:val="24"/>
                <w:lang w:val="id-ID"/>
              </w:rPr>
              <w:t>8</w:t>
            </w:r>
          </w:p>
        </w:tc>
        <w:tc>
          <w:tcPr>
            <w:tcW w:w="4138" w:type="dxa"/>
            <w:shd w:val="clear" w:color="auto" w:fill="F1F1F1"/>
          </w:tcPr>
          <w:p w14:paraId="41495B86" w14:textId="1A2F68F8" w:rsidR="00D41AC5" w:rsidRPr="00404D72" w:rsidRDefault="001B593B" w:rsidP="00404D72">
            <w:pPr>
              <w:pStyle w:val="TableParagraph"/>
              <w:spacing w:line="276" w:lineRule="auto"/>
              <w:jc w:val="center"/>
              <w:rPr>
                <w:sz w:val="24"/>
                <w:szCs w:val="24"/>
              </w:rPr>
            </w:pPr>
            <w:r w:rsidRPr="00404D72">
              <w:rPr>
                <w:sz w:val="24"/>
                <w:szCs w:val="24"/>
              </w:rPr>
              <w:t>Kedokteran Nuklir</w:t>
            </w:r>
          </w:p>
        </w:tc>
        <w:tc>
          <w:tcPr>
            <w:tcW w:w="1843" w:type="dxa"/>
            <w:shd w:val="clear" w:color="auto" w:fill="F1F1F1"/>
          </w:tcPr>
          <w:p w14:paraId="3648EDB6" w14:textId="28260AD0" w:rsidR="00D41AC5" w:rsidRPr="00404D72" w:rsidRDefault="004F4BFD" w:rsidP="00404D72">
            <w:pPr>
              <w:pStyle w:val="TableParagraph"/>
              <w:spacing w:line="276" w:lineRule="auto"/>
              <w:jc w:val="center"/>
              <w:rPr>
                <w:sz w:val="24"/>
                <w:szCs w:val="24"/>
              </w:rPr>
            </w:pPr>
            <w:r w:rsidRPr="00404D72">
              <w:rPr>
                <w:sz w:val="24"/>
                <w:szCs w:val="24"/>
              </w:rPr>
              <w:t>Pilihan</w:t>
            </w:r>
          </w:p>
        </w:tc>
        <w:tc>
          <w:tcPr>
            <w:tcW w:w="1417" w:type="dxa"/>
            <w:shd w:val="clear" w:color="auto" w:fill="F1F1F1"/>
          </w:tcPr>
          <w:p w14:paraId="26D42447" w14:textId="17508000" w:rsidR="00D41AC5" w:rsidRPr="00404D72" w:rsidRDefault="004F4BFD" w:rsidP="00404D72">
            <w:pPr>
              <w:pStyle w:val="TableParagraph"/>
              <w:spacing w:line="276" w:lineRule="auto"/>
              <w:jc w:val="center"/>
              <w:rPr>
                <w:sz w:val="24"/>
                <w:szCs w:val="24"/>
              </w:rPr>
            </w:pPr>
            <w:r w:rsidRPr="00404D72">
              <w:rPr>
                <w:sz w:val="24"/>
                <w:szCs w:val="24"/>
              </w:rPr>
              <w:t>2</w:t>
            </w:r>
          </w:p>
        </w:tc>
      </w:tr>
      <w:tr w:rsidR="00D41AC5" w:rsidRPr="00404D72" w14:paraId="3724AC0C" w14:textId="77777777" w:rsidTr="00121B5E">
        <w:trPr>
          <w:trHeight w:val="285"/>
        </w:trPr>
        <w:tc>
          <w:tcPr>
            <w:tcW w:w="540" w:type="dxa"/>
            <w:shd w:val="clear" w:color="auto" w:fill="F1F1F1"/>
          </w:tcPr>
          <w:p w14:paraId="2C65D1F6" w14:textId="34BA1248" w:rsidR="00D41AC5" w:rsidRPr="00404D72" w:rsidRDefault="00D41AC5" w:rsidP="00404D72">
            <w:pPr>
              <w:pStyle w:val="TableParagraph"/>
              <w:spacing w:line="276" w:lineRule="auto"/>
              <w:ind w:left="7"/>
              <w:jc w:val="center"/>
              <w:rPr>
                <w:sz w:val="24"/>
                <w:szCs w:val="24"/>
                <w:lang w:val="id-ID"/>
              </w:rPr>
            </w:pPr>
            <w:r w:rsidRPr="00404D72">
              <w:rPr>
                <w:sz w:val="24"/>
                <w:szCs w:val="24"/>
                <w:lang w:val="id-ID"/>
              </w:rPr>
              <w:t>9</w:t>
            </w:r>
          </w:p>
        </w:tc>
        <w:tc>
          <w:tcPr>
            <w:tcW w:w="4138" w:type="dxa"/>
            <w:shd w:val="clear" w:color="auto" w:fill="F1F1F1"/>
          </w:tcPr>
          <w:p w14:paraId="593499A4" w14:textId="70EB69BA" w:rsidR="00D41AC5" w:rsidRPr="00404D72" w:rsidRDefault="00730AEF" w:rsidP="00404D72">
            <w:pPr>
              <w:pStyle w:val="TableParagraph"/>
              <w:spacing w:line="276" w:lineRule="auto"/>
              <w:jc w:val="center"/>
              <w:rPr>
                <w:sz w:val="24"/>
                <w:szCs w:val="24"/>
              </w:rPr>
            </w:pPr>
            <w:r w:rsidRPr="00404D72">
              <w:rPr>
                <w:sz w:val="24"/>
                <w:szCs w:val="24"/>
              </w:rPr>
              <w:t>Getaran dan</w:t>
            </w:r>
            <w:r w:rsidR="001B593B" w:rsidRPr="00404D72">
              <w:rPr>
                <w:sz w:val="24"/>
                <w:szCs w:val="24"/>
              </w:rPr>
              <w:t xml:space="preserve"> Gelombang</w:t>
            </w:r>
          </w:p>
        </w:tc>
        <w:tc>
          <w:tcPr>
            <w:tcW w:w="1843" w:type="dxa"/>
            <w:shd w:val="clear" w:color="auto" w:fill="F1F1F1"/>
          </w:tcPr>
          <w:p w14:paraId="51F70929" w14:textId="747A94E5" w:rsidR="00D41AC5" w:rsidRPr="00404D72" w:rsidRDefault="00730AEF" w:rsidP="00404D72">
            <w:pPr>
              <w:pStyle w:val="TableParagraph"/>
              <w:spacing w:line="276" w:lineRule="auto"/>
              <w:jc w:val="center"/>
              <w:rPr>
                <w:sz w:val="24"/>
                <w:szCs w:val="24"/>
              </w:rPr>
            </w:pPr>
            <w:r w:rsidRPr="00404D72">
              <w:rPr>
                <w:sz w:val="24"/>
                <w:szCs w:val="24"/>
              </w:rPr>
              <w:t>Wajib</w:t>
            </w:r>
          </w:p>
        </w:tc>
        <w:tc>
          <w:tcPr>
            <w:tcW w:w="1417" w:type="dxa"/>
            <w:shd w:val="clear" w:color="auto" w:fill="F1F1F1"/>
          </w:tcPr>
          <w:p w14:paraId="0D2748E8" w14:textId="25162D78" w:rsidR="00D41AC5" w:rsidRPr="00404D72" w:rsidRDefault="0072006B" w:rsidP="00404D72">
            <w:pPr>
              <w:pStyle w:val="TableParagraph"/>
              <w:spacing w:line="276" w:lineRule="auto"/>
              <w:jc w:val="center"/>
              <w:rPr>
                <w:sz w:val="24"/>
                <w:szCs w:val="24"/>
              </w:rPr>
            </w:pPr>
            <w:r w:rsidRPr="00404D72">
              <w:rPr>
                <w:sz w:val="24"/>
                <w:szCs w:val="24"/>
              </w:rPr>
              <w:t>3</w:t>
            </w:r>
          </w:p>
        </w:tc>
      </w:tr>
      <w:tr w:rsidR="00D41AC5" w:rsidRPr="00404D72" w14:paraId="2E56A340" w14:textId="77777777" w:rsidTr="00121B5E">
        <w:trPr>
          <w:trHeight w:val="285"/>
        </w:trPr>
        <w:tc>
          <w:tcPr>
            <w:tcW w:w="540" w:type="dxa"/>
            <w:shd w:val="clear" w:color="auto" w:fill="F1F1F1"/>
          </w:tcPr>
          <w:p w14:paraId="1912C783" w14:textId="2815848B" w:rsidR="00D41AC5" w:rsidRPr="00404D72" w:rsidRDefault="00D41AC5" w:rsidP="00404D72">
            <w:pPr>
              <w:pStyle w:val="TableParagraph"/>
              <w:spacing w:line="276" w:lineRule="auto"/>
              <w:ind w:left="7"/>
              <w:jc w:val="center"/>
              <w:rPr>
                <w:sz w:val="24"/>
                <w:szCs w:val="24"/>
                <w:lang w:val="id-ID"/>
              </w:rPr>
            </w:pPr>
            <w:r w:rsidRPr="00404D72">
              <w:rPr>
                <w:sz w:val="24"/>
                <w:szCs w:val="24"/>
                <w:lang w:val="id-ID"/>
              </w:rPr>
              <w:t>10</w:t>
            </w:r>
          </w:p>
        </w:tc>
        <w:tc>
          <w:tcPr>
            <w:tcW w:w="4138" w:type="dxa"/>
            <w:shd w:val="clear" w:color="auto" w:fill="F1F1F1"/>
          </w:tcPr>
          <w:p w14:paraId="007CA17E" w14:textId="54F78062" w:rsidR="00D41AC5" w:rsidRPr="00404D72" w:rsidRDefault="0019302A" w:rsidP="00404D72">
            <w:pPr>
              <w:pStyle w:val="TableParagraph"/>
              <w:spacing w:line="276" w:lineRule="auto"/>
              <w:jc w:val="center"/>
              <w:rPr>
                <w:sz w:val="24"/>
                <w:szCs w:val="24"/>
              </w:rPr>
            </w:pPr>
            <w:r w:rsidRPr="00404D72">
              <w:rPr>
                <w:sz w:val="24"/>
                <w:szCs w:val="24"/>
              </w:rPr>
              <w:t>Fisika Statistik</w:t>
            </w:r>
          </w:p>
        </w:tc>
        <w:tc>
          <w:tcPr>
            <w:tcW w:w="1843" w:type="dxa"/>
            <w:shd w:val="clear" w:color="auto" w:fill="F1F1F1"/>
          </w:tcPr>
          <w:p w14:paraId="484C1B64" w14:textId="55E0C091" w:rsidR="00D41AC5" w:rsidRPr="00404D72" w:rsidRDefault="0072006B" w:rsidP="00404D72">
            <w:pPr>
              <w:pStyle w:val="TableParagraph"/>
              <w:spacing w:line="276" w:lineRule="auto"/>
              <w:jc w:val="center"/>
              <w:rPr>
                <w:sz w:val="24"/>
                <w:szCs w:val="24"/>
              </w:rPr>
            </w:pPr>
            <w:r w:rsidRPr="00404D72">
              <w:rPr>
                <w:sz w:val="24"/>
                <w:szCs w:val="24"/>
              </w:rPr>
              <w:t>Wajib</w:t>
            </w:r>
          </w:p>
        </w:tc>
        <w:tc>
          <w:tcPr>
            <w:tcW w:w="1417" w:type="dxa"/>
            <w:shd w:val="clear" w:color="auto" w:fill="F1F1F1"/>
          </w:tcPr>
          <w:p w14:paraId="2AC3A326" w14:textId="2A486B25" w:rsidR="00D41AC5" w:rsidRPr="00404D72" w:rsidRDefault="0072006B" w:rsidP="00404D72">
            <w:pPr>
              <w:pStyle w:val="TableParagraph"/>
              <w:spacing w:line="276" w:lineRule="auto"/>
              <w:jc w:val="center"/>
              <w:rPr>
                <w:sz w:val="24"/>
                <w:szCs w:val="24"/>
              </w:rPr>
            </w:pPr>
            <w:r w:rsidRPr="00404D72">
              <w:rPr>
                <w:sz w:val="24"/>
                <w:szCs w:val="24"/>
              </w:rPr>
              <w:t>3</w:t>
            </w:r>
          </w:p>
        </w:tc>
      </w:tr>
      <w:tr w:rsidR="00D41AC5" w:rsidRPr="00404D72" w14:paraId="4664581B" w14:textId="77777777" w:rsidTr="00121B5E">
        <w:trPr>
          <w:trHeight w:val="285"/>
        </w:trPr>
        <w:tc>
          <w:tcPr>
            <w:tcW w:w="540" w:type="dxa"/>
            <w:shd w:val="clear" w:color="auto" w:fill="F1F1F1"/>
          </w:tcPr>
          <w:p w14:paraId="1245BB8B" w14:textId="4BA28483" w:rsidR="00D41AC5" w:rsidRPr="00404D72" w:rsidRDefault="00D41AC5" w:rsidP="00404D72">
            <w:pPr>
              <w:pStyle w:val="TableParagraph"/>
              <w:spacing w:line="276" w:lineRule="auto"/>
              <w:ind w:left="7"/>
              <w:jc w:val="center"/>
              <w:rPr>
                <w:sz w:val="24"/>
                <w:szCs w:val="24"/>
                <w:lang w:val="id-ID"/>
              </w:rPr>
            </w:pPr>
            <w:r w:rsidRPr="00404D72">
              <w:rPr>
                <w:sz w:val="24"/>
                <w:szCs w:val="24"/>
                <w:lang w:val="id-ID"/>
              </w:rPr>
              <w:t>11</w:t>
            </w:r>
          </w:p>
        </w:tc>
        <w:tc>
          <w:tcPr>
            <w:tcW w:w="4138" w:type="dxa"/>
            <w:shd w:val="clear" w:color="auto" w:fill="F1F1F1"/>
          </w:tcPr>
          <w:p w14:paraId="18387D7E" w14:textId="5679A30E" w:rsidR="00D41AC5" w:rsidRPr="00404D72" w:rsidRDefault="0019302A" w:rsidP="00404D72">
            <w:pPr>
              <w:pStyle w:val="TableParagraph"/>
              <w:spacing w:line="276" w:lineRule="auto"/>
              <w:jc w:val="center"/>
              <w:rPr>
                <w:sz w:val="24"/>
                <w:szCs w:val="24"/>
              </w:rPr>
            </w:pPr>
            <w:r w:rsidRPr="00404D72">
              <w:rPr>
                <w:sz w:val="24"/>
                <w:szCs w:val="24"/>
              </w:rPr>
              <w:t>Optik Modern</w:t>
            </w:r>
          </w:p>
        </w:tc>
        <w:tc>
          <w:tcPr>
            <w:tcW w:w="1843" w:type="dxa"/>
            <w:shd w:val="clear" w:color="auto" w:fill="F1F1F1"/>
          </w:tcPr>
          <w:p w14:paraId="4A3314E1" w14:textId="69DB9A97" w:rsidR="00D41AC5" w:rsidRPr="00404D72" w:rsidRDefault="0072006B" w:rsidP="00404D72">
            <w:pPr>
              <w:pStyle w:val="TableParagraph"/>
              <w:spacing w:line="276" w:lineRule="auto"/>
              <w:jc w:val="center"/>
              <w:rPr>
                <w:sz w:val="24"/>
                <w:szCs w:val="24"/>
              </w:rPr>
            </w:pPr>
            <w:r w:rsidRPr="00404D72">
              <w:rPr>
                <w:sz w:val="24"/>
                <w:szCs w:val="24"/>
              </w:rPr>
              <w:t>Pilihan</w:t>
            </w:r>
          </w:p>
        </w:tc>
        <w:tc>
          <w:tcPr>
            <w:tcW w:w="1417" w:type="dxa"/>
            <w:shd w:val="clear" w:color="auto" w:fill="F1F1F1"/>
          </w:tcPr>
          <w:p w14:paraId="24B4C7DE" w14:textId="28C69109" w:rsidR="00D41AC5" w:rsidRPr="00404D72" w:rsidRDefault="0072006B" w:rsidP="00404D72">
            <w:pPr>
              <w:pStyle w:val="TableParagraph"/>
              <w:spacing w:line="276" w:lineRule="auto"/>
              <w:jc w:val="center"/>
              <w:rPr>
                <w:sz w:val="24"/>
                <w:szCs w:val="24"/>
              </w:rPr>
            </w:pPr>
            <w:r w:rsidRPr="00404D72">
              <w:rPr>
                <w:sz w:val="24"/>
                <w:szCs w:val="24"/>
              </w:rPr>
              <w:t>2</w:t>
            </w:r>
          </w:p>
        </w:tc>
      </w:tr>
      <w:tr w:rsidR="00D41AC5" w:rsidRPr="00404D72" w14:paraId="48D46F0A" w14:textId="77777777" w:rsidTr="00121B5E">
        <w:trPr>
          <w:trHeight w:val="285"/>
        </w:trPr>
        <w:tc>
          <w:tcPr>
            <w:tcW w:w="540" w:type="dxa"/>
            <w:shd w:val="clear" w:color="auto" w:fill="F1F1F1"/>
          </w:tcPr>
          <w:p w14:paraId="534B4694" w14:textId="21CF456C" w:rsidR="00D41AC5" w:rsidRPr="00404D72" w:rsidRDefault="00D41AC5" w:rsidP="00404D72">
            <w:pPr>
              <w:pStyle w:val="TableParagraph"/>
              <w:spacing w:line="276" w:lineRule="auto"/>
              <w:ind w:left="7"/>
              <w:jc w:val="center"/>
              <w:rPr>
                <w:sz w:val="24"/>
                <w:szCs w:val="24"/>
                <w:lang w:val="id-ID"/>
              </w:rPr>
            </w:pPr>
            <w:r w:rsidRPr="00404D72">
              <w:rPr>
                <w:sz w:val="24"/>
                <w:szCs w:val="24"/>
                <w:lang w:val="id-ID"/>
              </w:rPr>
              <w:t>12</w:t>
            </w:r>
          </w:p>
        </w:tc>
        <w:tc>
          <w:tcPr>
            <w:tcW w:w="4138" w:type="dxa"/>
            <w:shd w:val="clear" w:color="auto" w:fill="F1F1F1"/>
          </w:tcPr>
          <w:p w14:paraId="09DF7B4E" w14:textId="1ECB2224" w:rsidR="00D41AC5" w:rsidRPr="00404D72" w:rsidRDefault="0019302A" w:rsidP="00404D72">
            <w:pPr>
              <w:pStyle w:val="TableParagraph"/>
              <w:spacing w:line="276" w:lineRule="auto"/>
              <w:jc w:val="center"/>
              <w:rPr>
                <w:sz w:val="24"/>
                <w:szCs w:val="24"/>
              </w:rPr>
            </w:pPr>
            <w:r w:rsidRPr="00404D72">
              <w:rPr>
                <w:sz w:val="24"/>
                <w:szCs w:val="24"/>
              </w:rPr>
              <w:t>Fisika Modern</w:t>
            </w:r>
          </w:p>
        </w:tc>
        <w:tc>
          <w:tcPr>
            <w:tcW w:w="1843" w:type="dxa"/>
            <w:shd w:val="clear" w:color="auto" w:fill="F1F1F1"/>
          </w:tcPr>
          <w:p w14:paraId="5D8A0326" w14:textId="08AEE46B" w:rsidR="00D41AC5" w:rsidRPr="00404D72" w:rsidRDefault="00A375DA" w:rsidP="00404D72">
            <w:pPr>
              <w:pStyle w:val="TableParagraph"/>
              <w:spacing w:line="276" w:lineRule="auto"/>
              <w:jc w:val="center"/>
              <w:rPr>
                <w:sz w:val="24"/>
                <w:szCs w:val="24"/>
              </w:rPr>
            </w:pPr>
            <w:r w:rsidRPr="00404D72">
              <w:rPr>
                <w:sz w:val="24"/>
                <w:szCs w:val="24"/>
              </w:rPr>
              <w:t>Wajib</w:t>
            </w:r>
          </w:p>
        </w:tc>
        <w:tc>
          <w:tcPr>
            <w:tcW w:w="1417" w:type="dxa"/>
            <w:shd w:val="clear" w:color="auto" w:fill="F1F1F1"/>
          </w:tcPr>
          <w:p w14:paraId="12A7C244" w14:textId="387DA46E" w:rsidR="00D41AC5" w:rsidRPr="00404D72" w:rsidRDefault="00A375DA" w:rsidP="00404D72">
            <w:pPr>
              <w:pStyle w:val="TableParagraph"/>
              <w:spacing w:line="276" w:lineRule="auto"/>
              <w:jc w:val="center"/>
              <w:rPr>
                <w:sz w:val="24"/>
                <w:szCs w:val="24"/>
              </w:rPr>
            </w:pPr>
            <w:r w:rsidRPr="00404D72">
              <w:rPr>
                <w:sz w:val="24"/>
                <w:szCs w:val="24"/>
              </w:rPr>
              <w:t>3</w:t>
            </w:r>
          </w:p>
        </w:tc>
      </w:tr>
      <w:tr w:rsidR="00D41AC5" w:rsidRPr="00404D72" w14:paraId="572BFB76" w14:textId="77777777" w:rsidTr="00121B5E">
        <w:trPr>
          <w:trHeight w:val="285"/>
        </w:trPr>
        <w:tc>
          <w:tcPr>
            <w:tcW w:w="540" w:type="dxa"/>
            <w:shd w:val="clear" w:color="auto" w:fill="F1F1F1"/>
          </w:tcPr>
          <w:p w14:paraId="38576872" w14:textId="4AA9C13F" w:rsidR="00D41AC5" w:rsidRPr="00404D72" w:rsidRDefault="00D41AC5" w:rsidP="00404D72">
            <w:pPr>
              <w:pStyle w:val="TableParagraph"/>
              <w:spacing w:line="276" w:lineRule="auto"/>
              <w:ind w:left="7"/>
              <w:jc w:val="center"/>
              <w:rPr>
                <w:sz w:val="24"/>
                <w:szCs w:val="24"/>
                <w:lang w:val="id-ID"/>
              </w:rPr>
            </w:pPr>
            <w:r w:rsidRPr="00404D72">
              <w:rPr>
                <w:sz w:val="24"/>
                <w:szCs w:val="24"/>
                <w:lang w:val="id-ID"/>
              </w:rPr>
              <w:t>13</w:t>
            </w:r>
          </w:p>
        </w:tc>
        <w:tc>
          <w:tcPr>
            <w:tcW w:w="4138" w:type="dxa"/>
            <w:shd w:val="clear" w:color="auto" w:fill="F1F1F1"/>
          </w:tcPr>
          <w:p w14:paraId="0C4EA6D9" w14:textId="1A771761" w:rsidR="00D41AC5" w:rsidRPr="00404D72" w:rsidRDefault="0019302A" w:rsidP="00404D72">
            <w:pPr>
              <w:pStyle w:val="TableParagraph"/>
              <w:spacing w:line="276" w:lineRule="auto"/>
              <w:jc w:val="center"/>
              <w:rPr>
                <w:sz w:val="24"/>
                <w:szCs w:val="24"/>
              </w:rPr>
            </w:pPr>
            <w:r w:rsidRPr="00404D72">
              <w:rPr>
                <w:sz w:val="24"/>
                <w:szCs w:val="24"/>
              </w:rPr>
              <w:t>Bioelektrik</w:t>
            </w:r>
          </w:p>
        </w:tc>
        <w:tc>
          <w:tcPr>
            <w:tcW w:w="1843" w:type="dxa"/>
            <w:shd w:val="clear" w:color="auto" w:fill="F1F1F1"/>
          </w:tcPr>
          <w:p w14:paraId="4063869C" w14:textId="4737ED23" w:rsidR="00D41AC5" w:rsidRPr="00404D72" w:rsidRDefault="001604E2" w:rsidP="00404D72">
            <w:pPr>
              <w:pStyle w:val="TableParagraph"/>
              <w:spacing w:line="276" w:lineRule="auto"/>
              <w:jc w:val="center"/>
              <w:rPr>
                <w:sz w:val="24"/>
                <w:szCs w:val="24"/>
              </w:rPr>
            </w:pPr>
            <w:r w:rsidRPr="00404D72">
              <w:rPr>
                <w:sz w:val="24"/>
                <w:szCs w:val="24"/>
              </w:rPr>
              <w:t>Pilihan</w:t>
            </w:r>
          </w:p>
        </w:tc>
        <w:tc>
          <w:tcPr>
            <w:tcW w:w="1417" w:type="dxa"/>
            <w:shd w:val="clear" w:color="auto" w:fill="F1F1F1"/>
          </w:tcPr>
          <w:p w14:paraId="452FD5DB" w14:textId="74955766" w:rsidR="00D41AC5" w:rsidRPr="00404D72" w:rsidRDefault="003455E8" w:rsidP="00404D72">
            <w:pPr>
              <w:pStyle w:val="TableParagraph"/>
              <w:spacing w:line="276" w:lineRule="auto"/>
              <w:jc w:val="center"/>
              <w:rPr>
                <w:sz w:val="24"/>
                <w:szCs w:val="24"/>
              </w:rPr>
            </w:pPr>
            <w:r w:rsidRPr="00404D72">
              <w:rPr>
                <w:sz w:val="24"/>
                <w:szCs w:val="24"/>
              </w:rPr>
              <w:t>2</w:t>
            </w:r>
          </w:p>
        </w:tc>
      </w:tr>
      <w:tr w:rsidR="00D41AC5" w:rsidRPr="00404D72" w14:paraId="0A854D0A" w14:textId="77777777" w:rsidTr="00121B5E">
        <w:trPr>
          <w:trHeight w:val="285"/>
        </w:trPr>
        <w:tc>
          <w:tcPr>
            <w:tcW w:w="540" w:type="dxa"/>
            <w:shd w:val="clear" w:color="auto" w:fill="F1F1F1"/>
          </w:tcPr>
          <w:p w14:paraId="2083E77D" w14:textId="332E3A4E" w:rsidR="00D41AC5" w:rsidRPr="00404D72" w:rsidRDefault="00D41AC5" w:rsidP="00404D72">
            <w:pPr>
              <w:pStyle w:val="TableParagraph"/>
              <w:spacing w:line="276" w:lineRule="auto"/>
              <w:ind w:left="7"/>
              <w:jc w:val="center"/>
              <w:rPr>
                <w:sz w:val="24"/>
                <w:szCs w:val="24"/>
                <w:lang w:val="id-ID"/>
              </w:rPr>
            </w:pPr>
            <w:r w:rsidRPr="00404D72">
              <w:rPr>
                <w:sz w:val="24"/>
                <w:szCs w:val="24"/>
                <w:lang w:val="id-ID"/>
              </w:rPr>
              <w:t>14</w:t>
            </w:r>
          </w:p>
        </w:tc>
        <w:tc>
          <w:tcPr>
            <w:tcW w:w="4138" w:type="dxa"/>
            <w:shd w:val="clear" w:color="auto" w:fill="F1F1F1"/>
          </w:tcPr>
          <w:p w14:paraId="7F547A67" w14:textId="13713398" w:rsidR="00D41AC5" w:rsidRPr="00404D72" w:rsidRDefault="0019302A" w:rsidP="00404D72">
            <w:pPr>
              <w:pStyle w:val="TableParagraph"/>
              <w:spacing w:line="276" w:lineRule="auto"/>
              <w:jc w:val="center"/>
              <w:rPr>
                <w:sz w:val="24"/>
                <w:szCs w:val="24"/>
              </w:rPr>
            </w:pPr>
            <w:r w:rsidRPr="00404D72">
              <w:rPr>
                <w:sz w:val="24"/>
                <w:szCs w:val="24"/>
              </w:rPr>
              <w:t>Elektromagnetik</w:t>
            </w:r>
          </w:p>
        </w:tc>
        <w:tc>
          <w:tcPr>
            <w:tcW w:w="1843" w:type="dxa"/>
            <w:shd w:val="clear" w:color="auto" w:fill="F1F1F1"/>
          </w:tcPr>
          <w:p w14:paraId="66E8B302" w14:textId="35352B65" w:rsidR="00D41AC5" w:rsidRPr="00404D72" w:rsidRDefault="0072006B" w:rsidP="00404D72">
            <w:pPr>
              <w:pStyle w:val="TableParagraph"/>
              <w:spacing w:line="276" w:lineRule="auto"/>
              <w:jc w:val="center"/>
              <w:rPr>
                <w:sz w:val="24"/>
                <w:szCs w:val="24"/>
              </w:rPr>
            </w:pPr>
            <w:r w:rsidRPr="00404D72">
              <w:rPr>
                <w:sz w:val="24"/>
                <w:szCs w:val="24"/>
              </w:rPr>
              <w:t>Wajib</w:t>
            </w:r>
          </w:p>
        </w:tc>
        <w:tc>
          <w:tcPr>
            <w:tcW w:w="1417" w:type="dxa"/>
            <w:shd w:val="clear" w:color="auto" w:fill="F1F1F1"/>
          </w:tcPr>
          <w:p w14:paraId="08283BA8" w14:textId="6DCBC494" w:rsidR="00D41AC5" w:rsidRPr="00404D72" w:rsidRDefault="009513C4" w:rsidP="00404D72">
            <w:pPr>
              <w:pStyle w:val="TableParagraph"/>
              <w:spacing w:line="276" w:lineRule="auto"/>
              <w:jc w:val="center"/>
              <w:rPr>
                <w:sz w:val="24"/>
                <w:szCs w:val="24"/>
              </w:rPr>
            </w:pPr>
            <w:r w:rsidRPr="00404D72">
              <w:rPr>
                <w:sz w:val="24"/>
                <w:szCs w:val="24"/>
              </w:rPr>
              <w:t>4</w:t>
            </w:r>
          </w:p>
        </w:tc>
      </w:tr>
      <w:tr w:rsidR="00D41AC5" w:rsidRPr="00404D72" w14:paraId="4D3718DA" w14:textId="77777777" w:rsidTr="00121B5E">
        <w:trPr>
          <w:trHeight w:val="285"/>
        </w:trPr>
        <w:tc>
          <w:tcPr>
            <w:tcW w:w="540" w:type="dxa"/>
            <w:shd w:val="clear" w:color="auto" w:fill="F1F1F1"/>
          </w:tcPr>
          <w:p w14:paraId="12406B67" w14:textId="2A052526" w:rsidR="00D41AC5" w:rsidRPr="00404D72" w:rsidRDefault="00D41AC5" w:rsidP="00404D72">
            <w:pPr>
              <w:pStyle w:val="TableParagraph"/>
              <w:spacing w:line="276" w:lineRule="auto"/>
              <w:ind w:left="7"/>
              <w:jc w:val="center"/>
              <w:rPr>
                <w:sz w:val="24"/>
                <w:szCs w:val="24"/>
                <w:lang w:val="id-ID"/>
              </w:rPr>
            </w:pPr>
            <w:r w:rsidRPr="00404D72">
              <w:rPr>
                <w:sz w:val="24"/>
                <w:szCs w:val="24"/>
                <w:lang w:val="id-ID"/>
              </w:rPr>
              <w:t>15</w:t>
            </w:r>
          </w:p>
        </w:tc>
        <w:tc>
          <w:tcPr>
            <w:tcW w:w="4138" w:type="dxa"/>
            <w:shd w:val="clear" w:color="auto" w:fill="F1F1F1"/>
          </w:tcPr>
          <w:p w14:paraId="4C650C29" w14:textId="379EBAA9" w:rsidR="00D41AC5" w:rsidRPr="00404D72" w:rsidRDefault="009A0551" w:rsidP="00404D72">
            <w:pPr>
              <w:pStyle w:val="TableParagraph"/>
              <w:spacing w:line="276" w:lineRule="auto"/>
              <w:jc w:val="center"/>
              <w:rPr>
                <w:sz w:val="24"/>
                <w:szCs w:val="24"/>
              </w:rPr>
            </w:pPr>
            <w:r w:rsidRPr="00404D72">
              <w:rPr>
                <w:sz w:val="24"/>
                <w:szCs w:val="24"/>
              </w:rPr>
              <w:t>Dosimetr</w:t>
            </w:r>
            <w:r w:rsidR="002B021F" w:rsidRPr="00404D72">
              <w:rPr>
                <w:sz w:val="24"/>
                <w:szCs w:val="24"/>
              </w:rPr>
              <w:t>i</w:t>
            </w:r>
          </w:p>
        </w:tc>
        <w:tc>
          <w:tcPr>
            <w:tcW w:w="1843" w:type="dxa"/>
            <w:shd w:val="clear" w:color="auto" w:fill="F1F1F1"/>
          </w:tcPr>
          <w:p w14:paraId="5B904E25" w14:textId="355BB54F" w:rsidR="00D41AC5" w:rsidRPr="00404D72" w:rsidRDefault="003455E8" w:rsidP="00404D72">
            <w:pPr>
              <w:pStyle w:val="TableParagraph"/>
              <w:spacing w:line="276" w:lineRule="auto"/>
              <w:jc w:val="center"/>
              <w:rPr>
                <w:sz w:val="24"/>
                <w:szCs w:val="24"/>
              </w:rPr>
            </w:pPr>
            <w:r w:rsidRPr="00404D72">
              <w:rPr>
                <w:sz w:val="24"/>
                <w:szCs w:val="24"/>
              </w:rPr>
              <w:t>Pilihan</w:t>
            </w:r>
          </w:p>
        </w:tc>
        <w:tc>
          <w:tcPr>
            <w:tcW w:w="1417" w:type="dxa"/>
            <w:shd w:val="clear" w:color="auto" w:fill="F1F1F1"/>
          </w:tcPr>
          <w:p w14:paraId="4A12C5B2" w14:textId="1A4755D1" w:rsidR="00D41AC5" w:rsidRPr="00404D72" w:rsidRDefault="003455E8" w:rsidP="00404D72">
            <w:pPr>
              <w:pStyle w:val="TableParagraph"/>
              <w:spacing w:line="276" w:lineRule="auto"/>
              <w:jc w:val="center"/>
              <w:rPr>
                <w:sz w:val="24"/>
                <w:szCs w:val="24"/>
              </w:rPr>
            </w:pPr>
            <w:r w:rsidRPr="00404D72">
              <w:rPr>
                <w:sz w:val="24"/>
                <w:szCs w:val="24"/>
              </w:rPr>
              <w:t>2</w:t>
            </w:r>
          </w:p>
        </w:tc>
      </w:tr>
      <w:tr w:rsidR="00D41AC5" w:rsidRPr="00404D72" w14:paraId="7047A865" w14:textId="77777777" w:rsidTr="00121B5E">
        <w:trPr>
          <w:trHeight w:val="285"/>
        </w:trPr>
        <w:tc>
          <w:tcPr>
            <w:tcW w:w="540" w:type="dxa"/>
            <w:shd w:val="clear" w:color="auto" w:fill="F1F1F1"/>
          </w:tcPr>
          <w:p w14:paraId="40E23C4E" w14:textId="11F9D001" w:rsidR="00D41AC5" w:rsidRPr="00404D72" w:rsidRDefault="00D41AC5" w:rsidP="00404D72">
            <w:pPr>
              <w:pStyle w:val="TableParagraph"/>
              <w:spacing w:line="276" w:lineRule="auto"/>
              <w:ind w:left="7"/>
              <w:jc w:val="center"/>
              <w:rPr>
                <w:sz w:val="24"/>
                <w:szCs w:val="24"/>
                <w:lang w:val="id-ID"/>
              </w:rPr>
            </w:pPr>
            <w:r w:rsidRPr="00404D72">
              <w:rPr>
                <w:sz w:val="24"/>
                <w:szCs w:val="24"/>
                <w:lang w:val="id-ID"/>
              </w:rPr>
              <w:t>16</w:t>
            </w:r>
          </w:p>
        </w:tc>
        <w:tc>
          <w:tcPr>
            <w:tcW w:w="4138" w:type="dxa"/>
            <w:shd w:val="clear" w:color="auto" w:fill="F1F1F1"/>
          </w:tcPr>
          <w:p w14:paraId="42306430" w14:textId="52279561" w:rsidR="00D41AC5" w:rsidRPr="00404D72" w:rsidRDefault="009A0551" w:rsidP="00404D72">
            <w:pPr>
              <w:pStyle w:val="TableParagraph"/>
              <w:spacing w:line="276" w:lineRule="auto"/>
              <w:jc w:val="center"/>
              <w:rPr>
                <w:sz w:val="24"/>
                <w:szCs w:val="24"/>
              </w:rPr>
            </w:pPr>
            <w:r w:rsidRPr="00404D72">
              <w:rPr>
                <w:sz w:val="24"/>
                <w:szCs w:val="24"/>
              </w:rPr>
              <w:t>Biofisika dan Karakteristik Material</w:t>
            </w:r>
          </w:p>
        </w:tc>
        <w:tc>
          <w:tcPr>
            <w:tcW w:w="1843" w:type="dxa"/>
            <w:shd w:val="clear" w:color="auto" w:fill="F1F1F1"/>
          </w:tcPr>
          <w:p w14:paraId="558055D6" w14:textId="4278C0C1" w:rsidR="00D41AC5" w:rsidRPr="00404D72" w:rsidRDefault="009513C4" w:rsidP="00404D72">
            <w:pPr>
              <w:pStyle w:val="TableParagraph"/>
              <w:spacing w:line="276" w:lineRule="auto"/>
              <w:jc w:val="center"/>
              <w:rPr>
                <w:sz w:val="24"/>
                <w:szCs w:val="24"/>
              </w:rPr>
            </w:pPr>
            <w:r w:rsidRPr="00404D72">
              <w:rPr>
                <w:sz w:val="24"/>
                <w:szCs w:val="24"/>
              </w:rPr>
              <w:t>Pilihan</w:t>
            </w:r>
          </w:p>
        </w:tc>
        <w:tc>
          <w:tcPr>
            <w:tcW w:w="1417" w:type="dxa"/>
            <w:shd w:val="clear" w:color="auto" w:fill="F1F1F1"/>
          </w:tcPr>
          <w:p w14:paraId="3769C8C3" w14:textId="2D877CE3" w:rsidR="00D41AC5" w:rsidRPr="00404D72" w:rsidRDefault="009513C4" w:rsidP="00404D72">
            <w:pPr>
              <w:pStyle w:val="TableParagraph"/>
              <w:spacing w:line="276" w:lineRule="auto"/>
              <w:jc w:val="center"/>
              <w:rPr>
                <w:sz w:val="24"/>
                <w:szCs w:val="24"/>
              </w:rPr>
            </w:pPr>
            <w:r w:rsidRPr="00404D72">
              <w:rPr>
                <w:sz w:val="24"/>
                <w:szCs w:val="24"/>
              </w:rPr>
              <w:t>2</w:t>
            </w:r>
          </w:p>
        </w:tc>
      </w:tr>
    </w:tbl>
    <w:p w14:paraId="329F67D2" w14:textId="77777777" w:rsidR="008936AD" w:rsidRPr="00404D72" w:rsidRDefault="008936AD" w:rsidP="00404D72">
      <w:pPr>
        <w:spacing w:after="0"/>
        <w:jc w:val="both"/>
        <w:rPr>
          <w:rFonts w:eastAsia="Times New Roman"/>
          <w:spacing w:val="-2"/>
          <w:szCs w:val="24"/>
        </w:rPr>
      </w:pPr>
    </w:p>
    <w:p w14:paraId="227296C9" w14:textId="6B0B4892" w:rsidR="00F24326" w:rsidRPr="00404D72" w:rsidRDefault="00F24326" w:rsidP="00404D72">
      <w:pPr>
        <w:spacing w:after="0"/>
        <w:jc w:val="both"/>
        <w:rPr>
          <w:rFonts w:eastAsia="Times New Roman"/>
          <w:spacing w:val="-2"/>
          <w:szCs w:val="24"/>
        </w:rPr>
      </w:pPr>
      <w:r w:rsidRPr="00404D72">
        <w:rPr>
          <w:rFonts w:eastAsia="Times New Roman"/>
          <w:spacing w:val="-2"/>
          <w:szCs w:val="24"/>
        </w:rPr>
        <w:lastRenderedPageBreak/>
        <w:t>Penelitian</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554"/>
        <w:gridCol w:w="4124"/>
        <w:gridCol w:w="1843"/>
        <w:gridCol w:w="1417"/>
      </w:tblGrid>
      <w:tr w:rsidR="00CD60AE" w:rsidRPr="00404D72" w14:paraId="47F22BD8" w14:textId="77777777" w:rsidTr="00024088">
        <w:trPr>
          <w:trHeight w:val="282"/>
        </w:trPr>
        <w:tc>
          <w:tcPr>
            <w:tcW w:w="554" w:type="dxa"/>
            <w:shd w:val="clear" w:color="auto" w:fill="F1F1F1"/>
          </w:tcPr>
          <w:p w14:paraId="210F55AB" w14:textId="77777777" w:rsidR="00CD60AE" w:rsidRPr="00404D72" w:rsidRDefault="00CD60AE" w:rsidP="00404D72">
            <w:pPr>
              <w:pStyle w:val="TableParagraph"/>
              <w:spacing w:line="276" w:lineRule="auto"/>
              <w:ind w:left="108" w:right="101"/>
              <w:jc w:val="center"/>
              <w:rPr>
                <w:sz w:val="24"/>
                <w:szCs w:val="24"/>
              </w:rPr>
            </w:pPr>
            <w:r w:rsidRPr="00404D72">
              <w:rPr>
                <w:sz w:val="24"/>
                <w:szCs w:val="24"/>
              </w:rPr>
              <w:t>No</w:t>
            </w:r>
          </w:p>
        </w:tc>
        <w:tc>
          <w:tcPr>
            <w:tcW w:w="4124" w:type="dxa"/>
            <w:shd w:val="clear" w:color="auto" w:fill="F1F1F1"/>
          </w:tcPr>
          <w:p w14:paraId="645640E2" w14:textId="77777777" w:rsidR="00CD60AE" w:rsidRPr="00404D72" w:rsidRDefault="00CD60AE" w:rsidP="00404D72">
            <w:pPr>
              <w:pStyle w:val="TableParagraph"/>
              <w:spacing w:line="276" w:lineRule="auto"/>
              <w:ind w:left="1313"/>
              <w:jc w:val="both"/>
              <w:rPr>
                <w:sz w:val="24"/>
                <w:szCs w:val="24"/>
              </w:rPr>
            </w:pPr>
            <w:r w:rsidRPr="00404D72">
              <w:rPr>
                <w:sz w:val="24"/>
                <w:szCs w:val="24"/>
              </w:rPr>
              <w:t>Judul Penelitian</w:t>
            </w:r>
          </w:p>
        </w:tc>
        <w:tc>
          <w:tcPr>
            <w:tcW w:w="1843" w:type="dxa"/>
            <w:shd w:val="clear" w:color="auto" w:fill="F1F1F1"/>
          </w:tcPr>
          <w:p w14:paraId="5C040E0B" w14:textId="77777777" w:rsidR="00CD60AE" w:rsidRPr="00404D72" w:rsidRDefault="00CD60AE" w:rsidP="00404D72">
            <w:pPr>
              <w:pStyle w:val="TableParagraph"/>
              <w:spacing w:line="276" w:lineRule="auto"/>
              <w:ind w:left="128"/>
              <w:jc w:val="center"/>
              <w:rPr>
                <w:sz w:val="24"/>
                <w:szCs w:val="24"/>
              </w:rPr>
            </w:pPr>
            <w:r w:rsidRPr="00404D72">
              <w:rPr>
                <w:sz w:val="24"/>
                <w:szCs w:val="24"/>
              </w:rPr>
              <w:t>Penyandang Dana</w:t>
            </w:r>
          </w:p>
        </w:tc>
        <w:tc>
          <w:tcPr>
            <w:tcW w:w="1417" w:type="dxa"/>
            <w:shd w:val="clear" w:color="auto" w:fill="F1F1F1"/>
          </w:tcPr>
          <w:p w14:paraId="229BA413" w14:textId="77777777" w:rsidR="00CD60AE" w:rsidRPr="00404D72" w:rsidRDefault="00CD60AE" w:rsidP="00404D72">
            <w:pPr>
              <w:pStyle w:val="TableParagraph"/>
              <w:spacing w:line="276" w:lineRule="auto"/>
              <w:ind w:left="283"/>
              <w:jc w:val="center"/>
              <w:rPr>
                <w:sz w:val="24"/>
                <w:szCs w:val="24"/>
              </w:rPr>
            </w:pPr>
            <w:r w:rsidRPr="00404D72">
              <w:rPr>
                <w:sz w:val="24"/>
                <w:szCs w:val="24"/>
              </w:rPr>
              <w:t>Tahun</w:t>
            </w:r>
          </w:p>
        </w:tc>
      </w:tr>
      <w:tr w:rsidR="00CD60AE" w:rsidRPr="00404D72" w14:paraId="3057277E" w14:textId="77777777" w:rsidTr="00024088">
        <w:trPr>
          <w:trHeight w:val="285"/>
        </w:trPr>
        <w:tc>
          <w:tcPr>
            <w:tcW w:w="554" w:type="dxa"/>
          </w:tcPr>
          <w:p w14:paraId="3088C720" w14:textId="77777777" w:rsidR="00CD60AE" w:rsidRPr="00404D72" w:rsidRDefault="00CD60AE" w:rsidP="00404D72">
            <w:pPr>
              <w:pStyle w:val="TableParagraph"/>
              <w:spacing w:line="276" w:lineRule="auto"/>
              <w:ind w:left="7"/>
              <w:jc w:val="center"/>
              <w:rPr>
                <w:sz w:val="24"/>
                <w:szCs w:val="24"/>
              </w:rPr>
            </w:pPr>
            <w:r w:rsidRPr="00404D72">
              <w:rPr>
                <w:sz w:val="24"/>
                <w:szCs w:val="24"/>
              </w:rPr>
              <w:t>1</w:t>
            </w:r>
          </w:p>
        </w:tc>
        <w:tc>
          <w:tcPr>
            <w:tcW w:w="4124" w:type="dxa"/>
          </w:tcPr>
          <w:p w14:paraId="0A4BDF4F" w14:textId="1BD69432" w:rsidR="00CD60AE" w:rsidRPr="00404D72" w:rsidRDefault="007D3607" w:rsidP="00404D72">
            <w:pPr>
              <w:pStyle w:val="TableParagraph"/>
              <w:spacing w:line="276" w:lineRule="auto"/>
              <w:jc w:val="center"/>
              <w:rPr>
                <w:sz w:val="24"/>
                <w:szCs w:val="24"/>
              </w:rPr>
            </w:pPr>
            <w:r w:rsidRPr="00404D72">
              <w:rPr>
                <w:sz w:val="24"/>
                <w:szCs w:val="24"/>
              </w:rPr>
              <w:t>Uji In Vitro Low Electric Fields Tumor  Treatment (LEFTT) sebagai modalitas terapi kanker berbasis potensial listrik direct current (dc)</w:t>
            </w:r>
          </w:p>
        </w:tc>
        <w:tc>
          <w:tcPr>
            <w:tcW w:w="1843" w:type="dxa"/>
          </w:tcPr>
          <w:p w14:paraId="7EF88D37" w14:textId="685DF3BA" w:rsidR="00DA4A0E" w:rsidRPr="00404D72" w:rsidRDefault="00DA4A0E" w:rsidP="00404D72">
            <w:pPr>
              <w:pStyle w:val="TeksIsi"/>
              <w:spacing w:after="0"/>
              <w:jc w:val="center"/>
              <w:rPr>
                <w:szCs w:val="24"/>
              </w:rPr>
            </w:pPr>
            <w:r w:rsidRPr="00404D72">
              <w:rPr>
                <w:szCs w:val="24"/>
              </w:rPr>
              <w:t>Penellitian Terapan Unggulan Klaster Riset-Publikasi Percepatan Ke Guru Besar</w:t>
            </w:r>
          </w:p>
          <w:p w14:paraId="1BC29485" w14:textId="204E6102" w:rsidR="00CD60AE" w:rsidRPr="00404D72" w:rsidRDefault="00DA4A0E" w:rsidP="00404D72">
            <w:pPr>
              <w:pStyle w:val="TableParagraph"/>
              <w:spacing w:line="276" w:lineRule="auto"/>
              <w:jc w:val="center"/>
              <w:rPr>
                <w:sz w:val="24"/>
                <w:szCs w:val="24"/>
              </w:rPr>
            </w:pPr>
            <w:r w:rsidRPr="00404D72">
              <w:rPr>
                <w:sz w:val="24"/>
                <w:szCs w:val="24"/>
              </w:rPr>
              <w:t>(PTU-KRP2GB-Unand)</w:t>
            </w:r>
          </w:p>
        </w:tc>
        <w:tc>
          <w:tcPr>
            <w:tcW w:w="1417" w:type="dxa"/>
          </w:tcPr>
          <w:p w14:paraId="12C87C59" w14:textId="1FF8D93F" w:rsidR="00CD60AE" w:rsidRPr="00404D72" w:rsidRDefault="00DA4A0E" w:rsidP="00404D72">
            <w:pPr>
              <w:pStyle w:val="TableParagraph"/>
              <w:spacing w:line="276" w:lineRule="auto"/>
              <w:jc w:val="center"/>
              <w:rPr>
                <w:sz w:val="24"/>
                <w:szCs w:val="24"/>
              </w:rPr>
            </w:pPr>
            <w:r w:rsidRPr="00404D72">
              <w:rPr>
                <w:sz w:val="24"/>
                <w:szCs w:val="24"/>
              </w:rPr>
              <w:t>2021</w:t>
            </w:r>
          </w:p>
        </w:tc>
      </w:tr>
      <w:tr w:rsidR="00CD60AE" w:rsidRPr="00404D72" w14:paraId="31F6D790" w14:textId="77777777" w:rsidTr="00024088">
        <w:trPr>
          <w:trHeight w:val="285"/>
        </w:trPr>
        <w:tc>
          <w:tcPr>
            <w:tcW w:w="554" w:type="dxa"/>
            <w:shd w:val="clear" w:color="auto" w:fill="F1F1F1"/>
          </w:tcPr>
          <w:p w14:paraId="1A92D95A" w14:textId="77777777" w:rsidR="00CD60AE" w:rsidRPr="00404D72" w:rsidRDefault="00CD60AE" w:rsidP="00404D72">
            <w:pPr>
              <w:pStyle w:val="TableParagraph"/>
              <w:spacing w:line="276" w:lineRule="auto"/>
              <w:ind w:left="7"/>
              <w:jc w:val="center"/>
              <w:rPr>
                <w:sz w:val="24"/>
                <w:szCs w:val="24"/>
              </w:rPr>
            </w:pPr>
            <w:r w:rsidRPr="00404D72">
              <w:rPr>
                <w:sz w:val="24"/>
                <w:szCs w:val="24"/>
              </w:rPr>
              <w:t>2</w:t>
            </w:r>
          </w:p>
        </w:tc>
        <w:tc>
          <w:tcPr>
            <w:tcW w:w="4124" w:type="dxa"/>
            <w:shd w:val="clear" w:color="auto" w:fill="F1F1F1"/>
          </w:tcPr>
          <w:p w14:paraId="2FEA1C28" w14:textId="77777777" w:rsidR="00F9762C" w:rsidRPr="00404D72" w:rsidRDefault="00F9762C" w:rsidP="00404D72">
            <w:pPr>
              <w:pStyle w:val="TeksIsi"/>
              <w:spacing w:after="0"/>
              <w:jc w:val="center"/>
              <w:rPr>
                <w:szCs w:val="24"/>
              </w:rPr>
            </w:pPr>
            <w:r w:rsidRPr="00404D72">
              <w:rPr>
                <w:szCs w:val="24"/>
              </w:rPr>
              <w:t>Implementasi Authentic Task pada Web Base Learning Enviroment (WBLE) Untuk Meningkatkan Kualitas</w:t>
            </w:r>
          </w:p>
          <w:p w14:paraId="0EA91D9A" w14:textId="4346F995" w:rsidR="00CD60AE" w:rsidRPr="00404D72" w:rsidRDefault="00F9762C" w:rsidP="00404D72">
            <w:pPr>
              <w:pStyle w:val="TableParagraph"/>
              <w:spacing w:line="276" w:lineRule="auto"/>
              <w:jc w:val="center"/>
              <w:rPr>
                <w:sz w:val="24"/>
                <w:szCs w:val="24"/>
              </w:rPr>
            </w:pPr>
            <w:r w:rsidRPr="00404D72">
              <w:rPr>
                <w:sz w:val="24"/>
                <w:szCs w:val="24"/>
              </w:rPr>
              <w:t>Interaksi dan Kompetensi Abad 21 Siswa Sekolah Dasar</w:t>
            </w:r>
          </w:p>
        </w:tc>
        <w:tc>
          <w:tcPr>
            <w:tcW w:w="1843" w:type="dxa"/>
            <w:shd w:val="clear" w:color="auto" w:fill="F1F1F1"/>
          </w:tcPr>
          <w:p w14:paraId="08E15080" w14:textId="5EE8D39C" w:rsidR="00CD60AE" w:rsidRPr="00404D72" w:rsidRDefault="0031423D" w:rsidP="00404D72">
            <w:pPr>
              <w:pStyle w:val="TableParagraph"/>
              <w:spacing w:line="276" w:lineRule="auto"/>
              <w:jc w:val="center"/>
              <w:rPr>
                <w:sz w:val="24"/>
                <w:szCs w:val="24"/>
              </w:rPr>
            </w:pPr>
            <w:r w:rsidRPr="00404D72">
              <w:rPr>
                <w:sz w:val="24"/>
                <w:szCs w:val="24"/>
              </w:rPr>
              <w:t>RKI – Skema A</w:t>
            </w:r>
          </w:p>
        </w:tc>
        <w:tc>
          <w:tcPr>
            <w:tcW w:w="1417" w:type="dxa"/>
            <w:shd w:val="clear" w:color="auto" w:fill="F1F1F1"/>
          </w:tcPr>
          <w:p w14:paraId="46D9F0C7" w14:textId="10392D3B" w:rsidR="00CD60AE" w:rsidRPr="00404D72" w:rsidRDefault="0092371B" w:rsidP="00404D72">
            <w:pPr>
              <w:pStyle w:val="TableParagraph"/>
              <w:spacing w:line="276" w:lineRule="auto"/>
              <w:jc w:val="center"/>
              <w:rPr>
                <w:sz w:val="24"/>
                <w:szCs w:val="24"/>
              </w:rPr>
            </w:pPr>
            <w:r w:rsidRPr="00404D72">
              <w:rPr>
                <w:sz w:val="24"/>
                <w:szCs w:val="24"/>
              </w:rPr>
              <w:t>2022</w:t>
            </w:r>
          </w:p>
        </w:tc>
      </w:tr>
      <w:tr w:rsidR="00CA5D2C" w:rsidRPr="00404D72" w14:paraId="694FA722" w14:textId="77777777" w:rsidTr="00024088">
        <w:trPr>
          <w:trHeight w:val="285"/>
        </w:trPr>
        <w:tc>
          <w:tcPr>
            <w:tcW w:w="554" w:type="dxa"/>
            <w:shd w:val="clear" w:color="auto" w:fill="F1F1F1"/>
          </w:tcPr>
          <w:p w14:paraId="65B87DE9" w14:textId="77777777" w:rsidR="00CA5D2C" w:rsidRPr="00404D72" w:rsidRDefault="00CA5D2C" w:rsidP="00404D72">
            <w:pPr>
              <w:pStyle w:val="TableParagraph"/>
              <w:spacing w:line="276" w:lineRule="auto"/>
              <w:ind w:left="7"/>
              <w:jc w:val="center"/>
              <w:rPr>
                <w:sz w:val="24"/>
                <w:szCs w:val="24"/>
                <w:lang w:val="id-ID"/>
              </w:rPr>
            </w:pPr>
            <w:r w:rsidRPr="00404D72">
              <w:rPr>
                <w:sz w:val="24"/>
                <w:szCs w:val="24"/>
                <w:lang w:val="id-ID"/>
              </w:rPr>
              <w:t>3</w:t>
            </w:r>
          </w:p>
        </w:tc>
        <w:tc>
          <w:tcPr>
            <w:tcW w:w="4124" w:type="dxa"/>
            <w:shd w:val="clear" w:color="auto" w:fill="F1F1F1"/>
          </w:tcPr>
          <w:p w14:paraId="0164CD01" w14:textId="77777777" w:rsidR="00C26E20" w:rsidRPr="00404D72" w:rsidRDefault="00C26E20" w:rsidP="00404D72">
            <w:pPr>
              <w:pStyle w:val="TeksIsi"/>
              <w:spacing w:after="0"/>
              <w:jc w:val="center"/>
              <w:rPr>
                <w:szCs w:val="24"/>
              </w:rPr>
            </w:pPr>
            <w:r w:rsidRPr="00404D72">
              <w:rPr>
                <w:szCs w:val="24"/>
              </w:rPr>
              <w:t>Verifikasi Dosimetri pada</w:t>
            </w:r>
          </w:p>
          <w:p w14:paraId="71C3423C" w14:textId="13194F52" w:rsidR="00CA5D2C" w:rsidRPr="00404D72" w:rsidRDefault="00C26E20" w:rsidP="00404D72">
            <w:pPr>
              <w:pStyle w:val="TableParagraph"/>
              <w:spacing w:line="276" w:lineRule="auto"/>
              <w:jc w:val="center"/>
              <w:rPr>
                <w:sz w:val="24"/>
                <w:szCs w:val="24"/>
              </w:rPr>
            </w:pPr>
            <w:r w:rsidRPr="00404D72">
              <w:rPr>
                <w:sz w:val="24"/>
                <w:szCs w:val="24"/>
              </w:rPr>
              <w:t>Treatment Planning System (Tps) Eclipse Berdasarkan Variasi Collimator</w:t>
            </w:r>
          </w:p>
        </w:tc>
        <w:tc>
          <w:tcPr>
            <w:tcW w:w="1843" w:type="dxa"/>
            <w:shd w:val="clear" w:color="auto" w:fill="F1F1F1"/>
          </w:tcPr>
          <w:p w14:paraId="6AD0FBE5" w14:textId="2FA0E5CE" w:rsidR="00CA5D2C" w:rsidRPr="00404D72" w:rsidRDefault="0053129E" w:rsidP="00404D72">
            <w:pPr>
              <w:pStyle w:val="TableParagraph"/>
              <w:spacing w:line="276" w:lineRule="auto"/>
              <w:jc w:val="center"/>
              <w:rPr>
                <w:sz w:val="24"/>
                <w:szCs w:val="24"/>
              </w:rPr>
            </w:pPr>
            <w:r w:rsidRPr="00404D72">
              <w:rPr>
                <w:sz w:val="24"/>
                <w:szCs w:val="24"/>
              </w:rPr>
              <w:t xml:space="preserve">RT </w:t>
            </w:r>
            <w:r w:rsidR="00380710" w:rsidRPr="00404D72">
              <w:rPr>
                <w:sz w:val="24"/>
                <w:szCs w:val="24"/>
              </w:rPr>
              <w:t>–</w:t>
            </w:r>
            <w:r w:rsidRPr="00404D72">
              <w:rPr>
                <w:sz w:val="24"/>
                <w:szCs w:val="24"/>
              </w:rPr>
              <w:t xml:space="preserve"> MIPA</w:t>
            </w:r>
          </w:p>
        </w:tc>
        <w:tc>
          <w:tcPr>
            <w:tcW w:w="1417" w:type="dxa"/>
            <w:shd w:val="clear" w:color="auto" w:fill="F1F1F1"/>
          </w:tcPr>
          <w:p w14:paraId="6E5C6305" w14:textId="666C5AF3" w:rsidR="00CA5D2C" w:rsidRPr="00404D72" w:rsidRDefault="0092371B" w:rsidP="00404D72">
            <w:pPr>
              <w:pStyle w:val="TableParagraph"/>
              <w:spacing w:line="276" w:lineRule="auto"/>
              <w:jc w:val="center"/>
              <w:rPr>
                <w:sz w:val="24"/>
                <w:szCs w:val="24"/>
              </w:rPr>
            </w:pPr>
            <w:r w:rsidRPr="00404D72">
              <w:rPr>
                <w:sz w:val="24"/>
                <w:szCs w:val="24"/>
              </w:rPr>
              <w:t>2022</w:t>
            </w:r>
          </w:p>
        </w:tc>
      </w:tr>
      <w:tr w:rsidR="00CA5D2C" w:rsidRPr="00404D72" w14:paraId="22E77FD7" w14:textId="77777777" w:rsidTr="00024088">
        <w:trPr>
          <w:trHeight w:val="285"/>
        </w:trPr>
        <w:tc>
          <w:tcPr>
            <w:tcW w:w="554" w:type="dxa"/>
            <w:shd w:val="clear" w:color="auto" w:fill="F1F1F1"/>
          </w:tcPr>
          <w:p w14:paraId="2FCBA7FB" w14:textId="1E0342E4" w:rsidR="00CA5D2C" w:rsidRPr="00404D72" w:rsidRDefault="008F4311" w:rsidP="00404D72">
            <w:pPr>
              <w:pStyle w:val="TableParagraph"/>
              <w:spacing w:line="276" w:lineRule="auto"/>
              <w:ind w:left="7"/>
              <w:jc w:val="center"/>
              <w:rPr>
                <w:sz w:val="24"/>
                <w:szCs w:val="24"/>
                <w:lang w:val="id-ID"/>
              </w:rPr>
            </w:pPr>
            <w:r w:rsidRPr="00404D72">
              <w:rPr>
                <w:sz w:val="24"/>
                <w:szCs w:val="24"/>
                <w:lang w:val="id-ID"/>
              </w:rPr>
              <w:t>4</w:t>
            </w:r>
          </w:p>
        </w:tc>
        <w:tc>
          <w:tcPr>
            <w:tcW w:w="4124" w:type="dxa"/>
            <w:shd w:val="clear" w:color="auto" w:fill="F1F1F1"/>
          </w:tcPr>
          <w:p w14:paraId="32F81FDA" w14:textId="6DA0AF67" w:rsidR="00CA5D2C" w:rsidRPr="00404D72" w:rsidRDefault="00532926" w:rsidP="00404D72">
            <w:pPr>
              <w:pStyle w:val="TableParagraph"/>
              <w:spacing w:line="276" w:lineRule="auto"/>
              <w:jc w:val="center"/>
              <w:rPr>
                <w:sz w:val="24"/>
                <w:szCs w:val="24"/>
              </w:rPr>
            </w:pPr>
            <w:r w:rsidRPr="00404D72">
              <w:rPr>
                <w:sz w:val="24"/>
                <w:szCs w:val="24"/>
              </w:rPr>
              <w:t>UJI IN VITRO Setelah 24 Jam Pemberian Low Electric Field Tumor Treatment direct current (LEFTTdc) pada viabilitas Sel HeLa</w:t>
            </w:r>
          </w:p>
        </w:tc>
        <w:tc>
          <w:tcPr>
            <w:tcW w:w="1843" w:type="dxa"/>
            <w:shd w:val="clear" w:color="auto" w:fill="F1F1F1"/>
          </w:tcPr>
          <w:p w14:paraId="73EAB599" w14:textId="123EEAE9" w:rsidR="00CA5D2C" w:rsidRPr="00404D72" w:rsidRDefault="00A82448" w:rsidP="00404D72">
            <w:pPr>
              <w:pStyle w:val="TableParagraph"/>
              <w:spacing w:line="276" w:lineRule="auto"/>
              <w:jc w:val="center"/>
              <w:rPr>
                <w:sz w:val="24"/>
                <w:szCs w:val="24"/>
              </w:rPr>
            </w:pPr>
            <w:r w:rsidRPr="00404D72">
              <w:rPr>
                <w:sz w:val="24"/>
                <w:szCs w:val="24"/>
              </w:rPr>
              <w:t>RPT -  UNAND</w:t>
            </w:r>
          </w:p>
        </w:tc>
        <w:tc>
          <w:tcPr>
            <w:tcW w:w="1417" w:type="dxa"/>
            <w:shd w:val="clear" w:color="auto" w:fill="F1F1F1"/>
          </w:tcPr>
          <w:p w14:paraId="0E45B2C2" w14:textId="2F9FE3F7" w:rsidR="00CA5D2C" w:rsidRPr="00404D72" w:rsidRDefault="0092371B" w:rsidP="00404D72">
            <w:pPr>
              <w:pStyle w:val="TableParagraph"/>
              <w:spacing w:line="276" w:lineRule="auto"/>
              <w:jc w:val="center"/>
              <w:rPr>
                <w:sz w:val="24"/>
                <w:szCs w:val="24"/>
              </w:rPr>
            </w:pPr>
            <w:r w:rsidRPr="00404D72">
              <w:rPr>
                <w:sz w:val="24"/>
                <w:szCs w:val="24"/>
              </w:rPr>
              <w:t>2022</w:t>
            </w:r>
          </w:p>
        </w:tc>
      </w:tr>
      <w:tr w:rsidR="00CA5D2C" w:rsidRPr="00404D72" w14:paraId="245D3210" w14:textId="77777777" w:rsidTr="00024088">
        <w:trPr>
          <w:trHeight w:val="285"/>
        </w:trPr>
        <w:tc>
          <w:tcPr>
            <w:tcW w:w="554" w:type="dxa"/>
            <w:shd w:val="clear" w:color="auto" w:fill="F1F1F1"/>
          </w:tcPr>
          <w:p w14:paraId="262019E6" w14:textId="7E29DCF2" w:rsidR="00CA5D2C" w:rsidRPr="00404D72" w:rsidRDefault="008F4311" w:rsidP="00404D72">
            <w:pPr>
              <w:pStyle w:val="TableParagraph"/>
              <w:spacing w:line="276" w:lineRule="auto"/>
              <w:ind w:left="7"/>
              <w:jc w:val="center"/>
              <w:rPr>
                <w:sz w:val="24"/>
                <w:szCs w:val="24"/>
                <w:lang w:val="id-ID"/>
              </w:rPr>
            </w:pPr>
            <w:r w:rsidRPr="00404D72">
              <w:rPr>
                <w:sz w:val="24"/>
                <w:szCs w:val="24"/>
                <w:lang w:val="id-ID"/>
              </w:rPr>
              <w:t>5</w:t>
            </w:r>
          </w:p>
        </w:tc>
        <w:tc>
          <w:tcPr>
            <w:tcW w:w="4124" w:type="dxa"/>
            <w:shd w:val="clear" w:color="auto" w:fill="F1F1F1"/>
          </w:tcPr>
          <w:p w14:paraId="5D4B2C16" w14:textId="77777777" w:rsidR="00296E4C" w:rsidRPr="00404D72" w:rsidRDefault="00296E4C" w:rsidP="00404D72">
            <w:pPr>
              <w:pStyle w:val="TeksIsi"/>
              <w:spacing w:after="0"/>
              <w:jc w:val="center"/>
              <w:rPr>
                <w:szCs w:val="24"/>
              </w:rPr>
            </w:pPr>
            <w:r w:rsidRPr="00404D72">
              <w:rPr>
                <w:szCs w:val="24"/>
              </w:rPr>
              <w:t>Analisis Dosis Serap Bolus Berbahan Campuran Beeswax</w:t>
            </w:r>
          </w:p>
          <w:p w14:paraId="388E4846" w14:textId="27E73A09" w:rsidR="00CA5D2C" w:rsidRPr="00404D72" w:rsidRDefault="00296E4C" w:rsidP="00404D72">
            <w:pPr>
              <w:pStyle w:val="TableParagraph"/>
              <w:spacing w:line="276" w:lineRule="auto"/>
              <w:jc w:val="center"/>
              <w:rPr>
                <w:sz w:val="24"/>
                <w:szCs w:val="24"/>
              </w:rPr>
            </w:pPr>
            <w:r w:rsidRPr="00404D72">
              <w:rPr>
                <w:sz w:val="24"/>
                <w:szCs w:val="24"/>
              </w:rPr>
              <w:t>dan Petroleum Jelly Pada Linac Di Rumah Sakit Universitas Andalas</w:t>
            </w:r>
          </w:p>
        </w:tc>
        <w:tc>
          <w:tcPr>
            <w:tcW w:w="1843" w:type="dxa"/>
            <w:shd w:val="clear" w:color="auto" w:fill="F1F1F1"/>
          </w:tcPr>
          <w:p w14:paraId="4577765A" w14:textId="562FC382" w:rsidR="00CA5D2C" w:rsidRPr="00404D72" w:rsidRDefault="0092371B" w:rsidP="00404D72">
            <w:pPr>
              <w:pStyle w:val="TableParagraph"/>
              <w:spacing w:line="276" w:lineRule="auto"/>
              <w:jc w:val="center"/>
              <w:rPr>
                <w:sz w:val="24"/>
                <w:szCs w:val="24"/>
              </w:rPr>
            </w:pPr>
            <w:r w:rsidRPr="00404D72">
              <w:rPr>
                <w:sz w:val="24"/>
                <w:szCs w:val="24"/>
              </w:rPr>
              <w:t xml:space="preserve">RDP </w:t>
            </w:r>
            <w:r w:rsidR="00380710" w:rsidRPr="00404D72">
              <w:rPr>
                <w:sz w:val="24"/>
                <w:szCs w:val="24"/>
              </w:rPr>
              <w:t>–</w:t>
            </w:r>
            <w:r w:rsidRPr="00404D72">
              <w:rPr>
                <w:sz w:val="24"/>
                <w:szCs w:val="24"/>
              </w:rPr>
              <w:t xml:space="preserve"> MIPA</w:t>
            </w:r>
          </w:p>
        </w:tc>
        <w:tc>
          <w:tcPr>
            <w:tcW w:w="1417" w:type="dxa"/>
            <w:shd w:val="clear" w:color="auto" w:fill="F1F1F1"/>
          </w:tcPr>
          <w:p w14:paraId="13043B22" w14:textId="15C90B7D" w:rsidR="00CA5D2C" w:rsidRPr="00404D72" w:rsidRDefault="0092371B" w:rsidP="00404D72">
            <w:pPr>
              <w:pStyle w:val="TableParagraph"/>
              <w:spacing w:line="276" w:lineRule="auto"/>
              <w:jc w:val="center"/>
              <w:rPr>
                <w:sz w:val="24"/>
                <w:szCs w:val="24"/>
              </w:rPr>
            </w:pPr>
            <w:r w:rsidRPr="00404D72">
              <w:rPr>
                <w:sz w:val="24"/>
                <w:szCs w:val="24"/>
              </w:rPr>
              <w:t>2022</w:t>
            </w:r>
          </w:p>
        </w:tc>
      </w:tr>
      <w:tr w:rsidR="008F4311" w:rsidRPr="00404D72" w14:paraId="105DF04B" w14:textId="77777777" w:rsidTr="00024088">
        <w:trPr>
          <w:trHeight w:val="285"/>
        </w:trPr>
        <w:tc>
          <w:tcPr>
            <w:tcW w:w="554" w:type="dxa"/>
            <w:shd w:val="clear" w:color="auto" w:fill="F1F1F1"/>
          </w:tcPr>
          <w:p w14:paraId="5E436AC4" w14:textId="7ED826A3" w:rsidR="008F4311" w:rsidRPr="00404D72" w:rsidRDefault="008F4311" w:rsidP="00404D72">
            <w:pPr>
              <w:pStyle w:val="TableParagraph"/>
              <w:spacing w:line="276" w:lineRule="auto"/>
              <w:ind w:left="7"/>
              <w:jc w:val="center"/>
              <w:rPr>
                <w:sz w:val="24"/>
                <w:szCs w:val="24"/>
                <w:lang w:val="id-ID"/>
              </w:rPr>
            </w:pPr>
            <w:r w:rsidRPr="00404D72">
              <w:rPr>
                <w:sz w:val="24"/>
                <w:szCs w:val="24"/>
                <w:lang w:val="id-ID"/>
              </w:rPr>
              <w:t>6</w:t>
            </w:r>
          </w:p>
        </w:tc>
        <w:tc>
          <w:tcPr>
            <w:tcW w:w="4124" w:type="dxa"/>
            <w:shd w:val="clear" w:color="auto" w:fill="F1F1F1"/>
          </w:tcPr>
          <w:p w14:paraId="5B63BD10" w14:textId="16F73DB9" w:rsidR="008F4311" w:rsidRPr="00404D72" w:rsidRDefault="004C6B78" w:rsidP="00404D72">
            <w:pPr>
              <w:pStyle w:val="TableParagraph"/>
              <w:spacing w:line="276" w:lineRule="auto"/>
              <w:jc w:val="center"/>
              <w:rPr>
                <w:sz w:val="24"/>
                <w:szCs w:val="24"/>
              </w:rPr>
            </w:pPr>
            <w:r w:rsidRPr="00404D72">
              <w:rPr>
                <w:sz w:val="24"/>
                <w:szCs w:val="24"/>
              </w:rPr>
              <w:t>Potensi Tamanu (Calophyllum inophyllum L.) SebagaI Inhibitor SARS-CoV-2 Menggunakan Molecular Docking dan Simulasi Molecular Dynamic</w:t>
            </w:r>
          </w:p>
        </w:tc>
        <w:tc>
          <w:tcPr>
            <w:tcW w:w="1843" w:type="dxa"/>
            <w:shd w:val="clear" w:color="auto" w:fill="F1F1F1"/>
          </w:tcPr>
          <w:p w14:paraId="1C59032E" w14:textId="51B48837" w:rsidR="008F4311" w:rsidRPr="00404D72" w:rsidRDefault="009513C4" w:rsidP="00404D72">
            <w:pPr>
              <w:pStyle w:val="TableParagraph"/>
              <w:spacing w:line="276" w:lineRule="auto"/>
              <w:jc w:val="center"/>
              <w:rPr>
                <w:sz w:val="24"/>
                <w:szCs w:val="24"/>
              </w:rPr>
            </w:pPr>
            <w:r w:rsidRPr="00404D72">
              <w:rPr>
                <w:sz w:val="24"/>
                <w:szCs w:val="24"/>
              </w:rPr>
              <w:t>DRTPM</w:t>
            </w:r>
          </w:p>
        </w:tc>
        <w:tc>
          <w:tcPr>
            <w:tcW w:w="1417" w:type="dxa"/>
            <w:shd w:val="clear" w:color="auto" w:fill="F1F1F1"/>
          </w:tcPr>
          <w:p w14:paraId="1DDBB290" w14:textId="3ABFC4D8" w:rsidR="008F4311" w:rsidRPr="00404D72" w:rsidRDefault="0092371B" w:rsidP="00404D72">
            <w:pPr>
              <w:pStyle w:val="TableParagraph"/>
              <w:spacing w:line="276" w:lineRule="auto"/>
              <w:jc w:val="center"/>
              <w:rPr>
                <w:sz w:val="24"/>
                <w:szCs w:val="24"/>
              </w:rPr>
            </w:pPr>
            <w:r w:rsidRPr="00404D72">
              <w:rPr>
                <w:sz w:val="24"/>
                <w:szCs w:val="24"/>
              </w:rPr>
              <w:t>2024</w:t>
            </w:r>
          </w:p>
        </w:tc>
      </w:tr>
      <w:tr w:rsidR="008F4311" w:rsidRPr="00404D72" w14:paraId="3410C850" w14:textId="77777777" w:rsidTr="00024088">
        <w:trPr>
          <w:trHeight w:val="285"/>
        </w:trPr>
        <w:tc>
          <w:tcPr>
            <w:tcW w:w="554" w:type="dxa"/>
            <w:shd w:val="clear" w:color="auto" w:fill="F1F1F1"/>
          </w:tcPr>
          <w:p w14:paraId="40BAB16A" w14:textId="454F40AA" w:rsidR="008F4311" w:rsidRPr="00404D72" w:rsidRDefault="008F4311" w:rsidP="00404D72">
            <w:pPr>
              <w:pStyle w:val="TableParagraph"/>
              <w:spacing w:line="276" w:lineRule="auto"/>
              <w:ind w:left="7"/>
              <w:jc w:val="center"/>
              <w:rPr>
                <w:sz w:val="24"/>
                <w:szCs w:val="24"/>
                <w:lang w:val="id-ID"/>
              </w:rPr>
            </w:pPr>
            <w:r w:rsidRPr="00404D72">
              <w:rPr>
                <w:sz w:val="24"/>
                <w:szCs w:val="24"/>
                <w:lang w:val="id-ID"/>
              </w:rPr>
              <w:t>7</w:t>
            </w:r>
          </w:p>
        </w:tc>
        <w:tc>
          <w:tcPr>
            <w:tcW w:w="4124" w:type="dxa"/>
            <w:shd w:val="clear" w:color="auto" w:fill="F1F1F1"/>
          </w:tcPr>
          <w:p w14:paraId="55351170" w14:textId="3BFFC065" w:rsidR="008F4311" w:rsidRPr="00404D72" w:rsidRDefault="004C6B78" w:rsidP="00404D72">
            <w:pPr>
              <w:pStyle w:val="TableParagraph"/>
              <w:spacing w:line="276" w:lineRule="auto"/>
              <w:jc w:val="center"/>
              <w:rPr>
                <w:sz w:val="24"/>
                <w:szCs w:val="24"/>
              </w:rPr>
            </w:pPr>
            <w:r w:rsidRPr="00404D72">
              <w:rPr>
                <w:sz w:val="24"/>
                <w:szCs w:val="24"/>
              </w:rPr>
              <w:t>Modifikasi Perhitungan Kesalahan Sistematis dan Acak untuk Mendapatkan Margin PTV. Studi Kasus kanker Payudara, Nasofaring dan Serviks,</w:t>
            </w:r>
          </w:p>
        </w:tc>
        <w:tc>
          <w:tcPr>
            <w:tcW w:w="1843" w:type="dxa"/>
            <w:shd w:val="clear" w:color="auto" w:fill="F1F1F1"/>
          </w:tcPr>
          <w:p w14:paraId="6FEADF09" w14:textId="425FD6F1" w:rsidR="008F4311" w:rsidRPr="00404D72" w:rsidRDefault="00BC68D9" w:rsidP="00404D72">
            <w:pPr>
              <w:pStyle w:val="TableParagraph"/>
              <w:spacing w:line="276" w:lineRule="auto"/>
              <w:jc w:val="center"/>
              <w:rPr>
                <w:sz w:val="24"/>
                <w:szCs w:val="24"/>
              </w:rPr>
            </w:pPr>
            <w:r w:rsidRPr="00404D72">
              <w:rPr>
                <w:sz w:val="24"/>
                <w:szCs w:val="24"/>
              </w:rPr>
              <w:t>DRTPM</w:t>
            </w:r>
          </w:p>
        </w:tc>
        <w:tc>
          <w:tcPr>
            <w:tcW w:w="1417" w:type="dxa"/>
            <w:shd w:val="clear" w:color="auto" w:fill="F1F1F1"/>
          </w:tcPr>
          <w:p w14:paraId="207B44F2" w14:textId="1EEBB8A0" w:rsidR="008F4311" w:rsidRPr="00404D72" w:rsidRDefault="0092371B" w:rsidP="00404D72">
            <w:pPr>
              <w:pStyle w:val="TableParagraph"/>
              <w:spacing w:line="276" w:lineRule="auto"/>
              <w:jc w:val="center"/>
              <w:rPr>
                <w:sz w:val="24"/>
                <w:szCs w:val="24"/>
              </w:rPr>
            </w:pPr>
            <w:r w:rsidRPr="00404D72">
              <w:rPr>
                <w:sz w:val="24"/>
                <w:szCs w:val="24"/>
              </w:rPr>
              <w:t>2024</w:t>
            </w:r>
          </w:p>
        </w:tc>
      </w:tr>
    </w:tbl>
    <w:p w14:paraId="1A24C4AE" w14:textId="77777777" w:rsidR="00B0288F" w:rsidRPr="00404D72" w:rsidRDefault="00B0288F" w:rsidP="00404D72">
      <w:pPr>
        <w:spacing w:after="0"/>
        <w:jc w:val="both"/>
        <w:rPr>
          <w:szCs w:val="24"/>
        </w:rPr>
      </w:pPr>
    </w:p>
    <w:p w14:paraId="5973DC1E" w14:textId="22F4887C" w:rsidR="00F24326" w:rsidRPr="00404D72" w:rsidRDefault="00F24326" w:rsidP="00404D72">
      <w:pPr>
        <w:spacing w:after="0"/>
        <w:jc w:val="both"/>
        <w:rPr>
          <w:bCs w:val="0"/>
          <w:color w:val="231F20"/>
          <w:szCs w:val="24"/>
          <w:lang w:eastAsia="en-GB"/>
        </w:rPr>
      </w:pPr>
      <w:r w:rsidRPr="00404D72">
        <w:rPr>
          <w:szCs w:val="24"/>
        </w:rPr>
        <w:t>Pengabdian Kepada Masyarakat</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571"/>
        <w:gridCol w:w="4107"/>
        <w:gridCol w:w="1843"/>
        <w:gridCol w:w="1417"/>
      </w:tblGrid>
      <w:tr w:rsidR="00CD60AE" w:rsidRPr="00404D72" w14:paraId="2A9644AA" w14:textId="77777777" w:rsidTr="00121B5E">
        <w:trPr>
          <w:trHeight w:val="282"/>
        </w:trPr>
        <w:tc>
          <w:tcPr>
            <w:tcW w:w="571" w:type="dxa"/>
            <w:shd w:val="clear" w:color="auto" w:fill="F1F1F1"/>
          </w:tcPr>
          <w:p w14:paraId="4CD05A04" w14:textId="77777777" w:rsidR="00CD60AE" w:rsidRPr="00404D72" w:rsidRDefault="00CD60AE" w:rsidP="00404D72">
            <w:pPr>
              <w:pStyle w:val="TableParagraph"/>
              <w:spacing w:line="276" w:lineRule="auto"/>
              <w:ind w:left="115" w:right="111"/>
              <w:jc w:val="center"/>
              <w:rPr>
                <w:sz w:val="24"/>
                <w:szCs w:val="24"/>
              </w:rPr>
            </w:pPr>
            <w:r w:rsidRPr="00404D72">
              <w:rPr>
                <w:sz w:val="24"/>
                <w:szCs w:val="24"/>
              </w:rPr>
              <w:t>No</w:t>
            </w:r>
          </w:p>
        </w:tc>
        <w:tc>
          <w:tcPr>
            <w:tcW w:w="4107" w:type="dxa"/>
            <w:shd w:val="clear" w:color="auto" w:fill="F1F1F1"/>
          </w:tcPr>
          <w:p w14:paraId="701A339A" w14:textId="77777777" w:rsidR="00CD60AE" w:rsidRPr="00404D72" w:rsidRDefault="00CD60AE" w:rsidP="00404D72">
            <w:pPr>
              <w:pStyle w:val="TableParagraph"/>
              <w:spacing w:line="276" w:lineRule="auto"/>
              <w:ind w:left="266"/>
              <w:jc w:val="center"/>
              <w:rPr>
                <w:sz w:val="24"/>
                <w:szCs w:val="24"/>
              </w:rPr>
            </w:pPr>
            <w:r w:rsidRPr="00404D72">
              <w:rPr>
                <w:sz w:val="24"/>
                <w:szCs w:val="24"/>
              </w:rPr>
              <w:t>Judul Pengabdian kepada Masyarakat</w:t>
            </w:r>
          </w:p>
        </w:tc>
        <w:tc>
          <w:tcPr>
            <w:tcW w:w="1843" w:type="dxa"/>
            <w:shd w:val="clear" w:color="auto" w:fill="F1F1F1"/>
          </w:tcPr>
          <w:p w14:paraId="383A8738" w14:textId="77777777" w:rsidR="00CD60AE" w:rsidRPr="00404D72" w:rsidRDefault="00CD60AE" w:rsidP="00404D72">
            <w:pPr>
              <w:pStyle w:val="TableParagraph"/>
              <w:spacing w:line="276" w:lineRule="auto"/>
              <w:ind w:left="127"/>
              <w:jc w:val="center"/>
              <w:rPr>
                <w:sz w:val="24"/>
                <w:szCs w:val="24"/>
              </w:rPr>
            </w:pPr>
            <w:r w:rsidRPr="00404D72">
              <w:rPr>
                <w:sz w:val="24"/>
                <w:szCs w:val="24"/>
              </w:rPr>
              <w:t>Penyandang Dana</w:t>
            </w:r>
          </w:p>
        </w:tc>
        <w:tc>
          <w:tcPr>
            <w:tcW w:w="1417" w:type="dxa"/>
            <w:shd w:val="clear" w:color="auto" w:fill="F1F1F1"/>
          </w:tcPr>
          <w:p w14:paraId="386234F4" w14:textId="77777777" w:rsidR="00CD60AE" w:rsidRPr="00404D72" w:rsidRDefault="00CD60AE" w:rsidP="00404D72">
            <w:pPr>
              <w:pStyle w:val="TableParagraph"/>
              <w:spacing w:line="276" w:lineRule="auto"/>
              <w:ind w:left="434"/>
              <w:jc w:val="center"/>
              <w:rPr>
                <w:sz w:val="24"/>
                <w:szCs w:val="24"/>
              </w:rPr>
            </w:pPr>
            <w:r w:rsidRPr="00404D72">
              <w:rPr>
                <w:sz w:val="24"/>
                <w:szCs w:val="24"/>
              </w:rPr>
              <w:t>Tahun</w:t>
            </w:r>
          </w:p>
        </w:tc>
      </w:tr>
      <w:tr w:rsidR="00CD60AE" w:rsidRPr="00404D72" w14:paraId="326AB422" w14:textId="77777777" w:rsidTr="00121B5E">
        <w:trPr>
          <w:trHeight w:val="285"/>
        </w:trPr>
        <w:tc>
          <w:tcPr>
            <w:tcW w:w="571" w:type="dxa"/>
          </w:tcPr>
          <w:p w14:paraId="61D5074C" w14:textId="77777777" w:rsidR="00CD60AE" w:rsidRPr="00404D72" w:rsidRDefault="00CD60AE" w:rsidP="00404D72">
            <w:pPr>
              <w:pStyle w:val="TableParagraph"/>
              <w:spacing w:line="276" w:lineRule="auto"/>
              <w:ind w:left="5"/>
              <w:jc w:val="center"/>
              <w:rPr>
                <w:sz w:val="24"/>
                <w:szCs w:val="24"/>
              </w:rPr>
            </w:pPr>
            <w:r w:rsidRPr="00404D72">
              <w:rPr>
                <w:sz w:val="24"/>
                <w:szCs w:val="24"/>
              </w:rPr>
              <w:t>1</w:t>
            </w:r>
          </w:p>
        </w:tc>
        <w:tc>
          <w:tcPr>
            <w:tcW w:w="4107" w:type="dxa"/>
          </w:tcPr>
          <w:p w14:paraId="4485CAC5" w14:textId="77777777" w:rsidR="00CD60AE" w:rsidRPr="00404D72" w:rsidRDefault="00CD60AE" w:rsidP="00404D72">
            <w:pPr>
              <w:pStyle w:val="TableParagraph"/>
              <w:spacing w:line="276" w:lineRule="auto"/>
              <w:jc w:val="center"/>
              <w:rPr>
                <w:sz w:val="24"/>
                <w:szCs w:val="24"/>
              </w:rPr>
            </w:pPr>
          </w:p>
        </w:tc>
        <w:tc>
          <w:tcPr>
            <w:tcW w:w="1843" w:type="dxa"/>
          </w:tcPr>
          <w:p w14:paraId="5BC0D170" w14:textId="77777777" w:rsidR="00CD60AE" w:rsidRPr="00404D72" w:rsidRDefault="00CD60AE" w:rsidP="00404D72">
            <w:pPr>
              <w:pStyle w:val="TableParagraph"/>
              <w:spacing w:line="276" w:lineRule="auto"/>
              <w:jc w:val="center"/>
              <w:rPr>
                <w:sz w:val="24"/>
                <w:szCs w:val="24"/>
              </w:rPr>
            </w:pPr>
          </w:p>
        </w:tc>
        <w:tc>
          <w:tcPr>
            <w:tcW w:w="1417" w:type="dxa"/>
          </w:tcPr>
          <w:p w14:paraId="0F2FA8C8" w14:textId="77777777" w:rsidR="00CD60AE" w:rsidRPr="00404D72" w:rsidRDefault="00CD60AE" w:rsidP="00404D72">
            <w:pPr>
              <w:pStyle w:val="TableParagraph"/>
              <w:spacing w:line="276" w:lineRule="auto"/>
              <w:jc w:val="center"/>
              <w:rPr>
                <w:sz w:val="24"/>
                <w:szCs w:val="24"/>
              </w:rPr>
            </w:pPr>
          </w:p>
        </w:tc>
      </w:tr>
    </w:tbl>
    <w:p w14:paraId="0FFDD8F2" w14:textId="77777777" w:rsidR="00F24326" w:rsidRPr="00404D72" w:rsidRDefault="00F24326" w:rsidP="00404D72">
      <w:pPr>
        <w:pStyle w:val="TidakAdaSpasi"/>
        <w:spacing w:line="276" w:lineRule="auto"/>
        <w:jc w:val="both"/>
        <w:rPr>
          <w:szCs w:val="24"/>
          <w:lang w:eastAsia="en-GB"/>
        </w:rPr>
      </w:pPr>
    </w:p>
    <w:p w14:paraId="10DA98D1" w14:textId="0F94D7CB" w:rsidR="0084533B" w:rsidRDefault="0084533B" w:rsidP="00D85165">
      <w:pPr>
        <w:rPr>
          <w:lang w:val="en-US"/>
        </w:rPr>
      </w:pPr>
      <w:bookmarkStart w:id="284" w:name="_Toc198236634"/>
      <w:r>
        <w:rPr>
          <w:noProof/>
        </w:rPr>
        <w:lastRenderedPageBreak/>
        <w:drawing>
          <wp:inline distT="0" distB="0" distL="0" distR="0" wp14:anchorId="08F402FC" wp14:editId="0923618D">
            <wp:extent cx="5049520" cy="9471563"/>
            <wp:effectExtent l="0" t="0" r="0" b="0"/>
            <wp:docPr id="22530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17763" t="9410" r="13706"/>
                    <a:stretch/>
                  </pic:blipFill>
                  <pic:spPr bwMode="auto">
                    <a:xfrm>
                      <a:off x="0" y="0"/>
                      <a:ext cx="5060203" cy="9491601"/>
                    </a:xfrm>
                    <a:prstGeom prst="rect">
                      <a:avLst/>
                    </a:prstGeom>
                    <a:noFill/>
                    <a:ln>
                      <a:noFill/>
                    </a:ln>
                    <a:extLst>
                      <a:ext uri="{53640926-AAD7-44D8-BBD7-CCE9431645EC}">
                        <a14:shadowObscured xmlns:a14="http://schemas.microsoft.com/office/drawing/2010/main"/>
                      </a:ext>
                    </a:extLst>
                  </pic:spPr>
                </pic:pic>
              </a:graphicData>
            </a:graphic>
          </wp:inline>
        </w:drawing>
      </w:r>
      <w:bookmarkEnd w:id="284"/>
      <w:r w:rsidR="00F24326" w:rsidRPr="00404D72">
        <w:rPr>
          <w:lang w:val="en-US"/>
        </w:rPr>
        <w:br w:type="page"/>
      </w:r>
      <w:bookmarkStart w:id="285" w:name="_Toc508015210"/>
      <w:bookmarkStart w:id="286" w:name="_Toc157861572"/>
    </w:p>
    <w:p w14:paraId="659FA98B" w14:textId="4977B7FF" w:rsidR="00277E21" w:rsidRPr="00404D72" w:rsidRDefault="00616381" w:rsidP="00404D72">
      <w:pPr>
        <w:pStyle w:val="Judul2"/>
        <w:spacing w:after="0"/>
        <w:jc w:val="both"/>
        <w:rPr>
          <w:szCs w:val="24"/>
        </w:rPr>
      </w:pPr>
      <w:bookmarkStart w:id="287" w:name="_Toc199017291"/>
      <w:bookmarkStart w:id="288" w:name="_Toc199017507"/>
      <w:bookmarkStart w:id="289" w:name="_Toc199017813"/>
      <w:bookmarkStart w:id="290" w:name="_Toc199017956"/>
      <w:bookmarkStart w:id="291" w:name="_Toc199018623"/>
      <w:bookmarkStart w:id="292" w:name="_Toc199018708"/>
      <w:bookmarkStart w:id="293" w:name="_Toc199018751"/>
      <w:bookmarkStart w:id="294" w:name="_Toc199018931"/>
      <w:r w:rsidRPr="00404D72">
        <w:rPr>
          <w:szCs w:val="24"/>
        </w:rPr>
        <w:lastRenderedPageBreak/>
        <w:t>Lampiran 2. Justifikasi Anggaran Kegiata</w:t>
      </w:r>
      <w:bookmarkEnd w:id="285"/>
      <w:bookmarkEnd w:id="286"/>
      <w:r w:rsidR="006C4E87" w:rsidRPr="00404D72">
        <w:rPr>
          <w:szCs w:val="24"/>
        </w:rPr>
        <w:t>n</w:t>
      </w:r>
      <w:bookmarkEnd w:id="287"/>
      <w:bookmarkEnd w:id="288"/>
      <w:bookmarkEnd w:id="289"/>
      <w:bookmarkEnd w:id="290"/>
      <w:bookmarkEnd w:id="291"/>
      <w:bookmarkEnd w:id="292"/>
      <w:bookmarkEnd w:id="293"/>
      <w:bookmarkEnd w:id="294"/>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3758"/>
        <w:gridCol w:w="7"/>
        <w:gridCol w:w="1073"/>
        <w:gridCol w:w="1260"/>
        <w:gridCol w:w="1260"/>
      </w:tblGrid>
      <w:tr w:rsidR="000A7E63" w:rsidRPr="00404D72" w14:paraId="738341CD" w14:textId="77777777" w:rsidTr="009A497E">
        <w:trPr>
          <w:trHeight w:val="952"/>
        </w:trPr>
        <w:tc>
          <w:tcPr>
            <w:tcW w:w="562" w:type="dxa"/>
          </w:tcPr>
          <w:p w14:paraId="1FCFF8DA" w14:textId="77777777" w:rsidR="000A7E63" w:rsidRPr="00404D72" w:rsidRDefault="000A7E63" w:rsidP="00404D72">
            <w:pPr>
              <w:pStyle w:val="TableParagraph"/>
              <w:spacing w:line="276" w:lineRule="auto"/>
              <w:ind w:left="111"/>
              <w:jc w:val="center"/>
              <w:rPr>
                <w:sz w:val="24"/>
                <w:szCs w:val="24"/>
              </w:rPr>
            </w:pPr>
            <w:bookmarkStart w:id="295" w:name="_Hlk186119767"/>
            <w:bookmarkStart w:id="296" w:name="_Toc508015211"/>
            <w:bookmarkStart w:id="297" w:name="_Toc157861573"/>
            <w:r w:rsidRPr="00404D72">
              <w:rPr>
                <w:spacing w:val="-5"/>
                <w:sz w:val="24"/>
                <w:szCs w:val="24"/>
              </w:rPr>
              <w:t>No</w:t>
            </w:r>
          </w:p>
        </w:tc>
        <w:tc>
          <w:tcPr>
            <w:tcW w:w="3758" w:type="dxa"/>
          </w:tcPr>
          <w:p w14:paraId="088A830A" w14:textId="77777777" w:rsidR="000A7E63" w:rsidRPr="00404D72" w:rsidRDefault="000A7E63" w:rsidP="00404D72">
            <w:pPr>
              <w:pStyle w:val="TableParagraph"/>
              <w:spacing w:line="276" w:lineRule="auto"/>
              <w:ind w:left="1075"/>
              <w:jc w:val="center"/>
              <w:rPr>
                <w:sz w:val="24"/>
                <w:szCs w:val="24"/>
              </w:rPr>
            </w:pPr>
            <w:r w:rsidRPr="00404D72">
              <w:rPr>
                <w:sz w:val="24"/>
                <w:szCs w:val="24"/>
              </w:rPr>
              <w:t xml:space="preserve">Jenis </w:t>
            </w:r>
            <w:r w:rsidRPr="00404D72">
              <w:rPr>
                <w:spacing w:val="-2"/>
                <w:sz w:val="24"/>
                <w:szCs w:val="24"/>
              </w:rPr>
              <w:t>Pengeluaran</w:t>
            </w:r>
          </w:p>
        </w:tc>
        <w:tc>
          <w:tcPr>
            <w:tcW w:w="1080" w:type="dxa"/>
            <w:gridSpan w:val="2"/>
          </w:tcPr>
          <w:p w14:paraId="44D1C0D1" w14:textId="77777777" w:rsidR="000A7E63" w:rsidRPr="00404D72" w:rsidRDefault="000A7E63" w:rsidP="00404D72">
            <w:pPr>
              <w:pStyle w:val="TableParagraph"/>
              <w:spacing w:line="276" w:lineRule="auto"/>
              <w:ind w:left="10"/>
              <w:jc w:val="center"/>
              <w:rPr>
                <w:sz w:val="24"/>
                <w:szCs w:val="24"/>
              </w:rPr>
            </w:pPr>
            <w:r w:rsidRPr="00404D72">
              <w:rPr>
                <w:spacing w:val="-2"/>
                <w:sz w:val="24"/>
                <w:szCs w:val="24"/>
              </w:rPr>
              <w:t>Volume</w:t>
            </w:r>
          </w:p>
        </w:tc>
        <w:tc>
          <w:tcPr>
            <w:tcW w:w="1260" w:type="dxa"/>
          </w:tcPr>
          <w:p w14:paraId="3DDEF5E1" w14:textId="77777777" w:rsidR="000A7E63" w:rsidRPr="00404D72" w:rsidRDefault="000A7E63" w:rsidP="00404D72">
            <w:pPr>
              <w:pStyle w:val="TableParagraph"/>
              <w:spacing w:line="276" w:lineRule="auto"/>
              <w:jc w:val="center"/>
              <w:rPr>
                <w:spacing w:val="-2"/>
                <w:sz w:val="24"/>
                <w:szCs w:val="24"/>
              </w:rPr>
            </w:pPr>
            <w:r w:rsidRPr="00404D72">
              <w:rPr>
                <w:spacing w:val="-2"/>
                <w:sz w:val="24"/>
                <w:szCs w:val="24"/>
              </w:rPr>
              <w:t>Harga Satuan</w:t>
            </w:r>
          </w:p>
          <w:p w14:paraId="2D8B9E6B" w14:textId="77777777" w:rsidR="000A7E63" w:rsidRPr="00404D72" w:rsidRDefault="000A7E63" w:rsidP="00404D72">
            <w:pPr>
              <w:pStyle w:val="TableParagraph"/>
              <w:spacing w:line="276" w:lineRule="auto"/>
              <w:jc w:val="center"/>
              <w:rPr>
                <w:sz w:val="24"/>
                <w:szCs w:val="24"/>
              </w:rPr>
            </w:pPr>
            <w:r w:rsidRPr="00404D72">
              <w:rPr>
                <w:spacing w:val="-4"/>
                <w:sz w:val="24"/>
                <w:szCs w:val="24"/>
              </w:rPr>
              <w:t>(Rp)</w:t>
            </w:r>
          </w:p>
        </w:tc>
        <w:tc>
          <w:tcPr>
            <w:tcW w:w="1260" w:type="dxa"/>
          </w:tcPr>
          <w:p w14:paraId="60493501" w14:textId="77777777" w:rsidR="000A7E63" w:rsidRPr="00404D72" w:rsidRDefault="000A7E63" w:rsidP="00404D72">
            <w:pPr>
              <w:pStyle w:val="TableParagraph"/>
              <w:spacing w:line="276" w:lineRule="auto"/>
              <w:ind w:left="8"/>
              <w:jc w:val="center"/>
              <w:rPr>
                <w:sz w:val="24"/>
                <w:szCs w:val="24"/>
              </w:rPr>
            </w:pPr>
            <w:r w:rsidRPr="00404D72">
              <w:rPr>
                <w:sz w:val="24"/>
                <w:szCs w:val="24"/>
              </w:rPr>
              <w:t>Total</w:t>
            </w:r>
            <w:r w:rsidRPr="00404D72">
              <w:rPr>
                <w:spacing w:val="-4"/>
                <w:sz w:val="24"/>
                <w:szCs w:val="24"/>
              </w:rPr>
              <w:t xml:space="preserve"> (Rp)</w:t>
            </w:r>
          </w:p>
        </w:tc>
      </w:tr>
      <w:tr w:rsidR="000A7E63" w:rsidRPr="00404D72" w14:paraId="6AF262FA" w14:textId="77777777" w:rsidTr="009A497E">
        <w:trPr>
          <w:trHeight w:val="440"/>
        </w:trPr>
        <w:tc>
          <w:tcPr>
            <w:tcW w:w="562" w:type="dxa"/>
          </w:tcPr>
          <w:p w14:paraId="0D803888" w14:textId="77777777" w:rsidR="000A7E63" w:rsidRPr="00404D72" w:rsidRDefault="000A7E63" w:rsidP="00404D72">
            <w:pPr>
              <w:pStyle w:val="TableParagraph"/>
              <w:spacing w:line="276" w:lineRule="auto"/>
              <w:ind w:left="108"/>
              <w:rPr>
                <w:sz w:val="24"/>
                <w:szCs w:val="24"/>
              </w:rPr>
            </w:pPr>
            <w:r w:rsidRPr="00404D72">
              <w:rPr>
                <w:spacing w:val="-10"/>
                <w:sz w:val="24"/>
                <w:szCs w:val="24"/>
              </w:rPr>
              <w:t>1</w:t>
            </w:r>
          </w:p>
        </w:tc>
        <w:tc>
          <w:tcPr>
            <w:tcW w:w="7358" w:type="dxa"/>
            <w:gridSpan w:val="5"/>
          </w:tcPr>
          <w:p w14:paraId="0B0571FB" w14:textId="77777777" w:rsidR="000A7E63" w:rsidRPr="00404D72" w:rsidRDefault="000A7E63" w:rsidP="00404D72">
            <w:pPr>
              <w:pStyle w:val="TableParagraph"/>
              <w:spacing w:line="276" w:lineRule="auto"/>
              <w:ind w:left="106"/>
              <w:rPr>
                <w:sz w:val="24"/>
                <w:szCs w:val="24"/>
              </w:rPr>
            </w:pPr>
            <w:r w:rsidRPr="00404D72">
              <w:rPr>
                <w:sz w:val="24"/>
                <w:szCs w:val="24"/>
              </w:rPr>
              <w:t>Belanja</w:t>
            </w:r>
            <w:r w:rsidRPr="00404D72">
              <w:rPr>
                <w:spacing w:val="-2"/>
                <w:sz w:val="24"/>
                <w:szCs w:val="24"/>
              </w:rPr>
              <w:t xml:space="preserve"> Bahan</w:t>
            </w:r>
          </w:p>
        </w:tc>
      </w:tr>
      <w:tr w:rsidR="000A7E63" w:rsidRPr="00404D72" w14:paraId="0CCABC81" w14:textId="77777777" w:rsidTr="009A497E">
        <w:trPr>
          <w:trHeight w:val="440"/>
        </w:trPr>
        <w:tc>
          <w:tcPr>
            <w:tcW w:w="562" w:type="dxa"/>
            <w:vMerge w:val="restart"/>
            <w:tcBorders>
              <w:bottom w:val="nil"/>
            </w:tcBorders>
          </w:tcPr>
          <w:p w14:paraId="6FCC04E2" w14:textId="77777777" w:rsidR="000A7E63" w:rsidRPr="00404D72" w:rsidRDefault="000A7E63" w:rsidP="00404D72">
            <w:pPr>
              <w:pStyle w:val="TableParagraph"/>
              <w:spacing w:line="276" w:lineRule="auto"/>
              <w:rPr>
                <w:sz w:val="24"/>
                <w:szCs w:val="24"/>
              </w:rPr>
            </w:pPr>
          </w:p>
        </w:tc>
        <w:tc>
          <w:tcPr>
            <w:tcW w:w="3758" w:type="dxa"/>
          </w:tcPr>
          <w:p w14:paraId="00E439E2" w14:textId="77777777" w:rsidR="000A7E63" w:rsidRPr="00404D72" w:rsidRDefault="000A7E63" w:rsidP="00404D72">
            <w:pPr>
              <w:pStyle w:val="TableParagraph"/>
              <w:spacing w:line="276" w:lineRule="auto"/>
              <w:ind w:left="106"/>
              <w:rPr>
                <w:sz w:val="24"/>
                <w:szCs w:val="24"/>
              </w:rPr>
            </w:pPr>
            <w:r w:rsidRPr="00404D72">
              <w:rPr>
                <w:sz w:val="24"/>
                <w:szCs w:val="24"/>
              </w:rPr>
              <w:t>Raspberry pi 4 board</w:t>
            </w:r>
          </w:p>
        </w:tc>
        <w:tc>
          <w:tcPr>
            <w:tcW w:w="1080" w:type="dxa"/>
            <w:gridSpan w:val="2"/>
          </w:tcPr>
          <w:p w14:paraId="4E8D363E" w14:textId="77777777" w:rsidR="000A7E63" w:rsidRPr="00404D72" w:rsidRDefault="000A7E63" w:rsidP="00404D72">
            <w:pPr>
              <w:pStyle w:val="TableParagraph"/>
              <w:spacing w:line="276" w:lineRule="auto"/>
              <w:ind w:left="10" w:right="4"/>
              <w:jc w:val="center"/>
              <w:rPr>
                <w:sz w:val="24"/>
                <w:szCs w:val="24"/>
              </w:rPr>
            </w:pPr>
            <w:r w:rsidRPr="00404D72">
              <w:rPr>
                <w:spacing w:val="-10"/>
                <w:sz w:val="24"/>
                <w:szCs w:val="24"/>
              </w:rPr>
              <w:t>1</w:t>
            </w:r>
          </w:p>
        </w:tc>
        <w:tc>
          <w:tcPr>
            <w:tcW w:w="1260" w:type="dxa"/>
          </w:tcPr>
          <w:p w14:paraId="1A66C9A2" w14:textId="77777777" w:rsidR="000A7E63" w:rsidRPr="00404D72" w:rsidRDefault="000A7E63" w:rsidP="00404D72">
            <w:pPr>
              <w:pStyle w:val="TableParagraph"/>
              <w:spacing w:line="276" w:lineRule="auto"/>
              <w:ind w:left="3"/>
              <w:jc w:val="center"/>
              <w:rPr>
                <w:sz w:val="24"/>
                <w:szCs w:val="24"/>
              </w:rPr>
            </w:pPr>
            <w:r w:rsidRPr="00404D72">
              <w:rPr>
                <w:spacing w:val="-2"/>
                <w:sz w:val="24"/>
                <w:szCs w:val="24"/>
              </w:rPr>
              <w:t>950.000</w:t>
            </w:r>
          </w:p>
        </w:tc>
        <w:tc>
          <w:tcPr>
            <w:tcW w:w="1260" w:type="dxa"/>
          </w:tcPr>
          <w:p w14:paraId="74521A60"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950.000</w:t>
            </w:r>
          </w:p>
        </w:tc>
      </w:tr>
      <w:tr w:rsidR="000A7E63" w:rsidRPr="00404D72" w14:paraId="71F62771" w14:textId="77777777" w:rsidTr="009A497E">
        <w:trPr>
          <w:trHeight w:val="440"/>
        </w:trPr>
        <w:tc>
          <w:tcPr>
            <w:tcW w:w="562" w:type="dxa"/>
            <w:vMerge/>
            <w:tcBorders>
              <w:top w:val="nil"/>
              <w:bottom w:val="nil"/>
            </w:tcBorders>
          </w:tcPr>
          <w:p w14:paraId="58AE5C6E" w14:textId="77777777" w:rsidR="000A7E63" w:rsidRPr="00404D72" w:rsidRDefault="000A7E63" w:rsidP="00404D72">
            <w:pPr>
              <w:rPr>
                <w:szCs w:val="24"/>
              </w:rPr>
            </w:pPr>
          </w:p>
        </w:tc>
        <w:tc>
          <w:tcPr>
            <w:tcW w:w="3758" w:type="dxa"/>
          </w:tcPr>
          <w:p w14:paraId="341CD150" w14:textId="77777777" w:rsidR="000A7E63" w:rsidRPr="00404D72" w:rsidRDefault="000A7E63" w:rsidP="00404D72">
            <w:pPr>
              <w:pStyle w:val="TableParagraph"/>
              <w:spacing w:line="276" w:lineRule="auto"/>
              <w:ind w:left="106"/>
              <w:rPr>
                <w:sz w:val="24"/>
                <w:szCs w:val="24"/>
              </w:rPr>
            </w:pPr>
            <w:r w:rsidRPr="00404D72">
              <w:rPr>
                <w:sz w:val="24"/>
                <w:szCs w:val="24"/>
              </w:rPr>
              <w:t>Case Raspberry</w:t>
            </w:r>
          </w:p>
        </w:tc>
        <w:tc>
          <w:tcPr>
            <w:tcW w:w="1080" w:type="dxa"/>
            <w:gridSpan w:val="2"/>
          </w:tcPr>
          <w:p w14:paraId="5096AC60" w14:textId="77777777" w:rsidR="000A7E63" w:rsidRPr="00404D72" w:rsidRDefault="000A7E63" w:rsidP="00404D72">
            <w:pPr>
              <w:pStyle w:val="TableParagraph"/>
              <w:spacing w:line="276" w:lineRule="auto"/>
              <w:ind w:left="10" w:right="4"/>
              <w:jc w:val="center"/>
              <w:rPr>
                <w:sz w:val="24"/>
                <w:szCs w:val="24"/>
              </w:rPr>
            </w:pPr>
            <w:r w:rsidRPr="00404D72">
              <w:rPr>
                <w:sz w:val="24"/>
                <w:szCs w:val="24"/>
              </w:rPr>
              <w:t>1</w:t>
            </w:r>
          </w:p>
        </w:tc>
        <w:tc>
          <w:tcPr>
            <w:tcW w:w="1260" w:type="dxa"/>
          </w:tcPr>
          <w:p w14:paraId="3F5FAF33" w14:textId="77777777" w:rsidR="000A7E63" w:rsidRPr="00404D72" w:rsidRDefault="000A7E63" w:rsidP="00404D72">
            <w:pPr>
              <w:pStyle w:val="TableParagraph"/>
              <w:spacing w:line="276" w:lineRule="auto"/>
              <w:ind w:left="3"/>
              <w:jc w:val="center"/>
              <w:rPr>
                <w:sz w:val="24"/>
                <w:szCs w:val="24"/>
              </w:rPr>
            </w:pPr>
            <w:r w:rsidRPr="00404D72">
              <w:rPr>
                <w:sz w:val="24"/>
                <w:szCs w:val="24"/>
              </w:rPr>
              <w:t>400.000</w:t>
            </w:r>
          </w:p>
        </w:tc>
        <w:tc>
          <w:tcPr>
            <w:tcW w:w="1260" w:type="dxa"/>
          </w:tcPr>
          <w:p w14:paraId="54D10693" w14:textId="77777777" w:rsidR="000A7E63" w:rsidRPr="00404D72" w:rsidRDefault="000A7E63" w:rsidP="00404D72">
            <w:pPr>
              <w:pStyle w:val="TableParagraph"/>
              <w:spacing w:line="276" w:lineRule="auto"/>
              <w:ind w:left="8"/>
              <w:jc w:val="center"/>
              <w:rPr>
                <w:sz w:val="24"/>
                <w:szCs w:val="24"/>
              </w:rPr>
            </w:pPr>
            <w:r w:rsidRPr="00404D72">
              <w:rPr>
                <w:sz w:val="24"/>
                <w:szCs w:val="24"/>
              </w:rPr>
              <w:t>400.000</w:t>
            </w:r>
          </w:p>
        </w:tc>
      </w:tr>
      <w:bookmarkEnd w:id="295"/>
      <w:tr w:rsidR="000A7E63" w:rsidRPr="00404D72" w14:paraId="5E450E6E" w14:textId="77777777" w:rsidTr="009A497E">
        <w:trPr>
          <w:trHeight w:val="440"/>
        </w:trPr>
        <w:tc>
          <w:tcPr>
            <w:tcW w:w="562" w:type="dxa"/>
            <w:vMerge/>
            <w:tcBorders>
              <w:top w:val="nil"/>
              <w:bottom w:val="nil"/>
            </w:tcBorders>
          </w:tcPr>
          <w:p w14:paraId="0B54056D" w14:textId="77777777" w:rsidR="000A7E63" w:rsidRPr="00404D72" w:rsidRDefault="000A7E63" w:rsidP="00404D72">
            <w:pPr>
              <w:rPr>
                <w:szCs w:val="24"/>
              </w:rPr>
            </w:pPr>
          </w:p>
        </w:tc>
        <w:tc>
          <w:tcPr>
            <w:tcW w:w="3758" w:type="dxa"/>
          </w:tcPr>
          <w:p w14:paraId="3160E550" w14:textId="77777777" w:rsidR="000A7E63" w:rsidRPr="00404D72" w:rsidRDefault="000A7E63" w:rsidP="00404D72">
            <w:pPr>
              <w:pStyle w:val="TableParagraph"/>
              <w:spacing w:line="276" w:lineRule="auto"/>
              <w:ind w:left="106"/>
              <w:rPr>
                <w:sz w:val="24"/>
                <w:szCs w:val="24"/>
              </w:rPr>
            </w:pPr>
            <w:r w:rsidRPr="00404D72">
              <w:rPr>
                <w:sz w:val="24"/>
                <w:szCs w:val="24"/>
              </w:rPr>
              <w:t>Sensor MLX90640</w:t>
            </w:r>
          </w:p>
        </w:tc>
        <w:tc>
          <w:tcPr>
            <w:tcW w:w="1080" w:type="dxa"/>
            <w:gridSpan w:val="2"/>
          </w:tcPr>
          <w:p w14:paraId="6D4A092C" w14:textId="77777777" w:rsidR="000A7E63" w:rsidRPr="00404D72" w:rsidRDefault="000A7E63" w:rsidP="00404D72">
            <w:pPr>
              <w:pStyle w:val="TableParagraph"/>
              <w:spacing w:line="276" w:lineRule="auto"/>
              <w:ind w:left="10" w:right="4"/>
              <w:jc w:val="center"/>
              <w:rPr>
                <w:sz w:val="24"/>
                <w:szCs w:val="24"/>
              </w:rPr>
            </w:pPr>
            <w:r w:rsidRPr="00404D72">
              <w:rPr>
                <w:spacing w:val="-10"/>
                <w:sz w:val="24"/>
                <w:szCs w:val="24"/>
              </w:rPr>
              <w:t>1</w:t>
            </w:r>
          </w:p>
        </w:tc>
        <w:tc>
          <w:tcPr>
            <w:tcW w:w="1260" w:type="dxa"/>
          </w:tcPr>
          <w:p w14:paraId="4C4ED864" w14:textId="77777777" w:rsidR="000A7E63" w:rsidRPr="00404D72" w:rsidRDefault="000A7E63" w:rsidP="00404D72">
            <w:pPr>
              <w:pStyle w:val="TableParagraph"/>
              <w:spacing w:line="276" w:lineRule="auto"/>
              <w:ind w:left="3"/>
              <w:jc w:val="center"/>
              <w:rPr>
                <w:sz w:val="24"/>
                <w:szCs w:val="24"/>
              </w:rPr>
            </w:pPr>
            <w:r w:rsidRPr="00404D72">
              <w:rPr>
                <w:spacing w:val="-2"/>
                <w:sz w:val="24"/>
                <w:szCs w:val="24"/>
              </w:rPr>
              <w:t>950.000</w:t>
            </w:r>
          </w:p>
        </w:tc>
        <w:tc>
          <w:tcPr>
            <w:tcW w:w="1260" w:type="dxa"/>
          </w:tcPr>
          <w:p w14:paraId="07D05477"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950.000</w:t>
            </w:r>
          </w:p>
        </w:tc>
      </w:tr>
      <w:tr w:rsidR="000A7E63" w:rsidRPr="00404D72" w14:paraId="5FCA9979" w14:textId="77777777" w:rsidTr="009A497E">
        <w:trPr>
          <w:trHeight w:val="440"/>
        </w:trPr>
        <w:tc>
          <w:tcPr>
            <w:tcW w:w="562" w:type="dxa"/>
            <w:vMerge/>
            <w:tcBorders>
              <w:top w:val="nil"/>
              <w:bottom w:val="nil"/>
            </w:tcBorders>
          </w:tcPr>
          <w:p w14:paraId="1A476A74" w14:textId="77777777" w:rsidR="000A7E63" w:rsidRPr="00404D72" w:rsidRDefault="000A7E63" w:rsidP="00404D72">
            <w:pPr>
              <w:rPr>
                <w:szCs w:val="24"/>
              </w:rPr>
            </w:pPr>
          </w:p>
        </w:tc>
        <w:tc>
          <w:tcPr>
            <w:tcW w:w="3758" w:type="dxa"/>
          </w:tcPr>
          <w:p w14:paraId="40CBAB79" w14:textId="77777777" w:rsidR="000A7E63" w:rsidRPr="00404D72" w:rsidRDefault="000A7E63" w:rsidP="00404D72">
            <w:pPr>
              <w:pStyle w:val="TableParagraph"/>
              <w:spacing w:line="276" w:lineRule="auto"/>
              <w:ind w:left="106"/>
              <w:rPr>
                <w:sz w:val="24"/>
                <w:szCs w:val="24"/>
              </w:rPr>
            </w:pPr>
            <w:r w:rsidRPr="00404D72">
              <w:rPr>
                <w:sz w:val="24"/>
                <w:szCs w:val="24"/>
              </w:rPr>
              <w:t>Modul Adapter </w:t>
            </w:r>
          </w:p>
        </w:tc>
        <w:tc>
          <w:tcPr>
            <w:tcW w:w="1080" w:type="dxa"/>
            <w:gridSpan w:val="2"/>
          </w:tcPr>
          <w:p w14:paraId="607E17CC" w14:textId="77777777" w:rsidR="000A7E63" w:rsidRPr="00404D72" w:rsidRDefault="000A7E63" w:rsidP="00404D72">
            <w:pPr>
              <w:pStyle w:val="TableParagraph"/>
              <w:spacing w:line="276" w:lineRule="auto"/>
              <w:ind w:left="10" w:right="4"/>
              <w:jc w:val="center"/>
              <w:rPr>
                <w:spacing w:val="-10"/>
                <w:sz w:val="24"/>
                <w:szCs w:val="24"/>
              </w:rPr>
            </w:pPr>
            <w:r w:rsidRPr="00404D72">
              <w:rPr>
                <w:spacing w:val="-10"/>
                <w:sz w:val="24"/>
                <w:szCs w:val="24"/>
              </w:rPr>
              <w:t>1</w:t>
            </w:r>
          </w:p>
        </w:tc>
        <w:tc>
          <w:tcPr>
            <w:tcW w:w="1260" w:type="dxa"/>
          </w:tcPr>
          <w:p w14:paraId="6063DAF4" w14:textId="77777777" w:rsidR="000A7E63" w:rsidRPr="00404D72" w:rsidRDefault="000A7E63" w:rsidP="00404D72">
            <w:pPr>
              <w:pStyle w:val="TableParagraph"/>
              <w:spacing w:line="276" w:lineRule="auto"/>
              <w:ind w:left="3"/>
              <w:jc w:val="center"/>
              <w:rPr>
                <w:spacing w:val="-2"/>
                <w:sz w:val="24"/>
                <w:szCs w:val="24"/>
              </w:rPr>
            </w:pPr>
            <w:r w:rsidRPr="00404D72">
              <w:rPr>
                <w:spacing w:val="-2"/>
                <w:sz w:val="24"/>
                <w:szCs w:val="24"/>
              </w:rPr>
              <w:t>850.000</w:t>
            </w:r>
          </w:p>
        </w:tc>
        <w:tc>
          <w:tcPr>
            <w:tcW w:w="1260" w:type="dxa"/>
          </w:tcPr>
          <w:p w14:paraId="71D3A76B" w14:textId="77777777" w:rsidR="000A7E63" w:rsidRPr="00404D72" w:rsidRDefault="000A7E63" w:rsidP="00404D72">
            <w:pPr>
              <w:pStyle w:val="TableParagraph"/>
              <w:spacing w:line="276" w:lineRule="auto"/>
              <w:ind w:left="8"/>
              <w:jc w:val="center"/>
              <w:rPr>
                <w:spacing w:val="-2"/>
                <w:sz w:val="24"/>
                <w:szCs w:val="24"/>
              </w:rPr>
            </w:pPr>
            <w:r w:rsidRPr="00404D72">
              <w:rPr>
                <w:spacing w:val="-2"/>
                <w:sz w:val="24"/>
                <w:szCs w:val="24"/>
              </w:rPr>
              <w:t>850.000</w:t>
            </w:r>
          </w:p>
        </w:tc>
      </w:tr>
      <w:tr w:rsidR="000A7E63" w:rsidRPr="00404D72" w14:paraId="455703E3" w14:textId="77777777" w:rsidTr="009A497E">
        <w:trPr>
          <w:trHeight w:val="411"/>
        </w:trPr>
        <w:tc>
          <w:tcPr>
            <w:tcW w:w="562" w:type="dxa"/>
            <w:vMerge/>
            <w:tcBorders>
              <w:top w:val="nil"/>
              <w:bottom w:val="nil"/>
            </w:tcBorders>
          </w:tcPr>
          <w:p w14:paraId="7A6E9C7B" w14:textId="77777777" w:rsidR="000A7E63" w:rsidRPr="00404D72" w:rsidRDefault="000A7E63" w:rsidP="00404D72">
            <w:pPr>
              <w:rPr>
                <w:szCs w:val="24"/>
              </w:rPr>
            </w:pPr>
          </w:p>
        </w:tc>
        <w:tc>
          <w:tcPr>
            <w:tcW w:w="3758" w:type="dxa"/>
          </w:tcPr>
          <w:p w14:paraId="00761F9C" w14:textId="3F774866" w:rsidR="000A7E63" w:rsidRPr="00404D72" w:rsidRDefault="000A7E63" w:rsidP="00404D72">
            <w:pPr>
              <w:pStyle w:val="TableParagraph"/>
              <w:spacing w:line="276" w:lineRule="auto"/>
              <w:ind w:left="106"/>
              <w:rPr>
                <w:sz w:val="24"/>
                <w:szCs w:val="24"/>
              </w:rPr>
            </w:pPr>
            <w:r w:rsidRPr="00404D72">
              <w:rPr>
                <w:sz w:val="24"/>
                <w:szCs w:val="24"/>
              </w:rPr>
              <w:t xml:space="preserve">Sensor </w:t>
            </w:r>
            <w:r w:rsidR="000E7158">
              <w:rPr>
                <w:sz w:val="24"/>
                <w:szCs w:val="24"/>
              </w:rPr>
              <w:t>u</w:t>
            </w:r>
            <w:r w:rsidRPr="00404D72">
              <w:rPr>
                <w:sz w:val="24"/>
                <w:szCs w:val="24"/>
              </w:rPr>
              <w:t xml:space="preserve">ltrasonik </w:t>
            </w:r>
          </w:p>
        </w:tc>
        <w:tc>
          <w:tcPr>
            <w:tcW w:w="1080" w:type="dxa"/>
            <w:gridSpan w:val="2"/>
          </w:tcPr>
          <w:p w14:paraId="4EA76023" w14:textId="77777777" w:rsidR="000A7E63" w:rsidRPr="00404D72" w:rsidRDefault="000A7E63" w:rsidP="00404D72">
            <w:pPr>
              <w:pStyle w:val="TableParagraph"/>
              <w:spacing w:line="276" w:lineRule="auto"/>
              <w:ind w:left="10" w:right="4"/>
              <w:jc w:val="center"/>
              <w:rPr>
                <w:sz w:val="24"/>
                <w:szCs w:val="24"/>
              </w:rPr>
            </w:pPr>
            <w:r w:rsidRPr="00404D72">
              <w:rPr>
                <w:spacing w:val="-10"/>
                <w:sz w:val="24"/>
                <w:szCs w:val="24"/>
              </w:rPr>
              <w:t>2</w:t>
            </w:r>
          </w:p>
        </w:tc>
        <w:tc>
          <w:tcPr>
            <w:tcW w:w="1260" w:type="dxa"/>
          </w:tcPr>
          <w:p w14:paraId="06200EF6" w14:textId="77777777" w:rsidR="000A7E63" w:rsidRPr="00404D72" w:rsidRDefault="000A7E63" w:rsidP="00404D72">
            <w:pPr>
              <w:pStyle w:val="TableParagraph"/>
              <w:spacing w:line="276" w:lineRule="auto"/>
              <w:ind w:left="3"/>
              <w:jc w:val="center"/>
              <w:rPr>
                <w:sz w:val="24"/>
                <w:szCs w:val="24"/>
              </w:rPr>
            </w:pPr>
            <w:r w:rsidRPr="00404D72">
              <w:rPr>
                <w:spacing w:val="-2"/>
                <w:sz w:val="24"/>
                <w:szCs w:val="24"/>
              </w:rPr>
              <w:t>200.000</w:t>
            </w:r>
          </w:p>
        </w:tc>
        <w:tc>
          <w:tcPr>
            <w:tcW w:w="1260" w:type="dxa"/>
          </w:tcPr>
          <w:p w14:paraId="16EAB60E" w14:textId="77777777" w:rsidR="000A7E63" w:rsidRPr="00404D72" w:rsidRDefault="000A7E63" w:rsidP="00404D72">
            <w:pPr>
              <w:pStyle w:val="TableParagraph"/>
              <w:spacing w:line="276" w:lineRule="auto"/>
              <w:jc w:val="center"/>
              <w:rPr>
                <w:sz w:val="24"/>
                <w:szCs w:val="24"/>
              </w:rPr>
            </w:pPr>
            <w:r w:rsidRPr="00404D72">
              <w:rPr>
                <w:spacing w:val="-2"/>
                <w:sz w:val="24"/>
                <w:szCs w:val="24"/>
              </w:rPr>
              <w:t>400.000</w:t>
            </w:r>
          </w:p>
        </w:tc>
      </w:tr>
      <w:tr w:rsidR="000A7E63" w:rsidRPr="00404D72" w14:paraId="2E1AA484" w14:textId="77777777" w:rsidTr="009A497E">
        <w:trPr>
          <w:trHeight w:val="351"/>
        </w:trPr>
        <w:tc>
          <w:tcPr>
            <w:tcW w:w="562" w:type="dxa"/>
            <w:vMerge/>
            <w:tcBorders>
              <w:top w:val="nil"/>
              <w:bottom w:val="nil"/>
            </w:tcBorders>
          </w:tcPr>
          <w:p w14:paraId="363CFC46" w14:textId="77777777" w:rsidR="000A7E63" w:rsidRPr="00404D72" w:rsidRDefault="000A7E63" w:rsidP="00404D72">
            <w:pPr>
              <w:rPr>
                <w:szCs w:val="24"/>
              </w:rPr>
            </w:pPr>
          </w:p>
        </w:tc>
        <w:tc>
          <w:tcPr>
            <w:tcW w:w="3758" w:type="dxa"/>
          </w:tcPr>
          <w:p w14:paraId="5CA6D6FB" w14:textId="77777777" w:rsidR="000A7E63" w:rsidRPr="00404D72" w:rsidRDefault="000A7E63" w:rsidP="00404D72">
            <w:pPr>
              <w:pStyle w:val="TableParagraph"/>
              <w:spacing w:line="276" w:lineRule="auto"/>
              <w:ind w:left="106"/>
              <w:rPr>
                <w:sz w:val="24"/>
                <w:szCs w:val="24"/>
              </w:rPr>
            </w:pPr>
            <w:r w:rsidRPr="00404D72">
              <w:rPr>
                <w:sz w:val="24"/>
                <w:szCs w:val="24"/>
              </w:rPr>
              <w:t>LCD touchscreen 7 inch</w:t>
            </w:r>
          </w:p>
        </w:tc>
        <w:tc>
          <w:tcPr>
            <w:tcW w:w="1080" w:type="dxa"/>
            <w:gridSpan w:val="2"/>
          </w:tcPr>
          <w:p w14:paraId="079234F4" w14:textId="77777777" w:rsidR="000A7E63" w:rsidRPr="00404D72" w:rsidRDefault="000A7E63" w:rsidP="00404D72">
            <w:pPr>
              <w:pStyle w:val="TableParagraph"/>
              <w:spacing w:line="276" w:lineRule="auto"/>
              <w:ind w:left="10" w:right="4"/>
              <w:jc w:val="center"/>
              <w:rPr>
                <w:sz w:val="24"/>
                <w:szCs w:val="24"/>
              </w:rPr>
            </w:pPr>
            <w:r w:rsidRPr="00404D72">
              <w:rPr>
                <w:spacing w:val="-10"/>
                <w:sz w:val="24"/>
                <w:szCs w:val="24"/>
              </w:rPr>
              <w:t>1</w:t>
            </w:r>
          </w:p>
        </w:tc>
        <w:tc>
          <w:tcPr>
            <w:tcW w:w="1260" w:type="dxa"/>
          </w:tcPr>
          <w:p w14:paraId="0F0618FC" w14:textId="77777777" w:rsidR="000A7E63" w:rsidRPr="00404D72" w:rsidRDefault="000A7E63" w:rsidP="00404D72">
            <w:pPr>
              <w:pStyle w:val="TableParagraph"/>
              <w:spacing w:line="276" w:lineRule="auto"/>
              <w:ind w:left="3"/>
              <w:jc w:val="center"/>
              <w:rPr>
                <w:sz w:val="24"/>
                <w:szCs w:val="24"/>
              </w:rPr>
            </w:pPr>
            <w:r w:rsidRPr="00404D72">
              <w:rPr>
                <w:spacing w:val="-2"/>
                <w:sz w:val="24"/>
                <w:szCs w:val="24"/>
              </w:rPr>
              <w:t>850.000</w:t>
            </w:r>
          </w:p>
        </w:tc>
        <w:tc>
          <w:tcPr>
            <w:tcW w:w="1260" w:type="dxa"/>
          </w:tcPr>
          <w:p w14:paraId="77F932B1"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850.000</w:t>
            </w:r>
          </w:p>
        </w:tc>
      </w:tr>
      <w:tr w:rsidR="000A7E63" w:rsidRPr="00404D72" w14:paraId="364A3F0A" w14:textId="77777777" w:rsidTr="009A497E">
        <w:trPr>
          <w:trHeight w:val="440"/>
        </w:trPr>
        <w:tc>
          <w:tcPr>
            <w:tcW w:w="562" w:type="dxa"/>
            <w:vMerge/>
            <w:tcBorders>
              <w:top w:val="nil"/>
              <w:bottom w:val="nil"/>
            </w:tcBorders>
          </w:tcPr>
          <w:p w14:paraId="4F262B4D" w14:textId="77777777" w:rsidR="000A7E63" w:rsidRPr="00404D72" w:rsidRDefault="000A7E63" w:rsidP="00404D72">
            <w:pPr>
              <w:rPr>
                <w:szCs w:val="24"/>
              </w:rPr>
            </w:pPr>
          </w:p>
        </w:tc>
        <w:tc>
          <w:tcPr>
            <w:tcW w:w="3758" w:type="dxa"/>
          </w:tcPr>
          <w:p w14:paraId="06581087" w14:textId="77777777" w:rsidR="000A7E63" w:rsidRPr="00404D72" w:rsidRDefault="000A7E63" w:rsidP="00404D72">
            <w:pPr>
              <w:pStyle w:val="TableParagraph"/>
              <w:spacing w:line="276" w:lineRule="auto"/>
              <w:ind w:left="106"/>
              <w:rPr>
                <w:sz w:val="24"/>
                <w:szCs w:val="24"/>
              </w:rPr>
            </w:pPr>
            <w:r w:rsidRPr="00404D72">
              <w:rPr>
                <w:sz w:val="24"/>
                <w:szCs w:val="24"/>
              </w:rPr>
              <w:t>Modul Wi-Fi</w:t>
            </w:r>
          </w:p>
        </w:tc>
        <w:tc>
          <w:tcPr>
            <w:tcW w:w="1080" w:type="dxa"/>
            <w:gridSpan w:val="2"/>
          </w:tcPr>
          <w:p w14:paraId="7B7EBF90" w14:textId="77777777" w:rsidR="000A7E63" w:rsidRPr="00404D72" w:rsidRDefault="000A7E63" w:rsidP="00404D72">
            <w:pPr>
              <w:pStyle w:val="TableParagraph"/>
              <w:spacing w:line="276" w:lineRule="auto"/>
              <w:ind w:left="10" w:right="4"/>
              <w:jc w:val="center"/>
              <w:rPr>
                <w:sz w:val="24"/>
                <w:szCs w:val="24"/>
              </w:rPr>
            </w:pPr>
            <w:r w:rsidRPr="00404D72">
              <w:rPr>
                <w:spacing w:val="-10"/>
                <w:sz w:val="24"/>
                <w:szCs w:val="24"/>
              </w:rPr>
              <w:t>1</w:t>
            </w:r>
          </w:p>
        </w:tc>
        <w:tc>
          <w:tcPr>
            <w:tcW w:w="1260" w:type="dxa"/>
          </w:tcPr>
          <w:p w14:paraId="4888042D" w14:textId="77777777" w:rsidR="000A7E63" w:rsidRPr="00404D72" w:rsidRDefault="000A7E63" w:rsidP="00404D72">
            <w:pPr>
              <w:pStyle w:val="TableParagraph"/>
              <w:spacing w:line="276" w:lineRule="auto"/>
              <w:ind w:left="3"/>
              <w:jc w:val="center"/>
              <w:rPr>
                <w:sz w:val="24"/>
                <w:szCs w:val="24"/>
              </w:rPr>
            </w:pPr>
            <w:r w:rsidRPr="00404D72">
              <w:rPr>
                <w:spacing w:val="-2"/>
                <w:sz w:val="24"/>
                <w:szCs w:val="24"/>
              </w:rPr>
              <w:t>180.000</w:t>
            </w:r>
          </w:p>
        </w:tc>
        <w:tc>
          <w:tcPr>
            <w:tcW w:w="1260" w:type="dxa"/>
          </w:tcPr>
          <w:p w14:paraId="25151EC5"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180.000</w:t>
            </w:r>
          </w:p>
        </w:tc>
      </w:tr>
      <w:tr w:rsidR="000A7E63" w:rsidRPr="00404D72" w14:paraId="50E2EC2A" w14:textId="77777777" w:rsidTr="009A497E">
        <w:trPr>
          <w:trHeight w:val="440"/>
        </w:trPr>
        <w:tc>
          <w:tcPr>
            <w:tcW w:w="562" w:type="dxa"/>
            <w:vMerge/>
            <w:tcBorders>
              <w:top w:val="nil"/>
              <w:bottom w:val="nil"/>
            </w:tcBorders>
          </w:tcPr>
          <w:p w14:paraId="59612372" w14:textId="77777777" w:rsidR="000A7E63" w:rsidRPr="00404D72" w:rsidRDefault="000A7E63" w:rsidP="00404D72">
            <w:pPr>
              <w:rPr>
                <w:szCs w:val="24"/>
              </w:rPr>
            </w:pPr>
          </w:p>
        </w:tc>
        <w:tc>
          <w:tcPr>
            <w:tcW w:w="3758" w:type="dxa"/>
          </w:tcPr>
          <w:p w14:paraId="7E99AAD2" w14:textId="77777777" w:rsidR="000A7E63" w:rsidRPr="00404D72" w:rsidRDefault="000A7E63" w:rsidP="00404D72">
            <w:pPr>
              <w:pStyle w:val="TableParagraph"/>
              <w:spacing w:line="276" w:lineRule="auto"/>
              <w:ind w:left="106"/>
              <w:rPr>
                <w:sz w:val="24"/>
                <w:szCs w:val="24"/>
              </w:rPr>
            </w:pPr>
            <w:r w:rsidRPr="00404D72">
              <w:rPr>
                <w:sz w:val="24"/>
                <w:szCs w:val="24"/>
              </w:rPr>
              <w:t>Power supply</w:t>
            </w:r>
          </w:p>
        </w:tc>
        <w:tc>
          <w:tcPr>
            <w:tcW w:w="1080" w:type="dxa"/>
            <w:gridSpan w:val="2"/>
          </w:tcPr>
          <w:p w14:paraId="683B3565" w14:textId="77777777" w:rsidR="000A7E63" w:rsidRPr="00404D72" w:rsidRDefault="000A7E63" w:rsidP="00404D72">
            <w:pPr>
              <w:pStyle w:val="TableParagraph"/>
              <w:spacing w:line="276" w:lineRule="auto"/>
              <w:ind w:left="10" w:right="4"/>
              <w:jc w:val="center"/>
              <w:rPr>
                <w:sz w:val="24"/>
                <w:szCs w:val="24"/>
              </w:rPr>
            </w:pPr>
            <w:r w:rsidRPr="00404D72">
              <w:rPr>
                <w:spacing w:val="-10"/>
                <w:sz w:val="24"/>
                <w:szCs w:val="24"/>
              </w:rPr>
              <w:t>1</w:t>
            </w:r>
          </w:p>
        </w:tc>
        <w:tc>
          <w:tcPr>
            <w:tcW w:w="1260" w:type="dxa"/>
          </w:tcPr>
          <w:p w14:paraId="427C4E51" w14:textId="77777777" w:rsidR="000A7E63" w:rsidRPr="00404D72" w:rsidRDefault="000A7E63" w:rsidP="00404D72">
            <w:pPr>
              <w:pStyle w:val="TableParagraph"/>
              <w:spacing w:line="276" w:lineRule="auto"/>
              <w:ind w:left="3"/>
              <w:jc w:val="center"/>
              <w:rPr>
                <w:sz w:val="24"/>
                <w:szCs w:val="24"/>
              </w:rPr>
            </w:pPr>
            <w:r w:rsidRPr="00404D72">
              <w:rPr>
                <w:spacing w:val="-2"/>
                <w:sz w:val="24"/>
                <w:szCs w:val="24"/>
              </w:rPr>
              <w:t>300.000</w:t>
            </w:r>
          </w:p>
        </w:tc>
        <w:tc>
          <w:tcPr>
            <w:tcW w:w="1260" w:type="dxa"/>
          </w:tcPr>
          <w:p w14:paraId="35D53F1C"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300.000</w:t>
            </w:r>
          </w:p>
        </w:tc>
      </w:tr>
      <w:tr w:rsidR="000A7E63" w:rsidRPr="00404D72" w14:paraId="3FA949AB" w14:textId="77777777" w:rsidTr="009A497E">
        <w:trPr>
          <w:trHeight w:val="440"/>
        </w:trPr>
        <w:tc>
          <w:tcPr>
            <w:tcW w:w="562" w:type="dxa"/>
            <w:vMerge/>
            <w:tcBorders>
              <w:top w:val="nil"/>
              <w:bottom w:val="nil"/>
            </w:tcBorders>
          </w:tcPr>
          <w:p w14:paraId="2C8ADCAD" w14:textId="77777777" w:rsidR="000A7E63" w:rsidRPr="00404D72" w:rsidRDefault="000A7E63" w:rsidP="00404D72">
            <w:pPr>
              <w:rPr>
                <w:szCs w:val="24"/>
              </w:rPr>
            </w:pPr>
          </w:p>
        </w:tc>
        <w:tc>
          <w:tcPr>
            <w:tcW w:w="3758" w:type="dxa"/>
          </w:tcPr>
          <w:p w14:paraId="6640B562" w14:textId="77777777" w:rsidR="000A7E63" w:rsidRPr="00404D72" w:rsidRDefault="000A7E63" w:rsidP="00404D72">
            <w:pPr>
              <w:pStyle w:val="TableParagraph"/>
              <w:spacing w:line="276" w:lineRule="auto"/>
              <w:ind w:left="106"/>
              <w:rPr>
                <w:sz w:val="24"/>
                <w:szCs w:val="24"/>
              </w:rPr>
            </w:pPr>
            <w:r w:rsidRPr="00404D72">
              <w:rPr>
                <w:sz w:val="24"/>
                <w:szCs w:val="24"/>
              </w:rPr>
              <w:t>PCB dan casing</w:t>
            </w:r>
          </w:p>
        </w:tc>
        <w:tc>
          <w:tcPr>
            <w:tcW w:w="1080" w:type="dxa"/>
            <w:gridSpan w:val="2"/>
          </w:tcPr>
          <w:p w14:paraId="5B7B56F4" w14:textId="77777777" w:rsidR="000A7E63" w:rsidRPr="00404D72" w:rsidRDefault="000A7E63" w:rsidP="00404D72">
            <w:pPr>
              <w:pStyle w:val="TableParagraph"/>
              <w:spacing w:line="276" w:lineRule="auto"/>
              <w:ind w:left="10" w:right="4"/>
              <w:jc w:val="center"/>
              <w:rPr>
                <w:sz w:val="24"/>
                <w:szCs w:val="24"/>
              </w:rPr>
            </w:pPr>
            <w:r w:rsidRPr="00404D72">
              <w:rPr>
                <w:spacing w:val="-10"/>
                <w:sz w:val="24"/>
                <w:szCs w:val="24"/>
              </w:rPr>
              <w:t>1 set</w:t>
            </w:r>
          </w:p>
        </w:tc>
        <w:tc>
          <w:tcPr>
            <w:tcW w:w="1260" w:type="dxa"/>
          </w:tcPr>
          <w:p w14:paraId="25C3AD21" w14:textId="77777777" w:rsidR="000A7E63" w:rsidRPr="00404D72" w:rsidRDefault="000A7E63" w:rsidP="00404D72">
            <w:pPr>
              <w:pStyle w:val="TableParagraph"/>
              <w:spacing w:line="276" w:lineRule="auto"/>
              <w:ind w:left="3"/>
              <w:jc w:val="center"/>
              <w:rPr>
                <w:sz w:val="24"/>
                <w:szCs w:val="24"/>
              </w:rPr>
            </w:pPr>
            <w:r w:rsidRPr="00404D72">
              <w:rPr>
                <w:spacing w:val="-2"/>
                <w:sz w:val="24"/>
                <w:szCs w:val="24"/>
              </w:rPr>
              <w:t>700.000</w:t>
            </w:r>
          </w:p>
        </w:tc>
        <w:tc>
          <w:tcPr>
            <w:tcW w:w="1260" w:type="dxa"/>
          </w:tcPr>
          <w:p w14:paraId="5ED58056"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700.000</w:t>
            </w:r>
          </w:p>
        </w:tc>
      </w:tr>
      <w:tr w:rsidR="000A7E63" w:rsidRPr="00404D72" w14:paraId="2282293F" w14:textId="77777777" w:rsidTr="009A497E">
        <w:trPr>
          <w:trHeight w:val="440"/>
        </w:trPr>
        <w:tc>
          <w:tcPr>
            <w:tcW w:w="562" w:type="dxa"/>
            <w:vMerge/>
            <w:tcBorders>
              <w:top w:val="nil"/>
              <w:bottom w:val="nil"/>
            </w:tcBorders>
          </w:tcPr>
          <w:p w14:paraId="5C7C0A93" w14:textId="77777777" w:rsidR="000A7E63" w:rsidRPr="00404D72" w:rsidRDefault="000A7E63" w:rsidP="00404D72">
            <w:pPr>
              <w:rPr>
                <w:szCs w:val="24"/>
              </w:rPr>
            </w:pPr>
          </w:p>
        </w:tc>
        <w:tc>
          <w:tcPr>
            <w:tcW w:w="3758" w:type="dxa"/>
          </w:tcPr>
          <w:p w14:paraId="1DAE80FF" w14:textId="77777777" w:rsidR="000A7E63" w:rsidRPr="00404D72" w:rsidRDefault="000A7E63" w:rsidP="00404D72">
            <w:pPr>
              <w:pStyle w:val="TableParagraph"/>
              <w:spacing w:line="276" w:lineRule="auto"/>
              <w:ind w:left="106"/>
              <w:rPr>
                <w:sz w:val="24"/>
                <w:szCs w:val="24"/>
              </w:rPr>
            </w:pPr>
            <w:r w:rsidRPr="00404D72">
              <w:rPr>
                <w:sz w:val="24"/>
                <w:szCs w:val="24"/>
              </w:rPr>
              <w:t>Resistor 10k</w:t>
            </w:r>
          </w:p>
        </w:tc>
        <w:tc>
          <w:tcPr>
            <w:tcW w:w="1080" w:type="dxa"/>
            <w:gridSpan w:val="2"/>
          </w:tcPr>
          <w:p w14:paraId="4A977713" w14:textId="77777777" w:rsidR="000A7E63" w:rsidRPr="00404D72" w:rsidRDefault="000A7E63" w:rsidP="00404D72">
            <w:pPr>
              <w:pStyle w:val="TableParagraph"/>
              <w:spacing w:line="276" w:lineRule="auto"/>
              <w:ind w:left="10" w:right="4"/>
              <w:jc w:val="center"/>
              <w:rPr>
                <w:sz w:val="24"/>
                <w:szCs w:val="24"/>
              </w:rPr>
            </w:pPr>
            <w:r w:rsidRPr="00404D72">
              <w:rPr>
                <w:spacing w:val="-10"/>
                <w:sz w:val="24"/>
                <w:szCs w:val="24"/>
              </w:rPr>
              <w:t>20</w:t>
            </w:r>
          </w:p>
        </w:tc>
        <w:tc>
          <w:tcPr>
            <w:tcW w:w="1260" w:type="dxa"/>
          </w:tcPr>
          <w:p w14:paraId="2FBFF5D6" w14:textId="77777777" w:rsidR="000A7E63" w:rsidRPr="00404D72" w:rsidRDefault="000A7E63" w:rsidP="00404D72">
            <w:pPr>
              <w:pStyle w:val="TableParagraph"/>
              <w:spacing w:line="276" w:lineRule="auto"/>
              <w:ind w:left="3"/>
              <w:jc w:val="center"/>
              <w:rPr>
                <w:sz w:val="24"/>
                <w:szCs w:val="24"/>
              </w:rPr>
            </w:pPr>
            <w:r w:rsidRPr="00404D72">
              <w:rPr>
                <w:spacing w:val="-2"/>
                <w:sz w:val="24"/>
                <w:szCs w:val="24"/>
              </w:rPr>
              <w:t>500</w:t>
            </w:r>
          </w:p>
        </w:tc>
        <w:tc>
          <w:tcPr>
            <w:tcW w:w="1260" w:type="dxa"/>
          </w:tcPr>
          <w:p w14:paraId="7246D5BA"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10.000</w:t>
            </w:r>
          </w:p>
        </w:tc>
      </w:tr>
      <w:tr w:rsidR="000A7E63" w:rsidRPr="00404D72" w14:paraId="1EFCCDFE" w14:textId="77777777" w:rsidTr="009A497E">
        <w:trPr>
          <w:trHeight w:val="440"/>
        </w:trPr>
        <w:tc>
          <w:tcPr>
            <w:tcW w:w="562" w:type="dxa"/>
            <w:vMerge/>
            <w:tcBorders>
              <w:top w:val="nil"/>
              <w:bottom w:val="nil"/>
            </w:tcBorders>
          </w:tcPr>
          <w:p w14:paraId="76752648" w14:textId="77777777" w:rsidR="000A7E63" w:rsidRPr="00404D72" w:rsidRDefault="000A7E63" w:rsidP="00404D72">
            <w:pPr>
              <w:rPr>
                <w:szCs w:val="24"/>
              </w:rPr>
            </w:pPr>
          </w:p>
        </w:tc>
        <w:tc>
          <w:tcPr>
            <w:tcW w:w="3758" w:type="dxa"/>
          </w:tcPr>
          <w:p w14:paraId="074A948A" w14:textId="3232BE8E" w:rsidR="000A7E63" w:rsidRPr="00404D72" w:rsidRDefault="000A7E63" w:rsidP="00404D72">
            <w:pPr>
              <w:pStyle w:val="TableParagraph"/>
              <w:spacing w:line="276" w:lineRule="auto"/>
              <w:ind w:left="106"/>
              <w:rPr>
                <w:sz w:val="24"/>
                <w:szCs w:val="24"/>
              </w:rPr>
            </w:pPr>
            <w:r w:rsidRPr="00404D72">
              <w:rPr>
                <w:sz w:val="24"/>
                <w:szCs w:val="24"/>
              </w:rPr>
              <w:t xml:space="preserve">LED </w:t>
            </w:r>
            <w:r w:rsidR="0071137E">
              <w:rPr>
                <w:sz w:val="24"/>
                <w:szCs w:val="24"/>
              </w:rPr>
              <w:t>indicator</w:t>
            </w:r>
          </w:p>
        </w:tc>
        <w:tc>
          <w:tcPr>
            <w:tcW w:w="1080" w:type="dxa"/>
            <w:gridSpan w:val="2"/>
          </w:tcPr>
          <w:p w14:paraId="533139B0" w14:textId="77777777" w:rsidR="000A7E63" w:rsidRPr="00404D72" w:rsidRDefault="000A7E63" w:rsidP="00404D72">
            <w:pPr>
              <w:pStyle w:val="TableParagraph"/>
              <w:spacing w:line="276" w:lineRule="auto"/>
              <w:ind w:left="10" w:right="4"/>
              <w:jc w:val="center"/>
              <w:rPr>
                <w:sz w:val="24"/>
                <w:szCs w:val="24"/>
              </w:rPr>
            </w:pPr>
            <w:r w:rsidRPr="00404D72">
              <w:rPr>
                <w:spacing w:val="-5"/>
                <w:sz w:val="24"/>
                <w:szCs w:val="24"/>
              </w:rPr>
              <w:t>5</w:t>
            </w:r>
          </w:p>
        </w:tc>
        <w:tc>
          <w:tcPr>
            <w:tcW w:w="1260" w:type="dxa"/>
          </w:tcPr>
          <w:p w14:paraId="227F00B0" w14:textId="77777777" w:rsidR="000A7E63" w:rsidRPr="00404D72" w:rsidRDefault="000A7E63" w:rsidP="00404D72">
            <w:pPr>
              <w:pStyle w:val="TableParagraph"/>
              <w:spacing w:line="276" w:lineRule="auto"/>
              <w:ind w:left="3"/>
              <w:jc w:val="center"/>
              <w:rPr>
                <w:sz w:val="24"/>
                <w:szCs w:val="24"/>
              </w:rPr>
            </w:pPr>
            <w:r w:rsidRPr="00404D72">
              <w:rPr>
                <w:spacing w:val="-2"/>
                <w:sz w:val="24"/>
                <w:szCs w:val="24"/>
              </w:rPr>
              <w:t>2.000</w:t>
            </w:r>
          </w:p>
        </w:tc>
        <w:tc>
          <w:tcPr>
            <w:tcW w:w="1260" w:type="dxa"/>
          </w:tcPr>
          <w:p w14:paraId="7D4A1B0D"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10.000</w:t>
            </w:r>
          </w:p>
        </w:tc>
      </w:tr>
      <w:tr w:rsidR="000A7E63" w:rsidRPr="00404D72" w14:paraId="0289AB06" w14:textId="77777777" w:rsidTr="009A497E">
        <w:trPr>
          <w:trHeight w:val="440"/>
        </w:trPr>
        <w:tc>
          <w:tcPr>
            <w:tcW w:w="562" w:type="dxa"/>
            <w:vMerge/>
            <w:tcBorders>
              <w:top w:val="nil"/>
              <w:bottom w:val="nil"/>
            </w:tcBorders>
          </w:tcPr>
          <w:p w14:paraId="63773DF2" w14:textId="77777777" w:rsidR="000A7E63" w:rsidRPr="00404D72" w:rsidRDefault="000A7E63" w:rsidP="00404D72">
            <w:pPr>
              <w:rPr>
                <w:szCs w:val="24"/>
              </w:rPr>
            </w:pPr>
          </w:p>
        </w:tc>
        <w:tc>
          <w:tcPr>
            <w:tcW w:w="3758" w:type="dxa"/>
          </w:tcPr>
          <w:p w14:paraId="7090615A" w14:textId="77777777" w:rsidR="000A7E63" w:rsidRPr="00404D72" w:rsidRDefault="000A7E63" w:rsidP="00404D72">
            <w:pPr>
              <w:pStyle w:val="TableParagraph"/>
              <w:spacing w:line="276" w:lineRule="auto"/>
              <w:ind w:left="106"/>
              <w:rPr>
                <w:sz w:val="24"/>
                <w:szCs w:val="24"/>
              </w:rPr>
            </w:pPr>
            <w:r w:rsidRPr="00404D72">
              <w:rPr>
                <w:sz w:val="24"/>
                <w:szCs w:val="24"/>
              </w:rPr>
              <w:t>Tombol scan</w:t>
            </w:r>
          </w:p>
        </w:tc>
        <w:tc>
          <w:tcPr>
            <w:tcW w:w="1080" w:type="dxa"/>
            <w:gridSpan w:val="2"/>
          </w:tcPr>
          <w:p w14:paraId="6DF39DDF" w14:textId="77777777" w:rsidR="000A7E63" w:rsidRPr="00404D72" w:rsidRDefault="000A7E63" w:rsidP="00404D72">
            <w:pPr>
              <w:pStyle w:val="TableParagraph"/>
              <w:spacing w:line="276" w:lineRule="auto"/>
              <w:ind w:left="10" w:right="4"/>
              <w:jc w:val="center"/>
              <w:rPr>
                <w:sz w:val="24"/>
                <w:szCs w:val="24"/>
              </w:rPr>
            </w:pPr>
            <w:r w:rsidRPr="00404D72">
              <w:rPr>
                <w:spacing w:val="-10"/>
                <w:sz w:val="24"/>
                <w:szCs w:val="24"/>
              </w:rPr>
              <w:t>2</w:t>
            </w:r>
          </w:p>
        </w:tc>
        <w:tc>
          <w:tcPr>
            <w:tcW w:w="1260" w:type="dxa"/>
          </w:tcPr>
          <w:p w14:paraId="35FC6EAC" w14:textId="77777777" w:rsidR="000A7E63" w:rsidRPr="00404D72" w:rsidRDefault="000A7E63" w:rsidP="00404D72">
            <w:pPr>
              <w:pStyle w:val="TableParagraph"/>
              <w:spacing w:line="276" w:lineRule="auto"/>
              <w:ind w:left="3"/>
              <w:jc w:val="center"/>
              <w:rPr>
                <w:sz w:val="24"/>
                <w:szCs w:val="24"/>
              </w:rPr>
            </w:pPr>
            <w:r w:rsidRPr="00404D72">
              <w:rPr>
                <w:spacing w:val="-2"/>
                <w:sz w:val="24"/>
                <w:szCs w:val="24"/>
              </w:rPr>
              <w:t>7.000</w:t>
            </w:r>
          </w:p>
        </w:tc>
        <w:tc>
          <w:tcPr>
            <w:tcW w:w="1260" w:type="dxa"/>
          </w:tcPr>
          <w:p w14:paraId="302E7D4C"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14.000</w:t>
            </w:r>
          </w:p>
        </w:tc>
      </w:tr>
      <w:tr w:rsidR="000A7E63" w:rsidRPr="00404D72" w14:paraId="2C03016D" w14:textId="77777777" w:rsidTr="009A497E">
        <w:trPr>
          <w:trHeight w:val="440"/>
        </w:trPr>
        <w:tc>
          <w:tcPr>
            <w:tcW w:w="562" w:type="dxa"/>
            <w:vMerge/>
            <w:tcBorders>
              <w:top w:val="nil"/>
              <w:bottom w:val="nil"/>
            </w:tcBorders>
          </w:tcPr>
          <w:p w14:paraId="7672B38F" w14:textId="77777777" w:rsidR="000A7E63" w:rsidRPr="00404D72" w:rsidRDefault="000A7E63" w:rsidP="00404D72">
            <w:pPr>
              <w:rPr>
                <w:szCs w:val="24"/>
              </w:rPr>
            </w:pPr>
          </w:p>
        </w:tc>
        <w:tc>
          <w:tcPr>
            <w:tcW w:w="3758" w:type="dxa"/>
          </w:tcPr>
          <w:p w14:paraId="295F5F80" w14:textId="77777777" w:rsidR="000A7E63" w:rsidRPr="00404D72" w:rsidRDefault="000A7E63" w:rsidP="00404D72">
            <w:pPr>
              <w:pStyle w:val="TableParagraph"/>
              <w:spacing w:line="276" w:lineRule="auto"/>
              <w:ind w:left="106"/>
              <w:rPr>
                <w:sz w:val="24"/>
                <w:szCs w:val="24"/>
              </w:rPr>
            </w:pPr>
            <w:r w:rsidRPr="00404D72">
              <w:rPr>
                <w:sz w:val="24"/>
                <w:szCs w:val="24"/>
              </w:rPr>
              <w:t>Solder</w:t>
            </w:r>
          </w:p>
        </w:tc>
        <w:tc>
          <w:tcPr>
            <w:tcW w:w="1080" w:type="dxa"/>
            <w:gridSpan w:val="2"/>
          </w:tcPr>
          <w:p w14:paraId="4ADF874B" w14:textId="77777777" w:rsidR="000A7E63" w:rsidRPr="00404D72" w:rsidRDefault="000A7E63" w:rsidP="00404D72">
            <w:pPr>
              <w:pStyle w:val="TableParagraph"/>
              <w:spacing w:line="276" w:lineRule="auto"/>
              <w:ind w:left="10" w:right="4"/>
              <w:jc w:val="center"/>
              <w:rPr>
                <w:sz w:val="24"/>
                <w:szCs w:val="24"/>
              </w:rPr>
            </w:pPr>
            <w:r w:rsidRPr="00404D72">
              <w:rPr>
                <w:spacing w:val="-5"/>
                <w:sz w:val="24"/>
                <w:szCs w:val="24"/>
              </w:rPr>
              <w:t>1</w:t>
            </w:r>
          </w:p>
        </w:tc>
        <w:tc>
          <w:tcPr>
            <w:tcW w:w="1260" w:type="dxa"/>
          </w:tcPr>
          <w:p w14:paraId="7C562142" w14:textId="77777777" w:rsidR="000A7E63" w:rsidRPr="00404D72" w:rsidRDefault="000A7E63" w:rsidP="00404D72">
            <w:pPr>
              <w:pStyle w:val="TableParagraph"/>
              <w:spacing w:line="276" w:lineRule="auto"/>
              <w:ind w:left="3"/>
              <w:jc w:val="center"/>
              <w:rPr>
                <w:sz w:val="24"/>
                <w:szCs w:val="24"/>
              </w:rPr>
            </w:pPr>
            <w:r w:rsidRPr="00404D72">
              <w:rPr>
                <w:spacing w:val="-5"/>
                <w:sz w:val="24"/>
                <w:szCs w:val="24"/>
              </w:rPr>
              <w:t>100.000</w:t>
            </w:r>
          </w:p>
        </w:tc>
        <w:tc>
          <w:tcPr>
            <w:tcW w:w="1260" w:type="dxa"/>
          </w:tcPr>
          <w:p w14:paraId="0F46D917"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100.000</w:t>
            </w:r>
          </w:p>
        </w:tc>
      </w:tr>
      <w:tr w:rsidR="000A7E63" w:rsidRPr="00404D72" w14:paraId="3FB5A4A4" w14:textId="77777777" w:rsidTr="009A497E">
        <w:trPr>
          <w:trHeight w:val="440"/>
        </w:trPr>
        <w:tc>
          <w:tcPr>
            <w:tcW w:w="562" w:type="dxa"/>
            <w:vMerge/>
            <w:tcBorders>
              <w:top w:val="nil"/>
              <w:bottom w:val="nil"/>
            </w:tcBorders>
          </w:tcPr>
          <w:p w14:paraId="0A5A83AC" w14:textId="77777777" w:rsidR="000A7E63" w:rsidRPr="00404D72" w:rsidRDefault="000A7E63" w:rsidP="00404D72">
            <w:pPr>
              <w:rPr>
                <w:szCs w:val="24"/>
              </w:rPr>
            </w:pPr>
          </w:p>
        </w:tc>
        <w:tc>
          <w:tcPr>
            <w:tcW w:w="3758" w:type="dxa"/>
          </w:tcPr>
          <w:p w14:paraId="4D7A257D" w14:textId="77777777" w:rsidR="000A7E63" w:rsidRPr="00404D72" w:rsidRDefault="000A7E63" w:rsidP="00404D72">
            <w:pPr>
              <w:pStyle w:val="TableParagraph"/>
              <w:spacing w:line="276" w:lineRule="auto"/>
              <w:ind w:left="106"/>
              <w:rPr>
                <w:sz w:val="24"/>
                <w:szCs w:val="24"/>
              </w:rPr>
            </w:pPr>
            <w:r w:rsidRPr="00404D72">
              <w:rPr>
                <w:sz w:val="24"/>
                <w:szCs w:val="24"/>
              </w:rPr>
              <w:t>Timah solder</w:t>
            </w:r>
          </w:p>
        </w:tc>
        <w:tc>
          <w:tcPr>
            <w:tcW w:w="1080" w:type="dxa"/>
            <w:gridSpan w:val="2"/>
          </w:tcPr>
          <w:p w14:paraId="61FD1B9A" w14:textId="77777777" w:rsidR="000A7E63" w:rsidRPr="00404D72" w:rsidRDefault="000A7E63" w:rsidP="00404D72">
            <w:pPr>
              <w:pStyle w:val="TableParagraph"/>
              <w:spacing w:line="276" w:lineRule="auto"/>
              <w:ind w:left="10" w:right="4"/>
              <w:jc w:val="center"/>
              <w:rPr>
                <w:sz w:val="24"/>
                <w:szCs w:val="24"/>
              </w:rPr>
            </w:pPr>
            <w:r w:rsidRPr="00404D72">
              <w:rPr>
                <w:spacing w:val="-5"/>
                <w:sz w:val="24"/>
                <w:szCs w:val="24"/>
              </w:rPr>
              <w:t>1 pack</w:t>
            </w:r>
          </w:p>
        </w:tc>
        <w:tc>
          <w:tcPr>
            <w:tcW w:w="1260" w:type="dxa"/>
          </w:tcPr>
          <w:p w14:paraId="4618D210" w14:textId="77777777" w:rsidR="000A7E63" w:rsidRPr="00404D72" w:rsidRDefault="000A7E63" w:rsidP="00404D72">
            <w:pPr>
              <w:pStyle w:val="TableParagraph"/>
              <w:spacing w:line="276" w:lineRule="auto"/>
              <w:ind w:left="3"/>
              <w:jc w:val="center"/>
              <w:rPr>
                <w:sz w:val="24"/>
                <w:szCs w:val="24"/>
              </w:rPr>
            </w:pPr>
            <w:r w:rsidRPr="00404D72">
              <w:rPr>
                <w:spacing w:val="-5"/>
                <w:sz w:val="24"/>
                <w:szCs w:val="24"/>
              </w:rPr>
              <w:t>50.000</w:t>
            </w:r>
          </w:p>
        </w:tc>
        <w:tc>
          <w:tcPr>
            <w:tcW w:w="1260" w:type="dxa"/>
          </w:tcPr>
          <w:p w14:paraId="413F97F7"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50.000</w:t>
            </w:r>
          </w:p>
        </w:tc>
      </w:tr>
      <w:tr w:rsidR="000A7E63" w:rsidRPr="00404D72" w14:paraId="3F5FD933" w14:textId="77777777" w:rsidTr="009A497E">
        <w:trPr>
          <w:trHeight w:val="440"/>
        </w:trPr>
        <w:tc>
          <w:tcPr>
            <w:tcW w:w="562" w:type="dxa"/>
            <w:vMerge/>
            <w:tcBorders>
              <w:top w:val="nil"/>
              <w:bottom w:val="nil"/>
            </w:tcBorders>
          </w:tcPr>
          <w:p w14:paraId="3679ED1D" w14:textId="77777777" w:rsidR="000A7E63" w:rsidRPr="00404D72" w:rsidRDefault="000A7E63" w:rsidP="00404D72">
            <w:pPr>
              <w:rPr>
                <w:szCs w:val="24"/>
              </w:rPr>
            </w:pPr>
          </w:p>
        </w:tc>
        <w:tc>
          <w:tcPr>
            <w:tcW w:w="3758" w:type="dxa"/>
          </w:tcPr>
          <w:p w14:paraId="7E8A3A96" w14:textId="77777777" w:rsidR="000A7E63" w:rsidRPr="00404D72" w:rsidRDefault="000A7E63" w:rsidP="00404D72">
            <w:pPr>
              <w:pStyle w:val="TableParagraph"/>
              <w:spacing w:line="276" w:lineRule="auto"/>
              <w:ind w:left="106"/>
              <w:rPr>
                <w:sz w:val="24"/>
                <w:szCs w:val="24"/>
              </w:rPr>
            </w:pPr>
            <w:r w:rsidRPr="00404D72">
              <w:rPr>
                <w:sz w:val="24"/>
                <w:szCs w:val="24"/>
              </w:rPr>
              <w:t>Kabel jumper</w:t>
            </w:r>
          </w:p>
        </w:tc>
        <w:tc>
          <w:tcPr>
            <w:tcW w:w="1080" w:type="dxa"/>
            <w:gridSpan w:val="2"/>
          </w:tcPr>
          <w:p w14:paraId="17F69085" w14:textId="77777777" w:rsidR="000A7E63" w:rsidRPr="00404D72" w:rsidRDefault="000A7E63" w:rsidP="00404D72">
            <w:pPr>
              <w:pStyle w:val="TableParagraph"/>
              <w:spacing w:line="276" w:lineRule="auto"/>
              <w:ind w:left="10" w:right="4"/>
              <w:jc w:val="center"/>
              <w:rPr>
                <w:sz w:val="24"/>
                <w:szCs w:val="24"/>
              </w:rPr>
            </w:pPr>
            <w:r w:rsidRPr="00404D72">
              <w:rPr>
                <w:spacing w:val="-5"/>
                <w:sz w:val="24"/>
                <w:szCs w:val="24"/>
              </w:rPr>
              <w:t>1 pack</w:t>
            </w:r>
          </w:p>
        </w:tc>
        <w:tc>
          <w:tcPr>
            <w:tcW w:w="1260" w:type="dxa"/>
          </w:tcPr>
          <w:p w14:paraId="6912F3E3" w14:textId="77777777" w:rsidR="000A7E63" w:rsidRPr="00404D72" w:rsidRDefault="000A7E63" w:rsidP="00404D72">
            <w:pPr>
              <w:pStyle w:val="TableParagraph"/>
              <w:spacing w:line="276" w:lineRule="auto"/>
              <w:ind w:left="3"/>
              <w:jc w:val="center"/>
              <w:rPr>
                <w:sz w:val="24"/>
                <w:szCs w:val="24"/>
              </w:rPr>
            </w:pPr>
            <w:r w:rsidRPr="00404D72">
              <w:rPr>
                <w:spacing w:val="-5"/>
                <w:sz w:val="24"/>
                <w:szCs w:val="24"/>
              </w:rPr>
              <w:t>20.000</w:t>
            </w:r>
          </w:p>
        </w:tc>
        <w:tc>
          <w:tcPr>
            <w:tcW w:w="1260" w:type="dxa"/>
          </w:tcPr>
          <w:p w14:paraId="172346CD"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20.000</w:t>
            </w:r>
          </w:p>
        </w:tc>
      </w:tr>
      <w:tr w:rsidR="000A7E63" w:rsidRPr="00404D72" w14:paraId="4DB43F6E" w14:textId="77777777" w:rsidTr="009A497E">
        <w:trPr>
          <w:trHeight w:val="440"/>
        </w:trPr>
        <w:tc>
          <w:tcPr>
            <w:tcW w:w="562" w:type="dxa"/>
            <w:vMerge/>
            <w:tcBorders>
              <w:top w:val="nil"/>
              <w:bottom w:val="nil"/>
            </w:tcBorders>
          </w:tcPr>
          <w:p w14:paraId="5B1C523E" w14:textId="77777777" w:rsidR="000A7E63" w:rsidRPr="00404D72" w:rsidRDefault="000A7E63" w:rsidP="00404D72">
            <w:pPr>
              <w:rPr>
                <w:szCs w:val="24"/>
              </w:rPr>
            </w:pPr>
          </w:p>
        </w:tc>
        <w:tc>
          <w:tcPr>
            <w:tcW w:w="3758" w:type="dxa"/>
          </w:tcPr>
          <w:p w14:paraId="688BF0C2" w14:textId="77777777" w:rsidR="000A7E63" w:rsidRPr="00404D72" w:rsidRDefault="000A7E63" w:rsidP="00404D72">
            <w:pPr>
              <w:pStyle w:val="TableParagraph"/>
              <w:spacing w:line="276" w:lineRule="auto"/>
              <w:ind w:left="106"/>
              <w:rPr>
                <w:sz w:val="24"/>
                <w:szCs w:val="24"/>
              </w:rPr>
            </w:pPr>
            <w:r w:rsidRPr="00404D72">
              <w:rPr>
                <w:sz w:val="24"/>
                <w:szCs w:val="24"/>
              </w:rPr>
              <w:t>Lem tembak</w:t>
            </w:r>
          </w:p>
        </w:tc>
        <w:tc>
          <w:tcPr>
            <w:tcW w:w="1080" w:type="dxa"/>
            <w:gridSpan w:val="2"/>
          </w:tcPr>
          <w:p w14:paraId="5BA03351" w14:textId="77777777" w:rsidR="000A7E63" w:rsidRPr="00404D72" w:rsidRDefault="000A7E63" w:rsidP="00404D72">
            <w:pPr>
              <w:pStyle w:val="TableParagraph"/>
              <w:spacing w:line="276" w:lineRule="auto"/>
              <w:ind w:left="10" w:right="4"/>
              <w:jc w:val="center"/>
              <w:rPr>
                <w:sz w:val="24"/>
                <w:szCs w:val="24"/>
              </w:rPr>
            </w:pPr>
            <w:r w:rsidRPr="00404D72">
              <w:rPr>
                <w:spacing w:val="-5"/>
                <w:sz w:val="24"/>
                <w:szCs w:val="24"/>
              </w:rPr>
              <w:t>1</w:t>
            </w:r>
          </w:p>
        </w:tc>
        <w:tc>
          <w:tcPr>
            <w:tcW w:w="1260" w:type="dxa"/>
          </w:tcPr>
          <w:p w14:paraId="2BDD9965" w14:textId="77777777" w:rsidR="000A7E63" w:rsidRPr="00404D72" w:rsidRDefault="000A7E63" w:rsidP="00404D72">
            <w:pPr>
              <w:pStyle w:val="TableParagraph"/>
              <w:spacing w:line="276" w:lineRule="auto"/>
              <w:ind w:left="3"/>
              <w:jc w:val="center"/>
              <w:rPr>
                <w:sz w:val="24"/>
                <w:szCs w:val="24"/>
              </w:rPr>
            </w:pPr>
            <w:r w:rsidRPr="00404D72">
              <w:rPr>
                <w:spacing w:val="-5"/>
                <w:sz w:val="24"/>
                <w:szCs w:val="24"/>
              </w:rPr>
              <w:t>60.000</w:t>
            </w:r>
          </w:p>
        </w:tc>
        <w:tc>
          <w:tcPr>
            <w:tcW w:w="1260" w:type="dxa"/>
          </w:tcPr>
          <w:p w14:paraId="6F5291E7"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60.000</w:t>
            </w:r>
          </w:p>
        </w:tc>
      </w:tr>
      <w:tr w:rsidR="000A7E63" w:rsidRPr="00404D72" w14:paraId="7FB57576" w14:textId="77777777" w:rsidTr="00150D50">
        <w:trPr>
          <w:trHeight w:val="440"/>
        </w:trPr>
        <w:tc>
          <w:tcPr>
            <w:tcW w:w="6660" w:type="dxa"/>
            <w:gridSpan w:val="5"/>
          </w:tcPr>
          <w:p w14:paraId="16F24A30" w14:textId="77777777" w:rsidR="000A7E63" w:rsidRPr="00404D72" w:rsidRDefault="000A7E63" w:rsidP="00404D72">
            <w:pPr>
              <w:pStyle w:val="TableParagraph"/>
              <w:spacing w:line="276" w:lineRule="auto"/>
              <w:ind w:left="572"/>
              <w:jc w:val="both"/>
              <w:rPr>
                <w:sz w:val="24"/>
                <w:szCs w:val="24"/>
              </w:rPr>
            </w:pPr>
            <w:r w:rsidRPr="00404D72">
              <w:rPr>
                <w:sz w:val="24"/>
                <w:szCs w:val="24"/>
              </w:rPr>
              <w:t xml:space="preserve">SUB </w:t>
            </w:r>
            <w:r w:rsidRPr="00404D72">
              <w:rPr>
                <w:spacing w:val="-2"/>
                <w:sz w:val="24"/>
                <w:szCs w:val="24"/>
              </w:rPr>
              <w:t>TOTAL</w:t>
            </w:r>
          </w:p>
        </w:tc>
        <w:tc>
          <w:tcPr>
            <w:tcW w:w="1260" w:type="dxa"/>
          </w:tcPr>
          <w:p w14:paraId="6814C424"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5.844.000</w:t>
            </w:r>
          </w:p>
        </w:tc>
      </w:tr>
      <w:tr w:rsidR="000A7E63" w:rsidRPr="00404D72" w14:paraId="4253B929" w14:textId="77777777" w:rsidTr="009A497E">
        <w:trPr>
          <w:trHeight w:val="440"/>
        </w:trPr>
        <w:tc>
          <w:tcPr>
            <w:tcW w:w="562" w:type="dxa"/>
            <w:tcBorders>
              <w:bottom w:val="single" w:sz="4" w:space="0" w:color="000000"/>
            </w:tcBorders>
          </w:tcPr>
          <w:p w14:paraId="6F682EA5" w14:textId="77777777" w:rsidR="000A7E63" w:rsidRPr="00404D72" w:rsidRDefault="000A7E63" w:rsidP="00404D72">
            <w:pPr>
              <w:pStyle w:val="TableParagraph"/>
              <w:spacing w:line="276" w:lineRule="auto"/>
              <w:ind w:left="108"/>
              <w:jc w:val="both"/>
              <w:rPr>
                <w:sz w:val="24"/>
                <w:szCs w:val="24"/>
              </w:rPr>
            </w:pPr>
            <w:r w:rsidRPr="00404D72">
              <w:rPr>
                <w:spacing w:val="-10"/>
                <w:sz w:val="24"/>
                <w:szCs w:val="24"/>
              </w:rPr>
              <w:t>2</w:t>
            </w:r>
          </w:p>
        </w:tc>
        <w:tc>
          <w:tcPr>
            <w:tcW w:w="7358" w:type="dxa"/>
            <w:gridSpan w:val="5"/>
          </w:tcPr>
          <w:p w14:paraId="0AD256AC" w14:textId="77777777" w:rsidR="000A7E63" w:rsidRPr="00404D72" w:rsidRDefault="000A7E63" w:rsidP="00404D72">
            <w:pPr>
              <w:pStyle w:val="TableParagraph"/>
              <w:spacing w:line="276" w:lineRule="auto"/>
              <w:ind w:left="106"/>
              <w:jc w:val="both"/>
              <w:rPr>
                <w:sz w:val="24"/>
                <w:szCs w:val="24"/>
              </w:rPr>
            </w:pPr>
            <w:r w:rsidRPr="00404D72">
              <w:rPr>
                <w:sz w:val="24"/>
                <w:szCs w:val="24"/>
              </w:rPr>
              <w:t>Belanja</w:t>
            </w:r>
            <w:r w:rsidRPr="00404D72">
              <w:rPr>
                <w:spacing w:val="-2"/>
                <w:sz w:val="24"/>
                <w:szCs w:val="24"/>
              </w:rPr>
              <w:t xml:space="preserve"> </w:t>
            </w:r>
            <w:r w:rsidRPr="00404D72">
              <w:rPr>
                <w:spacing w:val="-4"/>
                <w:sz w:val="24"/>
                <w:szCs w:val="24"/>
              </w:rPr>
              <w:t>Sewa</w:t>
            </w:r>
          </w:p>
        </w:tc>
      </w:tr>
      <w:tr w:rsidR="000A7E63" w:rsidRPr="00404D72" w14:paraId="7791E1BD" w14:textId="77777777" w:rsidTr="009A497E">
        <w:trPr>
          <w:trHeight w:val="440"/>
        </w:trPr>
        <w:tc>
          <w:tcPr>
            <w:tcW w:w="562" w:type="dxa"/>
            <w:tcBorders>
              <w:bottom w:val="nil"/>
            </w:tcBorders>
          </w:tcPr>
          <w:p w14:paraId="20F327F9" w14:textId="77777777" w:rsidR="000A7E63" w:rsidRPr="00404D72" w:rsidRDefault="000A7E63" w:rsidP="00404D72">
            <w:pPr>
              <w:pStyle w:val="TableParagraph"/>
              <w:spacing w:line="276" w:lineRule="auto"/>
              <w:jc w:val="both"/>
              <w:rPr>
                <w:sz w:val="24"/>
                <w:szCs w:val="24"/>
              </w:rPr>
            </w:pPr>
          </w:p>
        </w:tc>
        <w:tc>
          <w:tcPr>
            <w:tcW w:w="3765" w:type="dxa"/>
            <w:gridSpan w:val="2"/>
          </w:tcPr>
          <w:p w14:paraId="2B513946" w14:textId="77777777" w:rsidR="000A7E63" w:rsidRPr="00404D72" w:rsidRDefault="000A7E63" w:rsidP="00404D72">
            <w:pPr>
              <w:pStyle w:val="TableParagraph"/>
              <w:spacing w:line="276" w:lineRule="auto"/>
              <w:ind w:left="106"/>
              <w:jc w:val="both"/>
              <w:rPr>
                <w:sz w:val="24"/>
                <w:szCs w:val="24"/>
              </w:rPr>
            </w:pPr>
            <w:r w:rsidRPr="00404D72">
              <w:rPr>
                <w:sz w:val="24"/>
                <w:szCs w:val="24"/>
              </w:rPr>
              <w:t>Sewa cloud server GPU</w:t>
            </w:r>
          </w:p>
        </w:tc>
        <w:tc>
          <w:tcPr>
            <w:tcW w:w="1073" w:type="dxa"/>
          </w:tcPr>
          <w:p w14:paraId="660F06A6" w14:textId="77777777" w:rsidR="000A7E63" w:rsidRPr="00404D72" w:rsidRDefault="000A7E63" w:rsidP="00404D72">
            <w:pPr>
              <w:pStyle w:val="TableParagraph"/>
              <w:spacing w:line="276" w:lineRule="auto"/>
              <w:ind w:left="13" w:right="4"/>
              <w:jc w:val="center"/>
              <w:rPr>
                <w:sz w:val="24"/>
                <w:szCs w:val="24"/>
              </w:rPr>
            </w:pPr>
            <w:r w:rsidRPr="00404D72">
              <w:rPr>
                <w:sz w:val="24"/>
                <w:szCs w:val="24"/>
              </w:rPr>
              <w:t>2 bulan</w:t>
            </w:r>
          </w:p>
        </w:tc>
        <w:tc>
          <w:tcPr>
            <w:tcW w:w="1260" w:type="dxa"/>
          </w:tcPr>
          <w:p w14:paraId="697EEE6F" w14:textId="77777777" w:rsidR="000A7E63" w:rsidRPr="00404D72" w:rsidRDefault="000A7E63" w:rsidP="00404D72">
            <w:pPr>
              <w:pStyle w:val="TableParagraph"/>
              <w:spacing w:line="276" w:lineRule="auto"/>
              <w:ind w:left="14" w:right="8"/>
              <w:jc w:val="center"/>
              <w:rPr>
                <w:sz w:val="24"/>
                <w:szCs w:val="24"/>
              </w:rPr>
            </w:pPr>
            <w:r w:rsidRPr="00404D72">
              <w:rPr>
                <w:sz w:val="24"/>
                <w:szCs w:val="24"/>
              </w:rPr>
              <w:t>450.000</w:t>
            </w:r>
          </w:p>
        </w:tc>
        <w:tc>
          <w:tcPr>
            <w:tcW w:w="1260" w:type="dxa"/>
          </w:tcPr>
          <w:p w14:paraId="458E1A40" w14:textId="77777777" w:rsidR="000A7E63" w:rsidRPr="00404D72" w:rsidRDefault="000A7E63" w:rsidP="00404D72">
            <w:pPr>
              <w:pStyle w:val="TableParagraph"/>
              <w:spacing w:line="276" w:lineRule="auto"/>
              <w:ind w:left="8"/>
              <w:jc w:val="center"/>
              <w:rPr>
                <w:sz w:val="24"/>
                <w:szCs w:val="24"/>
              </w:rPr>
            </w:pPr>
            <w:r w:rsidRPr="00404D72">
              <w:rPr>
                <w:sz w:val="24"/>
                <w:szCs w:val="24"/>
              </w:rPr>
              <w:t>900.000</w:t>
            </w:r>
          </w:p>
        </w:tc>
      </w:tr>
      <w:tr w:rsidR="000A7E63" w:rsidRPr="00404D72" w14:paraId="091262B7" w14:textId="77777777" w:rsidTr="009A497E">
        <w:trPr>
          <w:trHeight w:val="440"/>
        </w:trPr>
        <w:tc>
          <w:tcPr>
            <w:tcW w:w="562" w:type="dxa"/>
            <w:vMerge w:val="restart"/>
            <w:tcBorders>
              <w:top w:val="nil"/>
            </w:tcBorders>
          </w:tcPr>
          <w:p w14:paraId="328DFD5B" w14:textId="77777777" w:rsidR="000A7E63" w:rsidRPr="00404D72" w:rsidRDefault="000A7E63" w:rsidP="00404D72">
            <w:pPr>
              <w:spacing w:after="0"/>
              <w:rPr>
                <w:szCs w:val="24"/>
              </w:rPr>
            </w:pPr>
          </w:p>
        </w:tc>
        <w:tc>
          <w:tcPr>
            <w:tcW w:w="3765" w:type="dxa"/>
            <w:gridSpan w:val="2"/>
          </w:tcPr>
          <w:p w14:paraId="0C3D62E7" w14:textId="77777777" w:rsidR="000A7E63" w:rsidRPr="00404D72" w:rsidRDefault="000A7E63" w:rsidP="00404D72">
            <w:pPr>
              <w:pStyle w:val="TableParagraph"/>
              <w:spacing w:line="276" w:lineRule="auto"/>
              <w:ind w:left="106"/>
              <w:rPr>
                <w:sz w:val="24"/>
                <w:szCs w:val="24"/>
              </w:rPr>
            </w:pPr>
            <w:r w:rsidRPr="00404D72">
              <w:rPr>
                <w:sz w:val="24"/>
                <w:szCs w:val="24"/>
              </w:rPr>
              <w:t>Jasa 3D printing</w:t>
            </w:r>
          </w:p>
        </w:tc>
        <w:tc>
          <w:tcPr>
            <w:tcW w:w="1073" w:type="dxa"/>
          </w:tcPr>
          <w:p w14:paraId="2A07FF67" w14:textId="77777777" w:rsidR="000A7E63" w:rsidRPr="00404D72" w:rsidRDefault="000A7E63" w:rsidP="00404D72">
            <w:pPr>
              <w:pStyle w:val="TableParagraph"/>
              <w:spacing w:line="276" w:lineRule="auto"/>
              <w:ind w:left="13" w:right="4"/>
              <w:jc w:val="center"/>
              <w:rPr>
                <w:sz w:val="24"/>
                <w:szCs w:val="24"/>
              </w:rPr>
            </w:pPr>
            <w:r w:rsidRPr="00404D72">
              <w:rPr>
                <w:spacing w:val="-10"/>
                <w:sz w:val="24"/>
                <w:szCs w:val="24"/>
              </w:rPr>
              <w:t>1</w:t>
            </w:r>
          </w:p>
        </w:tc>
        <w:tc>
          <w:tcPr>
            <w:tcW w:w="1260" w:type="dxa"/>
          </w:tcPr>
          <w:p w14:paraId="0FDDD0D6" w14:textId="77777777" w:rsidR="000A7E63" w:rsidRPr="00404D72" w:rsidRDefault="000A7E63" w:rsidP="00404D72">
            <w:pPr>
              <w:pStyle w:val="TableParagraph"/>
              <w:spacing w:line="276" w:lineRule="auto"/>
              <w:ind w:left="14" w:right="8"/>
              <w:jc w:val="center"/>
              <w:rPr>
                <w:sz w:val="24"/>
                <w:szCs w:val="24"/>
              </w:rPr>
            </w:pPr>
            <w:r w:rsidRPr="00404D72">
              <w:rPr>
                <w:spacing w:val="-2"/>
                <w:sz w:val="24"/>
                <w:szCs w:val="24"/>
              </w:rPr>
              <w:t>500.000</w:t>
            </w:r>
          </w:p>
        </w:tc>
        <w:tc>
          <w:tcPr>
            <w:tcW w:w="1260" w:type="dxa"/>
          </w:tcPr>
          <w:p w14:paraId="4BA160FB"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500.000</w:t>
            </w:r>
          </w:p>
        </w:tc>
      </w:tr>
      <w:tr w:rsidR="000A7E63" w:rsidRPr="00404D72" w14:paraId="67140228" w14:textId="77777777" w:rsidTr="009A497E">
        <w:trPr>
          <w:trHeight w:val="440"/>
        </w:trPr>
        <w:tc>
          <w:tcPr>
            <w:tcW w:w="562" w:type="dxa"/>
            <w:vMerge/>
            <w:tcBorders>
              <w:top w:val="nil"/>
            </w:tcBorders>
          </w:tcPr>
          <w:p w14:paraId="2161BEAE" w14:textId="77777777" w:rsidR="000A7E63" w:rsidRPr="00404D72" w:rsidRDefault="000A7E63" w:rsidP="00404D72">
            <w:pPr>
              <w:spacing w:after="0"/>
              <w:rPr>
                <w:szCs w:val="24"/>
              </w:rPr>
            </w:pPr>
          </w:p>
        </w:tc>
        <w:tc>
          <w:tcPr>
            <w:tcW w:w="6098" w:type="dxa"/>
            <w:gridSpan w:val="4"/>
          </w:tcPr>
          <w:p w14:paraId="3DDCD587" w14:textId="77777777" w:rsidR="000A7E63" w:rsidRPr="00404D72" w:rsidRDefault="000A7E63" w:rsidP="00404D72">
            <w:pPr>
              <w:pStyle w:val="TableParagraph"/>
              <w:spacing w:line="276" w:lineRule="auto"/>
              <w:ind w:right="326"/>
              <w:rPr>
                <w:sz w:val="24"/>
                <w:szCs w:val="24"/>
              </w:rPr>
            </w:pPr>
            <w:r w:rsidRPr="00404D72">
              <w:rPr>
                <w:sz w:val="24"/>
                <w:szCs w:val="24"/>
              </w:rPr>
              <w:t xml:space="preserve"> SUB </w:t>
            </w:r>
            <w:r w:rsidRPr="00404D72">
              <w:rPr>
                <w:spacing w:val="-2"/>
                <w:sz w:val="24"/>
                <w:szCs w:val="24"/>
              </w:rPr>
              <w:t>TOTAL</w:t>
            </w:r>
          </w:p>
        </w:tc>
        <w:tc>
          <w:tcPr>
            <w:tcW w:w="1260" w:type="dxa"/>
          </w:tcPr>
          <w:p w14:paraId="5BF87E59"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1.400.000</w:t>
            </w:r>
          </w:p>
        </w:tc>
      </w:tr>
      <w:tr w:rsidR="000A7E63" w:rsidRPr="00404D72" w14:paraId="77D98AE6" w14:textId="77777777" w:rsidTr="009A497E">
        <w:trPr>
          <w:trHeight w:val="531"/>
        </w:trPr>
        <w:tc>
          <w:tcPr>
            <w:tcW w:w="562" w:type="dxa"/>
          </w:tcPr>
          <w:p w14:paraId="05A3B2F8" w14:textId="77777777" w:rsidR="000A7E63" w:rsidRPr="00404D72" w:rsidRDefault="000A7E63" w:rsidP="00404D72">
            <w:pPr>
              <w:pStyle w:val="TableParagraph"/>
              <w:spacing w:line="276" w:lineRule="auto"/>
              <w:ind w:left="108"/>
              <w:jc w:val="both"/>
              <w:rPr>
                <w:sz w:val="24"/>
                <w:szCs w:val="24"/>
              </w:rPr>
            </w:pPr>
            <w:r w:rsidRPr="00404D72">
              <w:rPr>
                <w:spacing w:val="-10"/>
                <w:sz w:val="24"/>
                <w:szCs w:val="24"/>
              </w:rPr>
              <w:t>3</w:t>
            </w:r>
          </w:p>
        </w:tc>
        <w:tc>
          <w:tcPr>
            <w:tcW w:w="7358" w:type="dxa"/>
            <w:gridSpan w:val="5"/>
          </w:tcPr>
          <w:p w14:paraId="74157FED" w14:textId="26CCC1D1" w:rsidR="000A7E63" w:rsidRPr="00404D72" w:rsidRDefault="000A7E63" w:rsidP="00404D72">
            <w:pPr>
              <w:pStyle w:val="TableParagraph"/>
              <w:spacing w:line="276" w:lineRule="auto"/>
              <w:ind w:left="106"/>
              <w:jc w:val="both"/>
              <w:rPr>
                <w:sz w:val="24"/>
                <w:szCs w:val="24"/>
              </w:rPr>
            </w:pPr>
            <w:r w:rsidRPr="00404D72">
              <w:rPr>
                <w:sz w:val="24"/>
                <w:szCs w:val="24"/>
              </w:rPr>
              <w:t>Perjalanan</w:t>
            </w:r>
            <w:r w:rsidRPr="00404D72">
              <w:rPr>
                <w:spacing w:val="-3"/>
                <w:sz w:val="24"/>
                <w:szCs w:val="24"/>
              </w:rPr>
              <w:t xml:space="preserve"> </w:t>
            </w:r>
            <w:r w:rsidR="00CD625E">
              <w:rPr>
                <w:spacing w:val="-2"/>
                <w:sz w:val="24"/>
                <w:szCs w:val="24"/>
              </w:rPr>
              <w:t>L</w:t>
            </w:r>
            <w:r w:rsidRPr="00404D72">
              <w:rPr>
                <w:spacing w:val="-2"/>
                <w:sz w:val="24"/>
                <w:szCs w:val="24"/>
              </w:rPr>
              <w:t>o</w:t>
            </w:r>
            <w:r w:rsidR="00CD625E">
              <w:rPr>
                <w:spacing w:val="-2"/>
                <w:sz w:val="24"/>
                <w:szCs w:val="24"/>
              </w:rPr>
              <w:t>k</w:t>
            </w:r>
            <w:r w:rsidRPr="00404D72">
              <w:rPr>
                <w:spacing w:val="-2"/>
                <w:sz w:val="24"/>
                <w:szCs w:val="24"/>
              </w:rPr>
              <w:t>al</w:t>
            </w:r>
          </w:p>
        </w:tc>
      </w:tr>
      <w:tr w:rsidR="000A7E63" w:rsidRPr="00404D72" w14:paraId="51389BDF" w14:textId="77777777" w:rsidTr="009A497E">
        <w:trPr>
          <w:trHeight w:val="440"/>
        </w:trPr>
        <w:tc>
          <w:tcPr>
            <w:tcW w:w="562" w:type="dxa"/>
            <w:vMerge w:val="restart"/>
          </w:tcPr>
          <w:p w14:paraId="6FB297A8" w14:textId="77777777" w:rsidR="000A7E63" w:rsidRPr="00404D72" w:rsidRDefault="000A7E63" w:rsidP="00404D72">
            <w:pPr>
              <w:pStyle w:val="TableParagraph"/>
              <w:spacing w:line="276" w:lineRule="auto"/>
              <w:rPr>
                <w:sz w:val="24"/>
                <w:szCs w:val="24"/>
              </w:rPr>
            </w:pPr>
          </w:p>
        </w:tc>
        <w:tc>
          <w:tcPr>
            <w:tcW w:w="3765" w:type="dxa"/>
            <w:gridSpan w:val="2"/>
          </w:tcPr>
          <w:p w14:paraId="3170FCD8" w14:textId="77777777" w:rsidR="000A7E63" w:rsidRPr="00404D72" w:rsidRDefault="000A7E63" w:rsidP="00404D72">
            <w:pPr>
              <w:pStyle w:val="TableParagraph"/>
              <w:spacing w:line="276" w:lineRule="auto"/>
              <w:ind w:left="106"/>
              <w:rPr>
                <w:sz w:val="24"/>
                <w:szCs w:val="24"/>
              </w:rPr>
            </w:pPr>
            <w:r w:rsidRPr="00404D72">
              <w:rPr>
                <w:sz w:val="24"/>
                <w:szCs w:val="24"/>
              </w:rPr>
              <w:t>Pengadaan alat</w:t>
            </w:r>
          </w:p>
        </w:tc>
        <w:tc>
          <w:tcPr>
            <w:tcW w:w="1073" w:type="dxa"/>
          </w:tcPr>
          <w:p w14:paraId="56A0CB33" w14:textId="77777777" w:rsidR="000A7E63" w:rsidRPr="00404D72" w:rsidRDefault="000A7E63" w:rsidP="00404D72">
            <w:pPr>
              <w:pStyle w:val="TableParagraph"/>
              <w:spacing w:line="276" w:lineRule="auto"/>
              <w:ind w:left="13" w:right="4"/>
              <w:jc w:val="center"/>
              <w:rPr>
                <w:sz w:val="24"/>
                <w:szCs w:val="24"/>
              </w:rPr>
            </w:pPr>
            <w:r w:rsidRPr="00404D72">
              <w:rPr>
                <w:spacing w:val="-10"/>
                <w:sz w:val="24"/>
                <w:szCs w:val="24"/>
              </w:rPr>
              <w:t>1</w:t>
            </w:r>
          </w:p>
        </w:tc>
        <w:tc>
          <w:tcPr>
            <w:tcW w:w="1260" w:type="dxa"/>
          </w:tcPr>
          <w:p w14:paraId="71A05078" w14:textId="77777777" w:rsidR="000A7E63" w:rsidRPr="00404D72" w:rsidRDefault="000A7E63" w:rsidP="00404D72">
            <w:pPr>
              <w:pStyle w:val="TableParagraph"/>
              <w:spacing w:line="276" w:lineRule="auto"/>
              <w:ind w:left="14" w:right="8"/>
              <w:jc w:val="center"/>
              <w:rPr>
                <w:sz w:val="24"/>
                <w:szCs w:val="24"/>
              </w:rPr>
            </w:pPr>
            <w:r w:rsidRPr="00404D72">
              <w:rPr>
                <w:spacing w:val="-2"/>
                <w:sz w:val="24"/>
                <w:szCs w:val="24"/>
              </w:rPr>
              <w:t>500.000</w:t>
            </w:r>
          </w:p>
        </w:tc>
        <w:tc>
          <w:tcPr>
            <w:tcW w:w="1260" w:type="dxa"/>
          </w:tcPr>
          <w:p w14:paraId="2E3C0FD8"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500.000</w:t>
            </w:r>
          </w:p>
        </w:tc>
      </w:tr>
      <w:tr w:rsidR="000A7E63" w:rsidRPr="00404D72" w14:paraId="0EE73304" w14:textId="77777777" w:rsidTr="009A497E">
        <w:trPr>
          <w:trHeight w:val="440"/>
        </w:trPr>
        <w:tc>
          <w:tcPr>
            <w:tcW w:w="562" w:type="dxa"/>
            <w:vMerge/>
            <w:tcBorders>
              <w:top w:val="nil"/>
            </w:tcBorders>
          </w:tcPr>
          <w:p w14:paraId="03C0A204" w14:textId="77777777" w:rsidR="000A7E63" w:rsidRPr="00404D72" w:rsidRDefault="000A7E63" w:rsidP="00404D72">
            <w:pPr>
              <w:spacing w:after="0"/>
              <w:rPr>
                <w:szCs w:val="24"/>
              </w:rPr>
            </w:pPr>
          </w:p>
        </w:tc>
        <w:tc>
          <w:tcPr>
            <w:tcW w:w="3765" w:type="dxa"/>
            <w:gridSpan w:val="2"/>
          </w:tcPr>
          <w:p w14:paraId="10142B6E" w14:textId="77777777" w:rsidR="000A7E63" w:rsidRPr="00404D72" w:rsidRDefault="000A7E63" w:rsidP="00404D72">
            <w:pPr>
              <w:pStyle w:val="TableParagraph"/>
              <w:spacing w:line="276" w:lineRule="auto"/>
              <w:ind w:left="106"/>
              <w:rPr>
                <w:sz w:val="24"/>
                <w:szCs w:val="24"/>
              </w:rPr>
            </w:pPr>
            <w:r w:rsidRPr="00404D72">
              <w:rPr>
                <w:sz w:val="24"/>
                <w:szCs w:val="24"/>
              </w:rPr>
              <w:t>Kegiatan pengujian</w:t>
            </w:r>
          </w:p>
        </w:tc>
        <w:tc>
          <w:tcPr>
            <w:tcW w:w="1073" w:type="dxa"/>
          </w:tcPr>
          <w:p w14:paraId="70D2C25F" w14:textId="77777777" w:rsidR="000A7E63" w:rsidRPr="00404D72" w:rsidRDefault="000A7E63" w:rsidP="00404D72">
            <w:pPr>
              <w:pStyle w:val="TableParagraph"/>
              <w:spacing w:line="276" w:lineRule="auto"/>
              <w:ind w:left="13" w:right="4"/>
              <w:jc w:val="center"/>
              <w:rPr>
                <w:sz w:val="24"/>
                <w:szCs w:val="24"/>
              </w:rPr>
            </w:pPr>
            <w:r w:rsidRPr="00404D72">
              <w:rPr>
                <w:spacing w:val="-10"/>
                <w:sz w:val="24"/>
                <w:szCs w:val="24"/>
              </w:rPr>
              <w:t>1</w:t>
            </w:r>
          </w:p>
        </w:tc>
        <w:tc>
          <w:tcPr>
            <w:tcW w:w="1260" w:type="dxa"/>
          </w:tcPr>
          <w:p w14:paraId="6077A52E" w14:textId="77777777" w:rsidR="000A7E63" w:rsidRPr="00404D72" w:rsidRDefault="000A7E63" w:rsidP="00404D72">
            <w:pPr>
              <w:pStyle w:val="TableParagraph"/>
              <w:spacing w:line="276" w:lineRule="auto"/>
              <w:ind w:left="14" w:right="8"/>
              <w:jc w:val="center"/>
              <w:rPr>
                <w:sz w:val="24"/>
                <w:szCs w:val="24"/>
              </w:rPr>
            </w:pPr>
            <w:r w:rsidRPr="00404D72">
              <w:rPr>
                <w:spacing w:val="-2"/>
                <w:sz w:val="24"/>
                <w:szCs w:val="24"/>
              </w:rPr>
              <w:t>500.000</w:t>
            </w:r>
          </w:p>
        </w:tc>
        <w:tc>
          <w:tcPr>
            <w:tcW w:w="1260" w:type="dxa"/>
          </w:tcPr>
          <w:p w14:paraId="6908BA7D"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500.000</w:t>
            </w:r>
          </w:p>
        </w:tc>
      </w:tr>
      <w:tr w:rsidR="000A7E63" w:rsidRPr="00404D72" w14:paraId="7C31BA0C" w14:textId="77777777" w:rsidTr="009A497E">
        <w:trPr>
          <w:trHeight w:val="440"/>
        </w:trPr>
        <w:tc>
          <w:tcPr>
            <w:tcW w:w="562" w:type="dxa"/>
            <w:vMerge/>
            <w:tcBorders>
              <w:top w:val="nil"/>
              <w:bottom w:val="single" w:sz="4" w:space="0" w:color="auto"/>
            </w:tcBorders>
          </w:tcPr>
          <w:p w14:paraId="50A03295" w14:textId="77777777" w:rsidR="000A7E63" w:rsidRPr="00404D72" w:rsidRDefault="000A7E63" w:rsidP="00404D72">
            <w:pPr>
              <w:spacing w:after="0"/>
              <w:rPr>
                <w:szCs w:val="24"/>
              </w:rPr>
            </w:pPr>
          </w:p>
        </w:tc>
        <w:tc>
          <w:tcPr>
            <w:tcW w:w="6098" w:type="dxa"/>
            <w:gridSpan w:val="4"/>
            <w:tcBorders>
              <w:bottom w:val="single" w:sz="4" w:space="0" w:color="auto"/>
            </w:tcBorders>
          </w:tcPr>
          <w:p w14:paraId="2CC161EF" w14:textId="77777777" w:rsidR="000A7E63" w:rsidRPr="00404D72" w:rsidRDefault="000A7E63" w:rsidP="00404D72">
            <w:pPr>
              <w:pStyle w:val="TableParagraph"/>
              <w:spacing w:line="276" w:lineRule="auto"/>
              <w:ind w:right="326"/>
              <w:rPr>
                <w:sz w:val="24"/>
                <w:szCs w:val="24"/>
              </w:rPr>
            </w:pPr>
            <w:r w:rsidRPr="00404D72">
              <w:rPr>
                <w:sz w:val="24"/>
                <w:szCs w:val="24"/>
              </w:rPr>
              <w:t xml:space="preserve"> SUB </w:t>
            </w:r>
            <w:r w:rsidRPr="00404D72">
              <w:rPr>
                <w:spacing w:val="-2"/>
                <w:sz w:val="24"/>
                <w:szCs w:val="24"/>
              </w:rPr>
              <w:t>TOTAL</w:t>
            </w:r>
          </w:p>
        </w:tc>
        <w:tc>
          <w:tcPr>
            <w:tcW w:w="1260" w:type="dxa"/>
            <w:tcBorders>
              <w:bottom w:val="single" w:sz="4" w:space="0" w:color="auto"/>
            </w:tcBorders>
          </w:tcPr>
          <w:p w14:paraId="11D6E592" w14:textId="28AE9EF8" w:rsidR="000A7E63" w:rsidRPr="00404D72" w:rsidRDefault="000A7E63" w:rsidP="00404D72">
            <w:pPr>
              <w:pStyle w:val="TableParagraph"/>
              <w:spacing w:line="276" w:lineRule="auto"/>
              <w:ind w:left="8"/>
              <w:jc w:val="center"/>
              <w:rPr>
                <w:sz w:val="24"/>
                <w:szCs w:val="24"/>
              </w:rPr>
            </w:pPr>
            <w:r w:rsidRPr="00404D72">
              <w:rPr>
                <w:spacing w:val="-2"/>
                <w:sz w:val="24"/>
                <w:szCs w:val="24"/>
              </w:rPr>
              <w:t>1.</w:t>
            </w:r>
            <w:r w:rsidR="009A497E">
              <w:rPr>
                <w:spacing w:val="-2"/>
                <w:sz w:val="24"/>
                <w:szCs w:val="24"/>
              </w:rPr>
              <w:t>0</w:t>
            </w:r>
            <w:r w:rsidRPr="00404D72">
              <w:rPr>
                <w:spacing w:val="-2"/>
                <w:sz w:val="24"/>
                <w:szCs w:val="24"/>
              </w:rPr>
              <w:t>00.000</w:t>
            </w:r>
          </w:p>
        </w:tc>
      </w:tr>
      <w:tr w:rsidR="000A7E63" w:rsidRPr="00404D72" w14:paraId="28A82807" w14:textId="77777777" w:rsidTr="009A497E">
        <w:trPr>
          <w:trHeight w:val="520"/>
        </w:trPr>
        <w:tc>
          <w:tcPr>
            <w:tcW w:w="562" w:type="dxa"/>
            <w:tcBorders>
              <w:top w:val="single" w:sz="4" w:space="0" w:color="auto"/>
              <w:bottom w:val="single" w:sz="4" w:space="0" w:color="auto"/>
              <w:right w:val="single" w:sz="4" w:space="0" w:color="auto"/>
            </w:tcBorders>
          </w:tcPr>
          <w:p w14:paraId="1ABB5E6A" w14:textId="77777777" w:rsidR="000A7E63" w:rsidRPr="00404D72" w:rsidRDefault="000A7E63" w:rsidP="00404D72">
            <w:pPr>
              <w:pStyle w:val="TableParagraph"/>
              <w:spacing w:line="276" w:lineRule="auto"/>
              <w:ind w:left="108"/>
              <w:rPr>
                <w:sz w:val="24"/>
                <w:szCs w:val="24"/>
              </w:rPr>
            </w:pPr>
            <w:bookmarkStart w:id="298" w:name="_Hlk186121717"/>
            <w:r w:rsidRPr="00404D72">
              <w:rPr>
                <w:spacing w:val="-10"/>
                <w:sz w:val="24"/>
                <w:szCs w:val="24"/>
              </w:rPr>
              <w:lastRenderedPageBreak/>
              <w:t>4</w:t>
            </w:r>
          </w:p>
        </w:tc>
        <w:tc>
          <w:tcPr>
            <w:tcW w:w="7358" w:type="dxa"/>
            <w:gridSpan w:val="5"/>
            <w:tcBorders>
              <w:top w:val="single" w:sz="4" w:space="0" w:color="auto"/>
              <w:left w:val="single" w:sz="4" w:space="0" w:color="auto"/>
              <w:bottom w:val="single" w:sz="4" w:space="0" w:color="auto"/>
            </w:tcBorders>
          </w:tcPr>
          <w:p w14:paraId="2121CC52" w14:textId="77777777" w:rsidR="000A7E63" w:rsidRPr="00404D72" w:rsidRDefault="000A7E63" w:rsidP="00404D72">
            <w:pPr>
              <w:pStyle w:val="TableParagraph"/>
              <w:spacing w:line="276" w:lineRule="auto"/>
              <w:ind w:left="106"/>
              <w:rPr>
                <w:sz w:val="24"/>
                <w:szCs w:val="24"/>
              </w:rPr>
            </w:pPr>
            <w:r w:rsidRPr="00404D72">
              <w:rPr>
                <w:spacing w:val="-2"/>
                <w:sz w:val="24"/>
                <w:szCs w:val="24"/>
              </w:rPr>
              <w:t>Lain-</w:t>
            </w:r>
            <w:r w:rsidRPr="00404D72">
              <w:rPr>
                <w:spacing w:val="-4"/>
                <w:sz w:val="24"/>
                <w:szCs w:val="24"/>
              </w:rPr>
              <w:t>lain</w:t>
            </w:r>
          </w:p>
        </w:tc>
      </w:tr>
      <w:tr w:rsidR="000A7E63" w:rsidRPr="00404D72" w14:paraId="4010B551" w14:textId="77777777" w:rsidTr="009A497E">
        <w:trPr>
          <w:trHeight w:val="440"/>
        </w:trPr>
        <w:tc>
          <w:tcPr>
            <w:tcW w:w="562" w:type="dxa"/>
            <w:vMerge w:val="restart"/>
          </w:tcPr>
          <w:p w14:paraId="56145DE6" w14:textId="77777777" w:rsidR="000A7E63" w:rsidRPr="00404D72" w:rsidRDefault="000A7E63" w:rsidP="00404D72">
            <w:pPr>
              <w:pStyle w:val="TableParagraph"/>
              <w:spacing w:line="276" w:lineRule="auto"/>
              <w:rPr>
                <w:sz w:val="24"/>
                <w:szCs w:val="24"/>
              </w:rPr>
            </w:pPr>
          </w:p>
        </w:tc>
        <w:tc>
          <w:tcPr>
            <w:tcW w:w="3758" w:type="dxa"/>
          </w:tcPr>
          <w:p w14:paraId="666313B9" w14:textId="77777777" w:rsidR="000A7E63" w:rsidRPr="00404D72" w:rsidRDefault="000A7E63" w:rsidP="00404D72">
            <w:pPr>
              <w:pStyle w:val="TableParagraph"/>
              <w:spacing w:line="276" w:lineRule="auto"/>
              <w:ind w:left="106"/>
              <w:rPr>
                <w:sz w:val="24"/>
                <w:szCs w:val="24"/>
              </w:rPr>
            </w:pPr>
            <w:r w:rsidRPr="00404D72">
              <w:rPr>
                <w:sz w:val="24"/>
                <w:szCs w:val="24"/>
              </w:rPr>
              <w:t xml:space="preserve">Hand </w:t>
            </w:r>
            <w:r w:rsidRPr="00404D72">
              <w:rPr>
                <w:spacing w:val="-2"/>
                <w:sz w:val="24"/>
                <w:szCs w:val="24"/>
              </w:rPr>
              <w:t>Sanitizer</w:t>
            </w:r>
          </w:p>
        </w:tc>
        <w:tc>
          <w:tcPr>
            <w:tcW w:w="1080" w:type="dxa"/>
            <w:gridSpan w:val="2"/>
          </w:tcPr>
          <w:p w14:paraId="01F891E1" w14:textId="1C03856D" w:rsidR="000A7E63" w:rsidRPr="00404D72" w:rsidRDefault="00FB7AF0" w:rsidP="00404D72">
            <w:pPr>
              <w:pStyle w:val="TableParagraph"/>
              <w:spacing w:line="276" w:lineRule="auto"/>
              <w:ind w:left="13" w:right="4"/>
              <w:jc w:val="center"/>
              <w:rPr>
                <w:sz w:val="24"/>
                <w:szCs w:val="24"/>
              </w:rPr>
            </w:pPr>
            <w:r>
              <w:rPr>
                <w:spacing w:val="-10"/>
                <w:sz w:val="24"/>
                <w:szCs w:val="24"/>
              </w:rPr>
              <w:t>2</w:t>
            </w:r>
          </w:p>
        </w:tc>
        <w:tc>
          <w:tcPr>
            <w:tcW w:w="1260" w:type="dxa"/>
          </w:tcPr>
          <w:p w14:paraId="380106E8" w14:textId="77777777" w:rsidR="000A7E63" w:rsidRPr="00404D72" w:rsidRDefault="000A7E63" w:rsidP="00404D72">
            <w:pPr>
              <w:pStyle w:val="TableParagraph"/>
              <w:spacing w:line="276" w:lineRule="auto"/>
              <w:ind w:left="14" w:right="8"/>
              <w:jc w:val="center"/>
              <w:rPr>
                <w:sz w:val="24"/>
                <w:szCs w:val="24"/>
              </w:rPr>
            </w:pPr>
            <w:r w:rsidRPr="00404D72">
              <w:rPr>
                <w:spacing w:val="-2"/>
                <w:sz w:val="24"/>
                <w:szCs w:val="24"/>
              </w:rPr>
              <w:t>50.000</w:t>
            </w:r>
          </w:p>
        </w:tc>
        <w:tc>
          <w:tcPr>
            <w:tcW w:w="1260" w:type="dxa"/>
          </w:tcPr>
          <w:p w14:paraId="1A72C588" w14:textId="149A8128" w:rsidR="000A7E63" w:rsidRPr="00404D72" w:rsidRDefault="00FB7AF0" w:rsidP="00404D72">
            <w:pPr>
              <w:pStyle w:val="TableParagraph"/>
              <w:spacing w:line="276" w:lineRule="auto"/>
              <w:ind w:left="8"/>
              <w:jc w:val="center"/>
              <w:rPr>
                <w:sz w:val="24"/>
                <w:szCs w:val="24"/>
              </w:rPr>
            </w:pPr>
            <w:r>
              <w:rPr>
                <w:spacing w:val="-2"/>
                <w:sz w:val="24"/>
                <w:szCs w:val="24"/>
              </w:rPr>
              <w:t>10</w:t>
            </w:r>
            <w:r w:rsidR="000B0331">
              <w:rPr>
                <w:spacing w:val="-2"/>
                <w:sz w:val="24"/>
                <w:szCs w:val="24"/>
              </w:rPr>
              <w:t>0</w:t>
            </w:r>
            <w:r w:rsidR="000A7E63" w:rsidRPr="00404D72">
              <w:rPr>
                <w:spacing w:val="-2"/>
                <w:sz w:val="24"/>
                <w:szCs w:val="24"/>
              </w:rPr>
              <w:t>.000</w:t>
            </w:r>
          </w:p>
        </w:tc>
      </w:tr>
      <w:tr w:rsidR="000A7E63" w:rsidRPr="00404D72" w14:paraId="45577B22" w14:textId="77777777" w:rsidTr="009A497E">
        <w:trPr>
          <w:trHeight w:val="440"/>
        </w:trPr>
        <w:tc>
          <w:tcPr>
            <w:tcW w:w="562" w:type="dxa"/>
            <w:vMerge/>
            <w:tcBorders>
              <w:top w:val="nil"/>
            </w:tcBorders>
          </w:tcPr>
          <w:p w14:paraId="5C08C622" w14:textId="77777777" w:rsidR="000A7E63" w:rsidRPr="00404D72" w:rsidRDefault="000A7E63" w:rsidP="00404D72">
            <w:pPr>
              <w:rPr>
                <w:szCs w:val="24"/>
              </w:rPr>
            </w:pPr>
          </w:p>
        </w:tc>
        <w:tc>
          <w:tcPr>
            <w:tcW w:w="3758" w:type="dxa"/>
          </w:tcPr>
          <w:p w14:paraId="57A5DACB" w14:textId="77777777" w:rsidR="000A7E63" w:rsidRPr="00404D72" w:rsidRDefault="000A7E63" w:rsidP="00404D72">
            <w:pPr>
              <w:pStyle w:val="TableParagraph"/>
              <w:spacing w:line="276" w:lineRule="auto"/>
              <w:ind w:left="106"/>
              <w:rPr>
                <w:sz w:val="24"/>
                <w:szCs w:val="24"/>
                <w:lang w:val="nb-NO"/>
              </w:rPr>
            </w:pPr>
            <w:r w:rsidRPr="00404D72">
              <w:rPr>
                <w:sz w:val="24"/>
                <w:szCs w:val="24"/>
                <w:lang w:val="nb-NO"/>
              </w:rPr>
              <w:t>Biaya</w:t>
            </w:r>
            <w:r w:rsidRPr="00404D72">
              <w:rPr>
                <w:spacing w:val="-2"/>
                <w:sz w:val="24"/>
                <w:szCs w:val="24"/>
                <w:lang w:val="nb-NO"/>
              </w:rPr>
              <w:t xml:space="preserve"> </w:t>
            </w:r>
            <w:r w:rsidRPr="00404D72">
              <w:rPr>
                <w:i/>
                <w:sz w:val="24"/>
                <w:szCs w:val="24"/>
                <w:lang w:val="nb-NO"/>
              </w:rPr>
              <w:t>Adsense</w:t>
            </w:r>
            <w:r w:rsidRPr="00404D72">
              <w:rPr>
                <w:i/>
                <w:spacing w:val="-2"/>
                <w:sz w:val="24"/>
                <w:szCs w:val="24"/>
                <w:lang w:val="nb-NO"/>
              </w:rPr>
              <w:t xml:space="preserve"> </w:t>
            </w:r>
            <w:r w:rsidRPr="00404D72">
              <w:rPr>
                <w:sz w:val="24"/>
                <w:szCs w:val="24"/>
                <w:lang w:val="nb-NO"/>
              </w:rPr>
              <w:t>akun media</w:t>
            </w:r>
            <w:r w:rsidRPr="00404D72">
              <w:rPr>
                <w:spacing w:val="-1"/>
                <w:sz w:val="24"/>
                <w:szCs w:val="24"/>
                <w:lang w:val="nb-NO"/>
              </w:rPr>
              <w:t xml:space="preserve"> </w:t>
            </w:r>
            <w:r w:rsidRPr="00404D72">
              <w:rPr>
                <w:spacing w:val="-2"/>
                <w:sz w:val="24"/>
                <w:szCs w:val="24"/>
                <w:lang w:val="nb-NO"/>
              </w:rPr>
              <w:t>sosial</w:t>
            </w:r>
          </w:p>
        </w:tc>
        <w:tc>
          <w:tcPr>
            <w:tcW w:w="1080" w:type="dxa"/>
            <w:gridSpan w:val="2"/>
          </w:tcPr>
          <w:p w14:paraId="10C792CA" w14:textId="77777777" w:rsidR="000A7E63" w:rsidRPr="00404D72" w:rsidRDefault="000A7E63" w:rsidP="00404D72">
            <w:pPr>
              <w:pStyle w:val="TableParagraph"/>
              <w:spacing w:line="276" w:lineRule="auto"/>
              <w:ind w:left="13" w:right="4"/>
              <w:jc w:val="center"/>
              <w:rPr>
                <w:sz w:val="24"/>
                <w:szCs w:val="24"/>
              </w:rPr>
            </w:pPr>
            <w:r w:rsidRPr="00404D72">
              <w:rPr>
                <w:spacing w:val="-10"/>
                <w:sz w:val="24"/>
                <w:szCs w:val="24"/>
              </w:rPr>
              <w:t>1</w:t>
            </w:r>
          </w:p>
        </w:tc>
        <w:tc>
          <w:tcPr>
            <w:tcW w:w="1260" w:type="dxa"/>
          </w:tcPr>
          <w:p w14:paraId="5356F838" w14:textId="77777777" w:rsidR="000A7E63" w:rsidRPr="00404D72" w:rsidRDefault="000A7E63" w:rsidP="00404D72">
            <w:pPr>
              <w:pStyle w:val="TableParagraph"/>
              <w:spacing w:line="276" w:lineRule="auto"/>
              <w:ind w:left="14" w:right="8"/>
              <w:jc w:val="center"/>
              <w:rPr>
                <w:sz w:val="24"/>
                <w:szCs w:val="24"/>
              </w:rPr>
            </w:pPr>
            <w:r w:rsidRPr="00404D72">
              <w:rPr>
                <w:spacing w:val="-2"/>
                <w:sz w:val="24"/>
                <w:szCs w:val="24"/>
              </w:rPr>
              <w:t>500.000</w:t>
            </w:r>
          </w:p>
        </w:tc>
        <w:tc>
          <w:tcPr>
            <w:tcW w:w="1260" w:type="dxa"/>
          </w:tcPr>
          <w:p w14:paraId="4A7D55F5" w14:textId="77777777" w:rsidR="000A7E63" w:rsidRPr="00404D72" w:rsidRDefault="000A7E63" w:rsidP="00404D72">
            <w:pPr>
              <w:pStyle w:val="TableParagraph"/>
              <w:spacing w:line="276" w:lineRule="auto"/>
              <w:ind w:left="8"/>
              <w:jc w:val="center"/>
              <w:rPr>
                <w:sz w:val="24"/>
                <w:szCs w:val="24"/>
              </w:rPr>
            </w:pPr>
            <w:r w:rsidRPr="00404D72">
              <w:rPr>
                <w:spacing w:val="-2"/>
                <w:sz w:val="24"/>
                <w:szCs w:val="24"/>
              </w:rPr>
              <w:t>500.000</w:t>
            </w:r>
          </w:p>
        </w:tc>
      </w:tr>
      <w:tr w:rsidR="000A7E63" w:rsidRPr="00404D72" w14:paraId="6121B97E" w14:textId="77777777" w:rsidTr="009A497E">
        <w:trPr>
          <w:trHeight w:val="440"/>
        </w:trPr>
        <w:tc>
          <w:tcPr>
            <w:tcW w:w="562" w:type="dxa"/>
            <w:vMerge/>
            <w:tcBorders>
              <w:top w:val="nil"/>
            </w:tcBorders>
          </w:tcPr>
          <w:p w14:paraId="481BAD1B" w14:textId="77777777" w:rsidR="000A7E63" w:rsidRPr="00404D72" w:rsidRDefault="000A7E63" w:rsidP="00404D72">
            <w:pPr>
              <w:rPr>
                <w:szCs w:val="24"/>
              </w:rPr>
            </w:pPr>
          </w:p>
        </w:tc>
        <w:tc>
          <w:tcPr>
            <w:tcW w:w="3758" w:type="dxa"/>
          </w:tcPr>
          <w:p w14:paraId="68CCB1E8" w14:textId="77777777" w:rsidR="000A7E63" w:rsidRPr="00404D72" w:rsidRDefault="000A7E63" w:rsidP="00404D72">
            <w:pPr>
              <w:pStyle w:val="TableParagraph"/>
              <w:spacing w:line="276" w:lineRule="auto"/>
              <w:ind w:left="106"/>
              <w:rPr>
                <w:sz w:val="24"/>
                <w:szCs w:val="24"/>
              </w:rPr>
            </w:pPr>
            <w:r w:rsidRPr="00404D72">
              <w:rPr>
                <w:sz w:val="24"/>
                <w:szCs w:val="24"/>
              </w:rPr>
              <w:t>Cetak laporan</w:t>
            </w:r>
          </w:p>
        </w:tc>
        <w:tc>
          <w:tcPr>
            <w:tcW w:w="1080" w:type="dxa"/>
            <w:gridSpan w:val="2"/>
          </w:tcPr>
          <w:p w14:paraId="0FD20DF7" w14:textId="77777777" w:rsidR="000A7E63" w:rsidRPr="00404D72" w:rsidRDefault="000A7E63" w:rsidP="00404D72">
            <w:pPr>
              <w:pStyle w:val="TableParagraph"/>
              <w:spacing w:line="276" w:lineRule="auto"/>
              <w:ind w:left="13" w:right="6"/>
              <w:jc w:val="center"/>
              <w:rPr>
                <w:sz w:val="24"/>
                <w:szCs w:val="24"/>
              </w:rPr>
            </w:pPr>
            <w:r w:rsidRPr="00404D72">
              <w:rPr>
                <w:sz w:val="24"/>
                <w:szCs w:val="24"/>
              </w:rPr>
              <w:t>5</w:t>
            </w:r>
          </w:p>
        </w:tc>
        <w:tc>
          <w:tcPr>
            <w:tcW w:w="1260" w:type="dxa"/>
          </w:tcPr>
          <w:p w14:paraId="086E79CD" w14:textId="77777777" w:rsidR="000A7E63" w:rsidRPr="00404D72" w:rsidRDefault="000A7E63" w:rsidP="00404D72">
            <w:pPr>
              <w:pStyle w:val="TableParagraph"/>
              <w:spacing w:line="276" w:lineRule="auto"/>
              <w:ind w:left="14" w:right="8"/>
              <w:jc w:val="center"/>
              <w:rPr>
                <w:sz w:val="24"/>
                <w:szCs w:val="24"/>
              </w:rPr>
            </w:pPr>
            <w:r w:rsidRPr="00404D72">
              <w:rPr>
                <w:spacing w:val="-2"/>
                <w:sz w:val="24"/>
                <w:szCs w:val="24"/>
              </w:rPr>
              <w:t>60.000</w:t>
            </w:r>
          </w:p>
        </w:tc>
        <w:tc>
          <w:tcPr>
            <w:tcW w:w="1260" w:type="dxa"/>
          </w:tcPr>
          <w:p w14:paraId="11436260" w14:textId="2C883218" w:rsidR="000A7E63" w:rsidRPr="00404D72" w:rsidRDefault="000A7E63" w:rsidP="00404D72">
            <w:pPr>
              <w:pStyle w:val="TableParagraph"/>
              <w:spacing w:line="276" w:lineRule="auto"/>
              <w:ind w:left="8"/>
              <w:jc w:val="center"/>
              <w:rPr>
                <w:sz w:val="24"/>
                <w:szCs w:val="24"/>
              </w:rPr>
            </w:pPr>
            <w:r w:rsidRPr="00404D72">
              <w:rPr>
                <w:spacing w:val="-2"/>
                <w:sz w:val="24"/>
                <w:szCs w:val="24"/>
              </w:rPr>
              <w:t>300.00</w:t>
            </w:r>
            <w:r w:rsidR="000B0331">
              <w:rPr>
                <w:spacing w:val="-2"/>
                <w:sz w:val="24"/>
                <w:szCs w:val="24"/>
              </w:rPr>
              <w:t>0</w:t>
            </w:r>
          </w:p>
        </w:tc>
      </w:tr>
      <w:tr w:rsidR="000A7E63" w:rsidRPr="00404D72" w14:paraId="4BB02131" w14:textId="77777777" w:rsidTr="009A497E">
        <w:trPr>
          <w:trHeight w:val="440"/>
        </w:trPr>
        <w:tc>
          <w:tcPr>
            <w:tcW w:w="562" w:type="dxa"/>
            <w:vMerge/>
            <w:tcBorders>
              <w:top w:val="nil"/>
            </w:tcBorders>
          </w:tcPr>
          <w:p w14:paraId="65D5EE96" w14:textId="77777777" w:rsidR="000A7E63" w:rsidRPr="00404D72" w:rsidRDefault="000A7E63" w:rsidP="00404D72">
            <w:pPr>
              <w:rPr>
                <w:szCs w:val="24"/>
              </w:rPr>
            </w:pPr>
          </w:p>
        </w:tc>
        <w:tc>
          <w:tcPr>
            <w:tcW w:w="6098" w:type="dxa"/>
            <w:gridSpan w:val="4"/>
          </w:tcPr>
          <w:p w14:paraId="5B2EEC33" w14:textId="77777777" w:rsidR="000A7E63" w:rsidRPr="00404D72" w:rsidRDefault="000A7E63" w:rsidP="00404D72">
            <w:pPr>
              <w:pStyle w:val="TableParagraph"/>
              <w:spacing w:line="276" w:lineRule="auto"/>
              <w:ind w:right="326"/>
              <w:jc w:val="both"/>
              <w:rPr>
                <w:sz w:val="24"/>
                <w:szCs w:val="24"/>
              </w:rPr>
            </w:pPr>
            <w:r w:rsidRPr="00404D72">
              <w:rPr>
                <w:sz w:val="24"/>
                <w:szCs w:val="24"/>
              </w:rPr>
              <w:t xml:space="preserve"> SUB </w:t>
            </w:r>
            <w:r w:rsidRPr="00404D72">
              <w:rPr>
                <w:spacing w:val="-2"/>
                <w:sz w:val="24"/>
                <w:szCs w:val="24"/>
              </w:rPr>
              <w:t>TOTAL</w:t>
            </w:r>
          </w:p>
        </w:tc>
        <w:tc>
          <w:tcPr>
            <w:tcW w:w="1260" w:type="dxa"/>
          </w:tcPr>
          <w:p w14:paraId="32283619" w14:textId="18B1E958" w:rsidR="000A7E63" w:rsidRPr="00404D72" w:rsidRDefault="00FB7AF0" w:rsidP="00404D72">
            <w:pPr>
              <w:pStyle w:val="TableParagraph"/>
              <w:spacing w:line="276" w:lineRule="auto"/>
              <w:ind w:left="8"/>
              <w:jc w:val="center"/>
              <w:rPr>
                <w:sz w:val="24"/>
                <w:szCs w:val="24"/>
              </w:rPr>
            </w:pPr>
            <w:r>
              <w:rPr>
                <w:spacing w:val="-2"/>
                <w:sz w:val="24"/>
                <w:szCs w:val="24"/>
              </w:rPr>
              <w:t>90</w:t>
            </w:r>
            <w:r w:rsidR="000B0331">
              <w:rPr>
                <w:spacing w:val="-2"/>
                <w:sz w:val="24"/>
                <w:szCs w:val="24"/>
              </w:rPr>
              <w:t>0</w:t>
            </w:r>
            <w:r w:rsidR="000A7E63" w:rsidRPr="00404D72">
              <w:rPr>
                <w:spacing w:val="-2"/>
                <w:sz w:val="24"/>
                <w:szCs w:val="24"/>
              </w:rPr>
              <w:t>.000</w:t>
            </w:r>
          </w:p>
        </w:tc>
      </w:tr>
      <w:tr w:rsidR="000A7E63" w:rsidRPr="00404D72" w14:paraId="4296205C" w14:textId="77777777" w:rsidTr="009A497E">
        <w:trPr>
          <w:trHeight w:val="315"/>
        </w:trPr>
        <w:tc>
          <w:tcPr>
            <w:tcW w:w="562" w:type="dxa"/>
          </w:tcPr>
          <w:p w14:paraId="3EF632E9" w14:textId="77777777" w:rsidR="000A7E63" w:rsidRPr="00404D72" w:rsidRDefault="000A7E63" w:rsidP="00404D72">
            <w:pPr>
              <w:pStyle w:val="TableParagraph"/>
              <w:spacing w:line="276" w:lineRule="auto"/>
              <w:rPr>
                <w:sz w:val="24"/>
                <w:szCs w:val="24"/>
              </w:rPr>
            </w:pPr>
          </w:p>
        </w:tc>
        <w:tc>
          <w:tcPr>
            <w:tcW w:w="6098" w:type="dxa"/>
            <w:gridSpan w:val="4"/>
          </w:tcPr>
          <w:p w14:paraId="060BF3E2" w14:textId="77777777" w:rsidR="000A7E63" w:rsidRPr="00404D72" w:rsidRDefault="000A7E63" w:rsidP="00404D72">
            <w:pPr>
              <w:pStyle w:val="TableParagraph"/>
              <w:spacing w:line="276" w:lineRule="auto"/>
              <w:ind w:right="382"/>
              <w:jc w:val="both"/>
              <w:rPr>
                <w:sz w:val="24"/>
                <w:szCs w:val="24"/>
              </w:rPr>
            </w:pPr>
            <w:r w:rsidRPr="00404D72">
              <w:rPr>
                <w:sz w:val="24"/>
                <w:szCs w:val="24"/>
              </w:rPr>
              <w:t xml:space="preserve"> GRAND</w:t>
            </w:r>
            <w:r w:rsidRPr="00404D72">
              <w:rPr>
                <w:spacing w:val="2"/>
                <w:sz w:val="24"/>
                <w:szCs w:val="24"/>
              </w:rPr>
              <w:t xml:space="preserve"> </w:t>
            </w:r>
            <w:r w:rsidRPr="00404D72">
              <w:rPr>
                <w:spacing w:val="-2"/>
                <w:sz w:val="24"/>
                <w:szCs w:val="24"/>
              </w:rPr>
              <w:t>TOTAL</w:t>
            </w:r>
          </w:p>
        </w:tc>
        <w:tc>
          <w:tcPr>
            <w:tcW w:w="1260" w:type="dxa"/>
          </w:tcPr>
          <w:p w14:paraId="1397D369" w14:textId="21C81E76" w:rsidR="000A7E63" w:rsidRPr="00404D72" w:rsidRDefault="000A7E63" w:rsidP="00404D72">
            <w:pPr>
              <w:pStyle w:val="TableParagraph"/>
              <w:spacing w:line="276" w:lineRule="auto"/>
              <w:ind w:left="8"/>
              <w:jc w:val="center"/>
              <w:rPr>
                <w:sz w:val="24"/>
                <w:szCs w:val="24"/>
              </w:rPr>
            </w:pPr>
            <w:r w:rsidRPr="00404D72">
              <w:rPr>
                <w:spacing w:val="-2"/>
                <w:sz w:val="24"/>
                <w:szCs w:val="24"/>
              </w:rPr>
              <w:t>9.</w:t>
            </w:r>
            <w:r w:rsidR="009A497E">
              <w:rPr>
                <w:spacing w:val="-2"/>
                <w:sz w:val="24"/>
                <w:szCs w:val="24"/>
              </w:rPr>
              <w:t>1</w:t>
            </w:r>
            <w:r w:rsidR="003F0F62">
              <w:rPr>
                <w:spacing w:val="-2"/>
                <w:sz w:val="24"/>
                <w:szCs w:val="24"/>
              </w:rPr>
              <w:t>4</w:t>
            </w:r>
            <w:r w:rsidRPr="00404D72">
              <w:rPr>
                <w:spacing w:val="-2"/>
                <w:sz w:val="24"/>
                <w:szCs w:val="24"/>
              </w:rPr>
              <w:t>4.000</w:t>
            </w:r>
          </w:p>
        </w:tc>
      </w:tr>
      <w:tr w:rsidR="000A7E63" w:rsidRPr="00404D72" w14:paraId="2A959F11" w14:textId="77777777" w:rsidTr="00150D50">
        <w:trPr>
          <w:trHeight w:val="440"/>
        </w:trPr>
        <w:tc>
          <w:tcPr>
            <w:tcW w:w="7920" w:type="dxa"/>
            <w:gridSpan w:val="6"/>
          </w:tcPr>
          <w:p w14:paraId="67C2787F" w14:textId="074C9346" w:rsidR="000A7E63" w:rsidRPr="00E50773" w:rsidRDefault="000A7E63" w:rsidP="00404D72">
            <w:pPr>
              <w:pStyle w:val="TableParagraph"/>
              <w:spacing w:line="276" w:lineRule="auto"/>
              <w:jc w:val="both"/>
              <w:rPr>
                <w:spacing w:val="-2"/>
                <w:sz w:val="24"/>
                <w:szCs w:val="24"/>
              </w:rPr>
            </w:pPr>
            <w:r w:rsidRPr="00404D72">
              <w:rPr>
                <w:sz w:val="24"/>
                <w:szCs w:val="24"/>
              </w:rPr>
              <w:t>GRAND</w:t>
            </w:r>
            <w:r w:rsidRPr="00404D72">
              <w:rPr>
                <w:spacing w:val="-3"/>
                <w:sz w:val="24"/>
                <w:szCs w:val="24"/>
              </w:rPr>
              <w:t xml:space="preserve"> </w:t>
            </w:r>
            <w:r w:rsidRPr="00404D72">
              <w:rPr>
                <w:sz w:val="24"/>
                <w:szCs w:val="24"/>
              </w:rPr>
              <w:t>TOTAL</w:t>
            </w:r>
            <w:r w:rsidR="00E50773">
              <w:rPr>
                <w:spacing w:val="-2"/>
                <w:sz w:val="24"/>
                <w:szCs w:val="24"/>
              </w:rPr>
              <w:t xml:space="preserve"> </w:t>
            </w:r>
            <w:r w:rsidRPr="00404D72">
              <w:rPr>
                <w:sz w:val="24"/>
                <w:szCs w:val="24"/>
              </w:rPr>
              <w:t>(Terbilang</w:t>
            </w:r>
            <w:r w:rsidRPr="00404D72">
              <w:rPr>
                <w:spacing w:val="-1"/>
                <w:sz w:val="24"/>
                <w:szCs w:val="24"/>
              </w:rPr>
              <w:t xml:space="preserve"> </w:t>
            </w:r>
            <w:r w:rsidRPr="00404D72">
              <w:rPr>
                <w:sz w:val="24"/>
                <w:szCs w:val="24"/>
              </w:rPr>
              <w:t>sembilan juta</w:t>
            </w:r>
            <w:r w:rsidRPr="00404D72">
              <w:rPr>
                <w:spacing w:val="-2"/>
                <w:sz w:val="24"/>
                <w:szCs w:val="24"/>
              </w:rPr>
              <w:t xml:space="preserve"> </w:t>
            </w:r>
            <w:r w:rsidR="009A497E">
              <w:rPr>
                <w:sz w:val="24"/>
                <w:szCs w:val="24"/>
              </w:rPr>
              <w:t>se</w:t>
            </w:r>
            <w:r w:rsidRPr="00404D72">
              <w:rPr>
                <w:sz w:val="24"/>
                <w:szCs w:val="24"/>
              </w:rPr>
              <w:t>ratus</w:t>
            </w:r>
            <w:r w:rsidRPr="00404D72">
              <w:rPr>
                <w:spacing w:val="-1"/>
                <w:sz w:val="24"/>
                <w:szCs w:val="24"/>
              </w:rPr>
              <w:t xml:space="preserve"> </w:t>
            </w:r>
            <w:r w:rsidR="003F0F62">
              <w:rPr>
                <w:sz w:val="24"/>
                <w:szCs w:val="24"/>
              </w:rPr>
              <w:t>empat</w:t>
            </w:r>
            <w:r w:rsidRPr="00404D72">
              <w:rPr>
                <w:spacing w:val="-1"/>
                <w:sz w:val="24"/>
                <w:szCs w:val="24"/>
              </w:rPr>
              <w:t xml:space="preserve"> </w:t>
            </w:r>
            <w:r w:rsidRPr="00404D72">
              <w:rPr>
                <w:sz w:val="24"/>
                <w:szCs w:val="24"/>
              </w:rPr>
              <w:t>puluh</w:t>
            </w:r>
            <w:r w:rsidRPr="00404D72">
              <w:rPr>
                <w:spacing w:val="-2"/>
                <w:sz w:val="24"/>
                <w:szCs w:val="24"/>
              </w:rPr>
              <w:t xml:space="preserve"> </w:t>
            </w:r>
            <w:r w:rsidRPr="00404D72">
              <w:rPr>
                <w:sz w:val="24"/>
                <w:szCs w:val="24"/>
              </w:rPr>
              <w:t>empat</w:t>
            </w:r>
            <w:r w:rsidRPr="00404D72">
              <w:rPr>
                <w:spacing w:val="-1"/>
                <w:sz w:val="24"/>
                <w:szCs w:val="24"/>
              </w:rPr>
              <w:t xml:space="preserve"> </w:t>
            </w:r>
            <w:r w:rsidRPr="00404D72">
              <w:rPr>
                <w:spacing w:val="-2"/>
                <w:sz w:val="24"/>
                <w:szCs w:val="24"/>
              </w:rPr>
              <w:t>ribu</w:t>
            </w:r>
            <w:r w:rsidR="00F21522">
              <w:rPr>
                <w:spacing w:val="-2"/>
                <w:sz w:val="24"/>
                <w:szCs w:val="24"/>
              </w:rPr>
              <w:t xml:space="preserve"> rupiah</w:t>
            </w:r>
            <w:r w:rsidRPr="00404D72">
              <w:rPr>
                <w:spacing w:val="-2"/>
                <w:sz w:val="24"/>
                <w:szCs w:val="24"/>
              </w:rPr>
              <w:t>)</w:t>
            </w:r>
          </w:p>
        </w:tc>
      </w:tr>
      <w:bookmarkEnd w:id="298"/>
    </w:tbl>
    <w:p w14:paraId="747B9E68" w14:textId="77777777" w:rsidR="00751488" w:rsidRPr="00404D72" w:rsidRDefault="00751488" w:rsidP="00404D72">
      <w:pPr>
        <w:spacing w:after="0"/>
        <w:rPr>
          <w:szCs w:val="24"/>
        </w:rPr>
      </w:pPr>
    </w:p>
    <w:p w14:paraId="59D3EB6F" w14:textId="77777777" w:rsidR="00C0143A" w:rsidRPr="00404D72" w:rsidRDefault="00C0143A" w:rsidP="00D85165"/>
    <w:p w14:paraId="26EE221A" w14:textId="77777777" w:rsidR="00C0143A" w:rsidRPr="00404D72" w:rsidRDefault="00C0143A" w:rsidP="00D85165"/>
    <w:p w14:paraId="299722D5" w14:textId="77777777" w:rsidR="00C0143A" w:rsidRPr="00404D72" w:rsidRDefault="00C0143A" w:rsidP="00D85165"/>
    <w:p w14:paraId="37608FC7" w14:textId="77777777" w:rsidR="00C0143A" w:rsidRPr="00404D72" w:rsidRDefault="00C0143A" w:rsidP="00D85165"/>
    <w:p w14:paraId="43E27402" w14:textId="77777777" w:rsidR="00C0143A" w:rsidRPr="00404D72" w:rsidRDefault="00C0143A" w:rsidP="00D85165"/>
    <w:p w14:paraId="69C7FC50" w14:textId="77777777" w:rsidR="00C0143A" w:rsidRPr="00404D72" w:rsidRDefault="00C0143A" w:rsidP="00D85165"/>
    <w:p w14:paraId="5D6E2288" w14:textId="77777777" w:rsidR="00C0143A" w:rsidRPr="00404D72" w:rsidRDefault="00C0143A" w:rsidP="00D85165"/>
    <w:p w14:paraId="70A23F58" w14:textId="77777777" w:rsidR="00C0143A" w:rsidRPr="00404D72" w:rsidRDefault="00C0143A" w:rsidP="00D85165"/>
    <w:p w14:paraId="0F1916AF" w14:textId="77777777" w:rsidR="00C0143A" w:rsidRPr="00404D72" w:rsidRDefault="00C0143A" w:rsidP="00D85165"/>
    <w:p w14:paraId="09F4FC07" w14:textId="77777777" w:rsidR="00C0143A" w:rsidRPr="00404D72" w:rsidRDefault="00C0143A" w:rsidP="00D85165"/>
    <w:p w14:paraId="2C2BD66A" w14:textId="77777777" w:rsidR="00C0143A" w:rsidRPr="00404D72" w:rsidRDefault="00C0143A" w:rsidP="00D85165"/>
    <w:p w14:paraId="6A6901B4" w14:textId="77777777" w:rsidR="00C0143A" w:rsidRPr="00404D72" w:rsidRDefault="00C0143A" w:rsidP="00D85165"/>
    <w:p w14:paraId="389CF917" w14:textId="77777777" w:rsidR="00C0143A" w:rsidRPr="00404D72" w:rsidRDefault="00C0143A" w:rsidP="00D85165"/>
    <w:p w14:paraId="784B591E" w14:textId="77777777" w:rsidR="00C0143A" w:rsidRPr="00404D72" w:rsidRDefault="00C0143A" w:rsidP="00D85165"/>
    <w:p w14:paraId="05432E43" w14:textId="77777777" w:rsidR="00C0143A" w:rsidRPr="00404D72" w:rsidRDefault="00C0143A" w:rsidP="00D85165"/>
    <w:p w14:paraId="61AA4E25" w14:textId="77777777" w:rsidR="00C0143A" w:rsidRPr="00404D72" w:rsidRDefault="00C0143A" w:rsidP="00D85165"/>
    <w:p w14:paraId="4A227308" w14:textId="77777777" w:rsidR="00C0143A" w:rsidRPr="00404D72" w:rsidRDefault="00C0143A" w:rsidP="00D85165"/>
    <w:p w14:paraId="7746C950" w14:textId="77777777" w:rsidR="00C0143A" w:rsidRPr="00404D72" w:rsidRDefault="00C0143A" w:rsidP="00D85165"/>
    <w:p w14:paraId="07364D86" w14:textId="77777777" w:rsidR="00C0143A" w:rsidRPr="00404D72" w:rsidRDefault="00C0143A" w:rsidP="00D85165"/>
    <w:p w14:paraId="092C55EE" w14:textId="77777777" w:rsidR="00C0143A" w:rsidRPr="00404D72" w:rsidRDefault="00C0143A" w:rsidP="00D85165"/>
    <w:p w14:paraId="1540C036" w14:textId="77777777" w:rsidR="00C0143A" w:rsidRPr="00404D72" w:rsidRDefault="00C0143A" w:rsidP="00D85165"/>
    <w:p w14:paraId="187A3FAE" w14:textId="77777777" w:rsidR="00763D03" w:rsidRPr="00404D72" w:rsidRDefault="00763D03" w:rsidP="00404D72">
      <w:pPr>
        <w:rPr>
          <w:szCs w:val="24"/>
        </w:rPr>
      </w:pPr>
    </w:p>
    <w:p w14:paraId="4196400E" w14:textId="13BF7A0E" w:rsidR="00616381" w:rsidRPr="00404D72" w:rsidRDefault="00616381" w:rsidP="00404D72">
      <w:pPr>
        <w:pStyle w:val="Judul2"/>
        <w:spacing w:after="0"/>
        <w:jc w:val="both"/>
        <w:rPr>
          <w:szCs w:val="24"/>
        </w:rPr>
      </w:pPr>
      <w:bookmarkStart w:id="299" w:name="_Toc199017292"/>
      <w:bookmarkStart w:id="300" w:name="_Toc199017508"/>
      <w:bookmarkStart w:id="301" w:name="_Toc199017814"/>
      <w:bookmarkStart w:id="302" w:name="_Toc199017957"/>
      <w:bookmarkStart w:id="303" w:name="_Toc199018624"/>
      <w:bookmarkStart w:id="304" w:name="_Toc199018709"/>
      <w:bookmarkStart w:id="305" w:name="_Toc199018752"/>
      <w:bookmarkStart w:id="306" w:name="_Toc199018932"/>
      <w:r w:rsidRPr="00404D72">
        <w:rPr>
          <w:szCs w:val="24"/>
        </w:rPr>
        <w:lastRenderedPageBreak/>
        <w:t xml:space="preserve">Lampiran 3. Susunan Organisasi Tim </w:t>
      </w:r>
      <w:r w:rsidR="00121B5E" w:rsidRPr="00404D72">
        <w:rPr>
          <w:szCs w:val="24"/>
        </w:rPr>
        <w:t>Pengusul</w:t>
      </w:r>
      <w:r w:rsidRPr="00404D72">
        <w:rPr>
          <w:szCs w:val="24"/>
          <w:lang w:val="en-US"/>
        </w:rPr>
        <w:t xml:space="preserve"> </w:t>
      </w:r>
      <w:r w:rsidRPr="00404D72">
        <w:rPr>
          <w:szCs w:val="24"/>
        </w:rPr>
        <w:t>dan Pembagian Tugas</w:t>
      </w:r>
      <w:bookmarkEnd w:id="296"/>
      <w:bookmarkEnd w:id="297"/>
      <w:bookmarkEnd w:id="299"/>
      <w:bookmarkEnd w:id="300"/>
      <w:bookmarkEnd w:id="301"/>
      <w:bookmarkEnd w:id="302"/>
      <w:bookmarkEnd w:id="303"/>
      <w:bookmarkEnd w:id="304"/>
      <w:bookmarkEnd w:id="305"/>
      <w:bookmarkEnd w:id="30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0"/>
        <w:gridCol w:w="1416"/>
        <w:gridCol w:w="1418"/>
        <w:gridCol w:w="992"/>
        <w:gridCol w:w="1124"/>
        <w:gridCol w:w="2421"/>
      </w:tblGrid>
      <w:tr w:rsidR="003B2AD4" w:rsidRPr="00404D72" w14:paraId="676BFA60" w14:textId="77777777" w:rsidTr="00F93CD7">
        <w:trPr>
          <w:trHeight w:val="1307"/>
        </w:trPr>
        <w:tc>
          <w:tcPr>
            <w:tcW w:w="530" w:type="dxa"/>
          </w:tcPr>
          <w:p w14:paraId="62491F3A" w14:textId="77777777" w:rsidR="003B2AD4" w:rsidRPr="00404D72" w:rsidRDefault="003B2AD4" w:rsidP="00404D72">
            <w:pPr>
              <w:pStyle w:val="TableParagraph"/>
              <w:spacing w:line="276" w:lineRule="auto"/>
              <w:ind w:left="10" w:right="2"/>
              <w:jc w:val="center"/>
              <w:rPr>
                <w:b/>
                <w:sz w:val="24"/>
                <w:szCs w:val="24"/>
              </w:rPr>
            </w:pPr>
            <w:bookmarkStart w:id="307" w:name="_Hlk186106493"/>
            <w:r w:rsidRPr="00404D72">
              <w:rPr>
                <w:b/>
                <w:spacing w:val="-5"/>
                <w:sz w:val="24"/>
                <w:szCs w:val="24"/>
              </w:rPr>
              <w:t>No</w:t>
            </w:r>
          </w:p>
        </w:tc>
        <w:tc>
          <w:tcPr>
            <w:tcW w:w="1416" w:type="dxa"/>
          </w:tcPr>
          <w:p w14:paraId="2A3FEA4F" w14:textId="77777777" w:rsidR="003B2AD4" w:rsidRPr="00404D72" w:rsidRDefault="003B2AD4" w:rsidP="00404D72">
            <w:pPr>
              <w:pStyle w:val="TableParagraph"/>
              <w:spacing w:line="276" w:lineRule="auto"/>
              <w:ind w:left="400"/>
              <w:jc w:val="both"/>
              <w:rPr>
                <w:b/>
                <w:sz w:val="24"/>
                <w:szCs w:val="24"/>
              </w:rPr>
            </w:pPr>
            <w:r w:rsidRPr="00404D72">
              <w:rPr>
                <w:b/>
                <w:spacing w:val="-4"/>
                <w:sz w:val="24"/>
                <w:szCs w:val="24"/>
              </w:rPr>
              <w:t>Nama</w:t>
            </w:r>
          </w:p>
          <w:p w14:paraId="710CA44D" w14:textId="77777777" w:rsidR="003B2AD4" w:rsidRPr="00404D72" w:rsidRDefault="003B2AD4" w:rsidP="00404D72">
            <w:pPr>
              <w:pStyle w:val="TableParagraph"/>
              <w:spacing w:line="276" w:lineRule="auto"/>
              <w:ind w:left="427"/>
              <w:jc w:val="both"/>
              <w:rPr>
                <w:b/>
                <w:sz w:val="24"/>
                <w:szCs w:val="24"/>
              </w:rPr>
            </w:pPr>
            <w:r w:rsidRPr="00404D72">
              <w:rPr>
                <w:b/>
                <w:spacing w:val="-4"/>
                <w:sz w:val="24"/>
                <w:szCs w:val="24"/>
              </w:rPr>
              <w:t>/NIM</w:t>
            </w:r>
          </w:p>
        </w:tc>
        <w:tc>
          <w:tcPr>
            <w:tcW w:w="1418" w:type="dxa"/>
          </w:tcPr>
          <w:p w14:paraId="0D080261" w14:textId="77777777" w:rsidR="003B2AD4" w:rsidRPr="00404D72" w:rsidRDefault="003B2AD4" w:rsidP="00404D72">
            <w:pPr>
              <w:pStyle w:val="TableParagraph"/>
              <w:spacing w:line="276" w:lineRule="auto"/>
              <w:ind w:left="435" w:right="231" w:hanging="184"/>
              <w:jc w:val="both"/>
              <w:rPr>
                <w:b/>
                <w:sz w:val="24"/>
                <w:szCs w:val="24"/>
              </w:rPr>
            </w:pPr>
            <w:r w:rsidRPr="00404D72">
              <w:rPr>
                <w:b/>
                <w:spacing w:val="-2"/>
                <w:sz w:val="24"/>
                <w:szCs w:val="24"/>
              </w:rPr>
              <w:t>Program Studi</w:t>
            </w:r>
          </w:p>
        </w:tc>
        <w:tc>
          <w:tcPr>
            <w:tcW w:w="992" w:type="dxa"/>
          </w:tcPr>
          <w:p w14:paraId="07500601" w14:textId="77777777" w:rsidR="003B2AD4" w:rsidRPr="00404D72" w:rsidRDefault="003B2AD4" w:rsidP="00404D72">
            <w:pPr>
              <w:pStyle w:val="TableParagraph"/>
              <w:spacing w:line="276" w:lineRule="auto"/>
              <w:ind w:left="249" w:right="111" w:hanging="120"/>
              <w:jc w:val="both"/>
              <w:rPr>
                <w:b/>
                <w:sz w:val="24"/>
                <w:szCs w:val="24"/>
              </w:rPr>
            </w:pPr>
            <w:r w:rsidRPr="00404D72">
              <w:rPr>
                <w:b/>
                <w:spacing w:val="-2"/>
                <w:sz w:val="24"/>
                <w:szCs w:val="24"/>
              </w:rPr>
              <w:t xml:space="preserve">Bidang </w:t>
            </w:r>
            <w:r w:rsidRPr="00404D72">
              <w:rPr>
                <w:b/>
                <w:spacing w:val="-4"/>
                <w:sz w:val="24"/>
                <w:szCs w:val="24"/>
              </w:rPr>
              <w:t>Ilmu</w:t>
            </w:r>
          </w:p>
        </w:tc>
        <w:tc>
          <w:tcPr>
            <w:tcW w:w="1124" w:type="dxa"/>
          </w:tcPr>
          <w:p w14:paraId="240301C6" w14:textId="77777777" w:rsidR="003B2AD4" w:rsidRPr="00404D72" w:rsidRDefault="003B2AD4" w:rsidP="00404D72">
            <w:pPr>
              <w:pStyle w:val="TableParagraph"/>
              <w:spacing w:line="276" w:lineRule="auto"/>
              <w:ind w:left="241" w:right="161" w:hanging="66"/>
              <w:jc w:val="both"/>
              <w:rPr>
                <w:b/>
                <w:sz w:val="24"/>
                <w:szCs w:val="24"/>
              </w:rPr>
            </w:pPr>
            <w:r w:rsidRPr="00404D72">
              <w:rPr>
                <w:b/>
                <w:spacing w:val="-2"/>
                <w:sz w:val="24"/>
                <w:szCs w:val="24"/>
              </w:rPr>
              <w:t>Alokasi waktu (jam/</w:t>
            </w:r>
          </w:p>
          <w:p w14:paraId="2267BF41" w14:textId="77777777" w:rsidR="003B2AD4" w:rsidRPr="00404D72" w:rsidRDefault="003B2AD4" w:rsidP="00404D72">
            <w:pPr>
              <w:pStyle w:val="TableParagraph"/>
              <w:spacing w:line="276" w:lineRule="auto"/>
              <w:ind w:left="135"/>
              <w:jc w:val="both"/>
              <w:rPr>
                <w:b/>
                <w:sz w:val="24"/>
                <w:szCs w:val="24"/>
              </w:rPr>
            </w:pPr>
            <w:r w:rsidRPr="00404D72">
              <w:rPr>
                <w:b/>
                <w:spacing w:val="-2"/>
                <w:sz w:val="24"/>
                <w:szCs w:val="24"/>
              </w:rPr>
              <w:t>minggu)</w:t>
            </w:r>
          </w:p>
        </w:tc>
        <w:tc>
          <w:tcPr>
            <w:tcW w:w="2421" w:type="dxa"/>
          </w:tcPr>
          <w:p w14:paraId="0120EE8B" w14:textId="77777777" w:rsidR="003B2AD4" w:rsidRPr="00404D72" w:rsidRDefault="003B2AD4" w:rsidP="00404D72">
            <w:pPr>
              <w:pStyle w:val="TableParagraph"/>
              <w:spacing w:line="276" w:lineRule="auto"/>
              <w:ind w:left="507"/>
              <w:jc w:val="both"/>
              <w:rPr>
                <w:b/>
                <w:sz w:val="24"/>
                <w:szCs w:val="24"/>
              </w:rPr>
            </w:pPr>
            <w:r w:rsidRPr="00404D72">
              <w:rPr>
                <w:b/>
                <w:sz w:val="24"/>
                <w:szCs w:val="24"/>
              </w:rPr>
              <w:t xml:space="preserve">Uraian </w:t>
            </w:r>
            <w:r w:rsidRPr="00404D72">
              <w:rPr>
                <w:b/>
                <w:spacing w:val="-2"/>
                <w:sz w:val="24"/>
                <w:szCs w:val="24"/>
              </w:rPr>
              <w:t>Tugas</w:t>
            </w:r>
          </w:p>
        </w:tc>
      </w:tr>
      <w:tr w:rsidR="003B2AD4" w:rsidRPr="00404D72" w14:paraId="531415C5" w14:textId="77777777" w:rsidTr="00F61415">
        <w:trPr>
          <w:trHeight w:val="4455"/>
        </w:trPr>
        <w:tc>
          <w:tcPr>
            <w:tcW w:w="530" w:type="dxa"/>
          </w:tcPr>
          <w:p w14:paraId="34711157" w14:textId="77777777" w:rsidR="003B2AD4" w:rsidRPr="00404D72" w:rsidRDefault="003B2AD4" w:rsidP="00404D72">
            <w:pPr>
              <w:pStyle w:val="TableParagraph"/>
              <w:spacing w:line="276" w:lineRule="auto"/>
              <w:ind w:left="10"/>
              <w:jc w:val="center"/>
              <w:rPr>
                <w:sz w:val="24"/>
                <w:szCs w:val="24"/>
              </w:rPr>
            </w:pPr>
            <w:r w:rsidRPr="00404D72">
              <w:rPr>
                <w:spacing w:val="-10"/>
                <w:sz w:val="24"/>
                <w:szCs w:val="24"/>
              </w:rPr>
              <w:t>1</w:t>
            </w:r>
          </w:p>
        </w:tc>
        <w:tc>
          <w:tcPr>
            <w:tcW w:w="1416" w:type="dxa"/>
          </w:tcPr>
          <w:p w14:paraId="70B2FB16" w14:textId="1B96552F" w:rsidR="0055734B" w:rsidRPr="00404D72" w:rsidRDefault="0055734B" w:rsidP="00404D72">
            <w:pPr>
              <w:pStyle w:val="TableParagraph"/>
              <w:spacing w:line="276" w:lineRule="auto"/>
              <w:ind w:left="106"/>
              <w:rPr>
                <w:spacing w:val="-2"/>
                <w:sz w:val="24"/>
                <w:szCs w:val="24"/>
              </w:rPr>
            </w:pPr>
            <w:r w:rsidRPr="00404D72">
              <w:rPr>
                <w:spacing w:val="-2"/>
                <w:sz w:val="24"/>
                <w:szCs w:val="24"/>
              </w:rPr>
              <w:t>Sastri Afrina/ 2210443002</w:t>
            </w:r>
          </w:p>
        </w:tc>
        <w:tc>
          <w:tcPr>
            <w:tcW w:w="1418" w:type="dxa"/>
          </w:tcPr>
          <w:p w14:paraId="1D577BF2" w14:textId="6079C391" w:rsidR="003B2AD4" w:rsidRPr="00404D72" w:rsidRDefault="00631BAF" w:rsidP="00CC7178">
            <w:pPr>
              <w:pStyle w:val="TableParagraph"/>
              <w:tabs>
                <w:tab w:val="left" w:pos="188"/>
                <w:tab w:val="center" w:pos="534"/>
              </w:tabs>
              <w:spacing w:line="276" w:lineRule="auto"/>
              <w:ind w:right="339"/>
              <w:jc w:val="center"/>
              <w:rPr>
                <w:sz w:val="24"/>
                <w:szCs w:val="24"/>
              </w:rPr>
            </w:pPr>
            <w:r w:rsidRPr="00404D72">
              <w:rPr>
                <w:spacing w:val="-2"/>
                <w:sz w:val="24"/>
                <w:szCs w:val="24"/>
              </w:rPr>
              <w:t>F</w:t>
            </w:r>
            <w:r w:rsidR="00AE3CDF" w:rsidRPr="00404D72">
              <w:rPr>
                <w:spacing w:val="-2"/>
                <w:sz w:val="24"/>
                <w:szCs w:val="24"/>
              </w:rPr>
              <w:t>isika</w:t>
            </w:r>
          </w:p>
        </w:tc>
        <w:tc>
          <w:tcPr>
            <w:tcW w:w="992" w:type="dxa"/>
          </w:tcPr>
          <w:p w14:paraId="403ABD9E" w14:textId="77777777" w:rsidR="003B2AD4" w:rsidRPr="00404D72" w:rsidRDefault="003B2AD4" w:rsidP="00404D72">
            <w:pPr>
              <w:pStyle w:val="TableParagraph"/>
              <w:spacing w:line="276" w:lineRule="auto"/>
              <w:ind w:left="12"/>
              <w:jc w:val="center"/>
              <w:rPr>
                <w:sz w:val="24"/>
                <w:szCs w:val="24"/>
              </w:rPr>
            </w:pPr>
            <w:r w:rsidRPr="00404D72">
              <w:rPr>
                <w:spacing w:val="-2"/>
                <w:sz w:val="24"/>
                <w:szCs w:val="24"/>
              </w:rPr>
              <w:t>Sains</w:t>
            </w:r>
          </w:p>
        </w:tc>
        <w:tc>
          <w:tcPr>
            <w:tcW w:w="1124" w:type="dxa"/>
          </w:tcPr>
          <w:p w14:paraId="288933E9" w14:textId="77777777" w:rsidR="003B2AD4" w:rsidRPr="00404D72" w:rsidRDefault="003B2AD4" w:rsidP="00404D72">
            <w:pPr>
              <w:pStyle w:val="TableParagraph"/>
              <w:tabs>
                <w:tab w:val="left" w:pos="589"/>
              </w:tabs>
              <w:spacing w:line="276" w:lineRule="auto"/>
              <w:ind w:left="109" w:right="96"/>
              <w:jc w:val="center"/>
              <w:rPr>
                <w:sz w:val="24"/>
                <w:szCs w:val="24"/>
              </w:rPr>
            </w:pPr>
            <w:r w:rsidRPr="00404D72">
              <w:rPr>
                <w:spacing w:val="-6"/>
                <w:sz w:val="24"/>
                <w:szCs w:val="24"/>
              </w:rPr>
              <w:t>14</w:t>
            </w:r>
            <w:r w:rsidRPr="00404D72">
              <w:rPr>
                <w:sz w:val="24"/>
                <w:szCs w:val="24"/>
              </w:rPr>
              <w:tab/>
            </w:r>
            <w:r w:rsidRPr="00404D72">
              <w:rPr>
                <w:spacing w:val="-4"/>
                <w:sz w:val="24"/>
                <w:szCs w:val="24"/>
              </w:rPr>
              <w:t xml:space="preserve">jam/ </w:t>
            </w:r>
            <w:r w:rsidRPr="00404D72">
              <w:rPr>
                <w:spacing w:val="-2"/>
                <w:sz w:val="24"/>
                <w:szCs w:val="24"/>
              </w:rPr>
              <w:t>minggu</w:t>
            </w:r>
          </w:p>
        </w:tc>
        <w:tc>
          <w:tcPr>
            <w:tcW w:w="2421" w:type="dxa"/>
          </w:tcPr>
          <w:p w14:paraId="32993F7F" w14:textId="6E4B4732" w:rsidR="003B2AD4" w:rsidRPr="00404D72" w:rsidRDefault="00EA5317" w:rsidP="00404D72">
            <w:pPr>
              <w:pStyle w:val="TableParagraph"/>
              <w:numPr>
                <w:ilvl w:val="0"/>
                <w:numId w:val="8"/>
              </w:numPr>
              <w:tabs>
                <w:tab w:val="left" w:pos="467"/>
              </w:tabs>
              <w:spacing w:line="276" w:lineRule="auto"/>
              <w:ind w:right="323"/>
              <w:rPr>
                <w:sz w:val="24"/>
                <w:szCs w:val="24"/>
              </w:rPr>
            </w:pPr>
            <w:r w:rsidRPr="00404D72">
              <w:rPr>
                <w:spacing w:val="-2"/>
                <w:sz w:val="24"/>
                <w:szCs w:val="24"/>
              </w:rPr>
              <w:t xml:space="preserve">Mengkoordinir </w:t>
            </w:r>
            <w:r w:rsidR="000617AD" w:rsidRPr="00404D72">
              <w:rPr>
                <w:spacing w:val="-2"/>
                <w:sz w:val="24"/>
                <w:szCs w:val="24"/>
              </w:rPr>
              <w:t>anggota dan pembagian tugas</w:t>
            </w:r>
          </w:p>
          <w:p w14:paraId="3C25BA69" w14:textId="1F561F9C" w:rsidR="003B2AD4" w:rsidRPr="00404D72" w:rsidRDefault="00E4287A" w:rsidP="00404D72">
            <w:pPr>
              <w:pStyle w:val="TableParagraph"/>
              <w:numPr>
                <w:ilvl w:val="0"/>
                <w:numId w:val="8"/>
              </w:numPr>
              <w:tabs>
                <w:tab w:val="left" w:pos="467"/>
              </w:tabs>
              <w:spacing w:line="276" w:lineRule="auto"/>
              <w:ind w:right="243"/>
              <w:rPr>
                <w:sz w:val="24"/>
                <w:szCs w:val="24"/>
              </w:rPr>
            </w:pPr>
            <w:r w:rsidRPr="00404D72">
              <w:rPr>
                <w:sz w:val="24"/>
                <w:szCs w:val="24"/>
              </w:rPr>
              <w:t xml:space="preserve">Melakukan evaluasi dan perbaikan </w:t>
            </w:r>
            <w:r w:rsidR="00D248EC" w:rsidRPr="00404D72">
              <w:rPr>
                <w:sz w:val="24"/>
                <w:szCs w:val="24"/>
              </w:rPr>
              <w:t>sistem</w:t>
            </w:r>
          </w:p>
          <w:p w14:paraId="0E6D2EBB" w14:textId="2C52ABCF" w:rsidR="003B2AD4" w:rsidRPr="00404D72" w:rsidRDefault="007F3BE8" w:rsidP="00404D72">
            <w:pPr>
              <w:pStyle w:val="TableParagraph"/>
              <w:numPr>
                <w:ilvl w:val="0"/>
                <w:numId w:val="8"/>
              </w:numPr>
              <w:tabs>
                <w:tab w:val="left" w:pos="467"/>
              </w:tabs>
              <w:spacing w:line="276" w:lineRule="auto"/>
              <w:ind w:right="590"/>
              <w:rPr>
                <w:sz w:val="24"/>
                <w:szCs w:val="24"/>
              </w:rPr>
            </w:pPr>
            <w:r w:rsidRPr="00404D72">
              <w:rPr>
                <w:spacing w:val="-2"/>
                <w:sz w:val="24"/>
                <w:szCs w:val="24"/>
              </w:rPr>
              <w:t>Berdiskusi dengan dosen pembimbing</w:t>
            </w:r>
          </w:p>
          <w:p w14:paraId="0DA67495" w14:textId="2F81232A" w:rsidR="003B2AD4" w:rsidRPr="00404D72" w:rsidRDefault="008960BA" w:rsidP="00404D72">
            <w:pPr>
              <w:pStyle w:val="TableParagraph"/>
              <w:numPr>
                <w:ilvl w:val="0"/>
                <w:numId w:val="8"/>
              </w:numPr>
              <w:tabs>
                <w:tab w:val="left" w:pos="467"/>
              </w:tabs>
              <w:spacing w:line="276" w:lineRule="auto"/>
              <w:ind w:right="163"/>
              <w:rPr>
                <w:sz w:val="24"/>
                <w:szCs w:val="24"/>
              </w:rPr>
            </w:pPr>
            <w:r w:rsidRPr="00404D72">
              <w:rPr>
                <w:sz w:val="24"/>
                <w:szCs w:val="24"/>
              </w:rPr>
              <w:t>Penyusunan laporan</w:t>
            </w:r>
          </w:p>
          <w:p w14:paraId="45D337E5" w14:textId="43F8C6B9" w:rsidR="003B2AD4" w:rsidRPr="00404D72" w:rsidRDefault="0097435D" w:rsidP="00404D72">
            <w:pPr>
              <w:pStyle w:val="TableParagraph"/>
              <w:numPr>
                <w:ilvl w:val="0"/>
                <w:numId w:val="8"/>
              </w:numPr>
              <w:tabs>
                <w:tab w:val="left" w:pos="467"/>
              </w:tabs>
              <w:spacing w:line="276" w:lineRule="auto"/>
              <w:ind w:right="163"/>
              <w:rPr>
                <w:sz w:val="24"/>
                <w:szCs w:val="24"/>
              </w:rPr>
            </w:pPr>
            <w:r w:rsidRPr="00404D72">
              <w:rPr>
                <w:sz w:val="24"/>
                <w:szCs w:val="24"/>
              </w:rPr>
              <w:t>Pembuatan laporan kemajuan &amp; laporan akhir</w:t>
            </w:r>
          </w:p>
        </w:tc>
      </w:tr>
      <w:tr w:rsidR="003B2AD4" w:rsidRPr="00404D72" w14:paraId="03726F66" w14:textId="77777777" w:rsidTr="007346A0">
        <w:trPr>
          <w:trHeight w:val="1918"/>
        </w:trPr>
        <w:tc>
          <w:tcPr>
            <w:tcW w:w="530" w:type="dxa"/>
          </w:tcPr>
          <w:p w14:paraId="44940EA4" w14:textId="77777777" w:rsidR="003B2AD4" w:rsidRPr="00404D72" w:rsidRDefault="003B2AD4" w:rsidP="00404D72">
            <w:pPr>
              <w:pStyle w:val="TableParagraph"/>
              <w:spacing w:line="276" w:lineRule="auto"/>
              <w:ind w:left="10"/>
              <w:jc w:val="center"/>
              <w:rPr>
                <w:sz w:val="24"/>
                <w:szCs w:val="24"/>
              </w:rPr>
            </w:pPr>
            <w:r w:rsidRPr="00404D72">
              <w:rPr>
                <w:spacing w:val="-10"/>
                <w:sz w:val="24"/>
                <w:szCs w:val="24"/>
              </w:rPr>
              <w:t>2</w:t>
            </w:r>
          </w:p>
        </w:tc>
        <w:tc>
          <w:tcPr>
            <w:tcW w:w="1416" w:type="dxa"/>
          </w:tcPr>
          <w:p w14:paraId="7F028EE1" w14:textId="7F2DDB79" w:rsidR="003B2AD4" w:rsidRPr="00404D72" w:rsidRDefault="006832BC" w:rsidP="00404D72">
            <w:pPr>
              <w:pStyle w:val="TableParagraph"/>
              <w:spacing w:line="276" w:lineRule="auto"/>
              <w:ind w:left="106"/>
              <w:rPr>
                <w:sz w:val="24"/>
                <w:szCs w:val="24"/>
              </w:rPr>
            </w:pPr>
            <w:r w:rsidRPr="00404D72">
              <w:rPr>
                <w:sz w:val="24"/>
                <w:szCs w:val="24"/>
              </w:rPr>
              <w:t>Qalamullah Alihundrou Baaiman/</w:t>
            </w:r>
          </w:p>
        </w:tc>
        <w:tc>
          <w:tcPr>
            <w:tcW w:w="1418" w:type="dxa"/>
          </w:tcPr>
          <w:p w14:paraId="4CE43926" w14:textId="77777777" w:rsidR="00CC7178" w:rsidRDefault="003B2AD4" w:rsidP="008924C5">
            <w:pPr>
              <w:pStyle w:val="TableParagraph"/>
              <w:spacing w:line="276" w:lineRule="auto"/>
              <w:ind w:right="339"/>
              <w:jc w:val="center"/>
              <w:rPr>
                <w:spacing w:val="-2"/>
                <w:sz w:val="24"/>
                <w:szCs w:val="24"/>
              </w:rPr>
            </w:pPr>
            <w:r w:rsidRPr="00404D72">
              <w:rPr>
                <w:spacing w:val="-2"/>
                <w:sz w:val="24"/>
                <w:szCs w:val="24"/>
              </w:rPr>
              <w:t>Tekni</w:t>
            </w:r>
            <w:r w:rsidR="00E04F4E" w:rsidRPr="00404D72">
              <w:rPr>
                <w:spacing w:val="-2"/>
                <w:sz w:val="24"/>
                <w:szCs w:val="24"/>
              </w:rPr>
              <w:t>k</w:t>
            </w:r>
          </w:p>
          <w:p w14:paraId="20303DC2" w14:textId="17D76211" w:rsidR="003B2AD4" w:rsidRPr="00404D72" w:rsidRDefault="006832BC" w:rsidP="008924C5">
            <w:pPr>
              <w:pStyle w:val="TableParagraph"/>
              <w:spacing w:line="276" w:lineRule="auto"/>
              <w:ind w:right="339"/>
              <w:jc w:val="center"/>
              <w:rPr>
                <w:spacing w:val="-2"/>
                <w:sz w:val="24"/>
                <w:szCs w:val="24"/>
              </w:rPr>
            </w:pPr>
            <w:r w:rsidRPr="00404D72">
              <w:rPr>
                <w:spacing w:val="-2"/>
                <w:sz w:val="24"/>
                <w:szCs w:val="24"/>
              </w:rPr>
              <w:t>Komputer</w:t>
            </w:r>
          </w:p>
        </w:tc>
        <w:tc>
          <w:tcPr>
            <w:tcW w:w="992" w:type="dxa"/>
          </w:tcPr>
          <w:p w14:paraId="75BE043B" w14:textId="77777777" w:rsidR="003B2AD4" w:rsidRPr="00404D72" w:rsidRDefault="003B2AD4" w:rsidP="00404D72">
            <w:pPr>
              <w:pStyle w:val="TableParagraph"/>
              <w:spacing w:line="276" w:lineRule="auto"/>
              <w:ind w:left="12"/>
              <w:jc w:val="center"/>
              <w:rPr>
                <w:sz w:val="24"/>
                <w:szCs w:val="24"/>
              </w:rPr>
            </w:pPr>
            <w:r w:rsidRPr="00404D72">
              <w:rPr>
                <w:spacing w:val="-2"/>
                <w:sz w:val="24"/>
                <w:szCs w:val="24"/>
              </w:rPr>
              <w:t>Sains</w:t>
            </w:r>
          </w:p>
        </w:tc>
        <w:tc>
          <w:tcPr>
            <w:tcW w:w="1124" w:type="dxa"/>
          </w:tcPr>
          <w:p w14:paraId="15B53396" w14:textId="77777777" w:rsidR="003B2AD4" w:rsidRPr="00404D72" w:rsidRDefault="003B2AD4" w:rsidP="00404D72">
            <w:pPr>
              <w:pStyle w:val="TableParagraph"/>
              <w:tabs>
                <w:tab w:val="left" w:pos="589"/>
              </w:tabs>
              <w:spacing w:line="276" w:lineRule="auto"/>
              <w:ind w:left="109" w:right="96"/>
              <w:jc w:val="center"/>
              <w:rPr>
                <w:sz w:val="24"/>
                <w:szCs w:val="24"/>
              </w:rPr>
            </w:pPr>
            <w:r w:rsidRPr="00404D72">
              <w:rPr>
                <w:spacing w:val="-6"/>
                <w:sz w:val="24"/>
                <w:szCs w:val="24"/>
              </w:rPr>
              <w:t>14</w:t>
            </w:r>
            <w:r w:rsidRPr="00404D72">
              <w:rPr>
                <w:sz w:val="24"/>
                <w:szCs w:val="24"/>
              </w:rPr>
              <w:tab/>
            </w:r>
            <w:r w:rsidRPr="00404D72">
              <w:rPr>
                <w:spacing w:val="-4"/>
                <w:sz w:val="24"/>
                <w:szCs w:val="24"/>
              </w:rPr>
              <w:t xml:space="preserve">jam/ </w:t>
            </w:r>
            <w:r w:rsidRPr="00404D72">
              <w:rPr>
                <w:spacing w:val="-2"/>
                <w:sz w:val="24"/>
                <w:szCs w:val="24"/>
              </w:rPr>
              <w:t>minggu</w:t>
            </w:r>
          </w:p>
        </w:tc>
        <w:tc>
          <w:tcPr>
            <w:tcW w:w="2421" w:type="dxa"/>
          </w:tcPr>
          <w:p w14:paraId="25B905B3" w14:textId="6AA86F67" w:rsidR="00373553" w:rsidRPr="00404D72" w:rsidRDefault="00EC3A76" w:rsidP="00404D72">
            <w:pPr>
              <w:pStyle w:val="TableParagraph"/>
              <w:numPr>
                <w:ilvl w:val="0"/>
                <w:numId w:val="7"/>
              </w:numPr>
              <w:spacing w:line="276" w:lineRule="auto"/>
              <w:jc w:val="both"/>
              <w:rPr>
                <w:sz w:val="24"/>
                <w:szCs w:val="24"/>
              </w:rPr>
            </w:pPr>
            <w:r w:rsidRPr="00404D72">
              <w:rPr>
                <w:sz w:val="24"/>
                <w:szCs w:val="24"/>
              </w:rPr>
              <w:t>Melakukan integrasi sistem</w:t>
            </w:r>
          </w:p>
          <w:p w14:paraId="0F10759D" w14:textId="77777777" w:rsidR="00EC3A76" w:rsidRPr="00404D72" w:rsidRDefault="004E36C5" w:rsidP="00404D72">
            <w:pPr>
              <w:pStyle w:val="TableParagraph"/>
              <w:numPr>
                <w:ilvl w:val="0"/>
                <w:numId w:val="7"/>
              </w:numPr>
              <w:spacing w:line="276" w:lineRule="auto"/>
              <w:jc w:val="both"/>
              <w:rPr>
                <w:sz w:val="24"/>
                <w:szCs w:val="24"/>
              </w:rPr>
            </w:pPr>
            <w:r w:rsidRPr="00404D72">
              <w:rPr>
                <w:sz w:val="24"/>
                <w:szCs w:val="24"/>
              </w:rPr>
              <w:t xml:space="preserve">Melakukan pengujian integrasi sistem </w:t>
            </w:r>
          </w:p>
          <w:p w14:paraId="2A9078AE" w14:textId="620C9D6E" w:rsidR="007346A0" w:rsidRPr="00404D72" w:rsidRDefault="007346A0" w:rsidP="00404D72">
            <w:pPr>
              <w:pStyle w:val="TableParagraph"/>
              <w:numPr>
                <w:ilvl w:val="0"/>
                <w:numId w:val="7"/>
              </w:numPr>
              <w:spacing w:line="276" w:lineRule="auto"/>
              <w:jc w:val="both"/>
              <w:rPr>
                <w:sz w:val="24"/>
                <w:szCs w:val="24"/>
              </w:rPr>
            </w:pPr>
            <w:r w:rsidRPr="00404D72">
              <w:rPr>
                <w:sz w:val="24"/>
                <w:szCs w:val="24"/>
              </w:rPr>
              <w:t>Dokumentasi teknis</w:t>
            </w:r>
          </w:p>
        </w:tc>
      </w:tr>
      <w:tr w:rsidR="003B2AD4" w:rsidRPr="00404D72" w14:paraId="13919E70" w14:textId="77777777" w:rsidTr="00F93CD7">
        <w:trPr>
          <w:trHeight w:val="1625"/>
        </w:trPr>
        <w:tc>
          <w:tcPr>
            <w:tcW w:w="530" w:type="dxa"/>
          </w:tcPr>
          <w:p w14:paraId="58285AC5" w14:textId="77777777" w:rsidR="003B2AD4" w:rsidRPr="00404D72" w:rsidRDefault="003B2AD4" w:rsidP="00404D72">
            <w:pPr>
              <w:pStyle w:val="TableParagraph"/>
              <w:spacing w:line="276" w:lineRule="auto"/>
              <w:ind w:left="10"/>
              <w:jc w:val="center"/>
              <w:rPr>
                <w:sz w:val="24"/>
                <w:szCs w:val="24"/>
              </w:rPr>
            </w:pPr>
            <w:r w:rsidRPr="00404D72">
              <w:rPr>
                <w:spacing w:val="-10"/>
                <w:sz w:val="24"/>
                <w:szCs w:val="24"/>
              </w:rPr>
              <w:t>3</w:t>
            </w:r>
          </w:p>
        </w:tc>
        <w:tc>
          <w:tcPr>
            <w:tcW w:w="1416" w:type="dxa"/>
          </w:tcPr>
          <w:p w14:paraId="1F2F12AE" w14:textId="351B664A" w:rsidR="003B2AD4" w:rsidRPr="00404D72" w:rsidRDefault="00662659" w:rsidP="00404D72">
            <w:pPr>
              <w:pStyle w:val="TableParagraph"/>
              <w:spacing w:line="276" w:lineRule="auto"/>
              <w:ind w:left="106" w:right="98"/>
              <w:rPr>
                <w:sz w:val="24"/>
                <w:szCs w:val="24"/>
              </w:rPr>
            </w:pPr>
            <w:r w:rsidRPr="00404D72">
              <w:rPr>
                <w:color w:val="000000" w:themeColor="text1"/>
                <w:sz w:val="24"/>
                <w:szCs w:val="24"/>
                <w:lang w:bidi="th-TH"/>
              </w:rPr>
              <w:t>Azizah Novi Delfianti</w:t>
            </w:r>
            <w:r w:rsidRPr="00404D72">
              <w:rPr>
                <w:spacing w:val="-2"/>
                <w:sz w:val="24"/>
                <w:szCs w:val="24"/>
              </w:rPr>
              <w:t xml:space="preserve"> </w:t>
            </w:r>
            <w:r w:rsidR="0055734B" w:rsidRPr="00404D72">
              <w:rPr>
                <w:spacing w:val="-2"/>
                <w:sz w:val="24"/>
                <w:szCs w:val="24"/>
              </w:rPr>
              <w:t xml:space="preserve">/ </w:t>
            </w:r>
          </w:p>
        </w:tc>
        <w:tc>
          <w:tcPr>
            <w:tcW w:w="1418" w:type="dxa"/>
          </w:tcPr>
          <w:p w14:paraId="73AA4BCF" w14:textId="77777777" w:rsidR="00631BAF" w:rsidRPr="00404D72" w:rsidRDefault="002048A6" w:rsidP="007B76C7">
            <w:pPr>
              <w:pStyle w:val="TableParagraph"/>
              <w:spacing w:line="276" w:lineRule="auto"/>
              <w:jc w:val="center"/>
              <w:rPr>
                <w:spacing w:val="-2"/>
                <w:sz w:val="24"/>
                <w:szCs w:val="24"/>
              </w:rPr>
            </w:pPr>
            <w:r w:rsidRPr="00404D72">
              <w:rPr>
                <w:spacing w:val="-2"/>
                <w:sz w:val="24"/>
                <w:szCs w:val="24"/>
              </w:rPr>
              <w:t>Sistem</w:t>
            </w:r>
          </w:p>
          <w:p w14:paraId="6BEC7241" w14:textId="20E52680" w:rsidR="003B2AD4" w:rsidRPr="00404D72" w:rsidRDefault="008924C5" w:rsidP="007B76C7">
            <w:pPr>
              <w:pStyle w:val="TableParagraph"/>
              <w:spacing w:line="276" w:lineRule="auto"/>
              <w:jc w:val="center"/>
              <w:rPr>
                <w:spacing w:val="-2"/>
                <w:sz w:val="24"/>
                <w:szCs w:val="24"/>
              </w:rPr>
            </w:pPr>
            <w:r w:rsidRPr="00404D72">
              <w:rPr>
                <w:spacing w:val="-2"/>
                <w:sz w:val="24"/>
                <w:szCs w:val="24"/>
              </w:rPr>
              <w:t>I</w:t>
            </w:r>
            <w:r w:rsidR="00AE3CDF" w:rsidRPr="00404D72">
              <w:rPr>
                <w:spacing w:val="-2"/>
                <w:sz w:val="24"/>
                <w:szCs w:val="24"/>
              </w:rPr>
              <w:t>nformasi</w:t>
            </w:r>
          </w:p>
        </w:tc>
        <w:tc>
          <w:tcPr>
            <w:tcW w:w="992" w:type="dxa"/>
          </w:tcPr>
          <w:p w14:paraId="68E807AB" w14:textId="77777777" w:rsidR="003B2AD4" w:rsidRPr="00404D72" w:rsidRDefault="003B2AD4" w:rsidP="00404D72">
            <w:pPr>
              <w:pStyle w:val="TableParagraph"/>
              <w:spacing w:line="276" w:lineRule="auto"/>
              <w:ind w:left="12"/>
              <w:jc w:val="center"/>
              <w:rPr>
                <w:sz w:val="24"/>
                <w:szCs w:val="24"/>
              </w:rPr>
            </w:pPr>
            <w:r w:rsidRPr="00404D72">
              <w:rPr>
                <w:spacing w:val="-2"/>
                <w:sz w:val="24"/>
                <w:szCs w:val="24"/>
              </w:rPr>
              <w:t>Sains</w:t>
            </w:r>
          </w:p>
        </w:tc>
        <w:tc>
          <w:tcPr>
            <w:tcW w:w="1124" w:type="dxa"/>
          </w:tcPr>
          <w:p w14:paraId="287B263B" w14:textId="77777777" w:rsidR="003B2AD4" w:rsidRPr="00404D72" w:rsidRDefault="003B2AD4" w:rsidP="00404D72">
            <w:pPr>
              <w:pStyle w:val="TableParagraph"/>
              <w:tabs>
                <w:tab w:val="left" w:pos="589"/>
              </w:tabs>
              <w:spacing w:line="276" w:lineRule="auto"/>
              <w:ind w:left="109" w:right="96"/>
              <w:jc w:val="center"/>
              <w:rPr>
                <w:sz w:val="24"/>
                <w:szCs w:val="24"/>
              </w:rPr>
            </w:pPr>
            <w:r w:rsidRPr="00404D72">
              <w:rPr>
                <w:spacing w:val="-6"/>
                <w:sz w:val="24"/>
                <w:szCs w:val="24"/>
              </w:rPr>
              <w:t>13</w:t>
            </w:r>
            <w:r w:rsidRPr="00404D72">
              <w:rPr>
                <w:sz w:val="24"/>
                <w:szCs w:val="24"/>
              </w:rPr>
              <w:tab/>
            </w:r>
            <w:r w:rsidRPr="00404D72">
              <w:rPr>
                <w:spacing w:val="-4"/>
                <w:sz w:val="24"/>
                <w:szCs w:val="24"/>
              </w:rPr>
              <w:t xml:space="preserve">jam/ </w:t>
            </w:r>
            <w:r w:rsidRPr="00404D72">
              <w:rPr>
                <w:spacing w:val="-2"/>
                <w:sz w:val="24"/>
                <w:szCs w:val="24"/>
              </w:rPr>
              <w:t>minggu</w:t>
            </w:r>
          </w:p>
        </w:tc>
        <w:tc>
          <w:tcPr>
            <w:tcW w:w="2421" w:type="dxa"/>
          </w:tcPr>
          <w:p w14:paraId="1776699F" w14:textId="01FB16CF" w:rsidR="003B2AD4" w:rsidRPr="00404D72" w:rsidRDefault="008F4B52" w:rsidP="00404D72">
            <w:pPr>
              <w:pStyle w:val="TableParagraph"/>
              <w:numPr>
                <w:ilvl w:val="0"/>
                <w:numId w:val="6"/>
              </w:numPr>
              <w:tabs>
                <w:tab w:val="left" w:pos="493"/>
              </w:tabs>
              <w:spacing w:line="276" w:lineRule="auto"/>
              <w:ind w:right="205"/>
              <w:rPr>
                <w:sz w:val="24"/>
                <w:szCs w:val="24"/>
              </w:rPr>
            </w:pPr>
            <w:r w:rsidRPr="00404D72">
              <w:rPr>
                <w:spacing w:val="-2"/>
                <w:sz w:val="24"/>
                <w:szCs w:val="24"/>
              </w:rPr>
              <w:t xml:space="preserve">Mengembangkan model </w:t>
            </w:r>
            <w:r w:rsidRPr="00404D72">
              <w:rPr>
                <w:i/>
                <w:iCs/>
                <w:spacing w:val="-2"/>
                <w:sz w:val="24"/>
                <w:szCs w:val="24"/>
              </w:rPr>
              <w:t>deep learning</w:t>
            </w:r>
          </w:p>
          <w:p w14:paraId="4FD5EB1A" w14:textId="77777777" w:rsidR="00451D3E" w:rsidRPr="00404D72" w:rsidRDefault="004634A8" w:rsidP="00404D72">
            <w:pPr>
              <w:pStyle w:val="TableParagraph"/>
              <w:numPr>
                <w:ilvl w:val="0"/>
                <w:numId w:val="6"/>
              </w:numPr>
              <w:tabs>
                <w:tab w:val="left" w:pos="493"/>
              </w:tabs>
              <w:spacing w:line="276" w:lineRule="auto"/>
              <w:ind w:right="217"/>
              <w:rPr>
                <w:sz w:val="24"/>
                <w:szCs w:val="24"/>
              </w:rPr>
            </w:pPr>
            <w:r w:rsidRPr="00404D72">
              <w:rPr>
                <w:sz w:val="24"/>
                <w:szCs w:val="24"/>
              </w:rPr>
              <w:t>Membuat sistem web</w:t>
            </w:r>
          </w:p>
          <w:p w14:paraId="34BEB77A" w14:textId="48C06CD4" w:rsidR="004634A8" w:rsidRPr="00404D72" w:rsidRDefault="00641BCF" w:rsidP="00404D72">
            <w:pPr>
              <w:pStyle w:val="TableParagraph"/>
              <w:numPr>
                <w:ilvl w:val="0"/>
                <w:numId w:val="6"/>
              </w:numPr>
              <w:tabs>
                <w:tab w:val="left" w:pos="493"/>
              </w:tabs>
              <w:spacing w:line="276" w:lineRule="auto"/>
              <w:ind w:right="217"/>
              <w:rPr>
                <w:sz w:val="24"/>
                <w:szCs w:val="24"/>
              </w:rPr>
            </w:pPr>
            <w:r w:rsidRPr="00404D72">
              <w:rPr>
                <w:sz w:val="24"/>
                <w:szCs w:val="24"/>
              </w:rPr>
              <w:t>P</w:t>
            </w:r>
            <w:r w:rsidR="004634A8" w:rsidRPr="00404D72">
              <w:rPr>
                <w:sz w:val="24"/>
                <w:szCs w:val="24"/>
              </w:rPr>
              <w:t>ublikasi</w:t>
            </w:r>
            <w:r w:rsidRPr="00404D72">
              <w:rPr>
                <w:sz w:val="24"/>
                <w:szCs w:val="24"/>
              </w:rPr>
              <w:t xml:space="preserve"> artikel</w:t>
            </w:r>
            <w:r w:rsidR="00036DF0" w:rsidRPr="00404D72">
              <w:rPr>
                <w:sz w:val="24"/>
                <w:szCs w:val="24"/>
              </w:rPr>
              <w:t xml:space="preserve"> </w:t>
            </w:r>
            <w:r w:rsidR="004634A8" w:rsidRPr="00404D72">
              <w:rPr>
                <w:sz w:val="24"/>
                <w:szCs w:val="24"/>
              </w:rPr>
              <w:t>ilmiah</w:t>
            </w:r>
          </w:p>
        </w:tc>
      </w:tr>
      <w:tr w:rsidR="006D3947" w:rsidRPr="00404D72" w14:paraId="0848E528" w14:textId="77777777" w:rsidTr="00F93CD7">
        <w:trPr>
          <w:trHeight w:val="1625"/>
        </w:trPr>
        <w:tc>
          <w:tcPr>
            <w:tcW w:w="530" w:type="dxa"/>
          </w:tcPr>
          <w:p w14:paraId="4869A8B1" w14:textId="732F1A33" w:rsidR="006D3947" w:rsidRPr="00404D72" w:rsidRDefault="007F54A1" w:rsidP="00404D72">
            <w:pPr>
              <w:pStyle w:val="TableParagraph"/>
              <w:spacing w:line="276" w:lineRule="auto"/>
              <w:ind w:left="10"/>
              <w:jc w:val="center"/>
              <w:rPr>
                <w:spacing w:val="-10"/>
                <w:sz w:val="24"/>
                <w:szCs w:val="24"/>
              </w:rPr>
            </w:pPr>
            <w:r w:rsidRPr="00404D72">
              <w:rPr>
                <w:spacing w:val="-10"/>
                <w:sz w:val="24"/>
                <w:szCs w:val="24"/>
              </w:rPr>
              <w:t>4</w:t>
            </w:r>
          </w:p>
        </w:tc>
        <w:tc>
          <w:tcPr>
            <w:tcW w:w="1416" w:type="dxa"/>
          </w:tcPr>
          <w:p w14:paraId="18796DB0" w14:textId="6E608DB8" w:rsidR="006D3947" w:rsidRPr="00404D72" w:rsidRDefault="00425062" w:rsidP="00404D72">
            <w:pPr>
              <w:pStyle w:val="TableParagraph"/>
              <w:spacing w:line="276" w:lineRule="auto"/>
              <w:ind w:left="106" w:right="98"/>
              <w:rPr>
                <w:spacing w:val="-2"/>
                <w:sz w:val="24"/>
                <w:szCs w:val="24"/>
              </w:rPr>
            </w:pPr>
            <w:r w:rsidRPr="00404D72">
              <w:rPr>
                <w:spacing w:val="-2"/>
                <w:sz w:val="24"/>
                <w:szCs w:val="24"/>
              </w:rPr>
              <w:t>Rizki Sarhans</w:t>
            </w:r>
            <w:r w:rsidR="0055734B" w:rsidRPr="00404D72">
              <w:rPr>
                <w:spacing w:val="-2"/>
                <w:sz w:val="24"/>
                <w:szCs w:val="24"/>
              </w:rPr>
              <w:t xml:space="preserve">/ </w:t>
            </w:r>
          </w:p>
        </w:tc>
        <w:tc>
          <w:tcPr>
            <w:tcW w:w="1418" w:type="dxa"/>
          </w:tcPr>
          <w:p w14:paraId="6A232540" w14:textId="4F6C6F6F" w:rsidR="00AE3CDF" w:rsidRPr="00404D72" w:rsidRDefault="00861913" w:rsidP="00404D72">
            <w:pPr>
              <w:pStyle w:val="TableParagraph"/>
              <w:spacing w:line="276" w:lineRule="auto"/>
              <w:jc w:val="center"/>
              <w:rPr>
                <w:spacing w:val="-2"/>
                <w:sz w:val="24"/>
                <w:szCs w:val="24"/>
              </w:rPr>
            </w:pPr>
            <w:r w:rsidRPr="00404D72">
              <w:rPr>
                <w:spacing w:val="-2"/>
                <w:sz w:val="24"/>
                <w:szCs w:val="24"/>
              </w:rPr>
              <w:t>Teknik</w:t>
            </w:r>
          </w:p>
          <w:p w14:paraId="0571B52F" w14:textId="0DFBCB7F" w:rsidR="006D3947" w:rsidRPr="00404D72" w:rsidRDefault="00425062" w:rsidP="00404D72">
            <w:pPr>
              <w:pStyle w:val="TableParagraph"/>
              <w:spacing w:line="276" w:lineRule="auto"/>
              <w:jc w:val="center"/>
              <w:rPr>
                <w:spacing w:val="-2"/>
                <w:sz w:val="24"/>
                <w:szCs w:val="24"/>
              </w:rPr>
            </w:pPr>
            <w:r w:rsidRPr="00404D72">
              <w:rPr>
                <w:spacing w:val="-2"/>
                <w:sz w:val="24"/>
                <w:szCs w:val="24"/>
              </w:rPr>
              <w:t>Elektro</w:t>
            </w:r>
          </w:p>
        </w:tc>
        <w:tc>
          <w:tcPr>
            <w:tcW w:w="992" w:type="dxa"/>
          </w:tcPr>
          <w:p w14:paraId="7640810C" w14:textId="45998D53" w:rsidR="006D3947" w:rsidRPr="00404D72" w:rsidRDefault="007F54A1" w:rsidP="00404D72">
            <w:pPr>
              <w:pStyle w:val="TableParagraph"/>
              <w:spacing w:line="276" w:lineRule="auto"/>
              <w:ind w:left="12"/>
              <w:jc w:val="center"/>
              <w:rPr>
                <w:spacing w:val="-2"/>
                <w:sz w:val="24"/>
                <w:szCs w:val="24"/>
              </w:rPr>
            </w:pPr>
            <w:r w:rsidRPr="00404D72">
              <w:rPr>
                <w:spacing w:val="-2"/>
                <w:sz w:val="24"/>
                <w:szCs w:val="24"/>
              </w:rPr>
              <w:t>Sains</w:t>
            </w:r>
          </w:p>
        </w:tc>
        <w:tc>
          <w:tcPr>
            <w:tcW w:w="1124" w:type="dxa"/>
          </w:tcPr>
          <w:p w14:paraId="23A3934F" w14:textId="498B263F" w:rsidR="006D3947" w:rsidRPr="00404D72" w:rsidRDefault="00861913" w:rsidP="00404D72">
            <w:pPr>
              <w:pStyle w:val="TableParagraph"/>
              <w:tabs>
                <w:tab w:val="left" w:pos="589"/>
              </w:tabs>
              <w:spacing w:line="276" w:lineRule="auto"/>
              <w:ind w:left="109" w:right="96"/>
              <w:jc w:val="center"/>
              <w:rPr>
                <w:spacing w:val="-6"/>
                <w:sz w:val="24"/>
                <w:szCs w:val="24"/>
              </w:rPr>
            </w:pPr>
            <w:r w:rsidRPr="00404D72">
              <w:rPr>
                <w:spacing w:val="-6"/>
                <w:sz w:val="24"/>
                <w:szCs w:val="24"/>
              </w:rPr>
              <w:t>13</w:t>
            </w:r>
            <w:r w:rsidRPr="00404D72">
              <w:rPr>
                <w:sz w:val="24"/>
                <w:szCs w:val="24"/>
              </w:rPr>
              <w:tab/>
            </w:r>
            <w:r w:rsidRPr="00404D72">
              <w:rPr>
                <w:spacing w:val="-4"/>
                <w:sz w:val="24"/>
                <w:szCs w:val="24"/>
              </w:rPr>
              <w:t xml:space="preserve">jam/ </w:t>
            </w:r>
            <w:r w:rsidRPr="00404D72">
              <w:rPr>
                <w:spacing w:val="-2"/>
                <w:sz w:val="24"/>
                <w:szCs w:val="24"/>
              </w:rPr>
              <w:t>minggu</w:t>
            </w:r>
          </w:p>
        </w:tc>
        <w:tc>
          <w:tcPr>
            <w:tcW w:w="2421" w:type="dxa"/>
          </w:tcPr>
          <w:p w14:paraId="55DA2CBE" w14:textId="7088FB92" w:rsidR="006D3947" w:rsidRPr="00404D72" w:rsidRDefault="004B6FA4" w:rsidP="00404D72">
            <w:pPr>
              <w:pStyle w:val="TableParagraph"/>
              <w:numPr>
                <w:ilvl w:val="0"/>
                <w:numId w:val="10"/>
              </w:numPr>
              <w:tabs>
                <w:tab w:val="left" w:pos="493"/>
              </w:tabs>
              <w:spacing w:line="276" w:lineRule="auto"/>
              <w:ind w:right="205"/>
              <w:jc w:val="both"/>
              <w:rPr>
                <w:spacing w:val="-2"/>
                <w:sz w:val="24"/>
                <w:szCs w:val="24"/>
              </w:rPr>
            </w:pPr>
            <w:r w:rsidRPr="00404D72">
              <w:rPr>
                <w:spacing w:val="-2"/>
                <w:sz w:val="24"/>
                <w:szCs w:val="24"/>
              </w:rPr>
              <w:t>Merancang arsitekture</w:t>
            </w:r>
            <w:r w:rsidR="00C102E1" w:rsidRPr="00404D72">
              <w:rPr>
                <w:spacing w:val="-2"/>
                <w:sz w:val="24"/>
                <w:szCs w:val="24"/>
              </w:rPr>
              <w:t xml:space="preserve"> sistem </w:t>
            </w:r>
            <w:r w:rsidR="0031032D" w:rsidRPr="00404D72">
              <w:rPr>
                <w:spacing w:val="-2"/>
                <w:sz w:val="24"/>
                <w:szCs w:val="24"/>
              </w:rPr>
              <w:t xml:space="preserve"> </w:t>
            </w:r>
          </w:p>
          <w:p w14:paraId="189DEFA2" w14:textId="77777777" w:rsidR="00132FD5" w:rsidRPr="00404D72" w:rsidRDefault="007356C6" w:rsidP="00404D72">
            <w:pPr>
              <w:pStyle w:val="TableParagraph"/>
              <w:numPr>
                <w:ilvl w:val="0"/>
                <w:numId w:val="10"/>
              </w:numPr>
              <w:tabs>
                <w:tab w:val="left" w:pos="493"/>
              </w:tabs>
              <w:spacing w:line="276" w:lineRule="auto"/>
              <w:ind w:right="205"/>
              <w:jc w:val="both"/>
              <w:rPr>
                <w:spacing w:val="-2"/>
                <w:sz w:val="24"/>
                <w:szCs w:val="24"/>
              </w:rPr>
            </w:pPr>
            <w:r w:rsidRPr="00404D72">
              <w:rPr>
                <w:spacing w:val="-2"/>
                <w:sz w:val="24"/>
                <w:szCs w:val="24"/>
              </w:rPr>
              <w:t>Pembelian barang</w:t>
            </w:r>
          </w:p>
          <w:p w14:paraId="35E09C6B" w14:textId="05A083EC" w:rsidR="00B40C7E" w:rsidRPr="00404D72" w:rsidRDefault="00823417" w:rsidP="00404D72">
            <w:pPr>
              <w:pStyle w:val="TableParagraph"/>
              <w:numPr>
                <w:ilvl w:val="0"/>
                <w:numId w:val="10"/>
              </w:numPr>
              <w:tabs>
                <w:tab w:val="left" w:pos="493"/>
              </w:tabs>
              <w:spacing w:line="276" w:lineRule="auto"/>
              <w:ind w:right="205"/>
              <w:jc w:val="both"/>
              <w:rPr>
                <w:spacing w:val="-2"/>
                <w:sz w:val="24"/>
                <w:szCs w:val="24"/>
              </w:rPr>
            </w:pPr>
            <w:r>
              <w:rPr>
                <w:spacing w:val="-2"/>
                <w:sz w:val="24"/>
                <w:szCs w:val="24"/>
              </w:rPr>
              <w:t>P</w:t>
            </w:r>
            <w:r w:rsidR="00036DF0" w:rsidRPr="00404D72">
              <w:rPr>
                <w:spacing w:val="-2"/>
                <w:sz w:val="24"/>
                <w:szCs w:val="24"/>
              </w:rPr>
              <w:t>erancangan</w:t>
            </w:r>
            <w:r w:rsidR="00B021A5" w:rsidRPr="00404D72">
              <w:rPr>
                <w:spacing w:val="-2"/>
                <w:sz w:val="24"/>
                <w:szCs w:val="24"/>
              </w:rPr>
              <w:t xml:space="preserve"> hardware</w:t>
            </w:r>
          </w:p>
          <w:p w14:paraId="5557118B" w14:textId="04DD81AD" w:rsidR="005A2D38" w:rsidRPr="00404D72" w:rsidRDefault="005A2D38" w:rsidP="00404D72">
            <w:pPr>
              <w:pStyle w:val="TableParagraph"/>
              <w:numPr>
                <w:ilvl w:val="0"/>
                <w:numId w:val="10"/>
              </w:numPr>
              <w:tabs>
                <w:tab w:val="left" w:pos="493"/>
              </w:tabs>
              <w:spacing w:line="276" w:lineRule="auto"/>
              <w:ind w:right="205"/>
              <w:jc w:val="both"/>
              <w:rPr>
                <w:spacing w:val="-2"/>
                <w:sz w:val="24"/>
                <w:szCs w:val="24"/>
              </w:rPr>
            </w:pPr>
            <w:r w:rsidRPr="00404D72">
              <w:rPr>
                <w:bCs/>
                <w:sz w:val="24"/>
                <w:szCs w:val="24"/>
              </w:rPr>
              <w:t>Melakukan implementasi sistem IoT</w:t>
            </w:r>
          </w:p>
        </w:tc>
      </w:tr>
      <w:tr w:rsidR="00EA00EC" w:rsidRPr="00404D72" w14:paraId="0E15F5AC" w14:textId="77777777" w:rsidTr="00F93CD7">
        <w:trPr>
          <w:trHeight w:val="1032"/>
        </w:trPr>
        <w:tc>
          <w:tcPr>
            <w:tcW w:w="530" w:type="dxa"/>
          </w:tcPr>
          <w:p w14:paraId="2979BE32" w14:textId="7BE1B0BB" w:rsidR="00EA00EC" w:rsidRPr="00404D72" w:rsidRDefault="00EA00EC" w:rsidP="00404D72">
            <w:pPr>
              <w:pStyle w:val="TableParagraph"/>
              <w:spacing w:line="276" w:lineRule="auto"/>
              <w:jc w:val="center"/>
              <w:rPr>
                <w:spacing w:val="-10"/>
                <w:sz w:val="24"/>
                <w:szCs w:val="24"/>
              </w:rPr>
            </w:pPr>
            <w:r w:rsidRPr="00404D72">
              <w:rPr>
                <w:b/>
                <w:spacing w:val="-5"/>
                <w:sz w:val="24"/>
                <w:szCs w:val="24"/>
              </w:rPr>
              <w:lastRenderedPageBreak/>
              <w:t>No</w:t>
            </w:r>
          </w:p>
        </w:tc>
        <w:tc>
          <w:tcPr>
            <w:tcW w:w="1416" w:type="dxa"/>
          </w:tcPr>
          <w:p w14:paraId="0EA07545" w14:textId="77777777" w:rsidR="001C378A" w:rsidRPr="00404D72" w:rsidRDefault="00EA00EC" w:rsidP="00404D72">
            <w:pPr>
              <w:pStyle w:val="TableParagraph"/>
              <w:spacing w:line="276" w:lineRule="auto"/>
              <w:ind w:left="400"/>
              <w:jc w:val="both"/>
              <w:rPr>
                <w:b/>
                <w:sz w:val="24"/>
                <w:szCs w:val="24"/>
              </w:rPr>
            </w:pPr>
            <w:r w:rsidRPr="00404D72">
              <w:rPr>
                <w:b/>
                <w:spacing w:val="-4"/>
                <w:sz w:val="24"/>
                <w:szCs w:val="24"/>
              </w:rPr>
              <w:t>Nama</w:t>
            </w:r>
          </w:p>
          <w:p w14:paraId="3E8258D6" w14:textId="7545B793" w:rsidR="00EA00EC" w:rsidRPr="00404D72" w:rsidRDefault="00EA00EC" w:rsidP="00404D72">
            <w:pPr>
              <w:pStyle w:val="TableParagraph"/>
              <w:spacing w:line="276" w:lineRule="auto"/>
              <w:ind w:left="400"/>
              <w:jc w:val="both"/>
              <w:rPr>
                <w:b/>
                <w:sz w:val="24"/>
                <w:szCs w:val="24"/>
              </w:rPr>
            </w:pPr>
            <w:r w:rsidRPr="00404D72">
              <w:rPr>
                <w:b/>
                <w:spacing w:val="-4"/>
                <w:sz w:val="24"/>
                <w:szCs w:val="24"/>
              </w:rPr>
              <w:t>/NIM</w:t>
            </w:r>
          </w:p>
        </w:tc>
        <w:tc>
          <w:tcPr>
            <w:tcW w:w="1418" w:type="dxa"/>
          </w:tcPr>
          <w:p w14:paraId="2996DDF7" w14:textId="5DA4E2DE" w:rsidR="00EA00EC" w:rsidRPr="00404D72" w:rsidRDefault="00EA00EC" w:rsidP="00404D72">
            <w:pPr>
              <w:pStyle w:val="TableParagraph"/>
              <w:spacing w:line="276" w:lineRule="auto"/>
              <w:ind w:left="376" w:hanging="206"/>
              <w:jc w:val="both"/>
              <w:rPr>
                <w:spacing w:val="-2"/>
                <w:sz w:val="24"/>
                <w:szCs w:val="24"/>
              </w:rPr>
            </w:pPr>
            <w:r w:rsidRPr="00404D72">
              <w:rPr>
                <w:b/>
                <w:spacing w:val="-2"/>
                <w:sz w:val="24"/>
                <w:szCs w:val="24"/>
              </w:rPr>
              <w:t>Program Studi</w:t>
            </w:r>
          </w:p>
        </w:tc>
        <w:tc>
          <w:tcPr>
            <w:tcW w:w="992" w:type="dxa"/>
          </w:tcPr>
          <w:p w14:paraId="1BCE0681" w14:textId="352AA7FC" w:rsidR="00EA00EC" w:rsidRPr="00404D72" w:rsidRDefault="00EA00EC" w:rsidP="00404D72">
            <w:pPr>
              <w:pStyle w:val="TableParagraph"/>
              <w:spacing w:line="276" w:lineRule="auto"/>
              <w:ind w:left="12"/>
              <w:jc w:val="center"/>
              <w:rPr>
                <w:spacing w:val="-2"/>
                <w:sz w:val="24"/>
                <w:szCs w:val="24"/>
              </w:rPr>
            </w:pPr>
            <w:r w:rsidRPr="00404D72">
              <w:rPr>
                <w:b/>
                <w:spacing w:val="-2"/>
                <w:sz w:val="24"/>
                <w:szCs w:val="24"/>
              </w:rPr>
              <w:t xml:space="preserve">Bidang </w:t>
            </w:r>
            <w:r w:rsidRPr="00404D72">
              <w:rPr>
                <w:b/>
                <w:spacing w:val="-4"/>
                <w:sz w:val="24"/>
                <w:szCs w:val="24"/>
              </w:rPr>
              <w:t>Ilmu</w:t>
            </w:r>
          </w:p>
        </w:tc>
        <w:tc>
          <w:tcPr>
            <w:tcW w:w="1124" w:type="dxa"/>
          </w:tcPr>
          <w:p w14:paraId="53897BAA" w14:textId="77777777" w:rsidR="00EA00EC" w:rsidRPr="00404D72" w:rsidRDefault="00EA00EC" w:rsidP="00404D72">
            <w:pPr>
              <w:pStyle w:val="TableParagraph"/>
              <w:spacing w:line="276" w:lineRule="auto"/>
              <w:ind w:left="241" w:right="161" w:hanging="66"/>
              <w:jc w:val="center"/>
              <w:rPr>
                <w:b/>
                <w:sz w:val="24"/>
                <w:szCs w:val="24"/>
              </w:rPr>
            </w:pPr>
            <w:r w:rsidRPr="00404D72">
              <w:rPr>
                <w:b/>
                <w:spacing w:val="-2"/>
                <w:sz w:val="24"/>
                <w:szCs w:val="24"/>
              </w:rPr>
              <w:t>Alokasi waktu (jam/</w:t>
            </w:r>
          </w:p>
          <w:p w14:paraId="49DC3810" w14:textId="5C5A01C5" w:rsidR="00EA00EC" w:rsidRPr="00404D72" w:rsidRDefault="00EA00EC" w:rsidP="00404D72">
            <w:pPr>
              <w:pStyle w:val="TableParagraph"/>
              <w:tabs>
                <w:tab w:val="left" w:pos="589"/>
              </w:tabs>
              <w:spacing w:line="276" w:lineRule="auto"/>
              <w:ind w:left="109" w:right="96"/>
              <w:jc w:val="center"/>
              <w:rPr>
                <w:spacing w:val="-6"/>
                <w:sz w:val="24"/>
                <w:szCs w:val="24"/>
              </w:rPr>
            </w:pPr>
            <w:r w:rsidRPr="00404D72">
              <w:rPr>
                <w:b/>
                <w:spacing w:val="-2"/>
                <w:sz w:val="24"/>
                <w:szCs w:val="24"/>
              </w:rPr>
              <w:t>minggu)</w:t>
            </w:r>
          </w:p>
        </w:tc>
        <w:tc>
          <w:tcPr>
            <w:tcW w:w="2421" w:type="dxa"/>
          </w:tcPr>
          <w:p w14:paraId="205F964E" w14:textId="7C8BFF34" w:rsidR="00EA00EC" w:rsidRPr="00404D72" w:rsidRDefault="00EA00EC" w:rsidP="00404D72">
            <w:pPr>
              <w:pStyle w:val="TableParagraph"/>
              <w:spacing w:line="276" w:lineRule="auto"/>
              <w:ind w:left="493" w:hanging="360"/>
              <w:jc w:val="center"/>
              <w:rPr>
                <w:sz w:val="24"/>
                <w:szCs w:val="24"/>
              </w:rPr>
            </w:pPr>
            <w:r w:rsidRPr="00404D72">
              <w:rPr>
                <w:b/>
                <w:sz w:val="24"/>
                <w:szCs w:val="24"/>
              </w:rPr>
              <w:t xml:space="preserve">Uraian </w:t>
            </w:r>
            <w:r w:rsidRPr="00404D72">
              <w:rPr>
                <w:b/>
                <w:spacing w:val="-2"/>
                <w:sz w:val="24"/>
                <w:szCs w:val="24"/>
              </w:rPr>
              <w:t>Tugas</w:t>
            </w:r>
          </w:p>
        </w:tc>
      </w:tr>
      <w:tr w:rsidR="00980AE9" w:rsidRPr="00404D72" w14:paraId="17F59545" w14:textId="77777777" w:rsidTr="00F93CD7">
        <w:trPr>
          <w:trHeight w:val="1032"/>
        </w:trPr>
        <w:tc>
          <w:tcPr>
            <w:tcW w:w="530" w:type="dxa"/>
          </w:tcPr>
          <w:p w14:paraId="3F40BFE3" w14:textId="28C36480" w:rsidR="00980AE9" w:rsidRPr="00404D72" w:rsidRDefault="00980AE9" w:rsidP="00404D72">
            <w:pPr>
              <w:pStyle w:val="TableParagraph"/>
              <w:spacing w:line="276" w:lineRule="auto"/>
              <w:ind w:left="10"/>
              <w:jc w:val="center"/>
              <w:rPr>
                <w:spacing w:val="-10"/>
                <w:sz w:val="24"/>
                <w:szCs w:val="24"/>
              </w:rPr>
            </w:pPr>
            <w:r w:rsidRPr="00404D72">
              <w:rPr>
                <w:spacing w:val="-10"/>
                <w:sz w:val="24"/>
                <w:szCs w:val="24"/>
              </w:rPr>
              <w:t>5</w:t>
            </w:r>
          </w:p>
        </w:tc>
        <w:tc>
          <w:tcPr>
            <w:tcW w:w="1416" w:type="dxa"/>
          </w:tcPr>
          <w:p w14:paraId="320E3D42" w14:textId="077D852B" w:rsidR="00980AE9" w:rsidRPr="00404D72" w:rsidRDefault="008D4DC6" w:rsidP="00404D72">
            <w:pPr>
              <w:pStyle w:val="TableParagraph"/>
              <w:spacing w:line="276" w:lineRule="auto"/>
              <w:ind w:left="106" w:right="416"/>
              <w:rPr>
                <w:spacing w:val="-4"/>
                <w:sz w:val="24"/>
                <w:szCs w:val="24"/>
              </w:rPr>
            </w:pPr>
            <w:r w:rsidRPr="00404D72">
              <w:rPr>
                <w:spacing w:val="-2"/>
                <w:sz w:val="24"/>
                <w:szCs w:val="24"/>
              </w:rPr>
              <w:t>Frizikha Adela Putri/</w:t>
            </w:r>
          </w:p>
        </w:tc>
        <w:tc>
          <w:tcPr>
            <w:tcW w:w="1418" w:type="dxa"/>
          </w:tcPr>
          <w:p w14:paraId="6750E5FD" w14:textId="0C7CDC28" w:rsidR="00980AE9" w:rsidRPr="00404D72" w:rsidRDefault="008D4DC6" w:rsidP="00404D72">
            <w:pPr>
              <w:pStyle w:val="TableParagraph"/>
              <w:spacing w:line="276" w:lineRule="auto"/>
              <w:jc w:val="center"/>
              <w:rPr>
                <w:spacing w:val="-2"/>
                <w:sz w:val="24"/>
                <w:szCs w:val="24"/>
              </w:rPr>
            </w:pPr>
            <w:r w:rsidRPr="00404D72">
              <w:rPr>
                <w:spacing w:val="-2"/>
                <w:sz w:val="24"/>
                <w:szCs w:val="24"/>
              </w:rPr>
              <w:t>Keperawatan</w:t>
            </w:r>
          </w:p>
        </w:tc>
        <w:tc>
          <w:tcPr>
            <w:tcW w:w="992" w:type="dxa"/>
          </w:tcPr>
          <w:p w14:paraId="25941306" w14:textId="710C91A2" w:rsidR="00980AE9" w:rsidRPr="00404D72" w:rsidRDefault="00980AE9" w:rsidP="00404D72">
            <w:pPr>
              <w:pStyle w:val="TableParagraph"/>
              <w:spacing w:line="276" w:lineRule="auto"/>
              <w:ind w:left="12"/>
              <w:jc w:val="center"/>
              <w:rPr>
                <w:spacing w:val="-2"/>
                <w:sz w:val="24"/>
                <w:szCs w:val="24"/>
              </w:rPr>
            </w:pPr>
            <w:r w:rsidRPr="00404D72">
              <w:rPr>
                <w:spacing w:val="-2"/>
                <w:sz w:val="24"/>
                <w:szCs w:val="24"/>
              </w:rPr>
              <w:t>Sains</w:t>
            </w:r>
          </w:p>
        </w:tc>
        <w:tc>
          <w:tcPr>
            <w:tcW w:w="1124" w:type="dxa"/>
          </w:tcPr>
          <w:p w14:paraId="3CAA872D" w14:textId="0A3BF6FB" w:rsidR="00980AE9" w:rsidRPr="00404D72" w:rsidRDefault="00980AE9" w:rsidP="00404D72">
            <w:pPr>
              <w:pStyle w:val="TableParagraph"/>
              <w:tabs>
                <w:tab w:val="left" w:pos="589"/>
              </w:tabs>
              <w:spacing w:line="276" w:lineRule="auto"/>
              <w:ind w:left="109" w:right="96"/>
              <w:rPr>
                <w:spacing w:val="-6"/>
                <w:sz w:val="24"/>
                <w:szCs w:val="24"/>
              </w:rPr>
            </w:pPr>
            <w:r w:rsidRPr="00404D72">
              <w:rPr>
                <w:spacing w:val="-6"/>
                <w:sz w:val="24"/>
                <w:szCs w:val="24"/>
              </w:rPr>
              <w:t>13</w:t>
            </w:r>
            <w:r w:rsidRPr="00404D72">
              <w:rPr>
                <w:sz w:val="24"/>
                <w:szCs w:val="24"/>
              </w:rPr>
              <w:tab/>
            </w:r>
            <w:r w:rsidRPr="00404D72">
              <w:rPr>
                <w:spacing w:val="-4"/>
                <w:sz w:val="24"/>
                <w:szCs w:val="24"/>
              </w:rPr>
              <w:t xml:space="preserve">jam/ </w:t>
            </w:r>
            <w:r w:rsidRPr="00404D72">
              <w:rPr>
                <w:spacing w:val="-2"/>
                <w:sz w:val="24"/>
                <w:szCs w:val="24"/>
              </w:rPr>
              <w:t>minggu</w:t>
            </w:r>
          </w:p>
        </w:tc>
        <w:tc>
          <w:tcPr>
            <w:tcW w:w="2421" w:type="dxa"/>
          </w:tcPr>
          <w:p w14:paraId="397EA9DD" w14:textId="574B3A14" w:rsidR="00980AE9" w:rsidRPr="00404D72" w:rsidRDefault="00EF7F06" w:rsidP="00404D72">
            <w:pPr>
              <w:pStyle w:val="TableParagraph"/>
              <w:numPr>
                <w:ilvl w:val="0"/>
                <w:numId w:val="9"/>
              </w:numPr>
              <w:tabs>
                <w:tab w:val="left" w:pos="493"/>
              </w:tabs>
              <w:spacing w:line="276" w:lineRule="auto"/>
              <w:rPr>
                <w:sz w:val="24"/>
                <w:szCs w:val="24"/>
              </w:rPr>
            </w:pPr>
            <w:r w:rsidRPr="00404D72">
              <w:rPr>
                <w:sz w:val="24"/>
                <w:szCs w:val="24"/>
              </w:rPr>
              <w:t xml:space="preserve">Melakukan </w:t>
            </w:r>
            <w:r w:rsidR="001D3C10" w:rsidRPr="00404D72">
              <w:rPr>
                <w:sz w:val="24"/>
                <w:szCs w:val="24"/>
              </w:rPr>
              <w:t>identifikasi masalah dan analisis kebutuhan sistem</w:t>
            </w:r>
          </w:p>
          <w:p w14:paraId="4B476358" w14:textId="1D56AF41" w:rsidR="00980AE9" w:rsidRPr="00404D72" w:rsidRDefault="00154BEF" w:rsidP="00404D72">
            <w:pPr>
              <w:pStyle w:val="TableParagraph"/>
              <w:numPr>
                <w:ilvl w:val="0"/>
                <w:numId w:val="9"/>
              </w:numPr>
              <w:tabs>
                <w:tab w:val="left" w:pos="493"/>
              </w:tabs>
              <w:spacing w:line="276" w:lineRule="auto"/>
              <w:ind w:right="636"/>
              <w:rPr>
                <w:sz w:val="24"/>
                <w:szCs w:val="24"/>
              </w:rPr>
            </w:pPr>
            <w:r w:rsidRPr="00404D72">
              <w:rPr>
                <w:spacing w:val="-2"/>
                <w:sz w:val="24"/>
                <w:szCs w:val="24"/>
              </w:rPr>
              <w:t>Melakukan pengumpulan</w:t>
            </w:r>
            <w:r w:rsidR="002A6575" w:rsidRPr="00404D72">
              <w:rPr>
                <w:spacing w:val="-2"/>
                <w:sz w:val="24"/>
                <w:szCs w:val="24"/>
              </w:rPr>
              <w:t xml:space="preserve"> </w:t>
            </w:r>
            <w:r w:rsidR="002A6575" w:rsidRPr="00795A96">
              <w:rPr>
                <w:spacing w:val="-2"/>
                <w:sz w:val="24"/>
                <w:szCs w:val="24"/>
              </w:rPr>
              <w:t>dataset</w:t>
            </w:r>
          </w:p>
          <w:p w14:paraId="2FD6A20A" w14:textId="58F745D8" w:rsidR="00485A04" w:rsidRPr="00404D72" w:rsidRDefault="00154BEF" w:rsidP="00404D72">
            <w:pPr>
              <w:pStyle w:val="TableParagraph"/>
              <w:numPr>
                <w:ilvl w:val="0"/>
                <w:numId w:val="9"/>
              </w:numPr>
              <w:spacing w:line="276" w:lineRule="auto"/>
              <w:rPr>
                <w:spacing w:val="-2"/>
                <w:sz w:val="24"/>
                <w:szCs w:val="24"/>
              </w:rPr>
            </w:pPr>
            <w:r w:rsidRPr="00404D72">
              <w:rPr>
                <w:spacing w:val="-2"/>
                <w:sz w:val="24"/>
                <w:szCs w:val="24"/>
              </w:rPr>
              <w:t>Membuat catatan harian</w:t>
            </w:r>
          </w:p>
          <w:p w14:paraId="75109373" w14:textId="5485E421" w:rsidR="00F47FDE" w:rsidRPr="00404D72" w:rsidRDefault="00205342" w:rsidP="00404D72">
            <w:pPr>
              <w:pStyle w:val="TableParagraph"/>
              <w:numPr>
                <w:ilvl w:val="0"/>
                <w:numId w:val="9"/>
              </w:numPr>
              <w:spacing w:line="276" w:lineRule="auto"/>
              <w:rPr>
                <w:sz w:val="24"/>
                <w:szCs w:val="24"/>
              </w:rPr>
            </w:pPr>
            <w:r w:rsidRPr="00404D72">
              <w:rPr>
                <w:spacing w:val="-2"/>
                <w:sz w:val="24"/>
                <w:szCs w:val="24"/>
              </w:rPr>
              <w:t>Pembuatan dan publikasi konten kegiatan di media sosial</w:t>
            </w:r>
          </w:p>
        </w:tc>
      </w:tr>
      <w:bookmarkEnd w:id="307"/>
    </w:tbl>
    <w:p w14:paraId="13908317" w14:textId="77777777" w:rsidR="00616381" w:rsidRPr="00404D72" w:rsidRDefault="00616381" w:rsidP="00404D72">
      <w:pPr>
        <w:spacing w:after="0"/>
        <w:jc w:val="both"/>
        <w:rPr>
          <w:szCs w:val="24"/>
          <w:lang w:val="en-US"/>
        </w:rPr>
      </w:pPr>
    </w:p>
    <w:p w14:paraId="2A01C394" w14:textId="77777777" w:rsidR="00616381" w:rsidRPr="00404D72" w:rsidRDefault="00616381" w:rsidP="00404D72">
      <w:pPr>
        <w:spacing w:after="0"/>
        <w:jc w:val="both"/>
        <w:rPr>
          <w:szCs w:val="24"/>
          <w:lang w:val="en-US"/>
        </w:rPr>
      </w:pPr>
    </w:p>
    <w:p w14:paraId="0EE39653" w14:textId="77777777" w:rsidR="00616381" w:rsidRDefault="00616381" w:rsidP="00404D72">
      <w:pPr>
        <w:spacing w:after="0"/>
        <w:jc w:val="both"/>
        <w:rPr>
          <w:szCs w:val="24"/>
          <w:lang w:val="en-US"/>
        </w:rPr>
      </w:pPr>
    </w:p>
    <w:p w14:paraId="50A1F42A" w14:textId="77777777" w:rsidR="00192A23" w:rsidRDefault="00192A23" w:rsidP="00404D72">
      <w:pPr>
        <w:spacing w:after="0"/>
        <w:jc w:val="both"/>
        <w:rPr>
          <w:szCs w:val="24"/>
          <w:lang w:val="en-US"/>
        </w:rPr>
      </w:pPr>
    </w:p>
    <w:p w14:paraId="340EFE6B" w14:textId="77777777" w:rsidR="00192A23" w:rsidRDefault="00192A23" w:rsidP="00404D72">
      <w:pPr>
        <w:spacing w:after="0"/>
        <w:jc w:val="both"/>
        <w:rPr>
          <w:szCs w:val="24"/>
          <w:lang w:val="en-US"/>
        </w:rPr>
      </w:pPr>
    </w:p>
    <w:p w14:paraId="32919360" w14:textId="77777777" w:rsidR="00192A23" w:rsidRDefault="00192A23" w:rsidP="00404D72">
      <w:pPr>
        <w:spacing w:after="0"/>
        <w:jc w:val="both"/>
        <w:rPr>
          <w:szCs w:val="24"/>
          <w:lang w:val="en-US"/>
        </w:rPr>
      </w:pPr>
    </w:p>
    <w:p w14:paraId="57EB4A9F" w14:textId="77777777" w:rsidR="00192A23" w:rsidRDefault="00192A23" w:rsidP="00404D72">
      <w:pPr>
        <w:spacing w:after="0"/>
        <w:jc w:val="both"/>
        <w:rPr>
          <w:szCs w:val="24"/>
          <w:lang w:val="en-US"/>
        </w:rPr>
      </w:pPr>
    </w:p>
    <w:p w14:paraId="5B7B6484" w14:textId="77777777" w:rsidR="00192A23" w:rsidRDefault="00192A23" w:rsidP="00404D72">
      <w:pPr>
        <w:spacing w:after="0"/>
        <w:jc w:val="both"/>
        <w:rPr>
          <w:szCs w:val="24"/>
          <w:lang w:val="en-US"/>
        </w:rPr>
      </w:pPr>
    </w:p>
    <w:p w14:paraId="55E946B2" w14:textId="77777777" w:rsidR="00192A23" w:rsidRDefault="00192A23" w:rsidP="00404D72">
      <w:pPr>
        <w:spacing w:after="0"/>
        <w:jc w:val="both"/>
        <w:rPr>
          <w:szCs w:val="24"/>
          <w:lang w:val="en-US"/>
        </w:rPr>
      </w:pPr>
    </w:p>
    <w:p w14:paraId="3C6C9397" w14:textId="77777777" w:rsidR="00192A23" w:rsidRDefault="00192A23" w:rsidP="00404D72">
      <w:pPr>
        <w:spacing w:after="0"/>
        <w:jc w:val="both"/>
        <w:rPr>
          <w:szCs w:val="24"/>
          <w:lang w:val="en-US"/>
        </w:rPr>
      </w:pPr>
    </w:p>
    <w:p w14:paraId="7F18DBEC" w14:textId="77777777" w:rsidR="00192A23" w:rsidRDefault="00192A23" w:rsidP="00404D72">
      <w:pPr>
        <w:spacing w:after="0"/>
        <w:jc w:val="both"/>
        <w:rPr>
          <w:szCs w:val="24"/>
          <w:lang w:val="en-US"/>
        </w:rPr>
      </w:pPr>
    </w:p>
    <w:p w14:paraId="3319C10E" w14:textId="77777777" w:rsidR="00192A23" w:rsidRDefault="00192A23" w:rsidP="00404D72">
      <w:pPr>
        <w:spacing w:after="0"/>
        <w:jc w:val="both"/>
        <w:rPr>
          <w:szCs w:val="24"/>
          <w:lang w:val="en-US"/>
        </w:rPr>
      </w:pPr>
    </w:p>
    <w:p w14:paraId="48F50C22" w14:textId="77777777" w:rsidR="00192A23" w:rsidRDefault="00192A23" w:rsidP="00404D72">
      <w:pPr>
        <w:spacing w:after="0"/>
        <w:jc w:val="both"/>
        <w:rPr>
          <w:szCs w:val="24"/>
          <w:lang w:val="en-US"/>
        </w:rPr>
      </w:pPr>
    </w:p>
    <w:p w14:paraId="3F858DF5" w14:textId="77777777" w:rsidR="00192A23" w:rsidRDefault="00192A23" w:rsidP="00404D72">
      <w:pPr>
        <w:spacing w:after="0"/>
        <w:jc w:val="both"/>
        <w:rPr>
          <w:szCs w:val="24"/>
          <w:lang w:val="en-US"/>
        </w:rPr>
      </w:pPr>
    </w:p>
    <w:p w14:paraId="03A5B398" w14:textId="77777777" w:rsidR="00192A23" w:rsidRDefault="00192A23" w:rsidP="00404D72">
      <w:pPr>
        <w:spacing w:after="0"/>
        <w:jc w:val="both"/>
        <w:rPr>
          <w:szCs w:val="24"/>
          <w:lang w:val="en-US"/>
        </w:rPr>
      </w:pPr>
    </w:p>
    <w:p w14:paraId="78ACBABF" w14:textId="77777777" w:rsidR="00192A23" w:rsidRDefault="00192A23" w:rsidP="00404D72">
      <w:pPr>
        <w:spacing w:after="0"/>
        <w:jc w:val="both"/>
        <w:rPr>
          <w:szCs w:val="24"/>
          <w:lang w:val="en-US"/>
        </w:rPr>
      </w:pPr>
    </w:p>
    <w:p w14:paraId="3027DA76" w14:textId="77777777" w:rsidR="00192A23" w:rsidRDefault="00192A23" w:rsidP="00404D72">
      <w:pPr>
        <w:spacing w:after="0"/>
        <w:jc w:val="both"/>
        <w:rPr>
          <w:szCs w:val="24"/>
          <w:lang w:val="en-US"/>
        </w:rPr>
      </w:pPr>
    </w:p>
    <w:p w14:paraId="5D32F45E" w14:textId="77777777" w:rsidR="00192A23" w:rsidRDefault="00192A23" w:rsidP="00404D72">
      <w:pPr>
        <w:spacing w:after="0"/>
        <w:jc w:val="both"/>
        <w:rPr>
          <w:szCs w:val="24"/>
          <w:lang w:val="en-US"/>
        </w:rPr>
      </w:pPr>
    </w:p>
    <w:p w14:paraId="4AF43E93" w14:textId="77777777" w:rsidR="00192A23" w:rsidRDefault="00192A23" w:rsidP="00404D72">
      <w:pPr>
        <w:spacing w:after="0"/>
        <w:jc w:val="both"/>
        <w:rPr>
          <w:szCs w:val="24"/>
          <w:lang w:val="en-US"/>
        </w:rPr>
      </w:pPr>
    </w:p>
    <w:p w14:paraId="0FBB7DD5" w14:textId="77777777" w:rsidR="00192A23" w:rsidRDefault="00192A23" w:rsidP="00404D72">
      <w:pPr>
        <w:spacing w:after="0"/>
        <w:jc w:val="both"/>
        <w:rPr>
          <w:szCs w:val="24"/>
          <w:lang w:val="en-US"/>
        </w:rPr>
      </w:pPr>
    </w:p>
    <w:p w14:paraId="211BDC54" w14:textId="77777777" w:rsidR="00192A23" w:rsidRDefault="00192A23" w:rsidP="00404D72">
      <w:pPr>
        <w:spacing w:after="0"/>
        <w:jc w:val="both"/>
        <w:rPr>
          <w:szCs w:val="24"/>
          <w:lang w:val="en-US"/>
        </w:rPr>
      </w:pPr>
    </w:p>
    <w:p w14:paraId="6C8654C6" w14:textId="77777777" w:rsidR="00192A23" w:rsidRDefault="00192A23" w:rsidP="00404D72">
      <w:pPr>
        <w:spacing w:after="0"/>
        <w:jc w:val="both"/>
        <w:rPr>
          <w:szCs w:val="24"/>
          <w:lang w:val="en-US"/>
        </w:rPr>
      </w:pPr>
    </w:p>
    <w:p w14:paraId="5A829219" w14:textId="77777777" w:rsidR="00192A23" w:rsidRDefault="00192A23" w:rsidP="00404D72">
      <w:pPr>
        <w:spacing w:after="0"/>
        <w:jc w:val="both"/>
        <w:rPr>
          <w:szCs w:val="24"/>
          <w:lang w:val="en-US"/>
        </w:rPr>
      </w:pPr>
    </w:p>
    <w:p w14:paraId="4C637A67" w14:textId="77777777" w:rsidR="00192A23" w:rsidRDefault="00192A23" w:rsidP="00404D72">
      <w:pPr>
        <w:spacing w:after="0"/>
        <w:jc w:val="both"/>
        <w:rPr>
          <w:szCs w:val="24"/>
          <w:lang w:val="en-US"/>
        </w:rPr>
      </w:pPr>
    </w:p>
    <w:p w14:paraId="23AB02F5" w14:textId="6DD7CA59" w:rsidR="00937C90" w:rsidRPr="00404D72" w:rsidRDefault="00D85165" w:rsidP="00937C90">
      <w:pPr>
        <w:pStyle w:val="Judul2"/>
        <w:spacing w:after="0"/>
        <w:jc w:val="both"/>
        <w:rPr>
          <w:szCs w:val="24"/>
        </w:rPr>
      </w:pPr>
      <w:bookmarkStart w:id="308" w:name="_Toc199017293"/>
      <w:bookmarkStart w:id="309" w:name="_Toc199017509"/>
      <w:bookmarkStart w:id="310" w:name="_Toc199017815"/>
      <w:bookmarkStart w:id="311" w:name="_Toc199017958"/>
      <w:bookmarkStart w:id="312" w:name="_Toc199018625"/>
      <w:bookmarkStart w:id="313" w:name="_Toc199018710"/>
      <w:bookmarkStart w:id="314" w:name="_Toc199018753"/>
      <w:bookmarkStart w:id="315" w:name="_Toc199018933"/>
      <w:r>
        <w:rPr>
          <w:noProof/>
        </w:rPr>
        <w:lastRenderedPageBreak/>
        <w:drawing>
          <wp:anchor distT="0" distB="0" distL="114300" distR="114300" simplePos="0" relativeHeight="251658240" behindDoc="0" locked="0" layoutInCell="1" allowOverlap="1" wp14:anchorId="2DD1ED83" wp14:editId="6D5887BA">
            <wp:simplePos x="0" y="0"/>
            <wp:positionH relativeFrom="column">
              <wp:posOffset>635</wp:posOffset>
            </wp:positionH>
            <wp:positionV relativeFrom="paragraph">
              <wp:posOffset>-812</wp:posOffset>
            </wp:positionV>
            <wp:extent cx="5027930" cy="9335135"/>
            <wp:effectExtent l="0" t="0" r="1270" b="0"/>
            <wp:wrapNone/>
            <wp:docPr id="2037209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aturation sat="66000"/>
                              </a14:imgEffect>
                            </a14:imgLayer>
                          </a14:imgProps>
                        </a:ext>
                        <a:ext uri="{28A0092B-C50C-407E-A947-70E740481C1C}">
                          <a14:useLocalDpi xmlns:a14="http://schemas.microsoft.com/office/drawing/2010/main" val="0"/>
                        </a:ext>
                      </a:extLst>
                    </a:blip>
                    <a:srcRect l="18004" t="9438" r="14167"/>
                    <a:stretch/>
                  </pic:blipFill>
                  <pic:spPr bwMode="auto">
                    <a:xfrm>
                      <a:off x="0" y="0"/>
                      <a:ext cx="5027930" cy="9335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7C90" w:rsidRPr="00404D72">
        <w:rPr>
          <w:szCs w:val="24"/>
        </w:rPr>
        <w:t xml:space="preserve">Lampiran </w:t>
      </w:r>
      <w:r w:rsidR="00937C90">
        <w:rPr>
          <w:szCs w:val="24"/>
        </w:rPr>
        <w:t>4</w:t>
      </w:r>
      <w:r w:rsidR="00937C90" w:rsidRPr="00404D72">
        <w:rPr>
          <w:szCs w:val="24"/>
        </w:rPr>
        <w:t>. Su</w:t>
      </w:r>
      <w:r w:rsidR="00937C90">
        <w:rPr>
          <w:szCs w:val="24"/>
        </w:rPr>
        <w:t>rat</w:t>
      </w:r>
      <w:r w:rsidR="005C68A9">
        <w:rPr>
          <w:szCs w:val="24"/>
        </w:rPr>
        <w:t xml:space="preserve"> Pernyataan Ketua Tim Pengusul</w:t>
      </w:r>
      <w:bookmarkEnd w:id="308"/>
      <w:bookmarkEnd w:id="309"/>
      <w:bookmarkEnd w:id="310"/>
      <w:bookmarkEnd w:id="311"/>
      <w:bookmarkEnd w:id="312"/>
      <w:bookmarkEnd w:id="313"/>
      <w:bookmarkEnd w:id="314"/>
      <w:bookmarkEnd w:id="315"/>
    </w:p>
    <w:p w14:paraId="59596373" w14:textId="778FDE1F" w:rsidR="005C68A9" w:rsidRDefault="005C68A9" w:rsidP="00DD57EF">
      <w:pPr>
        <w:spacing w:after="0"/>
        <w:jc w:val="center"/>
        <w:rPr>
          <w:noProof/>
        </w:rPr>
      </w:pPr>
    </w:p>
    <w:p w14:paraId="2A9A94DC" w14:textId="3236729D" w:rsidR="005C68A9" w:rsidRDefault="005C68A9" w:rsidP="00D95BC4">
      <w:pPr>
        <w:spacing w:after="0"/>
        <w:rPr>
          <w:noProof/>
        </w:rPr>
      </w:pPr>
    </w:p>
    <w:p w14:paraId="5F0CFBBA" w14:textId="7C97C514" w:rsidR="00192A23" w:rsidRDefault="00192A23" w:rsidP="00FE05F8">
      <w:pPr>
        <w:spacing w:after="0"/>
        <w:jc w:val="center"/>
        <w:rPr>
          <w:szCs w:val="24"/>
          <w:lang w:val="en-US"/>
        </w:rPr>
      </w:pPr>
    </w:p>
    <w:p w14:paraId="6DB9C391" w14:textId="161883A3" w:rsidR="00192A23" w:rsidRPr="00404D72" w:rsidRDefault="00192A23" w:rsidP="00FA6078">
      <w:pPr>
        <w:spacing w:after="0"/>
        <w:rPr>
          <w:szCs w:val="24"/>
          <w:lang w:val="en-US"/>
        </w:rPr>
        <w:sectPr w:rsidR="00192A23" w:rsidRPr="00404D72" w:rsidSect="009E325F">
          <w:headerReference w:type="default" r:id="rId29"/>
          <w:footerReference w:type="default" r:id="rId30"/>
          <w:pgSz w:w="11907" w:h="16840" w:code="9"/>
          <w:pgMar w:top="1701" w:right="1701" w:bottom="1701" w:left="2268" w:header="567" w:footer="567" w:gutter="0"/>
          <w:pgNumType w:start="1"/>
          <w:cols w:space="720"/>
          <w:docGrid w:linePitch="360"/>
        </w:sectPr>
      </w:pPr>
    </w:p>
    <w:p w14:paraId="53ABF88A" w14:textId="727B7BB9" w:rsidR="00DB6CC5" w:rsidRPr="00404D72" w:rsidRDefault="00DB6CC5" w:rsidP="00404D72">
      <w:pPr>
        <w:pStyle w:val="Judul2"/>
        <w:spacing w:after="0"/>
        <w:jc w:val="both"/>
        <w:rPr>
          <w:szCs w:val="24"/>
        </w:rPr>
      </w:pPr>
      <w:bookmarkStart w:id="316" w:name="_Toc157861575"/>
      <w:bookmarkStart w:id="317" w:name="_Toc199017294"/>
      <w:bookmarkStart w:id="318" w:name="_Toc199017510"/>
      <w:bookmarkStart w:id="319" w:name="_Toc199017816"/>
      <w:bookmarkStart w:id="320" w:name="_Toc199017959"/>
      <w:bookmarkStart w:id="321" w:name="_Toc199018626"/>
      <w:bookmarkStart w:id="322" w:name="_Toc199018711"/>
      <w:bookmarkStart w:id="323" w:name="_Toc199018754"/>
      <w:bookmarkStart w:id="324" w:name="_Toc199018934"/>
      <w:r w:rsidRPr="00404D72">
        <w:rPr>
          <w:szCs w:val="24"/>
        </w:rPr>
        <w:lastRenderedPageBreak/>
        <w:t xml:space="preserve">Lampiran 5. Gambaran Teknologi yang </w:t>
      </w:r>
      <w:r w:rsidR="00C141AB" w:rsidRPr="00404D72">
        <w:rPr>
          <w:szCs w:val="24"/>
        </w:rPr>
        <w:t>A</w:t>
      </w:r>
      <w:r w:rsidRPr="00404D72">
        <w:rPr>
          <w:szCs w:val="24"/>
        </w:rPr>
        <w:t>kan Dikembangkan</w:t>
      </w:r>
      <w:bookmarkEnd w:id="316"/>
      <w:bookmarkEnd w:id="317"/>
      <w:bookmarkEnd w:id="318"/>
      <w:bookmarkEnd w:id="319"/>
      <w:bookmarkEnd w:id="320"/>
      <w:bookmarkEnd w:id="321"/>
      <w:bookmarkEnd w:id="322"/>
      <w:bookmarkEnd w:id="323"/>
      <w:bookmarkEnd w:id="324"/>
    </w:p>
    <w:p w14:paraId="26B65674" w14:textId="72FA83D4" w:rsidR="005601D9" w:rsidRPr="00404D72" w:rsidRDefault="006F4756" w:rsidP="00404D72">
      <w:pPr>
        <w:spacing w:after="0"/>
        <w:jc w:val="center"/>
        <w:rPr>
          <w:szCs w:val="24"/>
        </w:rPr>
      </w:pPr>
      <w:r w:rsidRPr="00404D72">
        <w:rPr>
          <w:noProof/>
          <w:szCs w:val="24"/>
        </w:rPr>
        <w:drawing>
          <wp:inline distT="0" distB="0" distL="0" distR="0" wp14:anchorId="0FA040CC" wp14:editId="049E6516">
            <wp:extent cx="4037644" cy="2412000"/>
            <wp:effectExtent l="0" t="0" r="1270" b="7620"/>
            <wp:docPr id="785467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7423" name="Picture 7854674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37644" cy="2412000"/>
                    </a:xfrm>
                    <a:prstGeom prst="rect">
                      <a:avLst/>
                    </a:prstGeom>
                  </pic:spPr>
                </pic:pic>
              </a:graphicData>
            </a:graphic>
          </wp:inline>
        </w:drawing>
      </w:r>
    </w:p>
    <w:p w14:paraId="67619F78" w14:textId="33CC08A6" w:rsidR="004F787A" w:rsidRPr="00404D72" w:rsidRDefault="001F3E59" w:rsidP="0089500A">
      <w:pPr>
        <w:pStyle w:val="Judul3"/>
        <w:jc w:val="center"/>
      </w:pPr>
      <w:bookmarkStart w:id="325" w:name="_Toc199017295"/>
      <w:bookmarkStart w:id="326" w:name="_Toc199018627"/>
      <w:bookmarkStart w:id="327" w:name="_Toc199018712"/>
      <w:bookmarkStart w:id="328" w:name="_Toc199018755"/>
      <w:bookmarkStart w:id="329" w:name="_Toc199018935"/>
      <w:r w:rsidRPr="00404D72">
        <w:t>Gambar a</w:t>
      </w:r>
      <w:r w:rsidR="00A6457B" w:rsidRPr="00404D72">
        <w:t>. Desain Tekn</w:t>
      </w:r>
      <w:r w:rsidR="000A7806" w:rsidRPr="00404D72">
        <w:t>is</w:t>
      </w:r>
      <w:bookmarkEnd w:id="325"/>
      <w:bookmarkEnd w:id="326"/>
      <w:bookmarkEnd w:id="327"/>
      <w:bookmarkEnd w:id="328"/>
      <w:bookmarkEnd w:id="329"/>
    </w:p>
    <w:p w14:paraId="1F6CCE94" w14:textId="3C3D5556" w:rsidR="006F4756" w:rsidRPr="00404D72" w:rsidRDefault="00DD4928" w:rsidP="00404D72">
      <w:pPr>
        <w:spacing w:after="0"/>
        <w:jc w:val="center"/>
        <w:rPr>
          <w:szCs w:val="24"/>
        </w:rPr>
      </w:pPr>
      <w:r w:rsidRPr="00404D72">
        <w:rPr>
          <w:noProof/>
          <w:szCs w:val="24"/>
        </w:rPr>
        <w:drawing>
          <wp:inline distT="0" distB="0" distL="0" distR="0" wp14:anchorId="17FF87FB" wp14:editId="3D5AB05E">
            <wp:extent cx="4039200" cy="2263336"/>
            <wp:effectExtent l="0" t="0" r="0" b="3810"/>
            <wp:docPr id="1973384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4238" name="Picture 19733842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9200" cy="2263336"/>
                    </a:xfrm>
                    <a:prstGeom prst="rect">
                      <a:avLst/>
                    </a:prstGeom>
                  </pic:spPr>
                </pic:pic>
              </a:graphicData>
            </a:graphic>
          </wp:inline>
        </w:drawing>
      </w:r>
    </w:p>
    <w:p w14:paraId="61295CAF" w14:textId="5C862E1F" w:rsidR="00DD4928" w:rsidRPr="00404D72" w:rsidRDefault="00DD4928" w:rsidP="0089500A">
      <w:pPr>
        <w:pStyle w:val="Judul3"/>
        <w:jc w:val="center"/>
      </w:pPr>
      <w:bookmarkStart w:id="330" w:name="_Toc199017296"/>
      <w:bookmarkStart w:id="331" w:name="_Toc199018628"/>
      <w:bookmarkStart w:id="332" w:name="_Toc199018713"/>
      <w:bookmarkStart w:id="333" w:name="_Toc199018756"/>
      <w:bookmarkStart w:id="334" w:name="_Toc199018936"/>
      <w:r w:rsidRPr="00404D72">
        <w:t xml:space="preserve">Gambar b. </w:t>
      </w:r>
      <w:r w:rsidR="005F4CF2" w:rsidRPr="00404D72">
        <w:t xml:space="preserve">Desain Alat </w:t>
      </w:r>
      <w:r w:rsidR="00FB1D90" w:rsidRPr="00404D72">
        <w:t>Tampak</w:t>
      </w:r>
      <w:r w:rsidR="007904AD" w:rsidRPr="00404D72">
        <w:t xml:space="preserve"> dari </w:t>
      </w:r>
      <w:r w:rsidR="00FB1D90" w:rsidRPr="00404D72">
        <w:t>Atas</w:t>
      </w:r>
      <w:bookmarkEnd w:id="330"/>
      <w:bookmarkEnd w:id="331"/>
      <w:bookmarkEnd w:id="332"/>
      <w:bookmarkEnd w:id="333"/>
      <w:bookmarkEnd w:id="334"/>
    </w:p>
    <w:p w14:paraId="54DB62FC" w14:textId="77777777" w:rsidR="008E6E22" w:rsidRDefault="008363C6" w:rsidP="008E6E22">
      <w:pPr>
        <w:spacing w:after="0"/>
        <w:jc w:val="center"/>
      </w:pPr>
      <w:r w:rsidRPr="00404D72">
        <w:rPr>
          <w:noProof/>
          <w:szCs w:val="24"/>
        </w:rPr>
        <w:drawing>
          <wp:inline distT="0" distB="0" distL="0" distR="0" wp14:anchorId="74DA4B07" wp14:editId="423BEF59">
            <wp:extent cx="4320000" cy="2413606"/>
            <wp:effectExtent l="0" t="0" r="4445" b="6350"/>
            <wp:docPr id="2536358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35882" name="Picture 2536358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413606"/>
                    </a:xfrm>
                    <a:prstGeom prst="rect">
                      <a:avLst/>
                    </a:prstGeom>
                  </pic:spPr>
                </pic:pic>
              </a:graphicData>
            </a:graphic>
          </wp:inline>
        </w:drawing>
      </w:r>
    </w:p>
    <w:p w14:paraId="7C8B3572" w14:textId="3C8BA8E6" w:rsidR="008363C6" w:rsidRPr="008E6E22" w:rsidRDefault="008363C6" w:rsidP="008E6E22">
      <w:pPr>
        <w:spacing w:after="0"/>
        <w:jc w:val="center"/>
      </w:pPr>
      <w:r w:rsidRPr="00404D72">
        <w:t xml:space="preserve">Gambar c. </w:t>
      </w:r>
      <w:r w:rsidR="00997A71" w:rsidRPr="00404D72">
        <w:t>Desain</w:t>
      </w:r>
      <w:r w:rsidRPr="00404D72">
        <w:t xml:space="preserve"> </w:t>
      </w:r>
      <w:r w:rsidR="007904AD" w:rsidRPr="00404D72">
        <w:t xml:space="preserve">Alat Tampak dari </w:t>
      </w:r>
      <w:r w:rsidRPr="00404D72">
        <w:t>Bawah</w:t>
      </w:r>
    </w:p>
    <w:p w14:paraId="452D01B9" w14:textId="44E7EE1B" w:rsidR="00FB1D90" w:rsidRPr="00404D72" w:rsidRDefault="00FB1D90" w:rsidP="00404D72">
      <w:pPr>
        <w:spacing w:after="0"/>
        <w:jc w:val="center"/>
        <w:rPr>
          <w:szCs w:val="24"/>
        </w:rPr>
      </w:pPr>
      <w:r w:rsidRPr="00404D72">
        <w:rPr>
          <w:noProof/>
          <w:szCs w:val="24"/>
        </w:rPr>
        <w:lastRenderedPageBreak/>
        <w:drawing>
          <wp:inline distT="0" distB="0" distL="0" distR="0" wp14:anchorId="10A64D6A" wp14:editId="019A7926">
            <wp:extent cx="4248000" cy="2291501"/>
            <wp:effectExtent l="0" t="0" r="635" b="0"/>
            <wp:docPr id="733137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37128" name="Picture 7331371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8000" cy="2291501"/>
                    </a:xfrm>
                    <a:prstGeom prst="rect">
                      <a:avLst/>
                    </a:prstGeom>
                  </pic:spPr>
                </pic:pic>
              </a:graphicData>
            </a:graphic>
          </wp:inline>
        </w:drawing>
      </w:r>
    </w:p>
    <w:p w14:paraId="62995085" w14:textId="2C65499D" w:rsidR="00D12071" w:rsidRPr="00404D72" w:rsidRDefault="00FB1D90" w:rsidP="0089500A">
      <w:pPr>
        <w:pStyle w:val="Judul3"/>
        <w:jc w:val="center"/>
      </w:pPr>
      <w:bookmarkStart w:id="335" w:name="_Toc199017297"/>
      <w:bookmarkStart w:id="336" w:name="_Toc199018629"/>
      <w:bookmarkStart w:id="337" w:name="_Toc199018714"/>
      <w:bookmarkStart w:id="338" w:name="_Toc199018757"/>
      <w:bookmarkStart w:id="339" w:name="_Toc199018937"/>
      <w:r w:rsidRPr="00404D72">
        <w:t xml:space="preserve">Gambar </w:t>
      </w:r>
      <w:r w:rsidR="008363C6" w:rsidRPr="00404D72">
        <w:t>d</w:t>
      </w:r>
      <w:r w:rsidRPr="00404D72">
        <w:t xml:space="preserve">. </w:t>
      </w:r>
      <w:r w:rsidR="007904AD" w:rsidRPr="00404D72">
        <w:t xml:space="preserve">Desain Alat </w:t>
      </w:r>
      <w:r w:rsidRPr="00404D72">
        <w:t xml:space="preserve">Tampak </w:t>
      </w:r>
      <w:r w:rsidR="007904AD" w:rsidRPr="00404D72">
        <w:t xml:space="preserve">dari </w:t>
      </w:r>
      <w:r w:rsidRPr="00404D72">
        <w:t>Samping Kanan</w:t>
      </w:r>
      <w:bookmarkEnd w:id="335"/>
      <w:bookmarkEnd w:id="336"/>
      <w:bookmarkEnd w:id="337"/>
      <w:bookmarkEnd w:id="338"/>
      <w:bookmarkEnd w:id="339"/>
    </w:p>
    <w:p w14:paraId="704B7F36" w14:textId="38F9621D" w:rsidR="00FB1D90" w:rsidRPr="00404D72" w:rsidRDefault="00FB1D90" w:rsidP="00404D72">
      <w:pPr>
        <w:spacing w:after="0"/>
        <w:jc w:val="center"/>
        <w:rPr>
          <w:szCs w:val="24"/>
        </w:rPr>
      </w:pPr>
      <w:r w:rsidRPr="00404D72">
        <w:rPr>
          <w:noProof/>
          <w:szCs w:val="24"/>
        </w:rPr>
        <w:drawing>
          <wp:inline distT="0" distB="0" distL="0" distR="0" wp14:anchorId="5235C003" wp14:editId="27E09612">
            <wp:extent cx="4248000" cy="2226743"/>
            <wp:effectExtent l="0" t="0" r="635" b="2540"/>
            <wp:docPr id="2040573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73988" name="Picture 20405739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8000" cy="2226743"/>
                    </a:xfrm>
                    <a:prstGeom prst="rect">
                      <a:avLst/>
                    </a:prstGeom>
                  </pic:spPr>
                </pic:pic>
              </a:graphicData>
            </a:graphic>
          </wp:inline>
        </w:drawing>
      </w:r>
    </w:p>
    <w:p w14:paraId="3027A836" w14:textId="69C5D554" w:rsidR="00D043A8" w:rsidRPr="00404D72" w:rsidRDefault="00D043A8" w:rsidP="0089500A">
      <w:pPr>
        <w:pStyle w:val="Judul3"/>
        <w:jc w:val="center"/>
      </w:pPr>
      <w:bookmarkStart w:id="340" w:name="_Toc199017298"/>
      <w:bookmarkStart w:id="341" w:name="_Toc199018630"/>
      <w:bookmarkStart w:id="342" w:name="_Toc199018715"/>
      <w:bookmarkStart w:id="343" w:name="_Toc199018758"/>
      <w:bookmarkStart w:id="344" w:name="_Toc199018938"/>
      <w:r w:rsidRPr="00404D72">
        <w:t xml:space="preserve">Gambar </w:t>
      </w:r>
      <w:r w:rsidR="008363C6" w:rsidRPr="00404D72">
        <w:t xml:space="preserve">e. </w:t>
      </w:r>
      <w:r w:rsidR="007904AD" w:rsidRPr="00404D72">
        <w:t xml:space="preserve">Desain Alat </w:t>
      </w:r>
      <w:r w:rsidR="008363C6" w:rsidRPr="00404D72">
        <w:t>Tampak</w:t>
      </w:r>
      <w:r w:rsidR="00A47BD2" w:rsidRPr="00404D72">
        <w:t xml:space="preserve"> dari</w:t>
      </w:r>
      <w:r w:rsidR="008363C6" w:rsidRPr="00404D72">
        <w:t xml:space="preserve"> Samping Kiri</w:t>
      </w:r>
      <w:bookmarkEnd w:id="340"/>
      <w:bookmarkEnd w:id="341"/>
      <w:bookmarkEnd w:id="342"/>
      <w:bookmarkEnd w:id="343"/>
      <w:bookmarkEnd w:id="344"/>
    </w:p>
    <w:p w14:paraId="7C1DBEEF" w14:textId="77777777" w:rsidR="00862737" w:rsidRPr="00404D72" w:rsidRDefault="00862737" w:rsidP="00404D72">
      <w:pPr>
        <w:spacing w:after="0"/>
        <w:jc w:val="both"/>
        <w:rPr>
          <w:szCs w:val="24"/>
          <w:lang w:val="en-US"/>
        </w:rPr>
      </w:pPr>
    </w:p>
    <w:p w14:paraId="5283B0D0" w14:textId="42456AC4" w:rsidR="000F7A8A" w:rsidRPr="00404D72" w:rsidRDefault="000F7A8A" w:rsidP="00404D72">
      <w:pPr>
        <w:spacing w:after="0"/>
        <w:jc w:val="both"/>
        <w:rPr>
          <w:szCs w:val="24"/>
          <w:lang w:val="en-US"/>
        </w:rPr>
      </w:pPr>
      <w:r w:rsidRPr="00404D72">
        <w:rPr>
          <w:szCs w:val="24"/>
          <w:lang w:val="en-US"/>
        </w:rPr>
        <w:t>Keterangan:</w:t>
      </w:r>
    </w:p>
    <w:p w14:paraId="750BF0B9" w14:textId="523F62A4" w:rsidR="000F7A8A" w:rsidRPr="00404D72" w:rsidRDefault="000F7A8A" w:rsidP="00404D72">
      <w:pPr>
        <w:pStyle w:val="DaftarParagraf"/>
        <w:numPr>
          <w:ilvl w:val="0"/>
          <w:numId w:val="12"/>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LCD Touch</w:t>
      </w:r>
      <w:r w:rsidR="00A23C80" w:rsidRPr="00404D72">
        <w:rPr>
          <w:rFonts w:ascii="Times New Roman" w:hAnsi="Times New Roman" w:cs="Times New Roman"/>
          <w:sz w:val="24"/>
          <w:szCs w:val="24"/>
          <w:lang w:val="en-US"/>
        </w:rPr>
        <w:t>scree</w:t>
      </w:r>
      <w:r w:rsidR="008E39AA" w:rsidRPr="00404D72">
        <w:rPr>
          <w:rFonts w:ascii="Times New Roman" w:hAnsi="Times New Roman" w:cs="Times New Roman"/>
          <w:sz w:val="24"/>
          <w:szCs w:val="24"/>
          <w:lang w:val="en-US"/>
        </w:rPr>
        <w:t>n 7 inch</w:t>
      </w:r>
    </w:p>
    <w:p w14:paraId="0645DFEA" w14:textId="56F822D1" w:rsidR="008E39AA" w:rsidRPr="00404D72" w:rsidRDefault="008E39AA" w:rsidP="00404D72">
      <w:pPr>
        <w:pStyle w:val="DaftarParagraf"/>
        <w:numPr>
          <w:ilvl w:val="0"/>
          <w:numId w:val="12"/>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Kamera Termal</w:t>
      </w:r>
    </w:p>
    <w:p w14:paraId="6410D902" w14:textId="25D95A84" w:rsidR="008E39AA" w:rsidRPr="00404D72" w:rsidRDefault="008E39AA" w:rsidP="00404D72">
      <w:pPr>
        <w:pStyle w:val="DaftarParagraf"/>
        <w:numPr>
          <w:ilvl w:val="0"/>
          <w:numId w:val="12"/>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Sensor U</w:t>
      </w:r>
      <w:r w:rsidR="00C42284" w:rsidRPr="00404D72">
        <w:rPr>
          <w:rFonts w:ascii="Times New Roman" w:hAnsi="Times New Roman" w:cs="Times New Roman"/>
          <w:sz w:val="24"/>
          <w:szCs w:val="24"/>
          <w:lang w:val="en-US"/>
        </w:rPr>
        <w:t>ltrasoni</w:t>
      </w:r>
      <w:r w:rsidR="001C69CA" w:rsidRPr="00404D72">
        <w:rPr>
          <w:rFonts w:ascii="Times New Roman" w:hAnsi="Times New Roman" w:cs="Times New Roman"/>
          <w:sz w:val="24"/>
          <w:szCs w:val="24"/>
          <w:lang w:val="en-US"/>
        </w:rPr>
        <w:t>k</w:t>
      </w:r>
    </w:p>
    <w:p w14:paraId="23969255" w14:textId="45FF0092" w:rsidR="000F0410" w:rsidRPr="00404D72" w:rsidRDefault="000F0410" w:rsidP="00404D72">
      <w:pPr>
        <w:pStyle w:val="DaftarParagraf"/>
        <w:numPr>
          <w:ilvl w:val="0"/>
          <w:numId w:val="12"/>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Tomb</w:t>
      </w:r>
      <w:r w:rsidR="00812804" w:rsidRPr="00404D72">
        <w:rPr>
          <w:rFonts w:ascii="Times New Roman" w:hAnsi="Times New Roman" w:cs="Times New Roman"/>
          <w:sz w:val="24"/>
          <w:szCs w:val="24"/>
          <w:lang w:val="en-US"/>
        </w:rPr>
        <w:t>o</w:t>
      </w:r>
      <w:r w:rsidRPr="00404D72">
        <w:rPr>
          <w:rFonts w:ascii="Times New Roman" w:hAnsi="Times New Roman" w:cs="Times New Roman"/>
          <w:sz w:val="24"/>
          <w:szCs w:val="24"/>
          <w:lang w:val="en-US"/>
        </w:rPr>
        <w:t xml:space="preserve">l </w:t>
      </w:r>
      <w:r w:rsidR="006913E3" w:rsidRPr="00404D72">
        <w:rPr>
          <w:rFonts w:ascii="Times New Roman" w:hAnsi="Times New Roman" w:cs="Times New Roman"/>
          <w:sz w:val="24"/>
          <w:szCs w:val="24"/>
          <w:lang w:val="en-US"/>
        </w:rPr>
        <w:t>Power</w:t>
      </w:r>
    </w:p>
    <w:p w14:paraId="428802EA" w14:textId="371C6A76" w:rsidR="006913E3" w:rsidRPr="00404D72" w:rsidRDefault="006913E3" w:rsidP="00404D72">
      <w:pPr>
        <w:pStyle w:val="DaftarParagraf"/>
        <w:numPr>
          <w:ilvl w:val="0"/>
          <w:numId w:val="12"/>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Port USB</w:t>
      </w:r>
    </w:p>
    <w:p w14:paraId="539BCC71" w14:textId="6EA21F39" w:rsidR="006913E3" w:rsidRPr="00404D72" w:rsidRDefault="006913E3" w:rsidP="00404D72">
      <w:pPr>
        <w:pStyle w:val="DaftarParagraf"/>
        <w:numPr>
          <w:ilvl w:val="0"/>
          <w:numId w:val="12"/>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Port Pengisi Daya</w:t>
      </w:r>
    </w:p>
    <w:p w14:paraId="5313DC52" w14:textId="75BF75DD" w:rsidR="006913E3" w:rsidRPr="00404D72" w:rsidRDefault="00652618" w:rsidP="00404D72">
      <w:pPr>
        <w:pStyle w:val="DaftarParagraf"/>
        <w:numPr>
          <w:ilvl w:val="0"/>
          <w:numId w:val="12"/>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Handle Ergonomis</w:t>
      </w:r>
    </w:p>
    <w:p w14:paraId="697BA200" w14:textId="3378405A" w:rsidR="00652618" w:rsidRPr="00404D72" w:rsidRDefault="00652618" w:rsidP="00404D72">
      <w:pPr>
        <w:pStyle w:val="DaftarParagraf"/>
        <w:numPr>
          <w:ilvl w:val="0"/>
          <w:numId w:val="12"/>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Indikator LED</w:t>
      </w:r>
    </w:p>
    <w:p w14:paraId="36977A9D" w14:textId="141325F6" w:rsidR="0094738D" w:rsidRPr="00404D72" w:rsidRDefault="0094738D" w:rsidP="00404D72">
      <w:pPr>
        <w:pStyle w:val="DaftarParagraf"/>
        <w:numPr>
          <w:ilvl w:val="0"/>
          <w:numId w:val="12"/>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Tomb</w:t>
      </w:r>
      <w:r w:rsidR="00812804" w:rsidRPr="00404D72">
        <w:rPr>
          <w:rFonts w:ascii="Times New Roman" w:hAnsi="Times New Roman" w:cs="Times New Roman"/>
          <w:sz w:val="24"/>
          <w:szCs w:val="24"/>
          <w:lang w:val="en-US"/>
        </w:rPr>
        <w:t>o</w:t>
      </w:r>
      <w:r w:rsidRPr="00404D72">
        <w:rPr>
          <w:rFonts w:ascii="Times New Roman" w:hAnsi="Times New Roman" w:cs="Times New Roman"/>
          <w:sz w:val="24"/>
          <w:szCs w:val="24"/>
          <w:lang w:val="en-US"/>
        </w:rPr>
        <w:t>l Scan</w:t>
      </w:r>
    </w:p>
    <w:p w14:paraId="496C421E" w14:textId="77777777" w:rsidR="00652618" w:rsidRPr="00404D72" w:rsidRDefault="00652618" w:rsidP="00404D72">
      <w:pPr>
        <w:spacing w:after="0"/>
        <w:jc w:val="both"/>
        <w:rPr>
          <w:szCs w:val="24"/>
          <w:lang w:val="en-US"/>
        </w:rPr>
      </w:pPr>
    </w:p>
    <w:p w14:paraId="1D659F8C" w14:textId="65698F9F" w:rsidR="00652618" w:rsidRPr="00404D72" w:rsidRDefault="00652618" w:rsidP="00404D72">
      <w:pPr>
        <w:spacing w:after="0"/>
        <w:jc w:val="both"/>
        <w:rPr>
          <w:szCs w:val="24"/>
          <w:lang w:val="en-US"/>
        </w:rPr>
      </w:pPr>
      <w:r w:rsidRPr="00404D72">
        <w:rPr>
          <w:szCs w:val="24"/>
          <w:lang w:val="en-US"/>
        </w:rPr>
        <w:t>Langkah Penggunaan Alat:</w:t>
      </w:r>
    </w:p>
    <w:p w14:paraId="2A25B3C6" w14:textId="1178A032" w:rsidR="00652618" w:rsidRPr="00404D72" w:rsidRDefault="00652618" w:rsidP="00404D72">
      <w:pPr>
        <w:pStyle w:val="DaftarParagraf"/>
        <w:numPr>
          <w:ilvl w:val="0"/>
          <w:numId w:val="13"/>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Hidupkan alat dengan menekan tombol power, tunggu hingga proses kalibrasi</w:t>
      </w:r>
      <w:r w:rsidR="00F051C3" w:rsidRPr="00404D72">
        <w:rPr>
          <w:rFonts w:ascii="Times New Roman" w:hAnsi="Times New Roman" w:cs="Times New Roman"/>
          <w:sz w:val="24"/>
          <w:szCs w:val="24"/>
          <w:lang w:val="en-US"/>
        </w:rPr>
        <w:t xml:space="preserve"> otomatis </w:t>
      </w:r>
      <w:r w:rsidR="00F648AA" w:rsidRPr="00404D72">
        <w:rPr>
          <w:rFonts w:ascii="Times New Roman" w:hAnsi="Times New Roman" w:cs="Times New Roman"/>
          <w:sz w:val="24"/>
          <w:szCs w:val="24"/>
          <w:lang w:val="en-US"/>
        </w:rPr>
        <w:t xml:space="preserve">selesai </w:t>
      </w:r>
      <w:r w:rsidR="00A636D5" w:rsidRPr="00404D72">
        <w:rPr>
          <w:rFonts w:ascii="Times New Roman" w:hAnsi="Times New Roman" w:cs="Times New Roman"/>
          <w:sz w:val="24"/>
          <w:szCs w:val="24"/>
          <w:lang w:val="en-US"/>
        </w:rPr>
        <w:t>(±30 detik</w:t>
      </w:r>
      <w:r w:rsidR="00500DF1" w:rsidRPr="00404D72">
        <w:rPr>
          <w:rFonts w:ascii="Times New Roman" w:hAnsi="Times New Roman" w:cs="Times New Roman"/>
          <w:sz w:val="24"/>
          <w:szCs w:val="24"/>
          <w:lang w:val="en-US"/>
        </w:rPr>
        <w:t>)</w:t>
      </w:r>
    </w:p>
    <w:p w14:paraId="1D977977" w14:textId="1B6C5EAF" w:rsidR="00B753F6" w:rsidRPr="00404D72" w:rsidRDefault="00B753F6" w:rsidP="00404D72">
      <w:pPr>
        <w:pStyle w:val="DaftarParagraf"/>
        <w:numPr>
          <w:ilvl w:val="0"/>
          <w:numId w:val="13"/>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Masukkan data pa</w:t>
      </w:r>
      <w:r w:rsidR="00F43FAB" w:rsidRPr="00404D72">
        <w:rPr>
          <w:rFonts w:ascii="Times New Roman" w:hAnsi="Times New Roman" w:cs="Times New Roman"/>
          <w:sz w:val="24"/>
          <w:szCs w:val="24"/>
          <w:lang w:val="en-US"/>
        </w:rPr>
        <w:t>sien</w:t>
      </w:r>
      <w:r w:rsidR="00756962" w:rsidRPr="00404D72">
        <w:rPr>
          <w:rFonts w:ascii="Times New Roman" w:hAnsi="Times New Roman" w:cs="Times New Roman"/>
          <w:sz w:val="24"/>
          <w:szCs w:val="24"/>
          <w:lang w:val="en-US"/>
        </w:rPr>
        <w:t xml:space="preserve"> pada lay</w:t>
      </w:r>
      <w:r w:rsidR="00561CCF">
        <w:rPr>
          <w:rFonts w:ascii="Times New Roman" w:hAnsi="Times New Roman" w:cs="Times New Roman"/>
          <w:sz w:val="24"/>
          <w:szCs w:val="24"/>
          <w:lang w:val="en-US"/>
        </w:rPr>
        <w:t>a</w:t>
      </w:r>
      <w:r w:rsidR="00756962" w:rsidRPr="00404D72">
        <w:rPr>
          <w:rFonts w:ascii="Times New Roman" w:hAnsi="Times New Roman" w:cs="Times New Roman"/>
          <w:sz w:val="24"/>
          <w:szCs w:val="24"/>
          <w:lang w:val="en-US"/>
        </w:rPr>
        <w:t>r touc</w:t>
      </w:r>
      <w:r w:rsidR="00621860" w:rsidRPr="00404D72">
        <w:rPr>
          <w:rFonts w:ascii="Times New Roman" w:hAnsi="Times New Roman" w:cs="Times New Roman"/>
          <w:sz w:val="24"/>
          <w:szCs w:val="24"/>
          <w:lang w:val="en-US"/>
        </w:rPr>
        <w:t xml:space="preserve">hscreen (nama, usia, nomor identitas, </w:t>
      </w:r>
      <w:r w:rsidR="002846D3" w:rsidRPr="00404D72">
        <w:rPr>
          <w:rFonts w:ascii="Times New Roman" w:hAnsi="Times New Roman" w:cs="Times New Roman"/>
          <w:sz w:val="24"/>
          <w:szCs w:val="24"/>
          <w:lang w:val="en-US"/>
        </w:rPr>
        <w:t>r</w:t>
      </w:r>
      <w:r w:rsidR="00621860" w:rsidRPr="00404D72">
        <w:rPr>
          <w:rFonts w:ascii="Times New Roman" w:hAnsi="Times New Roman" w:cs="Times New Roman"/>
          <w:sz w:val="24"/>
          <w:szCs w:val="24"/>
          <w:lang w:val="en-US"/>
        </w:rPr>
        <w:t>iwayat medis)</w:t>
      </w:r>
    </w:p>
    <w:p w14:paraId="66A98D93" w14:textId="6CA896B3" w:rsidR="00621860" w:rsidRPr="00404D72" w:rsidRDefault="00621860" w:rsidP="00404D72">
      <w:pPr>
        <w:pStyle w:val="DaftarParagraf"/>
        <w:numPr>
          <w:ilvl w:val="0"/>
          <w:numId w:val="13"/>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lastRenderedPageBreak/>
        <w:t>Posisikan alat dengan jarak 15-20 cm dari area pemeriksaan</w:t>
      </w:r>
      <w:r w:rsidR="00F16380" w:rsidRPr="00404D72">
        <w:rPr>
          <w:rFonts w:ascii="Times New Roman" w:hAnsi="Times New Roman" w:cs="Times New Roman"/>
          <w:sz w:val="24"/>
          <w:szCs w:val="24"/>
          <w:lang w:val="en-US"/>
        </w:rPr>
        <w:t>, tunggu indi</w:t>
      </w:r>
      <w:r w:rsidR="00083ECD" w:rsidRPr="00404D72">
        <w:rPr>
          <w:rFonts w:ascii="Times New Roman" w:hAnsi="Times New Roman" w:cs="Times New Roman"/>
          <w:sz w:val="24"/>
          <w:szCs w:val="24"/>
          <w:lang w:val="en-US"/>
        </w:rPr>
        <w:t>k</w:t>
      </w:r>
      <w:r w:rsidR="00F16380" w:rsidRPr="00404D72">
        <w:rPr>
          <w:rFonts w:ascii="Times New Roman" w:hAnsi="Times New Roman" w:cs="Times New Roman"/>
          <w:sz w:val="24"/>
          <w:szCs w:val="24"/>
          <w:lang w:val="en-US"/>
        </w:rPr>
        <w:t>ator jarak pada lay</w:t>
      </w:r>
      <w:r w:rsidR="00561CCF">
        <w:rPr>
          <w:rFonts w:ascii="Times New Roman" w:hAnsi="Times New Roman" w:cs="Times New Roman"/>
          <w:sz w:val="24"/>
          <w:szCs w:val="24"/>
          <w:lang w:val="en-US"/>
        </w:rPr>
        <w:t>a</w:t>
      </w:r>
      <w:r w:rsidR="00F16380" w:rsidRPr="00404D72">
        <w:rPr>
          <w:rFonts w:ascii="Times New Roman" w:hAnsi="Times New Roman" w:cs="Times New Roman"/>
          <w:sz w:val="24"/>
          <w:szCs w:val="24"/>
          <w:lang w:val="en-US"/>
        </w:rPr>
        <w:t>r berwarna hijau</w:t>
      </w:r>
    </w:p>
    <w:p w14:paraId="6355EA06" w14:textId="225E3718" w:rsidR="00F16380" w:rsidRPr="00404D72" w:rsidRDefault="00F16380" w:rsidP="00404D72">
      <w:pPr>
        <w:pStyle w:val="DaftarParagraf"/>
        <w:numPr>
          <w:ilvl w:val="0"/>
          <w:numId w:val="13"/>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Tekan tombol</w:t>
      </w:r>
      <w:r w:rsidR="00941599" w:rsidRPr="00404D72">
        <w:rPr>
          <w:rFonts w:ascii="Times New Roman" w:hAnsi="Times New Roman" w:cs="Times New Roman"/>
          <w:sz w:val="24"/>
          <w:szCs w:val="24"/>
          <w:lang w:val="en-US"/>
        </w:rPr>
        <w:t xml:space="preserve"> fisik “Scan” atau tom</w:t>
      </w:r>
      <w:r w:rsidR="008A4AC1" w:rsidRPr="00404D72">
        <w:rPr>
          <w:rFonts w:ascii="Times New Roman" w:hAnsi="Times New Roman" w:cs="Times New Roman"/>
          <w:sz w:val="24"/>
          <w:szCs w:val="24"/>
          <w:lang w:val="en-US"/>
        </w:rPr>
        <w:t>bol</w:t>
      </w:r>
      <w:r w:rsidRPr="00404D72">
        <w:rPr>
          <w:rFonts w:ascii="Times New Roman" w:hAnsi="Times New Roman" w:cs="Times New Roman"/>
          <w:sz w:val="24"/>
          <w:szCs w:val="24"/>
          <w:lang w:val="en-US"/>
        </w:rPr>
        <w:t xml:space="preserve"> “Mulai Scan” pada lay</w:t>
      </w:r>
      <w:r w:rsidR="008A4AC1" w:rsidRPr="00404D72">
        <w:rPr>
          <w:rFonts w:ascii="Times New Roman" w:hAnsi="Times New Roman" w:cs="Times New Roman"/>
          <w:sz w:val="24"/>
          <w:szCs w:val="24"/>
          <w:lang w:val="en-US"/>
        </w:rPr>
        <w:t>a</w:t>
      </w:r>
      <w:r w:rsidRPr="00404D72">
        <w:rPr>
          <w:rFonts w:ascii="Times New Roman" w:hAnsi="Times New Roman" w:cs="Times New Roman"/>
          <w:sz w:val="24"/>
          <w:szCs w:val="24"/>
          <w:lang w:val="en-US"/>
        </w:rPr>
        <w:t>r dan gerakkan</w:t>
      </w:r>
      <w:r w:rsidR="00CC41ED" w:rsidRPr="00404D72">
        <w:rPr>
          <w:rFonts w:ascii="Times New Roman" w:hAnsi="Times New Roman" w:cs="Times New Roman"/>
          <w:sz w:val="24"/>
          <w:szCs w:val="24"/>
          <w:lang w:val="en-US"/>
        </w:rPr>
        <w:t xml:space="preserve"> alat perlahan mengikuti petunjuk yang ditampilkan</w:t>
      </w:r>
    </w:p>
    <w:p w14:paraId="4BFE221D" w14:textId="06A3B2B4" w:rsidR="00CC41ED" w:rsidRPr="00404D72" w:rsidRDefault="00CC41ED" w:rsidP="00404D72">
      <w:pPr>
        <w:pStyle w:val="DaftarParagraf"/>
        <w:numPr>
          <w:ilvl w:val="0"/>
          <w:numId w:val="13"/>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 xml:space="preserve">Tunggu proses pemindaian </w:t>
      </w:r>
      <w:r w:rsidR="00570EC0" w:rsidRPr="00404D72">
        <w:rPr>
          <w:rFonts w:ascii="Times New Roman" w:hAnsi="Times New Roman" w:cs="Times New Roman"/>
          <w:sz w:val="24"/>
          <w:szCs w:val="24"/>
          <w:lang w:val="en-US"/>
        </w:rPr>
        <w:t>selesai (2-3 menit) dan proses analisis (30-60 detik)</w:t>
      </w:r>
    </w:p>
    <w:p w14:paraId="0423852E" w14:textId="28CA7966" w:rsidR="00E22CA7" w:rsidRPr="00404D72" w:rsidRDefault="00E22CA7" w:rsidP="00404D72">
      <w:pPr>
        <w:pStyle w:val="DaftarParagraf"/>
        <w:numPr>
          <w:ilvl w:val="0"/>
          <w:numId w:val="13"/>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Review hasil pemeriksaan pada lay</w:t>
      </w:r>
      <w:r w:rsidR="00C35F7F">
        <w:rPr>
          <w:rFonts w:ascii="Times New Roman" w:hAnsi="Times New Roman" w:cs="Times New Roman"/>
          <w:sz w:val="24"/>
          <w:szCs w:val="24"/>
          <w:lang w:val="en-US"/>
        </w:rPr>
        <w:t>a</w:t>
      </w:r>
      <w:r w:rsidRPr="00404D72">
        <w:rPr>
          <w:rFonts w:ascii="Times New Roman" w:hAnsi="Times New Roman" w:cs="Times New Roman"/>
          <w:sz w:val="24"/>
          <w:szCs w:val="24"/>
          <w:lang w:val="en-US"/>
        </w:rPr>
        <w:t>r yang menampilkan pemetaan panas dan analisis</w:t>
      </w:r>
    </w:p>
    <w:p w14:paraId="6795FEEB" w14:textId="1918AFE8" w:rsidR="00E22CA7" w:rsidRPr="00404D72" w:rsidRDefault="00E22CA7" w:rsidP="00404D72">
      <w:pPr>
        <w:pStyle w:val="DaftarParagraf"/>
        <w:numPr>
          <w:ilvl w:val="0"/>
          <w:numId w:val="13"/>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Simpan atau cetak hasil pemeriksaan melalui port USB</w:t>
      </w:r>
    </w:p>
    <w:p w14:paraId="056748FF" w14:textId="2CFF542D" w:rsidR="00E22CA7" w:rsidRDefault="00E22CA7" w:rsidP="00404D72">
      <w:pPr>
        <w:pStyle w:val="DaftarParagraf"/>
        <w:numPr>
          <w:ilvl w:val="0"/>
          <w:numId w:val="13"/>
        </w:numPr>
        <w:spacing w:after="0" w:line="276" w:lineRule="auto"/>
        <w:jc w:val="both"/>
        <w:rPr>
          <w:rFonts w:ascii="Times New Roman" w:hAnsi="Times New Roman" w:cs="Times New Roman"/>
          <w:sz w:val="24"/>
          <w:szCs w:val="24"/>
          <w:lang w:val="en-US"/>
        </w:rPr>
      </w:pPr>
      <w:r w:rsidRPr="00404D72">
        <w:rPr>
          <w:rFonts w:ascii="Times New Roman" w:hAnsi="Times New Roman" w:cs="Times New Roman"/>
          <w:sz w:val="24"/>
          <w:szCs w:val="24"/>
          <w:lang w:val="en-US"/>
        </w:rPr>
        <w:t>Matikan alat dan bersihkan permukaan dengan desin</w:t>
      </w:r>
      <w:r w:rsidR="00542BD3" w:rsidRPr="00404D72">
        <w:rPr>
          <w:rFonts w:ascii="Times New Roman" w:hAnsi="Times New Roman" w:cs="Times New Roman"/>
          <w:sz w:val="24"/>
          <w:szCs w:val="24"/>
          <w:lang w:val="en-US"/>
        </w:rPr>
        <w:t>fektan khusus</w:t>
      </w:r>
    </w:p>
    <w:p w14:paraId="0860B0A2" w14:textId="77777777" w:rsidR="00D14075" w:rsidRDefault="00D14075" w:rsidP="00D14075">
      <w:pPr>
        <w:spacing w:after="0"/>
        <w:jc w:val="both"/>
        <w:rPr>
          <w:szCs w:val="24"/>
          <w:lang w:val="en-US"/>
        </w:rPr>
      </w:pPr>
    </w:p>
    <w:p w14:paraId="61043F8B" w14:textId="77777777" w:rsidR="00D14075" w:rsidRDefault="00D14075" w:rsidP="00D14075">
      <w:pPr>
        <w:spacing w:after="0"/>
        <w:jc w:val="both"/>
        <w:rPr>
          <w:szCs w:val="24"/>
          <w:lang w:val="en-US"/>
        </w:rPr>
      </w:pPr>
    </w:p>
    <w:p w14:paraId="4655BE2A" w14:textId="77777777" w:rsidR="00D14075" w:rsidRDefault="00D14075" w:rsidP="00D14075">
      <w:pPr>
        <w:spacing w:after="0"/>
        <w:jc w:val="both"/>
        <w:rPr>
          <w:szCs w:val="24"/>
          <w:lang w:val="en-US"/>
        </w:rPr>
      </w:pPr>
    </w:p>
    <w:p w14:paraId="10633809" w14:textId="77777777" w:rsidR="00D14075" w:rsidRDefault="00D14075" w:rsidP="00D14075">
      <w:pPr>
        <w:spacing w:after="0"/>
        <w:jc w:val="both"/>
        <w:rPr>
          <w:szCs w:val="24"/>
          <w:lang w:val="en-US"/>
        </w:rPr>
      </w:pPr>
    </w:p>
    <w:p w14:paraId="6A818E1C" w14:textId="77777777" w:rsidR="00D14075" w:rsidRDefault="00D14075" w:rsidP="00D14075">
      <w:pPr>
        <w:spacing w:after="0"/>
        <w:jc w:val="both"/>
        <w:rPr>
          <w:szCs w:val="24"/>
          <w:lang w:val="en-US"/>
        </w:rPr>
      </w:pPr>
    </w:p>
    <w:p w14:paraId="32807D23" w14:textId="77777777" w:rsidR="00D14075" w:rsidRDefault="00D14075" w:rsidP="00D14075">
      <w:pPr>
        <w:spacing w:after="0"/>
        <w:jc w:val="both"/>
        <w:rPr>
          <w:szCs w:val="24"/>
          <w:lang w:val="en-US"/>
        </w:rPr>
      </w:pPr>
    </w:p>
    <w:p w14:paraId="66C63260" w14:textId="77777777" w:rsidR="00D14075" w:rsidRDefault="00D14075" w:rsidP="00D14075">
      <w:pPr>
        <w:spacing w:after="0"/>
        <w:jc w:val="both"/>
        <w:rPr>
          <w:szCs w:val="24"/>
          <w:lang w:val="en-US"/>
        </w:rPr>
      </w:pPr>
    </w:p>
    <w:p w14:paraId="55E31975" w14:textId="77777777" w:rsidR="00D14075" w:rsidRDefault="00D14075" w:rsidP="00D14075">
      <w:pPr>
        <w:spacing w:after="0"/>
        <w:jc w:val="both"/>
        <w:rPr>
          <w:szCs w:val="24"/>
          <w:lang w:val="en-US"/>
        </w:rPr>
      </w:pPr>
    </w:p>
    <w:p w14:paraId="36C104A9" w14:textId="77777777" w:rsidR="00D14075" w:rsidRDefault="00D14075" w:rsidP="00D14075">
      <w:pPr>
        <w:spacing w:after="0"/>
        <w:jc w:val="both"/>
        <w:rPr>
          <w:szCs w:val="24"/>
          <w:lang w:val="en-US"/>
        </w:rPr>
      </w:pPr>
    </w:p>
    <w:p w14:paraId="1A1CE3C0" w14:textId="77777777" w:rsidR="00D14075" w:rsidRDefault="00D14075" w:rsidP="00D14075">
      <w:pPr>
        <w:spacing w:after="0"/>
        <w:jc w:val="both"/>
        <w:rPr>
          <w:szCs w:val="24"/>
          <w:lang w:val="en-US"/>
        </w:rPr>
      </w:pPr>
    </w:p>
    <w:p w14:paraId="543EDD46" w14:textId="77777777" w:rsidR="00D14075" w:rsidRDefault="00D14075" w:rsidP="00D14075">
      <w:pPr>
        <w:spacing w:after="0"/>
        <w:jc w:val="both"/>
        <w:rPr>
          <w:szCs w:val="24"/>
          <w:lang w:val="en-US"/>
        </w:rPr>
      </w:pPr>
    </w:p>
    <w:p w14:paraId="5BE63E64" w14:textId="77777777" w:rsidR="00D14075" w:rsidRDefault="00D14075" w:rsidP="00D14075">
      <w:pPr>
        <w:spacing w:after="0"/>
        <w:jc w:val="both"/>
        <w:rPr>
          <w:szCs w:val="24"/>
          <w:lang w:val="en-US"/>
        </w:rPr>
      </w:pPr>
    </w:p>
    <w:p w14:paraId="7DC5552A" w14:textId="77777777" w:rsidR="00D14075" w:rsidRDefault="00D14075" w:rsidP="00D14075">
      <w:pPr>
        <w:spacing w:after="0"/>
        <w:jc w:val="both"/>
        <w:rPr>
          <w:szCs w:val="24"/>
          <w:lang w:val="en-US"/>
        </w:rPr>
      </w:pPr>
    </w:p>
    <w:p w14:paraId="2A9CE97A" w14:textId="77777777" w:rsidR="00D14075" w:rsidRDefault="00D14075" w:rsidP="00D14075">
      <w:pPr>
        <w:spacing w:after="0"/>
        <w:jc w:val="both"/>
        <w:rPr>
          <w:szCs w:val="24"/>
          <w:lang w:val="en-US"/>
        </w:rPr>
      </w:pPr>
    </w:p>
    <w:p w14:paraId="347611CE" w14:textId="77777777" w:rsidR="00D14075" w:rsidRDefault="00D14075" w:rsidP="00D14075">
      <w:pPr>
        <w:spacing w:after="0"/>
        <w:jc w:val="both"/>
        <w:rPr>
          <w:szCs w:val="24"/>
          <w:lang w:val="en-US"/>
        </w:rPr>
      </w:pPr>
    </w:p>
    <w:p w14:paraId="01EC4BC6" w14:textId="77777777" w:rsidR="00D14075" w:rsidRDefault="00D14075" w:rsidP="00D14075">
      <w:pPr>
        <w:spacing w:after="0"/>
        <w:jc w:val="both"/>
        <w:rPr>
          <w:szCs w:val="24"/>
          <w:lang w:val="en-US"/>
        </w:rPr>
      </w:pPr>
    </w:p>
    <w:p w14:paraId="2DC5F5DD" w14:textId="77777777" w:rsidR="00D14075" w:rsidRDefault="00D14075" w:rsidP="00D14075">
      <w:pPr>
        <w:spacing w:after="0"/>
        <w:jc w:val="both"/>
        <w:rPr>
          <w:szCs w:val="24"/>
          <w:lang w:val="en-US"/>
        </w:rPr>
      </w:pPr>
    </w:p>
    <w:p w14:paraId="2C6AAEC0" w14:textId="77777777" w:rsidR="00D14075" w:rsidRDefault="00D14075" w:rsidP="00D14075">
      <w:pPr>
        <w:spacing w:after="0"/>
        <w:jc w:val="both"/>
        <w:rPr>
          <w:szCs w:val="24"/>
          <w:lang w:val="en-US"/>
        </w:rPr>
      </w:pPr>
    </w:p>
    <w:p w14:paraId="18E72C9F" w14:textId="77777777" w:rsidR="00D14075" w:rsidRDefault="00D14075" w:rsidP="00D14075">
      <w:pPr>
        <w:spacing w:after="0"/>
        <w:jc w:val="both"/>
        <w:rPr>
          <w:szCs w:val="24"/>
          <w:lang w:val="en-US"/>
        </w:rPr>
      </w:pPr>
    </w:p>
    <w:p w14:paraId="6F659836" w14:textId="77777777" w:rsidR="00D14075" w:rsidRDefault="00D14075" w:rsidP="00D14075">
      <w:pPr>
        <w:spacing w:after="0"/>
        <w:jc w:val="both"/>
        <w:rPr>
          <w:szCs w:val="24"/>
          <w:lang w:val="en-US"/>
        </w:rPr>
      </w:pPr>
    </w:p>
    <w:p w14:paraId="700BA1C3" w14:textId="77777777" w:rsidR="00D14075" w:rsidRDefault="00D14075" w:rsidP="00D14075">
      <w:pPr>
        <w:spacing w:after="0"/>
        <w:jc w:val="both"/>
        <w:rPr>
          <w:szCs w:val="24"/>
          <w:lang w:val="en-US"/>
        </w:rPr>
      </w:pPr>
    </w:p>
    <w:p w14:paraId="69FF4B28" w14:textId="77777777" w:rsidR="00D14075" w:rsidRDefault="00D14075" w:rsidP="00D14075">
      <w:pPr>
        <w:spacing w:after="0"/>
        <w:jc w:val="both"/>
        <w:rPr>
          <w:szCs w:val="24"/>
          <w:lang w:val="en-US"/>
        </w:rPr>
      </w:pPr>
    </w:p>
    <w:p w14:paraId="66448423" w14:textId="77777777" w:rsidR="00D14075" w:rsidRDefault="00D14075" w:rsidP="00D14075">
      <w:pPr>
        <w:spacing w:after="0"/>
        <w:jc w:val="both"/>
        <w:rPr>
          <w:szCs w:val="24"/>
          <w:lang w:val="en-US"/>
        </w:rPr>
      </w:pPr>
    </w:p>
    <w:p w14:paraId="021C375F" w14:textId="77777777" w:rsidR="00D14075" w:rsidRDefault="00D14075" w:rsidP="00D14075">
      <w:pPr>
        <w:spacing w:after="0"/>
        <w:jc w:val="both"/>
        <w:rPr>
          <w:szCs w:val="24"/>
          <w:lang w:val="en-US"/>
        </w:rPr>
      </w:pPr>
    </w:p>
    <w:p w14:paraId="782F497B" w14:textId="77777777" w:rsidR="00D14075" w:rsidRDefault="00D14075" w:rsidP="00D14075">
      <w:pPr>
        <w:spacing w:after="0"/>
        <w:jc w:val="both"/>
        <w:rPr>
          <w:szCs w:val="24"/>
          <w:lang w:val="en-US"/>
        </w:rPr>
      </w:pPr>
    </w:p>
    <w:p w14:paraId="59E8202F" w14:textId="77777777" w:rsidR="00D14075" w:rsidRDefault="00D14075" w:rsidP="00D14075">
      <w:pPr>
        <w:spacing w:after="0"/>
        <w:jc w:val="both"/>
        <w:rPr>
          <w:szCs w:val="24"/>
          <w:lang w:val="en-US"/>
        </w:rPr>
      </w:pPr>
    </w:p>
    <w:p w14:paraId="3CB57016" w14:textId="77777777" w:rsidR="00D14075" w:rsidRDefault="00D14075" w:rsidP="00D14075">
      <w:pPr>
        <w:spacing w:after="0"/>
        <w:jc w:val="both"/>
        <w:rPr>
          <w:szCs w:val="24"/>
          <w:lang w:val="en-US"/>
        </w:rPr>
      </w:pPr>
    </w:p>
    <w:p w14:paraId="00DB9E84" w14:textId="77777777" w:rsidR="00D14075" w:rsidRDefault="00D14075" w:rsidP="00D14075">
      <w:pPr>
        <w:spacing w:after="0"/>
        <w:jc w:val="both"/>
        <w:rPr>
          <w:szCs w:val="24"/>
          <w:lang w:val="en-US"/>
        </w:rPr>
      </w:pPr>
    </w:p>
    <w:p w14:paraId="79F92DDD" w14:textId="77777777" w:rsidR="00D14075" w:rsidRDefault="00D14075" w:rsidP="00D14075">
      <w:pPr>
        <w:spacing w:after="0"/>
        <w:jc w:val="both"/>
        <w:rPr>
          <w:szCs w:val="24"/>
          <w:lang w:val="en-US"/>
        </w:rPr>
      </w:pPr>
    </w:p>
    <w:p w14:paraId="210ACBDD" w14:textId="77777777" w:rsidR="00D14075" w:rsidRDefault="00D14075" w:rsidP="00D14075">
      <w:pPr>
        <w:spacing w:after="0"/>
        <w:jc w:val="both"/>
        <w:rPr>
          <w:szCs w:val="24"/>
          <w:lang w:val="en-US"/>
        </w:rPr>
      </w:pPr>
    </w:p>
    <w:p w14:paraId="26303A62" w14:textId="77777777" w:rsidR="00D14075" w:rsidRDefault="00D14075" w:rsidP="00D14075">
      <w:pPr>
        <w:spacing w:after="0"/>
        <w:jc w:val="both"/>
        <w:rPr>
          <w:szCs w:val="24"/>
          <w:lang w:val="en-US"/>
        </w:rPr>
      </w:pPr>
    </w:p>
    <w:p w14:paraId="62622452" w14:textId="77777777" w:rsidR="00D14075" w:rsidRDefault="00D14075" w:rsidP="00D14075">
      <w:pPr>
        <w:spacing w:after="0"/>
        <w:jc w:val="both"/>
        <w:rPr>
          <w:szCs w:val="24"/>
          <w:lang w:val="en-US"/>
        </w:rPr>
      </w:pPr>
    </w:p>
    <w:p w14:paraId="6C6DB04E" w14:textId="03401555" w:rsidR="00D14075" w:rsidRDefault="00F87398" w:rsidP="00D85165">
      <w:pPr>
        <w:pStyle w:val="Judul2"/>
        <w:rPr>
          <w:lang w:val="en-US"/>
        </w:rPr>
      </w:pPr>
      <w:bookmarkStart w:id="345" w:name="_Toc199017299"/>
      <w:bookmarkStart w:id="346" w:name="_Toc199017965"/>
      <w:bookmarkStart w:id="347" w:name="_Toc199018631"/>
      <w:bookmarkStart w:id="348" w:name="_Toc199018716"/>
      <w:bookmarkStart w:id="349" w:name="_Toc199018759"/>
      <w:bookmarkStart w:id="350" w:name="_Toc199018939"/>
      <w:r w:rsidRPr="006B1FD0">
        <w:rPr>
          <w:lang w:val="en-US"/>
        </w:rPr>
        <w:lastRenderedPageBreak/>
        <w:t xml:space="preserve">Lampiran 6. </w:t>
      </w:r>
      <w:r w:rsidR="001E093C">
        <w:rPr>
          <w:lang w:val="en-US"/>
        </w:rPr>
        <w:t>Hasil Uji Similaritas Proposal</w:t>
      </w:r>
      <w:bookmarkEnd w:id="345"/>
      <w:bookmarkEnd w:id="346"/>
      <w:bookmarkEnd w:id="347"/>
      <w:bookmarkEnd w:id="348"/>
      <w:bookmarkEnd w:id="349"/>
      <w:bookmarkEnd w:id="350"/>
    </w:p>
    <w:p w14:paraId="57C28F37" w14:textId="7E1E7C1E" w:rsidR="00F869EF" w:rsidRDefault="00C42540" w:rsidP="00F869EF">
      <w:pPr>
        <w:rPr>
          <w:lang w:val="en-US"/>
        </w:rPr>
      </w:pPr>
      <w:r w:rsidRPr="00C42540">
        <w:rPr>
          <w:noProof/>
          <w:lang w:val="en-US"/>
        </w:rPr>
        <w:drawing>
          <wp:inline distT="0" distB="0" distL="0" distR="0" wp14:anchorId="728C7B5D" wp14:editId="6B56195E">
            <wp:extent cx="5040630" cy="6322060"/>
            <wp:effectExtent l="0" t="0" r="7620" b="2540"/>
            <wp:docPr id="154144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44039" name=""/>
                    <pic:cNvPicPr/>
                  </pic:nvPicPr>
                  <pic:blipFill>
                    <a:blip r:embed="rId36"/>
                    <a:stretch>
                      <a:fillRect/>
                    </a:stretch>
                  </pic:blipFill>
                  <pic:spPr>
                    <a:xfrm>
                      <a:off x="0" y="0"/>
                      <a:ext cx="5040630" cy="6322060"/>
                    </a:xfrm>
                    <a:prstGeom prst="rect">
                      <a:avLst/>
                    </a:prstGeom>
                  </pic:spPr>
                </pic:pic>
              </a:graphicData>
            </a:graphic>
          </wp:inline>
        </w:drawing>
      </w:r>
    </w:p>
    <w:p w14:paraId="5DFD19A7" w14:textId="77777777" w:rsidR="00F869EF" w:rsidRDefault="00F869EF" w:rsidP="00F869EF">
      <w:pPr>
        <w:rPr>
          <w:lang w:val="en-US"/>
        </w:rPr>
      </w:pPr>
    </w:p>
    <w:p w14:paraId="51CE125B" w14:textId="6118177E" w:rsidR="00F869EF" w:rsidRPr="0082176B" w:rsidRDefault="00F869EF" w:rsidP="00F869EF">
      <w:pPr>
        <w:rPr>
          <w:lang w:val="en-US"/>
        </w:rPr>
      </w:pPr>
    </w:p>
    <w:p w14:paraId="69A2FC1B" w14:textId="3B60F1D6" w:rsidR="00F869EF" w:rsidRDefault="00C42540" w:rsidP="00F869EF">
      <w:pPr>
        <w:spacing w:after="0"/>
        <w:jc w:val="center"/>
        <w:rPr>
          <w:b/>
          <w:bCs w:val="0"/>
          <w:szCs w:val="24"/>
          <w:lang w:val="en-US"/>
        </w:rPr>
      </w:pPr>
      <w:r w:rsidRPr="00C42540">
        <w:rPr>
          <w:b/>
          <w:bCs w:val="0"/>
          <w:noProof/>
          <w:szCs w:val="24"/>
          <w:lang w:val="en-US"/>
        </w:rPr>
        <w:lastRenderedPageBreak/>
        <w:drawing>
          <wp:inline distT="0" distB="0" distL="0" distR="0" wp14:anchorId="112A6CE5" wp14:editId="1E303D8B">
            <wp:extent cx="5040630" cy="6365875"/>
            <wp:effectExtent l="0" t="0" r="7620" b="0"/>
            <wp:docPr id="158524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1911" name=""/>
                    <pic:cNvPicPr/>
                  </pic:nvPicPr>
                  <pic:blipFill>
                    <a:blip r:embed="rId37"/>
                    <a:stretch>
                      <a:fillRect/>
                    </a:stretch>
                  </pic:blipFill>
                  <pic:spPr>
                    <a:xfrm>
                      <a:off x="0" y="0"/>
                      <a:ext cx="5040630" cy="6365875"/>
                    </a:xfrm>
                    <a:prstGeom prst="rect">
                      <a:avLst/>
                    </a:prstGeom>
                  </pic:spPr>
                </pic:pic>
              </a:graphicData>
            </a:graphic>
          </wp:inline>
        </w:drawing>
      </w:r>
    </w:p>
    <w:p w14:paraId="2CAE89DA" w14:textId="57E7BFCA" w:rsidR="00F869EF" w:rsidRDefault="00F869EF" w:rsidP="00C42540">
      <w:pPr>
        <w:rPr>
          <w:b/>
          <w:bCs w:val="0"/>
          <w:szCs w:val="24"/>
          <w:lang w:val="en-US"/>
        </w:rPr>
      </w:pPr>
    </w:p>
    <w:p w14:paraId="4794ACA0" w14:textId="5FA6558B" w:rsidR="00C42540" w:rsidRPr="007201DD" w:rsidRDefault="00C42540" w:rsidP="00C42540">
      <w:pPr>
        <w:rPr>
          <w:b/>
          <w:bCs w:val="0"/>
          <w:szCs w:val="24"/>
          <w:lang w:val="en-US"/>
        </w:rPr>
      </w:pPr>
      <w:r w:rsidRPr="00C42540">
        <w:rPr>
          <w:b/>
          <w:bCs w:val="0"/>
          <w:noProof/>
          <w:szCs w:val="24"/>
          <w:lang w:val="en-US"/>
        </w:rPr>
        <w:lastRenderedPageBreak/>
        <w:drawing>
          <wp:inline distT="0" distB="0" distL="0" distR="0" wp14:anchorId="0B2C8D17" wp14:editId="3557F86E">
            <wp:extent cx="5040630" cy="6335395"/>
            <wp:effectExtent l="0" t="0" r="7620" b="8255"/>
            <wp:docPr id="177130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01768" name=""/>
                    <pic:cNvPicPr/>
                  </pic:nvPicPr>
                  <pic:blipFill>
                    <a:blip r:embed="rId38"/>
                    <a:stretch>
                      <a:fillRect/>
                    </a:stretch>
                  </pic:blipFill>
                  <pic:spPr>
                    <a:xfrm>
                      <a:off x="0" y="0"/>
                      <a:ext cx="5040630" cy="6335395"/>
                    </a:xfrm>
                    <a:prstGeom prst="rect">
                      <a:avLst/>
                    </a:prstGeom>
                  </pic:spPr>
                </pic:pic>
              </a:graphicData>
            </a:graphic>
          </wp:inline>
        </w:drawing>
      </w:r>
    </w:p>
    <w:p w14:paraId="2C266377" w14:textId="77777777" w:rsidR="00F869EF" w:rsidRPr="00F869EF" w:rsidRDefault="00F869EF" w:rsidP="00F869EF">
      <w:pPr>
        <w:rPr>
          <w:lang w:val="en-US"/>
        </w:rPr>
      </w:pPr>
    </w:p>
    <w:p w14:paraId="4D016C19" w14:textId="7094AD90" w:rsidR="006B1FD0" w:rsidRDefault="00C42540" w:rsidP="00DD47E9">
      <w:pPr>
        <w:spacing w:after="0"/>
        <w:jc w:val="center"/>
        <w:rPr>
          <w:b/>
          <w:bCs w:val="0"/>
          <w:szCs w:val="24"/>
          <w:lang w:val="en-US"/>
        </w:rPr>
      </w:pPr>
      <w:r w:rsidRPr="00C42540">
        <w:rPr>
          <w:b/>
          <w:bCs w:val="0"/>
          <w:noProof/>
          <w:szCs w:val="24"/>
          <w:lang w:val="en-US"/>
        </w:rPr>
        <w:lastRenderedPageBreak/>
        <w:drawing>
          <wp:inline distT="0" distB="0" distL="0" distR="0" wp14:anchorId="12D36427" wp14:editId="36904BA4">
            <wp:extent cx="5040630" cy="6355080"/>
            <wp:effectExtent l="0" t="0" r="7620" b="7620"/>
            <wp:docPr id="153922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0662" name=""/>
                    <pic:cNvPicPr/>
                  </pic:nvPicPr>
                  <pic:blipFill>
                    <a:blip r:embed="rId39"/>
                    <a:stretch>
                      <a:fillRect/>
                    </a:stretch>
                  </pic:blipFill>
                  <pic:spPr>
                    <a:xfrm>
                      <a:off x="0" y="0"/>
                      <a:ext cx="5040630" cy="6355080"/>
                    </a:xfrm>
                    <a:prstGeom prst="rect">
                      <a:avLst/>
                    </a:prstGeom>
                  </pic:spPr>
                </pic:pic>
              </a:graphicData>
            </a:graphic>
          </wp:inline>
        </w:drawing>
      </w:r>
    </w:p>
    <w:p w14:paraId="34E6C5FB" w14:textId="720AA624" w:rsidR="00DD47E9" w:rsidRDefault="00DD47E9" w:rsidP="00C42540">
      <w:pPr>
        <w:rPr>
          <w:b/>
          <w:bCs w:val="0"/>
          <w:szCs w:val="24"/>
          <w:lang w:val="en-US"/>
        </w:rPr>
      </w:pPr>
    </w:p>
    <w:p w14:paraId="5995F627" w14:textId="29BD5E7C" w:rsidR="00C42540" w:rsidRDefault="00C42540" w:rsidP="00C42540">
      <w:pPr>
        <w:rPr>
          <w:b/>
          <w:bCs w:val="0"/>
          <w:szCs w:val="24"/>
          <w:lang w:val="en-US"/>
        </w:rPr>
      </w:pPr>
      <w:r w:rsidRPr="00C42540">
        <w:rPr>
          <w:b/>
          <w:bCs w:val="0"/>
          <w:noProof/>
          <w:szCs w:val="24"/>
          <w:lang w:val="en-US"/>
        </w:rPr>
        <w:lastRenderedPageBreak/>
        <w:drawing>
          <wp:inline distT="0" distB="0" distL="0" distR="0" wp14:anchorId="60DE878C" wp14:editId="7EF1F9CF">
            <wp:extent cx="5040630" cy="6352540"/>
            <wp:effectExtent l="0" t="0" r="7620" b="0"/>
            <wp:docPr id="9253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7226" name=""/>
                    <pic:cNvPicPr/>
                  </pic:nvPicPr>
                  <pic:blipFill>
                    <a:blip r:embed="rId40"/>
                    <a:stretch>
                      <a:fillRect/>
                    </a:stretch>
                  </pic:blipFill>
                  <pic:spPr>
                    <a:xfrm>
                      <a:off x="0" y="0"/>
                      <a:ext cx="5040630" cy="6352540"/>
                    </a:xfrm>
                    <a:prstGeom prst="rect">
                      <a:avLst/>
                    </a:prstGeom>
                  </pic:spPr>
                </pic:pic>
              </a:graphicData>
            </a:graphic>
          </wp:inline>
        </w:drawing>
      </w:r>
    </w:p>
    <w:p w14:paraId="17BE34CB" w14:textId="77777777" w:rsidR="00C42540" w:rsidRDefault="00C42540" w:rsidP="00C42540">
      <w:pPr>
        <w:rPr>
          <w:b/>
          <w:bCs w:val="0"/>
          <w:szCs w:val="24"/>
          <w:lang w:val="en-US"/>
        </w:rPr>
      </w:pPr>
    </w:p>
    <w:p w14:paraId="3DA70CC9" w14:textId="717F5953" w:rsidR="00C42540" w:rsidRDefault="00C42540" w:rsidP="00C42540">
      <w:pPr>
        <w:rPr>
          <w:b/>
          <w:bCs w:val="0"/>
          <w:szCs w:val="24"/>
          <w:lang w:val="en-US"/>
        </w:rPr>
      </w:pPr>
      <w:r w:rsidRPr="00C42540">
        <w:rPr>
          <w:b/>
          <w:bCs w:val="0"/>
          <w:noProof/>
          <w:szCs w:val="24"/>
          <w:lang w:val="en-US"/>
        </w:rPr>
        <w:lastRenderedPageBreak/>
        <w:drawing>
          <wp:inline distT="0" distB="0" distL="0" distR="0" wp14:anchorId="3D92B53F" wp14:editId="18262D3D">
            <wp:extent cx="5040630" cy="6318250"/>
            <wp:effectExtent l="0" t="0" r="7620" b="6350"/>
            <wp:docPr id="173432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8267" name=""/>
                    <pic:cNvPicPr/>
                  </pic:nvPicPr>
                  <pic:blipFill>
                    <a:blip r:embed="rId41"/>
                    <a:stretch>
                      <a:fillRect/>
                    </a:stretch>
                  </pic:blipFill>
                  <pic:spPr>
                    <a:xfrm>
                      <a:off x="0" y="0"/>
                      <a:ext cx="5040630" cy="6318250"/>
                    </a:xfrm>
                    <a:prstGeom prst="rect">
                      <a:avLst/>
                    </a:prstGeom>
                  </pic:spPr>
                </pic:pic>
              </a:graphicData>
            </a:graphic>
          </wp:inline>
        </w:drawing>
      </w:r>
    </w:p>
    <w:p w14:paraId="6B83889B" w14:textId="77777777" w:rsidR="00C42540" w:rsidRDefault="00C42540" w:rsidP="00C42540">
      <w:pPr>
        <w:rPr>
          <w:b/>
          <w:bCs w:val="0"/>
          <w:szCs w:val="24"/>
          <w:lang w:val="en-US"/>
        </w:rPr>
      </w:pPr>
    </w:p>
    <w:p w14:paraId="50ED42E0" w14:textId="2843E73E" w:rsidR="00C42540" w:rsidRDefault="00C42540" w:rsidP="00C42540">
      <w:pPr>
        <w:rPr>
          <w:b/>
          <w:bCs w:val="0"/>
          <w:szCs w:val="24"/>
          <w:lang w:val="en-US"/>
        </w:rPr>
      </w:pPr>
      <w:r w:rsidRPr="00C42540">
        <w:rPr>
          <w:b/>
          <w:bCs w:val="0"/>
          <w:noProof/>
          <w:szCs w:val="24"/>
          <w:lang w:val="en-US"/>
        </w:rPr>
        <w:lastRenderedPageBreak/>
        <w:drawing>
          <wp:inline distT="0" distB="0" distL="0" distR="0" wp14:anchorId="500B04B9" wp14:editId="7C641D20">
            <wp:extent cx="5040630" cy="6236335"/>
            <wp:effectExtent l="0" t="0" r="7620" b="0"/>
            <wp:docPr id="134034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9344" name=""/>
                    <pic:cNvPicPr/>
                  </pic:nvPicPr>
                  <pic:blipFill>
                    <a:blip r:embed="rId42"/>
                    <a:stretch>
                      <a:fillRect/>
                    </a:stretch>
                  </pic:blipFill>
                  <pic:spPr>
                    <a:xfrm>
                      <a:off x="0" y="0"/>
                      <a:ext cx="5040630" cy="6236335"/>
                    </a:xfrm>
                    <a:prstGeom prst="rect">
                      <a:avLst/>
                    </a:prstGeom>
                  </pic:spPr>
                </pic:pic>
              </a:graphicData>
            </a:graphic>
          </wp:inline>
        </w:drawing>
      </w:r>
    </w:p>
    <w:p w14:paraId="4BFCD86F" w14:textId="77777777" w:rsidR="00C42540" w:rsidRDefault="00C42540" w:rsidP="00C42540">
      <w:pPr>
        <w:rPr>
          <w:b/>
          <w:bCs w:val="0"/>
          <w:szCs w:val="24"/>
          <w:lang w:val="en-US"/>
        </w:rPr>
      </w:pPr>
    </w:p>
    <w:p w14:paraId="538A9148" w14:textId="67780036" w:rsidR="00C42540" w:rsidRDefault="00C42540" w:rsidP="00C42540">
      <w:pPr>
        <w:rPr>
          <w:b/>
          <w:bCs w:val="0"/>
          <w:szCs w:val="24"/>
          <w:lang w:val="en-US"/>
        </w:rPr>
      </w:pPr>
      <w:r w:rsidRPr="00C42540">
        <w:rPr>
          <w:b/>
          <w:bCs w:val="0"/>
          <w:noProof/>
          <w:szCs w:val="24"/>
          <w:lang w:val="en-US"/>
        </w:rPr>
        <w:lastRenderedPageBreak/>
        <w:drawing>
          <wp:inline distT="0" distB="0" distL="0" distR="0" wp14:anchorId="01ACF98D" wp14:editId="07E4A0A7">
            <wp:extent cx="5040630" cy="6344920"/>
            <wp:effectExtent l="0" t="0" r="7620" b="0"/>
            <wp:docPr id="110404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49494" name=""/>
                    <pic:cNvPicPr/>
                  </pic:nvPicPr>
                  <pic:blipFill>
                    <a:blip r:embed="rId43"/>
                    <a:stretch>
                      <a:fillRect/>
                    </a:stretch>
                  </pic:blipFill>
                  <pic:spPr>
                    <a:xfrm>
                      <a:off x="0" y="0"/>
                      <a:ext cx="5040630" cy="6344920"/>
                    </a:xfrm>
                    <a:prstGeom prst="rect">
                      <a:avLst/>
                    </a:prstGeom>
                  </pic:spPr>
                </pic:pic>
              </a:graphicData>
            </a:graphic>
          </wp:inline>
        </w:drawing>
      </w:r>
    </w:p>
    <w:p w14:paraId="672DF6A1" w14:textId="77777777" w:rsidR="00C42540" w:rsidRDefault="00C42540" w:rsidP="00C42540">
      <w:pPr>
        <w:rPr>
          <w:szCs w:val="24"/>
          <w:lang w:val="en-US"/>
        </w:rPr>
      </w:pPr>
    </w:p>
    <w:p w14:paraId="6B92510C" w14:textId="77777777" w:rsidR="00C42540" w:rsidRDefault="00C42540" w:rsidP="00C42540">
      <w:pPr>
        <w:rPr>
          <w:szCs w:val="24"/>
          <w:lang w:val="en-US"/>
        </w:rPr>
      </w:pPr>
    </w:p>
    <w:p w14:paraId="08F5639E" w14:textId="48FB56E6" w:rsidR="00C42540" w:rsidRPr="00C42540" w:rsidRDefault="00C42540" w:rsidP="00C42540">
      <w:pPr>
        <w:tabs>
          <w:tab w:val="left" w:pos="2755"/>
        </w:tabs>
        <w:rPr>
          <w:szCs w:val="24"/>
          <w:lang w:val="en-US"/>
        </w:rPr>
      </w:pPr>
      <w:r>
        <w:rPr>
          <w:szCs w:val="24"/>
          <w:lang w:val="en-US"/>
        </w:rPr>
        <w:tab/>
      </w:r>
    </w:p>
    <w:p w14:paraId="75858491" w14:textId="6D419FBA" w:rsidR="00C42540" w:rsidRPr="00C42540" w:rsidRDefault="00C42540" w:rsidP="00C42540">
      <w:pPr>
        <w:ind w:firstLine="720"/>
        <w:rPr>
          <w:szCs w:val="24"/>
          <w:lang w:val="en-US"/>
        </w:rPr>
      </w:pPr>
    </w:p>
    <w:p w14:paraId="70A250FA" w14:textId="09998B2D" w:rsidR="00C42540" w:rsidRDefault="00C42540" w:rsidP="00C42540">
      <w:pPr>
        <w:rPr>
          <w:b/>
          <w:bCs w:val="0"/>
          <w:szCs w:val="24"/>
          <w:lang w:val="en-US"/>
        </w:rPr>
      </w:pPr>
    </w:p>
    <w:p w14:paraId="6E5165B7" w14:textId="55E703F7" w:rsidR="00C42540" w:rsidRDefault="00C42540" w:rsidP="00C42540">
      <w:pPr>
        <w:rPr>
          <w:b/>
          <w:bCs w:val="0"/>
          <w:szCs w:val="24"/>
          <w:lang w:val="en-US"/>
        </w:rPr>
      </w:pPr>
      <w:r w:rsidRPr="00C42540">
        <w:rPr>
          <w:b/>
          <w:bCs w:val="0"/>
          <w:noProof/>
          <w:szCs w:val="24"/>
          <w:lang w:val="en-US"/>
        </w:rPr>
        <w:lastRenderedPageBreak/>
        <w:drawing>
          <wp:inline distT="0" distB="0" distL="0" distR="0" wp14:anchorId="1A8FFB2A" wp14:editId="5C9F97EF">
            <wp:extent cx="5040630" cy="6343015"/>
            <wp:effectExtent l="0" t="0" r="7620" b="635"/>
            <wp:docPr id="38237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74876" name=""/>
                    <pic:cNvPicPr/>
                  </pic:nvPicPr>
                  <pic:blipFill>
                    <a:blip r:embed="rId44"/>
                    <a:stretch>
                      <a:fillRect/>
                    </a:stretch>
                  </pic:blipFill>
                  <pic:spPr>
                    <a:xfrm>
                      <a:off x="0" y="0"/>
                      <a:ext cx="5040630" cy="6343015"/>
                    </a:xfrm>
                    <a:prstGeom prst="rect">
                      <a:avLst/>
                    </a:prstGeom>
                  </pic:spPr>
                </pic:pic>
              </a:graphicData>
            </a:graphic>
          </wp:inline>
        </w:drawing>
      </w:r>
    </w:p>
    <w:p w14:paraId="60FB3B06" w14:textId="4901637D" w:rsidR="006B3B03" w:rsidRDefault="000B0331" w:rsidP="00C42540">
      <w:pPr>
        <w:rPr>
          <w:b/>
          <w:bCs w:val="0"/>
          <w:szCs w:val="24"/>
          <w:lang w:val="en-US"/>
        </w:rPr>
      </w:pPr>
      <w:r w:rsidRPr="000B0331">
        <w:rPr>
          <w:b/>
          <w:bCs w:val="0"/>
          <w:noProof/>
          <w:szCs w:val="24"/>
          <w:lang w:val="en-US"/>
        </w:rPr>
        <w:lastRenderedPageBreak/>
        <w:drawing>
          <wp:inline distT="0" distB="0" distL="0" distR="0" wp14:anchorId="5905ADA9" wp14:editId="1CFC2C35">
            <wp:extent cx="5040630" cy="5941695"/>
            <wp:effectExtent l="0" t="0" r="7620" b="1905"/>
            <wp:docPr id="126929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99926" name=""/>
                    <pic:cNvPicPr/>
                  </pic:nvPicPr>
                  <pic:blipFill>
                    <a:blip r:embed="rId45"/>
                    <a:stretch>
                      <a:fillRect/>
                    </a:stretch>
                  </pic:blipFill>
                  <pic:spPr>
                    <a:xfrm>
                      <a:off x="0" y="0"/>
                      <a:ext cx="5040630" cy="5941695"/>
                    </a:xfrm>
                    <a:prstGeom prst="rect">
                      <a:avLst/>
                    </a:prstGeom>
                  </pic:spPr>
                </pic:pic>
              </a:graphicData>
            </a:graphic>
          </wp:inline>
        </w:drawing>
      </w:r>
    </w:p>
    <w:p w14:paraId="591DB8F7" w14:textId="77777777" w:rsidR="000B0331" w:rsidRDefault="000B0331" w:rsidP="00C42540">
      <w:pPr>
        <w:rPr>
          <w:b/>
          <w:bCs w:val="0"/>
          <w:szCs w:val="24"/>
          <w:lang w:val="en-US"/>
        </w:rPr>
      </w:pPr>
    </w:p>
    <w:p w14:paraId="17E7696D" w14:textId="7169749E" w:rsidR="000B0331" w:rsidRPr="007201DD" w:rsidRDefault="000B0331" w:rsidP="00C42540">
      <w:pPr>
        <w:rPr>
          <w:b/>
          <w:bCs w:val="0"/>
          <w:szCs w:val="24"/>
          <w:lang w:val="en-US"/>
        </w:rPr>
      </w:pPr>
      <w:r w:rsidRPr="000B0331">
        <w:rPr>
          <w:b/>
          <w:bCs w:val="0"/>
          <w:noProof/>
          <w:szCs w:val="24"/>
          <w:lang w:val="en-US"/>
        </w:rPr>
        <w:lastRenderedPageBreak/>
        <w:drawing>
          <wp:inline distT="0" distB="0" distL="0" distR="0" wp14:anchorId="75ABC1E6" wp14:editId="52F31390">
            <wp:extent cx="5040630" cy="5743575"/>
            <wp:effectExtent l="0" t="0" r="7620" b="9525"/>
            <wp:docPr id="209713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36658" name=""/>
                    <pic:cNvPicPr/>
                  </pic:nvPicPr>
                  <pic:blipFill>
                    <a:blip r:embed="rId46"/>
                    <a:stretch>
                      <a:fillRect/>
                    </a:stretch>
                  </pic:blipFill>
                  <pic:spPr>
                    <a:xfrm>
                      <a:off x="0" y="0"/>
                      <a:ext cx="5040630" cy="5743575"/>
                    </a:xfrm>
                    <a:prstGeom prst="rect">
                      <a:avLst/>
                    </a:prstGeom>
                  </pic:spPr>
                </pic:pic>
              </a:graphicData>
            </a:graphic>
          </wp:inline>
        </w:drawing>
      </w:r>
    </w:p>
    <w:sectPr w:rsidR="000B0331" w:rsidRPr="007201DD" w:rsidSect="00BA2EFD">
      <w:headerReference w:type="default" r:id="rId47"/>
      <w:footerReference w:type="default" r:id="rId48"/>
      <w:pgSz w:w="11907" w:h="16840" w:code="9"/>
      <w:pgMar w:top="1701" w:right="1701" w:bottom="1701" w:left="226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3BAAAE" w14:textId="77777777" w:rsidR="009E1BAC" w:rsidRDefault="009E1BAC" w:rsidP="001B077C">
      <w:pPr>
        <w:pStyle w:val="ColorfulList-Accent11"/>
        <w:spacing w:after="0" w:line="240" w:lineRule="auto"/>
      </w:pPr>
      <w:r>
        <w:separator/>
      </w:r>
    </w:p>
  </w:endnote>
  <w:endnote w:type="continuationSeparator" w:id="0">
    <w:p w14:paraId="12394F2D" w14:textId="77777777" w:rsidR="009E1BAC" w:rsidRDefault="009E1BAC" w:rsidP="001B077C">
      <w:pPr>
        <w:pStyle w:val="ColorfulList-Accent11"/>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2A7E4" w14:textId="77777777" w:rsidR="00CC5F98" w:rsidRPr="00B55C60" w:rsidRDefault="008D558E">
    <w:pPr>
      <w:pStyle w:val="Footer"/>
      <w:jc w:val="right"/>
      <w:rPr>
        <w:sz w:val="24"/>
        <w:szCs w:val="24"/>
      </w:rPr>
    </w:pPr>
    <w:r w:rsidRPr="00B55C60">
      <w:rPr>
        <w:sz w:val="24"/>
        <w:szCs w:val="24"/>
      </w:rPr>
      <w:fldChar w:fldCharType="begin"/>
    </w:r>
    <w:r w:rsidR="00CC5F98" w:rsidRPr="00B55C60">
      <w:rPr>
        <w:sz w:val="24"/>
        <w:szCs w:val="24"/>
      </w:rPr>
      <w:instrText xml:space="preserve"> PAGE   \* MERGEFORMAT </w:instrText>
    </w:r>
    <w:r w:rsidRPr="00B55C60">
      <w:rPr>
        <w:sz w:val="24"/>
        <w:szCs w:val="24"/>
      </w:rPr>
      <w:fldChar w:fldCharType="separate"/>
    </w:r>
    <w:r w:rsidR="000E6282">
      <w:rPr>
        <w:noProof/>
        <w:sz w:val="24"/>
        <w:szCs w:val="24"/>
      </w:rPr>
      <w:t>i</w:t>
    </w:r>
    <w:r w:rsidRPr="00B55C60">
      <w:rPr>
        <w:sz w:val="24"/>
        <w:szCs w:val="24"/>
      </w:rPr>
      <w:fldChar w:fldCharType="end"/>
    </w:r>
  </w:p>
  <w:p w14:paraId="4D4FC911" w14:textId="77777777" w:rsidR="00CC5F98" w:rsidRPr="007E18FA" w:rsidRDefault="00CC5F98" w:rsidP="007E18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97256" w14:textId="77777777" w:rsidR="00CC5F98" w:rsidRDefault="00CC5F98">
    <w:pPr>
      <w:pStyle w:val="Footer"/>
      <w:jc w:val="right"/>
    </w:pPr>
  </w:p>
  <w:p w14:paraId="0C741A32" w14:textId="77777777" w:rsidR="00CC5F98" w:rsidRPr="007E18FA" w:rsidRDefault="00CC5F98" w:rsidP="007E18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89B89" w14:textId="77777777" w:rsidR="00CC5F98" w:rsidRPr="00077DBD" w:rsidRDefault="00CC5F98">
    <w:pPr>
      <w:pStyle w:val="Footer"/>
      <w:jc w:val="right"/>
      <w:rPr>
        <w:lang w:val="en-US"/>
      </w:rPr>
    </w:pPr>
  </w:p>
  <w:p w14:paraId="1AE3CEE2" w14:textId="77777777" w:rsidR="00CC5F98" w:rsidRPr="007E18FA" w:rsidRDefault="00CC5F98" w:rsidP="007E18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4F3CB2" w14:textId="77777777" w:rsidR="009E1BAC" w:rsidRDefault="009E1BAC" w:rsidP="001B077C">
      <w:pPr>
        <w:pStyle w:val="ColorfulList-Accent11"/>
        <w:spacing w:after="0" w:line="240" w:lineRule="auto"/>
      </w:pPr>
      <w:r>
        <w:separator/>
      </w:r>
    </w:p>
  </w:footnote>
  <w:footnote w:type="continuationSeparator" w:id="0">
    <w:p w14:paraId="065A7F99" w14:textId="77777777" w:rsidR="009E1BAC" w:rsidRDefault="009E1BAC" w:rsidP="001B077C">
      <w:pPr>
        <w:pStyle w:val="ColorfulList-Accent11"/>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56F0E" w14:textId="77777777" w:rsidR="00CC5F98" w:rsidRPr="001F5A6D" w:rsidRDefault="00CC5F98" w:rsidP="001F5A6D">
    <w:pPr>
      <w:pStyle w:val="Header"/>
      <w:ind w:right="360"/>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FB1D0" w14:textId="77777777" w:rsidR="00CC5F98" w:rsidRPr="00B55C60" w:rsidRDefault="00CC5F98">
    <w:pPr>
      <w:pStyle w:val="Header"/>
      <w:jc w:val="right"/>
      <w:rPr>
        <w:sz w:val="24"/>
        <w:szCs w:val="24"/>
        <w:lang w:val="en-US"/>
      </w:rPr>
    </w:pPr>
  </w:p>
  <w:p w14:paraId="22854A76" w14:textId="77777777" w:rsidR="00CC5F98" w:rsidRPr="00B55C60" w:rsidRDefault="008D558E">
    <w:pPr>
      <w:pStyle w:val="Header"/>
      <w:jc w:val="right"/>
      <w:rPr>
        <w:sz w:val="24"/>
        <w:szCs w:val="24"/>
      </w:rPr>
    </w:pPr>
    <w:r w:rsidRPr="00B55C60">
      <w:rPr>
        <w:sz w:val="24"/>
        <w:szCs w:val="24"/>
      </w:rPr>
      <w:fldChar w:fldCharType="begin"/>
    </w:r>
    <w:r w:rsidR="00CC5F98" w:rsidRPr="00B55C60">
      <w:rPr>
        <w:sz w:val="24"/>
        <w:szCs w:val="24"/>
      </w:rPr>
      <w:instrText xml:space="preserve"> PAGE   \* MERGEFORMAT </w:instrText>
    </w:r>
    <w:r w:rsidRPr="00B55C60">
      <w:rPr>
        <w:sz w:val="24"/>
        <w:szCs w:val="24"/>
      </w:rPr>
      <w:fldChar w:fldCharType="separate"/>
    </w:r>
    <w:r w:rsidR="000E6282">
      <w:rPr>
        <w:noProof/>
        <w:sz w:val="24"/>
        <w:szCs w:val="24"/>
      </w:rPr>
      <w:t>11</w:t>
    </w:r>
    <w:r w:rsidRPr="00B55C60">
      <w:rPr>
        <w:sz w:val="24"/>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D982B" w14:textId="77777777" w:rsidR="00CC5F98" w:rsidRDefault="008D558E">
    <w:pPr>
      <w:pStyle w:val="Header"/>
      <w:jc w:val="right"/>
    </w:pPr>
    <w:r>
      <w:fldChar w:fldCharType="begin"/>
    </w:r>
    <w:r w:rsidR="00CC5F98">
      <w:instrText xml:space="preserve"> PAGE   \* MERGEFORMAT </w:instrText>
    </w:r>
    <w:r>
      <w:fldChar w:fldCharType="separate"/>
    </w:r>
    <w:r w:rsidR="000E6282">
      <w:rPr>
        <w:noProof/>
      </w:rPr>
      <w:t>13</w:t>
    </w:r>
    <w:r>
      <w:fldChar w:fldCharType="end"/>
    </w:r>
  </w:p>
  <w:p w14:paraId="4E038422" w14:textId="77777777" w:rsidR="00CC5F98" w:rsidRPr="001F5A6D" w:rsidRDefault="00CC5F98" w:rsidP="001F5A6D">
    <w:pPr>
      <w:pStyle w:val="Header"/>
      <w:ind w:right="360"/>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25B84"/>
    <w:multiLevelType w:val="hybridMultilevel"/>
    <w:tmpl w:val="3D1CDC1A"/>
    <w:lvl w:ilvl="0" w:tplc="969C5090">
      <w:start w:val="1"/>
      <w:numFmt w:val="decimal"/>
      <w:lvlText w:val="%1."/>
      <w:lvlJc w:val="left"/>
      <w:pPr>
        <w:ind w:left="493" w:hanging="360"/>
      </w:pPr>
      <w:rPr>
        <w:rFonts w:hint="default"/>
      </w:rPr>
    </w:lvl>
    <w:lvl w:ilvl="1" w:tplc="38090019" w:tentative="1">
      <w:start w:val="1"/>
      <w:numFmt w:val="lowerLetter"/>
      <w:lvlText w:val="%2."/>
      <w:lvlJc w:val="left"/>
      <w:pPr>
        <w:ind w:left="1213" w:hanging="360"/>
      </w:pPr>
    </w:lvl>
    <w:lvl w:ilvl="2" w:tplc="3809001B" w:tentative="1">
      <w:start w:val="1"/>
      <w:numFmt w:val="lowerRoman"/>
      <w:lvlText w:val="%3."/>
      <w:lvlJc w:val="right"/>
      <w:pPr>
        <w:ind w:left="1933" w:hanging="180"/>
      </w:pPr>
    </w:lvl>
    <w:lvl w:ilvl="3" w:tplc="3809000F" w:tentative="1">
      <w:start w:val="1"/>
      <w:numFmt w:val="decimal"/>
      <w:lvlText w:val="%4."/>
      <w:lvlJc w:val="left"/>
      <w:pPr>
        <w:ind w:left="2653" w:hanging="360"/>
      </w:pPr>
    </w:lvl>
    <w:lvl w:ilvl="4" w:tplc="38090019" w:tentative="1">
      <w:start w:val="1"/>
      <w:numFmt w:val="lowerLetter"/>
      <w:lvlText w:val="%5."/>
      <w:lvlJc w:val="left"/>
      <w:pPr>
        <w:ind w:left="3373" w:hanging="360"/>
      </w:pPr>
    </w:lvl>
    <w:lvl w:ilvl="5" w:tplc="3809001B" w:tentative="1">
      <w:start w:val="1"/>
      <w:numFmt w:val="lowerRoman"/>
      <w:lvlText w:val="%6."/>
      <w:lvlJc w:val="right"/>
      <w:pPr>
        <w:ind w:left="4093" w:hanging="180"/>
      </w:pPr>
    </w:lvl>
    <w:lvl w:ilvl="6" w:tplc="3809000F" w:tentative="1">
      <w:start w:val="1"/>
      <w:numFmt w:val="decimal"/>
      <w:lvlText w:val="%7."/>
      <w:lvlJc w:val="left"/>
      <w:pPr>
        <w:ind w:left="4813" w:hanging="360"/>
      </w:pPr>
    </w:lvl>
    <w:lvl w:ilvl="7" w:tplc="38090019" w:tentative="1">
      <w:start w:val="1"/>
      <w:numFmt w:val="lowerLetter"/>
      <w:lvlText w:val="%8."/>
      <w:lvlJc w:val="left"/>
      <w:pPr>
        <w:ind w:left="5533" w:hanging="360"/>
      </w:pPr>
    </w:lvl>
    <w:lvl w:ilvl="8" w:tplc="3809001B" w:tentative="1">
      <w:start w:val="1"/>
      <w:numFmt w:val="lowerRoman"/>
      <w:lvlText w:val="%9."/>
      <w:lvlJc w:val="right"/>
      <w:pPr>
        <w:ind w:left="6253" w:hanging="180"/>
      </w:pPr>
    </w:lvl>
  </w:abstractNum>
  <w:abstractNum w:abstractNumId="1" w15:restartNumberingAfterBreak="0">
    <w:nsid w:val="0D3C5A49"/>
    <w:multiLevelType w:val="hybridMultilevel"/>
    <w:tmpl w:val="672C9EA0"/>
    <w:lvl w:ilvl="0" w:tplc="8898CAB0">
      <w:start w:val="1"/>
      <w:numFmt w:val="bullet"/>
      <w:lvlText w:val="-"/>
      <w:lvlJc w:val="left"/>
      <w:pPr>
        <w:ind w:left="410" w:hanging="360"/>
      </w:pPr>
      <w:rPr>
        <w:rFonts w:ascii="Times New Roman" w:eastAsia="Times New Roman" w:hAnsi="Times New Roman" w:cs="Times New Roman" w:hint="default"/>
      </w:rPr>
    </w:lvl>
    <w:lvl w:ilvl="1" w:tplc="38090003" w:tentative="1">
      <w:start w:val="1"/>
      <w:numFmt w:val="bullet"/>
      <w:lvlText w:val="o"/>
      <w:lvlJc w:val="left"/>
      <w:pPr>
        <w:ind w:left="1130" w:hanging="360"/>
      </w:pPr>
      <w:rPr>
        <w:rFonts w:ascii="Courier New" w:hAnsi="Courier New" w:cs="Courier New" w:hint="default"/>
      </w:rPr>
    </w:lvl>
    <w:lvl w:ilvl="2" w:tplc="38090005" w:tentative="1">
      <w:start w:val="1"/>
      <w:numFmt w:val="bullet"/>
      <w:lvlText w:val=""/>
      <w:lvlJc w:val="left"/>
      <w:pPr>
        <w:ind w:left="1850" w:hanging="360"/>
      </w:pPr>
      <w:rPr>
        <w:rFonts w:ascii="Wingdings" w:hAnsi="Wingdings" w:hint="default"/>
      </w:rPr>
    </w:lvl>
    <w:lvl w:ilvl="3" w:tplc="38090001" w:tentative="1">
      <w:start w:val="1"/>
      <w:numFmt w:val="bullet"/>
      <w:lvlText w:val=""/>
      <w:lvlJc w:val="left"/>
      <w:pPr>
        <w:ind w:left="2570" w:hanging="360"/>
      </w:pPr>
      <w:rPr>
        <w:rFonts w:ascii="Symbol" w:hAnsi="Symbol" w:hint="default"/>
      </w:rPr>
    </w:lvl>
    <w:lvl w:ilvl="4" w:tplc="38090003" w:tentative="1">
      <w:start w:val="1"/>
      <w:numFmt w:val="bullet"/>
      <w:lvlText w:val="o"/>
      <w:lvlJc w:val="left"/>
      <w:pPr>
        <w:ind w:left="3290" w:hanging="360"/>
      </w:pPr>
      <w:rPr>
        <w:rFonts w:ascii="Courier New" w:hAnsi="Courier New" w:cs="Courier New" w:hint="default"/>
      </w:rPr>
    </w:lvl>
    <w:lvl w:ilvl="5" w:tplc="38090005" w:tentative="1">
      <w:start w:val="1"/>
      <w:numFmt w:val="bullet"/>
      <w:lvlText w:val=""/>
      <w:lvlJc w:val="left"/>
      <w:pPr>
        <w:ind w:left="4010" w:hanging="360"/>
      </w:pPr>
      <w:rPr>
        <w:rFonts w:ascii="Wingdings" w:hAnsi="Wingdings" w:hint="default"/>
      </w:rPr>
    </w:lvl>
    <w:lvl w:ilvl="6" w:tplc="38090001" w:tentative="1">
      <w:start w:val="1"/>
      <w:numFmt w:val="bullet"/>
      <w:lvlText w:val=""/>
      <w:lvlJc w:val="left"/>
      <w:pPr>
        <w:ind w:left="4730" w:hanging="360"/>
      </w:pPr>
      <w:rPr>
        <w:rFonts w:ascii="Symbol" w:hAnsi="Symbol" w:hint="default"/>
      </w:rPr>
    </w:lvl>
    <w:lvl w:ilvl="7" w:tplc="38090003" w:tentative="1">
      <w:start w:val="1"/>
      <w:numFmt w:val="bullet"/>
      <w:lvlText w:val="o"/>
      <w:lvlJc w:val="left"/>
      <w:pPr>
        <w:ind w:left="5450" w:hanging="360"/>
      </w:pPr>
      <w:rPr>
        <w:rFonts w:ascii="Courier New" w:hAnsi="Courier New" w:cs="Courier New" w:hint="default"/>
      </w:rPr>
    </w:lvl>
    <w:lvl w:ilvl="8" w:tplc="38090005" w:tentative="1">
      <w:start w:val="1"/>
      <w:numFmt w:val="bullet"/>
      <w:lvlText w:val=""/>
      <w:lvlJc w:val="left"/>
      <w:pPr>
        <w:ind w:left="6170" w:hanging="360"/>
      </w:pPr>
      <w:rPr>
        <w:rFonts w:ascii="Wingdings" w:hAnsi="Wingdings" w:hint="default"/>
      </w:rPr>
    </w:lvl>
  </w:abstractNum>
  <w:abstractNum w:abstractNumId="2" w15:restartNumberingAfterBreak="0">
    <w:nsid w:val="0D506BBF"/>
    <w:multiLevelType w:val="hybridMultilevel"/>
    <w:tmpl w:val="AA8C6C86"/>
    <w:lvl w:ilvl="0" w:tplc="E36ADF88">
      <w:start w:val="1"/>
      <w:numFmt w:val="decimal"/>
      <w:lvlText w:val="%1."/>
      <w:lvlJc w:val="left"/>
      <w:pPr>
        <w:ind w:left="49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446322">
      <w:numFmt w:val="bullet"/>
      <w:lvlText w:val="•"/>
      <w:lvlJc w:val="left"/>
      <w:pPr>
        <w:ind w:left="691" w:hanging="360"/>
      </w:pPr>
      <w:rPr>
        <w:rFonts w:hint="default"/>
        <w:lang w:val="id" w:eastAsia="en-US" w:bidi="ar-SA"/>
      </w:rPr>
    </w:lvl>
    <w:lvl w:ilvl="2" w:tplc="7A8A8D92">
      <w:numFmt w:val="bullet"/>
      <w:lvlText w:val="•"/>
      <w:lvlJc w:val="left"/>
      <w:pPr>
        <w:ind w:left="882" w:hanging="360"/>
      </w:pPr>
      <w:rPr>
        <w:rFonts w:hint="default"/>
        <w:lang w:val="id" w:eastAsia="en-US" w:bidi="ar-SA"/>
      </w:rPr>
    </w:lvl>
    <w:lvl w:ilvl="3" w:tplc="8A708294">
      <w:numFmt w:val="bullet"/>
      <w:lvlText w:val="•"/>
      <w:lvlJc w:val="left"/>
      <w:pPr>
        <w:ind w:left="1073" w:hanging="360"/>
      </w:pPr>
      <w:rPr>
        <w:rFonts w:hint="default"/>
        <w:lang w:val="id" w:eastAsia="en-US" w:bidi="ar-SA"/>
      </w:rPr>
    </w:lvl>
    <w:lvl w:ilvl="4" w:tplc="ED568BD8">
      <w:numFmt w:val="bullet"/>
      <w:lvlText w:val="•"/>
      <w:lvlJc w:val="left"/>
      <w:pPr>
        <w:ind w:left="1264" w:hanging="360"/>
      </w:pPr>
      <w:rPr>
        <w:rFonts w:hint="default"/>
        <w:lang w:val="id" w:eastAsia="en-US" w:bidi="ar-SA"/>
      </w:rPr>
    </w:lvl>
    <w:lvl w:ilvl="5" w:tplc="88909A42">
      <w:numFmt w:val="bullet"/>
      <w:lvlText w:val="•"/>
      <w:lvlJc w:val="left"/>
      <w:pPr>
        <w:ind w:left="1455" w:hanging="360"/>
      </w:pPr>
      <w:rPr>
        <w:rFonts w:hint="default"/>
        <w:lang w:val="id" w:eastAsia="en-US" w:bidi="ar-SA"/>
      </w:rPr>
    </w:lvl>
    <w:lvl w:ilvl="6" w:tplc="588EC920">
      <w:numFmt w:val="bullet"/>
      <w:lvlText w:val="•"/>
      <w:lvlJc w:val="left"/>
      <w:pPr>
        <w:ind w:left="1646" w:hanging="360"/>
      </w:pPr>
      <w:rPr>
        <w:rFonts w:hint="default"/>
        <w:lang w:val="id" w:eastAsia="en-US" w:bidi="ar-SA"/>
      </w:rPr>
    </w:lvl>
    <w:lvl w:ilvl="7" w:tplc="64242936">
      <w:numFmt w:val="bullet"/>
      <w:lvlText w:val="•"/>
      <w:lvlJc w:val="left"/>
      <w:pPr>
        <w:ind w:left="1837" w:hanging="360"/>
      </w:pPr>
      <w:rPr>
        <w:rFonts w:hint="default"/>
        <w:lang w:val="id" w:eastAsia="en-US" w:bidi="ar-SA"/>
      </w:rPr>
    </w:lvl>
    <w:lvl w:ilvl="8" w:tplc="5F522C6A">
      <w:numFmt w:val="bullet"/>
      <w:lvlText w:val="•"/>
      <w:lvlJc w:val="left"/>
      <w:pPr>
        <w:ind w:left="2028" w:hanging="360"/>
      </w:pPr>
      <w:rPr>
        <w:rFonts w:hint="default"/>
        <w:lang w:val="id" w:eastAsia="en-US" w:bidi="ar-SA"/>
      </w:rPr>
    </w:lvl>
  </w:abstractNum>
  <w:abstractNum w:abstractNumId="3" w15:restartNumberingAfterBreak="0">
    <w:nsid w:val="14385DC1"/>
    <w:multiLevelType w:val="hybridMultilevel"/>
    <w:tmpl w:val="12C0D448"/>
    <w:lvl w:ilvl="0" w:tplc="7ADCED8E">
      <w:start w:val="1"/>
      <w:numFmt w:val="decimal"/>
      <w:lvlText w:val="%1."/>
      <w:lvlJc w:val="left"/>
      <w:pPr>
        <w:ind w:left="49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1E46932">
      <w:numFmt w:val="bullet"/>
      <w:lvlText w:val="•"/>
      <w:lvlJc w:val="left"/>
      <w:pPr>
        <w:ind w:left="691" w:hanging="360"/>
      </w:pPr>
      <w:rPr>
        <w:rFonts w:hint="default"/>
        <w:lang w:val="id" w:eastAsia="en-US" w:bidi="ar-SA"/>
      </w:rPr>
    </w:lvl>
    <w:lvl w:ilvl="2" w:tplc="0EAC4508">
      <w:numFmt w:val="bullet"/>
      <w:lvlText w:val="•"/>
      <w:lvlJc w:val="left"/>
      <w:pPr>
        <w:ind w:left="882" w:hanging="360"/>
      </w:pPr>
      <w:rPr>
        <w:rFonts w:hint="default"/>
        <w:lang w:val="id" w:eastAsia="en-US" w:bidi="ar-SA"/>
      </w:rPr>
    </w:lvl>
    <w:lvl w:ilvl="3" w:tplc="CC66F20A">
      <w:numFmt w:val="bullet"/>
      <w:lvlText w:val="•"/>
      <w:lvlJc w:val="left"/>
      <w:pPr>
        <w:ind w:left="1073" w:hanging="360"/>
      </w:pPr>
      <w:rPr>
        <w:rFonts w:hint="default"/>
        <w:lang w:val="id" w:eastAsia="en-US" w:bidi="ar-SA"/>
      </w:rPr>
    </w:lvl>
    <w:lvl w:ilvl="4" w:tplc="178A8BDC">
      <w:numFmt w:val="bullet"/>
      <w:lvlText w:val="•"/>
      <w:lvlJc w:val="left"/>
      <w:pPr>
        <w:ind w:left="1264" w:hanging="360"/>
      </w:pPr>
      <w:rPr>
        <w:rFonts w:hint="default"/>
        <w:lang w:val="id" w:eastAsia="en-US" w:bidi="ar-SA"/>
      </w:rPr>
    </w:lvl>
    <w:lvl w:ilvl="5" w:tplc="E6A604A4">
      <w:numFmt w:val="bullet"/>
      <w:lvlText w:val="•"/>
      <w:lvlJc w:val="left"/>
      <w:pPr>
        <w:ind w:left="1455" w:hanging="360"/>
      </w:pPr>
      <w:rPr>
        <w:rFonts w:hint="default"/>
        <w:lang w:val="id" w:eastAsia="en-US" w:bidi="ar-SA"/>
      </w:rPr>
    </w:lvl>
    <w:lvl w:ilvl="6" w:tplc="6E20419A">
      <w:numFmt w:val="bullet"/>
      <w:lvlText w:val="•"/>
      <w:lvlJc w:val="left"/>
      <w:pPr>
        <w:ind w:left="1646" w:hanging="360"/>
      </w:pPr>
      <w:rPr>
        <w:rFonts w:hint="default"/>
        <w:lang w:val="id" w:eastAsia="en-US" w:bidi="ar-SA"/>
      </w:rPr>
    </w:lvl>
    <w:lvl w:ilvl="7" w:tplc="24BA5DB8">
      <w:numFmt w:val="bullet"/>
      <w:lvlText w:val="•"/>
      <w:lvlJc w:val="left"/>
      <w:pPr>
        <w:ind w:left="1837" w:hanging="360"/>
      </w:pPr>
      <w:rPr>
        <w:rFonts w:hint="default"/>
        <w:lang w:val="id" w:eastAsia="en-US" w:bidi="ar-SA"/>
      </w:rPr>
    </w:lvl>
    <w:lvl w:ilvl="8" w:tplc="D1ECC17E">
      <w:numFmt w:val="bullet"/>
      <w:lvlText w:val="•"/>
      <w:lvlJc w:val="left"/>
      <w:pPr>
        <w:ind w:left="2028" w:hanging="360"/>
      </w:pPr>
      <w:rPr>
        <w:rFonts w:hint="default"/>
        <w:lang w:val="id" w:eastAsia="en-US" w:bidi="ar-SA"/>
      </w:rPr>
    </w:lvl>
  </w:abstractNum>
  <w:abstractNum w:abstractNumId="4" w15:restartNumberingAfterBreak="0">
    <w:nsid w:val="37697C1E"/>
    <w:multiLevelType w:val="hybridMultilevel"/>
    <w:tmpl w:val="F6CA554E"/>
    <w:lvl w:ilvl="0" w:tplc="7898C7B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A411155"/>
    <w:multiLevelType w:val="hybridMultilevel"/>
    <w:tmpl w:val="48D8DE94"/>
    <w:lvl w:ilvl="0" w:tplc="4CE2D476">
      <w:start w:val="1"/>
      <w:numFmt w:val="decimal"/>
      <w:lvlText w:val="%1."/>
      <w:lvlJc w:val="left"/>
      <w:pPr>
        <w:ind w:left="46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2961CC2">
      <w:numFmt w:val="bullet"/>
      <w:lvlText w:val="•"/>
      <w:lvlJc w:val="left"/>
      <w:pPr>
        <w:ind w:left="655" w:hanging="360"/>
      </w:pPr>
      <w:rPr>
        <w:rFonts w:hint="default"/>
        <w:lang w:val="id" w:eastAsia="en-US" w:bidi="ar-SA"/>
      </w:rPr>
    </w:lvl>
    <w:lvl w:ilvl="2" w:tplc="BD1C8666">
      <w:numFmt w:val="bullet"/>
      <w:lvlText w:val="•"/>
      <w:lvlJc w:val="left"/>
      <w:pPr>
        <w:ind w:left="850" w:hanging="360"/>
      </w:pPr>
      <w:rPr>
        <w:rFonts w:hint="default"/>
        <w:lang w:val="id" w:eastAsia="en-US" w:bidi="ar-SA"/>
      </w:rPr>
    </w:lvl>
    <w:lvl w:ilvl="3" w:tplc="9D5AF2CE">
      <w:numFmt w:val="bullet"/>
      <w:lvlText w:val="•"/>
      <w:lvlJc w:val="left"/>
      <w:pPr>
        <w:ind w:left="1045" w:hanging="360"/>
      </w:pPr>
      <w:rPr>
        <w:rFonts w:hint="default"/>
        <w:lang w:val="id" w:eastAsia="en-US" w:bidi="ar-SA"/>
      </w:rPr>
    </w:lvl>
    <w:lvl w:ilvl="4" w:tplc="83C6E3C8">
      <w:numFmt w:val="bullet"/>
      <w:lvlText w:val="•"/>
      <w:lvlJc w:val="left"/>
      <w:pPr>
        <w:ind w:left="1240" w:hanging="360"/>
      </w:pPr>
      <w:rPr>
        <w:rFonts w:hint="default"/>
        <w:lang w:val="id" w:eastAsia="en-US" w:bidi="ar-SA"/>
      </w:rPr>
    </w:lvl>
    <w:lvl w:ilvl="5" w:tplc="04C8C736">
      <w:numFmt w:val="bullet"/>
      <w:lvlText w:val="•"/>
      <w:lvlJc w:val="left"/>
      <w:pPr>
        <w:ind w:left="1435" w:hanging="360"/>
      </w:pPr>
      <w:rPr>
        <w:rFonts w:hint="default"/>
        <w:lang w:val="id" w:eastAsia="en-US" w:bidi="ar-SA"/>
      </w:rPr>
    </w:lvl>
    <w:lvl w:ilvl="6" w:tplc="EFF66584">
      <w:numFmt w:val="bullet"/>
      <w:lvlText w:val="•"/>
      <w:lvlJc w:val="left"/>
      <w:pPr>
        <w:ind w:left="1630" w:hanging="360"/>
      </w:pPr>
      <w:rPr>
        <w:rFonts w:hint="default"/>
        <w:lang w:val="id" w:eastAsia="en-US" w:bidi="ar-SA"/>
      </w:rPr>
    </w:lvl>
    <w:lvl w:ilvl="7" w:tplc="EAE4B018">
      <w:numFmt w:val="bullet"/>
      <w:lvlText w:val="•"/>
      <w:lvlJc w:val="left"/>
      <w:pPr>
        <w:ind w:left="1825" w:hanging="360"/>
      </w:pPr>
      <w:rPr>
        <w:rFonts w:hint="default"/>
        <w:lang w:val="id" w:eastAsia="en-US" w:bidi="ar-SA"/>
      </w:rPr>
    </w:lvl>
    <w:lvl w:ilvl="8" w:tplc="304425E0">
      <w:numFmt w:val="bullet"/>
      <w:lvlText w:val="•"/>
      <w:lvlJc w:val="left"/>
      <w:pPr>
        <w:ind w:left="2020" w:hanging="360"/>
      </w:pPr>
      <w:rPr>
        <w:rFonts w:hint="default"/>
        <w:lang w:val="id" w:eastAsia="en-US" w:bidi="ar-SA"/>
      </w:rPr>
    </w:lvl>
  </w:abstractNum>
  <w:abstractNum w:abstractNumId="6" w15:restartNumberingAfterBreak="0">
    <w:nsid w:val="469D4268"/>
    <w:multiLevelType w:val="hybridMultilevel"/>
    <w:tmpl w:val="8098CA10"/>
    <w:lvl w:ilvl="0" w:tplc="610A56EC">
      <w:start w:val="1"/>
      <w:numFmt w:val="decimal"/>
      <w:lvlText w:val="%1."/>
      <w:lvlJc w:val="left"/>
      <w:pPr>
        <w:ind w:left="46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2DA57C6">
      <w:numFmt w:val="bullet"/>
      <w:lvlText w:val="•"/>
      <w:lvlJc w:val="left"/>
      <w:pPr>
        <w:ind w:left="655" w:hanging="360"/>
      </w:pPr>
      <w:rPr>
        <w:rFonts w:hint="default"/>
        <w:lang w:val="id" w:eastAsia="en-US" w:bidi="ar-SA"/>
      </w:rPr>
    </w:lvl>
    <w:lvl w:ilvl="2" w:tplc="AEA0C626">
      <w:numFmt w:val="bullet"/>
      <w:lvlText w:val="•"/>
      <w:lvlJc w:val="left"/>
      <w:pPr>
        <w:ind w:left="850" w:hanging="360"/>
      </w:pPr>
      <w:rPr>
        <w:rFonts w:hint="default"/>
        <w:lang w:val="id" w:eastAsia="en-US" w:bidi="ar-SA"/>
      </w:rPr>
    </w:lvl>
    <w:lvl w:ilvl="3" w:tplc="16181B54">
      <w:numFmt w:val="bullet"/>
      <w:lvlText w:val="•"/>
      <w:lvlJc w:val="left"/>
      <w:pPr>
        <w:ind w:left="1045" w:hanging="360"/>
      </w:pPr>
      <w:rPr>
        <w:rFonts w:hint="default"/>
        <w:lang w:val="id" w:eastAsia="en-US" w:bidi="ar-SA"/>
      </w:rPr>
    </w:lvl>
    <w:lvl w:ilvl="4" w:tplc="DA76674C">
      <w:numFmt w:val="bullet"/>
      <w:lvlText w:val="•"/>
      <w:lvlJc w:val="left"/>
      <w:pPr>
        <w:ind w:left="1240" w:hanging="360"/>
      </w:pPr>
      <w:rPr>
        <w:rFonts w:hint="default"/>
        <w:lang w:val="id" w:eastAsia="en-US" w:bidi="ar-SA"/>
      </w:rPr>
    </w:lvl>
    <w:lvl w:ilvl="5" w:tplc="7012C9B2">
      <w:numFmt w:val="bullet"/>
      <w:lvlText w:val="•"/>
      <w:lvlJc w:val="left"/>
      <w:pPr>
        <w:ind w:left="1435" w:hanging="360"/>
      </w:pPr>
      <w:rPr>
        <w:rFonts w:hint="default"/>
        <w:lang w:val="id" w:eastAsia="en-US" w:bidi="ar-SA"/>
      </w:rPr>
    </w:lvl>
    <w:lvl w:ilvl="6" w:tplc="2B687994">
      <w:numFmt w:val="bullet"/>
      <w:lvlText w:val="•"/>
      <w:lvlJc w:val="left"/>
      <w:pPr>
        <w:ind w:left="1630" w:hanging="360"/>
      </w:pPr>
      <w:rPr>
        <w:rFonts w:hint="default"/>
        <w:lang w:val="id" w:eastAsia="en-US" w:bidi="ar-SA"/>
      </w:rPr>
    </w:lvl>
    <w:lvl w:ilvl="7" w:tplc="C19036DA">
      <w:numFmt w:val="bullet"/>
      <w:lvlText w:val="•"/>
      <w:lvlJc w:val="left"/>
      <w:pPr>
        <w:ind w:left="1825" w:hanging="360"/>
      </w:pPr>
      <w:rPr>
        <w:rFonts w:hint="default"/>
        <w:lang w:val="id" w:eastAsia="en-US" w:bidi="ar-SA"/>
      </w:rPr>
    </w:lvl>
    <w:lvl w:ilvl="8" w:tplc="9370CE74">
      <w:numFmt w:val="bullet"/>
      <w:lvlText w:val="•"/>
      <w:lvlJc w:val="left"/>
      <w:pPr>
        <w:ind w:left="2020" w:hanging="360"/>
      </w:pPr>
      <w:rPr>
        <w:rFonts w:hint="default"/>
        <w:lang w:val="id" w:eastAsia="en-US" w:bidi="ar-SA"/>
      </w:rPr>
    </w:lvl>
  </w:abstractNum>
  <w:abstractNum w:abstractNumId="7" w15:restartNumberingAfterBreak="0">
    <w:nsid w:val="4B647C54"/>
    <w:multiLevelType w:val="hybridMultilevel"/>
    <w:tmpl w:val="F5E62FA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536A4E8A"/>
    <w:multiLevelType w:val="hybridMultilevel"/>
    <w:tmpl w:val="944C99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5C36B9A"/>
    <w:multiLevelType w:val="multilevel"/>
    <w:tmpl w:val="C0F052D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5D91CBA"/>
    <w:multiLevelType w:val="hybridMultilevel"/>
    <w:tmpl w:val="C910FAF4"/>
    <w:lvl w:ilvl="0" w:tplc="00E6CEF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7E051FC"/>
    <w:multiLevelType w:val="hybridMultilevel"/>
    <w:tmpl w:val="7A2423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13129D2"/>
    <w:multiLevelType w:val="hybridMultilevel"/>
    <w:tmpl w:val="AFDE6E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8059179">
    <w:abstractNumId w:val="11"/>
  </w:num>
  <w:num w:numId="2" w16cid:durableId="1991404863">
    <w:abstractNumId w:val="12"/>
  </w:num>
  <w:num w:numId="3" w16cid:durableId="1168984664">
    <w:abstractNumId w:val="8"/>
  </w:num>
  <w:num w:numId="4" w16cid:durableId="95566723">
    <w:abstractNumId w:val="9"/>
  </w:num>
  <w:num w:numId="5" w16cid:durableId="1500730318">
    <w:abstractNumId w:val="7"/>
  </w:num>
  <w:num w:numId="6" w16cid:durableId="1372925495">
    <w:abstractNumId w:val="2"/>
  </w:num>
  <w:num w:numId="7" w16cid:durableId="1031220864">
    <w:abstractNumId w:val="5"/>
  </w:num>
  <w:num w:numId="8" w16cid:durableId="187106235">
    <w:abstractNumId w:val="6"/>
  </w:num>
  <w:num w:numId="9" w16cid:durableId="2053650458">
    <w:abstractNumId w:val="3"/>
  </w:num>
  <w:num w:numId="10" w16cid:durableId="302395780">
    <w:abstractNumId w:val="0"/>
  </w:num>
  <w:num w:numId="11" w16cid:durableId="1583492270">
    <w:abstractNumId w:val="1"/>
  </w:num>
  <w:num w:numId="12" w16cid:durableId="707754505">
    <w:abstractNumId w:val="10"/>
  </w:num>
  <w:num w:numId="13" w16cid:durableId="1175193701">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attachedTemplate r:id="rId1"/>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Q0BAIDA1MTSyMjEyUdpeDU4uLM/DyQAqNaAJ2/BuYsAAAA"/>
  </w:docVars>
  <w:rsids>
    <w:rsidRoot w:val="00CC5F98"/>
    <w:rsid w:val="00000875"/>
    <w:rsid w:val="00001114"/>
    <w:rsid w:val="00001C5D"/>
    <w:rsid w:val="000021F5"/>
    <w:rsid w:val="00003063"/>
    <w:rsid w:val="00003CAF"/>
    <w:rsid w:val="00004346"/>
    <w:rsid w:val="00004DE6"/>
    <w:rsid w:val="00005272"/>
    <w:rsid w:val="000052E2"/>
    <w:rsid w:val="00005403"/>
    <w:rsid w:val="00006501"/>
    <w:rsid w:val="00006541"/>
    <w:rsid w:val="0000796E"/>
    <w:rsid w:val="00010218"/>
    <w:rsid w:val="0001318A"/>
    <w:rsid w:val="00015219"/>
    <w:rsid w:val="00015590"/>
    <w:rsid w:val="00015822"/>
    <w:rsid w:val="0001712D"/>
    <w:rsid w:val="000172E6"/>
    <w:rsid w:val="0001778B"/>
    <w:rsid w:val="000178B0"/>
    <w:rsid w:val="00017966"/>
    <w:rsid w:val="00017FAD"/>
    <w:rsid w:val="0002035D"/>
    <w:rsid w:val="00020545"/>
    <w:rsid w:val="00020B82"/>
    <w:rsid w:val="00021D8F"/>
    <w:rsid w:val="00023D21"/>
    <w:rsid w:val="00024088"/>
    <w:rsid w:val="00024834"/>
    <w:rsid w:val="00025A11"/>
    <w:rsid w:val="000277C9"/>
    <w:rsid w:val="0003084E"/>
    <w:rsid w:val="00031157"/>
    <w:rsid w:val="0003283B"/>
    <w:rsid w:val="000329ED"/>
    <w:rsid w:val="000337B3"/>
    <w:rsid w:val="00033A7B"/>
    <w:rsid w:val="0003430C"/>
    <w:rsid w:val="00034911"/>
    <w:rsid w:val="00034963"/>
    <w:rsid w:val="00036A8D"/>
    <w:rsid w:val="00036DF0"/>
    <w:rsid w:val="000425B6"/>
    <w:rsid w:val="00042994"/>
    <w:rsid w:val="00044E03"/>
    <w:rsid w:val="00045CA2"/>
    <w:rsid w:val="0005169D"/>
    <w:rsid w:val="00052803"/>
    <w:rsid w:val="0005395F"/>
    <w:rsid w:val="00057144"/>
    <w:rsid w:val="000573FC"/>
    <w:rsid w:val="000617AD"/>
    <w:rsid w:val="000630F4"/>
    <w:rsid w:val="00063394"/>
    <w:rsid w:val="00063B57"/>
    <w:rsid w:val="00064B30"/>
    <w:rsid w:val="0006555C"/>
    <w:rsid w:val="00066D1C"/>
    <w:rsid w:val="00067364"/>
    <w:rsid w:val="00067A1D"/>
    <w:rsid w:val="00067E19"/>
    <w:rsid w:val="00070A40"/>
    <w:rsid w:val="00070EB2"/>
    <w:rsid w:val="0007461C"/>
    <w:rsid w:val="00075999"/>
    <w:rsid w:val="00076BF1"/>
    <w:rsid w:val="00077B68"/>
    <w:rsid w:val="00077DBD"/>
    <w:rsid w:val="00077DE8"/>
    <w:rsid w:val="00081ACA"/>
    <w:rsid w:val="00082101"/>
    <w:rsid w:val="00082ED9"/>
    <w:rsid w:val="000833CE"/>
    <w:rsid w:val="00083ECD"/>
    <w:rsid w:val="00084065"/>
    <w:rsid w:val="00084822"/>
    <w:rsid w:val="00085078"/>
    <w:rsid w:val="00086129"/>
    <w:rsid w:val="00091B4F"/>
    <w:rsid w:val="00091B85"/>
    <w:rsid w:val="000926C4"/>
    <w:rsid w:val="0009518A"/>
    <w:rsid w:val="00095887"/>
    <w:rsid w:val="000977C9"/>
    <w:rsid w:val="00097866"/>
    <w:rsid w:val="00097A08"/>
    <w:rsid w:val="000A20F0"/>
    <w:rsid w:val="000A2B50"/>
    <w:rsid w:val="000A48DB"/>
    <w:rsid w:val="000A4BBE"/>
    <w:rsid w:val="000A542A"/>
    <w:rsid w:val="000A5575"/>
    <w:rsid w:val="000A5961"/>
    <w:rsid w:val="000A5FD6"/>
    <w:rsid w:val="000A6602"/>
    <w:rsid w:val="000A6A76"/>
    <w:rsid w:val="000A74CA"/>
    <w:rsid w:val="000A7806"/>
    <w:rsid w:val="000A7E63"/>
    <w:rsid w:val="000B0331"/>
    <w:rsid w:val="000B04F2"/>
    <w:rsid w:val="000B0B13"/>
    <w:rsid w:val="000B102E"/>
    <w:rsid w:val="000B522B"/>
    <w:rsid w:val="000B58DD"/>
    <w:rsid w:val="000B5A7A"/>
    <w:rsid w:val="000B722B"/>
    <w:rsid w:val="000B7FDC"/>
    <w:rsid w:val="000C0106"/>
    <w:rsid w:val="000C0D6D"/>
    <w:rsid w:val="000C1C9C"/>
    <w:rsid w:val="000C1EE6"/>
    <w:rsid w:val="000C20E8"/>
    <w:rsid w:val="000C23CA"/>
    <w:rsid w:val="000C265E"/>
    <w:rsid w:val="000C3E53"/>
    <w:rsid w:val="000C5BDE"/>
    <w:rsid w:val="000C75D0"/>
    <w:rsid w:val="000D1923"/>
    <w:rsid w:val="000D21A0"/>
    <w:rsid w:val="000D269B"/>
    <w:rsid w:val="000D3D2A"/>
    <w:rsid w:val="000D3D63"/>
    <w:rsid w:val="000D404F"/>
    <w:rsid w:val="000D44E5"/>
    <w:rsid w:val="000D4F9B"/>
    <w:rsid w:val="000D595F"/>
    <w:rsid w:val="000D5CA1"/>
    <w:rsid w:val="000D62C7"/>
    <w:rsid w:val="000D6CE1"/>
    <w:rsid w:val="000D76BF"/>
    <w:rsid w:val="000D7D07"/>
    <w:rsid w:val="000E0381"/>
    <w:rsid w:val="000E12F1"/>
    <w:rsid w:val="000E5078"/>
    <w:rsid w:val="000E6271"/>
    <w:rsid w:val="000E6282"/>
    <w:rsid w:val="000E7158"/>
    <w:rsid w:val="000E7920"/>
    <w:rsid w:val="000E79B6"/>
    <w:rsid w:val="000F03E0"/>
    <w:rsid w:val="000F0410"/>
    <w:rsid w:val="000F0A7B"/>
    <w:rsid w:val="000F137D"/>
    <w:rsid w:val="000F2FE6"/>
    <w:rsid w:val="000F356B"/>
    <w:rsid w:val="000F37C8"/>
    <w:rsid w:val="000F3B16"/>
    <w:rsid w:val="000F4002"/>
    <w:rsid w:val="000F4CA5"/>
    <w:rsid w:val="000F66E3"/>
    <w:rsid w:val="000F685E"/>
    <w:rsid w:val="000F6FEC"/>
    <w:rsid w:val="000F7A8A"/>
    <w:rsid w:val="001026A5"/>
    <w:rsid w:val="00102F9F"/>
    <w:rsid w:val="00103482"/>
    <w:rsid w:val="00106195"/>
    <w:rsid w:val="00106BE0"/>
    <w:rsid w:val="0010775C"/>
    <w:rsid w:val="00107A3B"/>
    <w:rsid w:val="001124A7"/>
    <w:rsid w:val="00112B26"/>
    <w:rsid w:val="00113703"/>
    <w:rsid w:val="00114999"/>
    <w:rsid w:val="001155A9"/>
    <w:rsid w:val="00116497"/>
    <w:rsid w:val="00117065"/>
    <w:rsid w:val="00117818"/>
    <w:rsid w:val="00117CAE"/>
    <w:rsid w:val="001203D4"/>
    <w:rsid w:val="0012077B"/>
    <w:rsid w:val="00120C0E"/>
    <w:rsid w:val="0012173A"/>
    <w:rsid w:val="00121B5E"/>
    <w:rsid w:val="00123DFB"/>
    <w:rsid w:val="001267C6"/>
    <w:rsid w:val="001267FB"/>
    <w:rsid w:val="00130820"/>
    <w:rsid w:val="001312CE"/>
    <w:rsid w:val="00131919"/>
    <w:rsid w:val="00131D36"/>
    <w:rsid w:val="00132C74"/>
    <w:rsid w:val="00132FD5"/>
    <w:rsid w:val="0013559F"/>
    <w:rsid w:val="00136472"/>
    <w:rsid w:val="00141994"/>
    <w:rsid w:val="00141EA7"/>
    <w:rsid w:val="00142474"/>
    <w:rsid w:val="001435B0"/>
    <w:rsid w:val="00143982"/>
    <w:rsid w:val="00143FF0"/>
    <w:rsid w:val="001456D7"/>
    <w:rsid w:val="001466B1"/>
    <w:rsid w:val="0014684C"/>
    <w:rsid w:val="001475AE"/>
    <w:rsid w:val="00147FBC"/>
    <w:rsid w:val="00150C5E"/>
    <w:rsid w:val="001526A9"/>
    <w:rsid w:val="0015439A"/>
    <w:rsid w:val="00154863"/>
    <w:rsid w:val="001548CF"/>
    <w:rsid w:val="00154BEF"/>
    <w:rsid w:val="00154FB9"/>
    <w:rsid w:val="00156202"/>
    <w:rsid w:val="00156915"/>
    <w:rsid w:val="001604E2"/>
    <w:rsid w:val="00160C89"/>
    <w:rsid w:val="001629AD"/>
    <w:rsid w:val="00162C27"/>
    <w:rsid w:val="0016326A"/>
    <w:rsid w:val="001652B4"/>
    <w:rsid w:val="00166F1B"/>
    <w:rsid w:val="00166FF8"/>
    <w:rsid w:val="00167A9C"/>
    <w:rsid w:val="0017016A"/>
    <w:rsid w:val="00171BCB"/>
    <w:rsid w:val="00172E93"/>
    <w:rsid w:val="00175248"/>
    <w:rsid w:val="001755F8"/>
    <w:rsid w:val="00175CB4"/>
    <w:rsid w:val="00176A0F"/>
    <w:rsid w:val="00176F5D"/>
    <w:rsid w:val="00177BFD"/>
    <w:rsid w:val="001809AB"/>
    <w:rsid w:val="00181122"/>
    <w:rsid w:val="0018180D"/>
    <w:rsid w:val="0018386B"/>
    <w:rsid w:val="00185908"/>
    <w:rsid w:val="00187855"/>
    <w:rsid w:val="00187940"/>
    <w:rsid w:val="001901CC"/>
    <w:rsid w:val="00190F95"/>
    <w:rsid w:val="00192921"/>
    <w:rsid w:val="00192A23"/>
    <w:rsid w:val="0019302A"/>
    <w:rsid w:val="0019364E"/>
    <w:rsid w:val="0019411D"/>
    <w:rsid w:val="0019481F"/>
    <w:rsid w:val="00195C76"/>
    <w:rsid w:val="00197806"/>
    <w:rsid w:val="001A06AC"/>
    <w:rsid w:val="001A2477"/>
    <w:rsid w:val="001A38B2"/>
    <w:rsid w:val="001A4C31"/>
    <w:rsid w:val="001B077C"/>
    <w:rsid w:val="001B0BBF"/>
    <w:rsid w:val="001B0DF4"/>
    <w:rsid w:val="001B31A0"/>
    <w:rsid w:val="001B4509"/>
    <w:rsid w:val="001B4ECC"/>
    <w:rsid w:val="001B54E6"/>
    <w:rsid w:val="001B593B"/>
    <w:rsid w:val="001B5E03"/>
    <w:rsid w:val="001B641A"/>
    <w:rsid w:val="001B71E4"/>
    <w:rsid w:val="001B7CA4"/>
    <w:rsid w:val="001C2E3D"/>
    <w:rsid w:val="001C3431"/>
    <w:rsid w:val="001C378A"/>
    <w:rsid w:val="001C48BB"/>
    <w:rsid w:val="001C69CA"/>
    <w:rsid w:val="001C779A"/>
    <w:rsid w:val="001C78ED"/>
    <w:rsid w:val="001D16C7"/>
    <w:rsid w:val="001D2C36"/>
    <w:rsid w:val="001D3C10"/>
    <w:rsid w:val="001D4619"/>
    <w:rsid w:val="001D4E63"/>
    <w:rsid w:val="001D5AC8"/>
    <w:rsid w:val="001D71CF"/>
    <w:rsid w:val="001E0825"/>
    <w:rsid w:val="001E093C"/>
    <w:rsid w:val="001E0F3A"/>
    <w:rsid w:val="001E6F89"/>
    <w:rsid w:val="001F3E59"/>
    <w:rsid w:val="001F599A"/>
    <w:rsid w:val="001F5A6D"/>
    <w:rsid w:val="001F6543"/>
    <w:rsid w:val="001F7DB6"/>
    <w:rsid w:val="00201405"/>
    <w:rsid w:val="00203249"/>
    <w:rsid w:val="00203837"/>
    <w:rsid w:val="002039E4"/>
    <w:rsid w:val="002048A6"/>
    <w:rsid w:val="002050F6"/>
    <w:rsid w:val="00205342"/>
    <w:rsid w:val="002072AD"/>
    <w:rsid w:val="002100E2"/>
    <w:rsid w:val="00211225"/>
    <w:rsid w:val="002115B0"/>
    <w:rsid w:val="00212788"/>
    <w:rsid w:val="00213118"/>
    <w:rsid w:val="00213363"/>
    <w:rsid w:val="002134CD"/>
    <w:rsid w:val="00213BE5"/>
    <w:rsid w:val="00216016"/>
    <w:rsid w:val="00217246"/>
    <w:rsid w:val="002209A2"/>
    <w:rsid w:val="00220D5D"/>
    <w:rsid w:val="002235C9"/>
    <w:rsid w:val="00223D87"/>
    <w:rsid w:val="00223F09"/>
    <w:rsid w:val="00224699"/>
    <w:rsid w:val="00225F14"/>
    <w:rsid w:val="00230D03"/>
    <w:rsid w:val="00231617"/>
    <w:rsid w:val="00231B92"/>
    <w:rsid w:val="00232475"/>
    <w:rsid w:val="002353B2"/>
    <w:rsid w:val="0024113A"/>
    <w:rsid w:val="00241184"/>
    <w:rsid w:val="00242241"/>
    <w:rsid w:val="00242E6F"/>
    <w:rsid w:val="00243AE5"/>
    <w:rsid w:val="002442EB"/>
    <w:rsid w:val="00244BA0"/>
    <w:rsid w:val="00244E23"/>
    <w:rsid w:val="00245F33"/>
    <w:rsid w:val="00250891"/>
    <w:rsid w:val="00250FA6"/>
    <w:rsid w:val="002511A6"/>
    <w:rsid w:val="002539C6"/>
    <w:rsid w:val="00254225"/>
    <w:rsid w:val="002549FE"/>
    <w:rsid w:val="00255B4F"/>
    <w:rsid w:val="00256438"/>
    <w:rsid w:val="002576BB"/>
    <w:rsid w:val="00260190"/>
    <w:rsid w:val="002607BB"/>
    <w:rsid w:val="00260B87"/>
    <w:rsid w:val="00260FF2"/>
    <w:rsid w:val="00261E71"/>
    <w:rsid w:val="00263E02"/>
    <w:rsid w:val="002651D7"/>
    <w:rsid w:val="002667C9"/>
    <w:rsid w:val="00266D8A"/>
    <w:rsid w:val="002700AC"/>
    <w:rsid w:val="002702F8"/>
    <w:rsid w:val="00271E01"/>
    <w:rsid w:val="0027297B"/>
    <w:rsid w:val="00272F83"/>
    <w:rsid w:val="0027412A"/>
    <w:rsid w:val="0027515D"/>
    <w:rsid w:val="00276711"/>
    <w:rsid w:val="00277612"/>
    <w:rsid w:val="002778EC"/>
    <w:rsid w:val="00277D19"/>
    <w:rsid w:val="00277E21"/>
    <w:rsid w:val="0028225C"/>
    <w:rsid w:val="002825D6"/>
    <w:rsid w:val="002830CB"/>
    <w:rsid w:val="00283B75"/>
    <w:rsid w:val="00283CD5"/>
    <w:rsid w:val="002846D3"/>
    <w:rsid w:val="00286A89"/>
    <w:rsid w:val="00286D68"/>
    <w:rsid w:val="00287054"/>
    <w:rsid w:val="0028739E"/>
    <w:rsid w:val="0029083B"/>
    <w:rsid w:val="002912FD"/>
    <w:rsid w:val="00291CC6"/>
    <w:rsid w:val="002927D8"/>
    <w:rsid w:val="00293ACF"/>
    <w:rsid w:val="002957D9"/>
    <w:rsid w:val="00296147"/>
    <w:rsid w:val="00296E4C"/>
    <w:rsid w:val="0029790D"/>
    <w:rsid w:val="00297929"/>
    <w:rsid w:val="002A0A67"/>
    <w:rsid w:val="002A24F7"/>
    <w:rsid w:val="002A254F"/>
    <w:rsid w:val="002A276B"/>
    <w:rsid w:val="002A28BE"/>
    <w:rsid w:val="002A386D"/>
    <w:rsid w:val="002A4671"/>
    <w:rsid w:val="002A6575"/>
    <w:rsid w:val="002A6760"/>
    <w:rsid w:val="002B00EB"/>
    <w:rsid w:val="002B021F"/>
    <w:rsid w:val="002B18F6"/>
    <w:rsid w:val="002B2CD8"/>
    <w:rsid w:val="002B3396"/>
    <w:rsid w:val="002B608E"/>
    <w:rsid w:val="002B6353"/>
    <w:rsid w:val="002B68C3"/>
    <w:rsid w:val="002B7B1B"/>
    <w:rsid w:val="002C0481"/>
    <w:rsid w:val="002C0DD6"/>
    <w:rsid w:val="002C0F79"/>
    <w:rsid w:val="002C1403"/>
    <w:rsid w:val="002C14DD"/>
    <w:rsid w:val="002C1FC5"/>
    <w:rsid w:val="002C40DC"/>
    <w:rsid w:val="002D0C5D"/>
    <w:rsid w:val="002D1610"/>
    <w:rsid w:val="002D1B46"/>
    <w:rsid w:val="002D1B48"/>
    <w:rsid w:val="002D2DA4"/>
    <w:rsid w:val="002D337D"/>
    <w:rsid w:val="002D420A"/>
    <w:rsid w:val="002D5115"/>
    <w:rsid w:val="002E04DA"/>
    <w:rsid w:val="002E112A"/>
    <w:rsid w:val="002E1226"/>
    <w:rsid w:val="002E1ED4"/>
    <w:rsid w:val="002E2706"/>
    <w:rsid w:val="002E2BCB"/>
    <w:rsid w:val="002E458B"/>
    <w:rsid w:val="002E4BBD"/>
    <w:rsid w:val="002E519E"/>
    <w:rsid w:val="002E5846"/>
    <w:rsid w:val="002E680B"/>
    <w:rsid w:val="002F27F5"/>
    <w:rsid w:val="002F7EB3"/>
    <w:rsid w:val="00300C13"/>
    <w:rsid w:val="003063FD"/>
    <w:rsid w:val="003068C7"/>
    <w:rsid w:val="003070F2"/>
    <w:rsid w:val="0030725F"/>
    <w:rsid w:val="0031032D"/>
    <w:rsid w:val="003115E0"/>
    <w:rsid w:val="00311DF4"/>
    <w:rsid w:val="00312502"/>
    <w:rsid w:val="00312C20"/>
    <w:rsid w:val="0031423D"/>
    <w:rsid w:val="003157E7"/>
    <w:rsid w:val="00316402"/>
    <w:rsid w:val="0031667E"/>
    <w:rsid w:val="003169BD"/>
    <w:rsid w:val="003173FF"/>
    <w:rsid w:val="00317FCF"/>
    <w:rsid w:val="003234CB"/>
    <w:rsid w:val="00324823"/>
    <w:rsid w:val="003252EC"/>
    <w:rsid w:val="00325686"/>
    <w:rsid w:val="003258AF"/>
    <w:rsid w:val="00326D00"/>
    <w:rsid w:val="00326ECD"/>
    <w:rsid w:val="00330771"/>
    <w:rsid w:val="00330A68"/>
    <w:rsid w:val="00332AB9"/>
    <w:rsid w:val="00334439"/>
    <w:rsid w:val="00334693"/>
    <w:rsid w:val="00334C79"/>
    <w:rsid w:val="0033619A"/>
    <w:rsid w:val="00337F98"/>
    <w:rsid w:val="00340DE9"/>
    <w:rsid w:val="003414EE"/>
    <w:rsid w:val="0034159F"/>
    <w:rsid w:val="0034279B"/>
    <w:rsid w:val="0034367B"/>
    <w:rsid w:val="003438ED"/>
    <w:rsid w:val="0034445D"/>
    <w:rsid w:val="003453EB"/>
    <w:rsid w:val="003455E8"/>
    <w:rsid w:val="00345D5B"/>
    <w:rsid w:val="003463F7"/>
    <w:rsid w:val="00347457"/>
    <w:rsid w:val="003516DA"/>
    <w:rsid w:val="003519D8"/>
    <w:rsid w:val="00354D08"/>
    <w:rsid w:val="003550DD"/>
    <w:rsid w:val="00355C7E"/>
    <w:rsid w:val="00355E3F"/>
    <w:rsid w:val="00356740"/>
    <w:rsid w:val="003574B0"/>
    <w:rsid w:val="00357C8D"/>
    <w:rsid w:val="00360D51"/>
    <w:rsid w:val="00362234"/>
    <w:rsid w:val="00362436"/>
    <w:rsid w:val="00363AF4"/>
    <w:rsid w:val="00365089"/>
    <w:rsid w:val="00367029"/>
    <w:rsid w:val="0036712E"/>
    <w:rsid w:val="00367218"/>
    <w:rsid w:val="00367AE7"/>
    <w:rsid w:val="003717FD"/>
    <w:rsid w:val="00371E8D"/>
    <w:rsid w:val="003727DD"/>
    <w:rsid w:val="00373553"/>
    <w:rsid w:val="00373600"/>
    <w:rsid w:val="003751B4"/>
    <w:rsid w:val="0037597A"/>
    <w:rsid w:val="003759A5"/>
    <w:rsid w:val="0037683E"/>
    <w:rsid w:val="0037794C"/>
    <w:rsid w:val="00380710"/>
    <w:rsid w:val="00381938"/>
    <w:rsid w:val="00381A4B"/>
    <w:rsid w:val="003829F4"/>
    <w:rsid w:val="00382A99"/>
    <w:rsid w:val="00382C85"/>
    <w:rsid w:val="00384AB4"/>
    <w:rsid w:val="00384F2F"/>
    <w:rsid w:val="00385100"/>
    <w:rsid w:val="0038685F"/>
    <w:rsid w:val="003871B9"/>
    <w:rsid w:val="003872FF"/>
    <w:rsid w:val="00392A12"/>
    <w:rsid w:val="00394322"/>
    <w:rsid w:val="003946BE"/>
    <w:rsid w:val="00395147"/>
    <w:rsid w:val="00395F7C"/>
    <w:rsid w:val="003965AE"/>
    <w:rsid w:val="00396645"/>
    <w:rsid w:val="00396857"/>
    <w:rsid w:val="003A154B"/>
    <w:rsid w:val="003A2A1B"/>
    <w:rsid w:val="003A3881"/>
    <w:rsid w:val="003A6D1D"/>
    <w:rsid w:val="003A7376"/>
    <w:rsid w:val="003B17E8"/>
    <w:rsid w:val="003B1905"/>
    <w:rsid w:val="003B29F6"/>
    <w:rsid w:val="003B2AD4"/>
    <w:rsid w:val="003B48D7"/>
    <w:rsid w:val="003B49F2"/>
    <w:rsid w:val="003B4B48"/>
    <w:rsid w:val="003B507E"/>
    <w:rsid w:val="003B51C2"/>
    <w:rsid w:val="003B6F93"/>
    <w:rsid w:val="003B7359"/>
    <w:rsid w:val="003B76F8"/>
    <w:rsid w:val="003B7B47"/>
    <w:rsid w:val="003C0C83"/>
    <w:rsid w:val="003C1DC5"/>
    <w:rsid w:val="003C2784"/>
    <w:rsid w:val="003C4106"/>
    <w:rsid w:val="003C4F5C"/>
    <w:rsid w:val="003C513D"/>
    <w:rsid w:val="003C5443"/>
    <w:rsid w:val="003C6CD6"/>
    <w:rsid w:val="003C6FF9"/>
    <w:rsid w:val="003C723F"/>
    <w:rsid w:val="003C7C35"/>
    <w:rsid w:val="003D0328"/>
    <w:rsid w:val="003D085C"/>
    <w:rsid w:val="003D0B29"/>
    <w:rsid w:val="003D0C07"/>
    <w:rsid w:val="003D24BF"/>
    <w:rsid w:val="003D4E4D"/>
    <w:rsid w:val="003D53BD"/>
    <w:rsid w:val="003D5DC1"/>
    <w:rsid w:val="003D6490"/>
    <w:rsid w:val="003D7209"/>
    <w:rsid w:val="003D7C97"/>
    <w:rsid w:val="003E1488"/>
    <w:rsid w:val="003E1784"/>
    <w:rsid w:val="003E1D07"/>
    <w:rsid w:val="003E1E4B"/>
    <w:rsid w:val="003E2163"/>
    <w:rsid w:val="003E2860"/>
    <w:rsid w:val="003E3CB4"/>
    <w:rsid w:val="003E40FB"/>
    <w:rsid w:val="003E489E"/>
    <w:rsid w:val="003E5F1A"/>
    <w:rsid w:val="003E60E3"/>
    <w:rsid w:val="003F0F62"/>
    <w:rsid w:val="003F15A8"/>
    <w:rsid w:val="003F23E2"/>
    <w:rsid w:val="003F3B1B"/>
    <w:rsid w:val="003F3F11"/>
    <w:rsid w:val="003F51A6"/>
    <w:rsid w:val="003F615A"/>
    <w:rsid w:val="003F7DB7"/>
    <w:rsid w:val="004009ED"/>
    <w:rsid w:val="00400F86"/>
    <w:rsid w:val="00401791"/>
    <w:rsid w:val="00402A36"/>
    <w:rsid w:val="00402F07"/>
    <w:rsid w:val="0040329A"/>
    <w:rsid w:val="004032BC"/>
    <w:rsid w:val="00403340"/>
    <w:rsid w:val="00404151"/>
    <w:rsid w:val="00404D72"/>
    <w:rsid w:val="00405726"/>
    <w:rsid w:val="00406B4A"/>
    <w:rsid w:val="00406C27"/>
    <w:rsid w:val="00407709"/>
    <w:rsid w:val="0041018B"/>
    <w:rsid w:val="00410D2F"/>
    <w:rsid w:val="00412B37"/>
    <w:rsid w:val="00414369"/>
    <w:rsid w:val="004167D2"/>
    <w:rsid w:val="00416A4A"/>
    <w:rsid w:val="004176D1"/>
    <w:rsid w:val="00421D9D"/>
    <w:rsid w:val="004228CB"/>
    <w:rsid w:val="00423C5C"/>
    <w:rsid w:val="00423F64"/>
    <w:rsid w:val="00424A13"/>
    <w:rsid w:val="00424BED"/>
    <w:rsid w:val="00425062"/>
    <w:rsid w:val="004263BC"/>
    <w:rsid w:val="0043081D"/>
    <w:rsid w:val="00431D45"/>
    <w:rsid w:val="00433A91"/>
    <w:rsid w:val="00434140"/>
    <w:rsid w:val="0043448F"/>
    <w:rsid w:val="004347CE"/>
    <w:rsid w:val="00434B3F"/>
    <w:rsid w:val="0043783B"/>
    <w:rsid w:val="00437F3E"/>
    <w:rsid w:val="00440135"/>
    <w:rsid w:val="00440D49"/>
    <w:rsid w:val="0044214A"/>
    <w:rsid w:val="00443508"/>
    <w:rsid w:val="00444714"/>
    <w:rsid w:val="0044499F"/>
    <w:rsid w:val="004459A7"/>
    <w:rsid w:val="00446179"/>
    <w:rsid w:val="004512FB"/>
    <w:rsid w:val="00451D3E"/>
    <w:rsid w:val="00452369"/>
    <w:rsid w:val="00453456"/>
    <w:rsid w:val="00455967"/>
    <w:rsid w:val="00456643"/>
    <w:rsid w:val="004602E2"/>
    <w:rsid w:val="00460BDE"/>
    <w:rsid w:val="004632BC"/>
    <w:rsid w:val="004634A8"/>
    <w:rsid w:val="00463782"/>
    <w:rsid w:val="00466111"/>
    <w:rsid w:val="004661B9"/>
    <w:rsid w:val="0046720E"/>
    <w:rsid w:val="00471831"/>
    <w:rsid w:val="004736A0"/>
    <w:rsid w:val="00474149"/>
    <w:rsid w:val="00475355"/>
    <w:rsid w:val="00475463"/>
    <w:rsid w:val="00476881"/>
    <w:rsid w:val="00480CC1"/>
    <w:rsid w:val="004810A0"/>
    <w:rsid w:val="004823EA"/>
    <w:rsid w:val="004827CB"/>
    <w:rsid w:val="00482FBE"/>
    <w:rsid w:val="0048387D"/>
    <w:rsid w:val="00484168"/>
    <w:rsid w:val="00485A04"/>
    <w:rsid w:val="00487241"/>
    <w:rsid w:val="0049016A"/>
    <w:rsid w:val="00490747"/>
    <w:rsid w:val="0049107C"/>
    <w:rsid w:val="004917EA"/>
    <w:rsid w:val="00491A7F"/>
    <w:rsid w:val="004925B0"/>
    <w:rsid w:val="00492609"/>
    <w:rsid w:val="0049347E"/>
    <w:rsid w:val="00494273"/>
    <w:rsid w:val="0049541E"/>
    <w:rsid w:val="004958B1"/>
    <w:rsid w:val="00496A07"/>
    <w:rsid w:val="00496CCC"/>
    <w:rsid w:val="00496CE1"/>
    <w:rsid w:val="00496D78"/>
    <w:rsid w:val="00497C09"/>
    <w:rsid w:val="004A1413"/>
    <w:rsid w:val="004A1428"/>
    <w:rsid w:val="004A173B"/>
    <w:rsid w:val="004A38B1"/>
    <w:rsid w:val="004A3BDE"/>
    <w:rsid w:val="004A44C4"/>
    <w:rsid w:val="004A4B83"/>
    <w:rsid w:val="004A5382"/>
    <w:rsid w:val="004A54FA"/>
    <w:rsid w:val="004A56FC"/>
    <w:rsid w:val="004A588C"/>
    <w:rsid w:val="004B0F27"/>
    <w:rsid w:val="004B10C9"/>
    <w:rsid w:val="004B382D"/>
    <w:rsid w:val="004B3B7E"/>
    <w:rsid w:val="004B507F"/>
    <w:rsid w:val="004B5B56"/>
    <w:rsid w:val="004B6FA4"/>
    <w:rsid w:val="004C1FC6"/>
    <w:rsid w:val="004C2357"/>
    <w:rsid w:val="004C2BF5"/>
    <w:rsid w:val="004C357F"/>
    <w:rsid w:val="004C5373"/>
    <w:rsid w:val="004C53E4"/>
    <w:rsid w:val="004C5979"/>
    <w:rsid w:val="004C5B3B"/>
    <w:rsid w:val="004C5B87"/>
    <w:rsid w:val="004C6B78"/>
    <w:rsid w:val="004D1780"/>
    <w:rsid w:val="004D19D6"/>
    <w:rsid w:val="004D2EE6"/>
    <w:rsid w:val="004D3B59"/>
    <w:rsid w:val="004D3EDD"/>
    <w:rsid w:val="004D7032"/>
    <w:rsid w:val="004E0606"/>
    <w:rsid w:val="004E091D"/>
    <w:rsid w:val="004E169C"/>
    <w:rsid w:val="004E36C5"/>
    <w:rsid w:val="004E3FAA"/>
    <w:rsid w:val="004E735A"/>
    <w:rsid w:val="004E78EA"/>
    <w:rsid w:val="004E7B2C"/>
    <w:rsid w:val="004F042C"/>
    <w:rsid w:val="004F078D"/>
    <w:rsid w:val="004F0C4B"/>
    <w:rsid w:val="004F0D5A"/>
    <w:rsid w:val="004F2BC5"/>
    <w:rsid w:val="004F32E5"/>
    <w:rsid w:val="004F4BFD"/>
    <w:rsid w:val="004F787A"/>
    <w:rsid w:val="004F78C5"/>
    <w:rsid w:val="00500DF1"/>
    <w:rsid w:val="00501879"/>
    <w:rsid w:val="00501AC3"/>
    <w:rsid w:val="00501D0F"/>
    <w:rsid w:val="00502B89"/>
    <w:rsid w:val="005038A6"/>
    <w:rsid w:val="00503F50"/>
    <w:rsid w:val="0050452F"/>
    <w:rsid w:val="00505FAC"/>
    <w:rsid w:val="0051227C"/>
    <w:rsid w:val="00512E1A"/>
    <w:rsid w:val="00513442"/>
    <w:rsid w:val="005139B0"/>
    <w:rsid w:val="00514BAD"/>
    <w:rsid w:val="0051585A"/>
    <w:rsid w:val="00517BA9"/>
    <w:rsid w:val="00520408"/>
    <w:rsid w:val="0052268B"/>
    <w:rsid w:val="0052298F"/>
    <w:rsid w:val="00522F75"/>
    <w:rsid w:val="005245C7"/>
    <w:rsid w:val="0052486F"/>
    <w:rsid w:val="00526349"/>
    <w:rsid w:val="00527C56"/>
    <w:rsid w:val="00527DAE"/>
    <w:rsid w:val="00530DAD"/>
    <w:rsid w:val="0053129E"/>
    <w:rsid w:val="00531D66"/>
    <w:rsid w:val="00532926"/>
    <w:rsid w:val="005339BD"/>
    <w:rsid w:val="005339F5"/>
    <w:rsid w:val="00534127"/>
    <w:rsid w:val="00534210"/>
    <w:rsid w:val="0053448E"/>
    <w:rsid w:val="00534C53"/>
    <w:rsid w:val="00536054"/>
    <w:rsid w:val="00536D12"/>
    <w:rsid w:val="00540367"/>
    <w:rsid w:val="005403DF"/>
    <w:rsid w:val="00541291"/>
    <w:rsid w:val="00542449"/>
    <w:rsid w:val="00542B33"/>
    <w:rsid w:val="00542BD3"/>
    <w:rsid w:val="00542F45"/>
    <w:rsid w:val="005450BA"/>
    <w:rsid w:val="005468C1"/>
    <w:rsid w:val="00547E31"/>
    <w:rsid w:val="00552622"/>
    <w:rsid w:val="00552D70"/>
    <w:rsid w:val="0055369A"/>
    <w:rsid w:val="00553C89"/>
    <w:rsid w:val="005547B5"/>
    <w:rsid w:val="00554CBE"/>
    <w:rsid w:val="00556584"/>
    <w:rsid w:val="005569D2"/>
    <w:rsid w:val="0055734B"/>
    <w:rsid w:val="00557C21"/>
    <w:rsid w:val="005601D9"/>
    <w:rsid w:val="00561929"/>
    <w:rsid w:val="00561CCF"/>
    <w:rsid w:val="00561DDB"/>
    <w:rsid w:val="00562DFE"/>
    <w:rsid w:val="00563923"/>
    <w:rsid w:val="005649EC"/>
    <w:rsid w:val="00567C5E"/>
    <w:rsid w:val="0057012A"/>
    <w:rsid w:val="00570EC0"/>
    <w:rsid w:val="005716EA"/>
    <w:rsid w:val="00572891"/>
    <w:rsid w:val="0057305D"/>
    <w:rsid w:val="005749EF"/>
    <w:rsid w:val="005755A1"/>
    <w:rsid w:val="00575C03"/>
    <w:rsid w:val="00576D2D"/>
    <w:rsid w:val="00576EA4"/>
    <w:rsid w:val="00580973"/>
    <w:rsid w:val="00580F2D"/>
    <w:rsid w:val="0058163B"/>
    <w:rsid w:val="00581A47"/>
    <w:rsid w:val="00581F52"/>
    <w:rsid w:val="00582202"/>
    <w:rsid w:val="00582E52"/>
    <w:rsid w:val="005838DC"/>
    <w:rsid w:val="00585D03"/>
    <w:rsid w:val="00585E26"/>
    <w:rsid w:val="005876AB"/>
    <w:rsid w:val="00590260"/>
    <w:rsid w:val="0059028A"/>
    <w:rsid w:val="00594D02"/>
    <w:rsid w:val="0059511F"/>
    <w:rsid w:val="0059622D"/>
    <w:rsid w:val="005967C5"/>
    <w:rsid w:val="005A1455"/>
    <w:rsid w:val="005A1CDB"/>
    <w:rsid w:val="005A262B"/>
    <w:rsid w:val="005A2658"/>
    <w:rsid w:val="005A2D38"/>
    <w:rsid w:val="005A5E27"/>
    <w:rsid w:val="005A6AC1"/>
    <w:rsid w:val="005A6E81"/>
    <w:rsid w:val="005A7FDE"/>
    <w:rsid w:val="005B04B2"/>
    <w:rsid w:val="005B3BD6"/>
    <w:rsid w:val="005B4082"/>
    <w:rsid w:val="005B5FF8"/>
    <w:rsid w:val="005B7FF3"/>
    <w:rsid w:val="005C0147"/>
    <w:rsid w:val="005C1C71"/>
    <w:rsid w:val="005C4002"/>
    <w:rsid w:val="005C4E7E"/>
    <w:rsid w:val="005C5BBE"/>
    <w:rsid w:val="005C5FE2"/>
    <w:rsid w:val="005C68A9"/>
    <w:rsid w:val="005C7F73"/>
    <w:rsid w:val="005D032F"/>
    <w:rsid w:val="005D0461"/>
    <w:rsid w:val="005D0AEA"/>
    <w:rsid w:val="005D1188"/>
    <w:rsid w:val="005D210D"/>
    <w:rsid w:val="005D25E8"/>
    <w:rsid w:val="005D37A8"/>
    <w:rsid w:val="005D42D1"/>
    <w:rsid w:val="005D48E0"/>
    <w:rsid w:val="005D5156"/>
    <w:rsid w:val="005D5F33"/>
    <w:rsid w:val="005D71E1"/>
    <w:rsid w:val="005D7B34"/>
    <w:rsid w:val="005E277D"/>
    <w:rsid w:val="005E2917"/>
    <w:rsid w:val="005F2248"/>
    <w:rsid w:val="005F2391"/>
    <w:rsid w:val="005F365D"/>
    <w:rsid w:val="005F3D1E"/>
    <w:rsid w:val="005F46C8"/>
    <w:rsid w:val="005F4CF2"/>
    <w:rsid w:val="005F5A38"/>
    <w:rsid w:val="005F765C"/>
    <w:rsid w:val="00601CBC"/>
    <w:rsid w:val="0060293A"/>
    <w:rsid w:val="00602A37"/>
    <w:rsid w:val="0060325B"/>
    <w:rsid w:val="0061043D"/>
    <w:rsid w:val="0061178E"/>
    <w:rsid w:val="006125FE"/>
    <w:rsid w:val="00613CFD"/>
    <w:rsid w:val="006145E0"/>
    <w:rsid w:val="00615050"/>
    <w:rsid w:val="0061613D"/>
    <w:rsid w:val="00616381"/>
    <w:rsid w:val="0061641B"/>
    <w:rsid w:val="00620D8E"/>
    <w:rsid w:val="00621860"/>
    <w:rsid w:val="00622201"/>
    <w:rsid w:val="00622BE7"/>
    <w:rsid w:val="006234B3"/>
    <w:rsid w:val="00623B3C"/>
    <w:rsid w:val="00623F55"/>
    <w:rsid w:val="006250EE"/>
    <w:rsid w:val="006302D2"/>
    <w:rsid w:val="006305E2"/>
    <w:rsid w:val="0063080D"/>
    <w:rsid w:val="006314A5"/>
    <w:rsid w:val="00631BAF"/>
    <w:rsid w:val="00632065"/>
    <w:rsid w:val="006320A3"/>
    <w:rsid w:val="00634B1F"/>
    <w:rsid w:val="00634F7E"/>
    <w:rsid w:val="00637F72"/>
    <w:rsid w:val="00640F45"/>
    <w:rsid w:val="00641BCF"/>
    <w:rsid w:val="006452E7"/>
    <w:rsid w:val="006462FA"/>
    <w:rsid w:val="00646C6B"/>
    <w:rsid w:val="00646C84"/>
    <w:rsid w:val="00647790"/>
    <w:rsid w:val="0065092A"/>
    <w:rsid w:val="00650B22"/>
    <w:rsid w:val="00652618"/>
    <w:rsid w:val="00654E3F"/>
    <w:rsid w:val="00655FDA"/>
    <w:rsid w:val="00656EBE"/>
    <w:rsid w:val="006578F6"/>
    <w:rsid w:val="00657F50"/>
    <w:rsid w:val="00660F2E"/>
    <w:rsid w:val="00662659"/>
    <w:rsid w:val="00662BBB"/>
    <w:rsid w:val="00662EEC"/>
    <w:rsid w:val="00662FEA"/>
    <w:rsid w:val="006636E7"/>
    <w:rsid w:val="006658D9"/>
    <w:rsid w:val="0066622E"/>
    <w:rsid w:val="00666A35"/>
    <w:rsid w:val="00666B49"/>
    <w:rsid w:val="00666BB4"/>
    <w:rsid w:val="0066780F"/>
    <w:rsid w:val="00667E54"/>
    <w:rsid w:val="00671547"/>
    <w:rsid w:val="006720C9"/>
    <w:rsid w:val="00673466"/>
    <w:rsid w:val="00673FA1"/>
    <w:rsid w:val="006740BF"/>
    <w:rsid w:val="00674163"/>
    <w:rsid w:val="00676057"/>
    <w:rsid w:val="006762D9"/>
    <w:rsid w:val="00677FD7"/>
    <w:rsid w:val="00680191"/>
    <w:rsid w:val="006802F2"/>
    <w:rsid w:val="00681F28"/>
    <w:rsid w:val="00681FC1"/>
    <w:rsid w:val="006825E1"/>
    <w:rsid w:val="00682CBC"/>
    <w:rsid w:val="006830D9"/>
    <w:rsid w:val="006832BC"/>
    <w:rsid w:val="006838C0"/>
    <w:rsid w:val="00685E58"/>
    <w:rsid w:val="00686973"/>
    <w:rsid w:val="00686AC5"/>
    <w:rsid w:val="006900CC"/>
    <w:rsid w:val="006913E3"/>
    <w:rsid w:val="00692138"/>
    <w:rsid w:val="00695429"/>
    <w:rsid w:val="00695800"/>
    <w:rsid w:val="00695D0D"/>
    <w:rsid w:val="00696773"/>
    <w:rsid w:val="00696DC2"/>
    <w:rsid w:val="00697274"/>
    <w:rsid w:val="006973B8"/>
    <w:rsid w:val="00697427"/>
    <w:rsid w:val="00697C1F"/>
    <w:rsid w:val="006A1219"/>
    <w:rsid w:val="006A244E"/>
    <w:rsid w:val="006A2FEF"/>
    <w:rsid w:val="006A396A"/>
    <w:rsid w:val="006A3B10"/>
    <w:rsid w:val="006A445C"/>
    <w:rsid w:val="006A5114"/>
    <w:rsid w:val="006A5EE5"/>
    <w:rsid w:val="006A6062"/>
    <w:rsid w:val="006A7235"/>
    <w:rsid w:val="006B06B2"/>
    <w:rsid w:val="006B0E6F"/>
    <w:rsid w:val="006B0F92"/>
    <w:rsid w:val="006B1FD0"/>
    <w:rsid w:val="006B284A"/>
    <w:rsid w:val="006B2883"/>
    <w:rsid w:val="006B2B3C"/>
    <w:rsid w:val="006B3B03"/>
    <w:rsid w:val="006B466D"/>
    <w:rsid w:val="006B6AF6"/>
    <w:rsid w:val="006B7B6B"/>
    <w:rsid w:val="006C1DFC"/>
    <w:rsid w:val="006C2390"/>
    <w:rsid w:val="006C3721"/>
    <w:rsid w:val="006C4E87"/>
    <w:rsid w:val="006C4F8C"/>
    <w:rsid w:val="006C555F"/>
    <w:rsid w:val="006C5A69"/>
    <w:rsid w:val="006C5B6F"/>
    <w:rsid w:val="006C78B7"/>
    <w:rsid w:val="006C7ED1"/>
    <w:rsid w:val="006D1C81"/>
    <w:rsid w:val="006D1DB0"/>
    <w:rsid w:val="006D3777"/>
    <w:rsid w:val="006D3947"/>
    <w:rsid w:val="006D407C"/>
    <w:rsid w:val="006D4905"/>
    <w:rsid w:val="006D5FDA"/>
    <w:rsid w:val="006E1190"/>
    <w:rsid w:val="006E1404"/>
    <w:rsid w:val="006E3102"/>
    <w:rsid w:val="006E4342"/>
    <w:rsid w:val="006E4897"/>
    <w:rsid w:val="006E7081"/>
    <w:rsid w:val="006F144B"/>
    <w:rsid w:val="006F3E53"/>
    <w:rsid w:val="006F41F6"/>
    <w:rsid w:val="006F4756"/>
    <w:rsid w:val="006F5D65"/>
    <w:rsid w:val="006F6102"/>
    <w:rsid w:val="006F7B94"/>
    <w:rsid w:val="007003B2"/>
    <w:rsid w:val="0070063F"/>
    <w:rsid w:val="00700C10"/>
    <w:rsid w:val="00701D30"/>
    <w:rsid w:val="00702750"/>
    <w:rsid w:val="0070599F"/>
    <w:rsid w:val="00705E5E"/>
    <w:rsid w:val="0070622A"/>
    <w:rsid w:val="0070699E"/>
    <w:rsid w:val="0070756F"/>
    <w:rsid w:val="00707F81"/>
    <w:rsid w:val="00710E4D"/>
    <w:rsid w:val="0071137E"/>
    <w:rsid w:val="00711AB9"/>
    <w:rsid w:val="00712129"/>
    <w:rsid w:val="00712C51"/>
    <w:rsid w:val="00713F08"/>
    <w:rsid w:val="007149D6"/>
    <w:rsid w:val="00715031"/>
    <w:rsid w:val="00715EC4"/>
    <w:rsid w:val="00716346"/>
    <w:rsid w:val="0071672B"/>
    <w:rsid w:val="00717151"/>
    <w:rsid w:val="00717A02"/>
    <w:rsid w:val="00717BCD"/>
    <w:rsid w:val="00717C87"/>
    <w:rsid w:val="00717E16"/>
    <w:rsid w:val="0072006B"/>
    <w:rsid w:val="007201DD"/>
    <w:rsid w:val="00720502"/>
    <w:rsid w:val="00720AD6"/>
    <w:rsid w:val="00720F52"/>
    <w:rsid w:val="0072105D"/>
    <w:rsid w:val="0072273E"/>
    <w:rsid w:val="007250F7"/>
    <w:rsid w:val="007254B9"/>
    <w:rsid w:val="0072574E"/>
    <w:rsid w:val="0072685C"/>
    <w:rsid w:val="00726BFC"/>
    <w:rsid w:val="007279EF"/>
    <w:rsid w:val="00730934"/>
    <w:rsid w:val="00730AEF"/>
    <w:rsid w:val="00730E12"/>
    <w:rsid w:val="00732CBE"/>
    <w:rsid w:val="00732D37"/>
    <w:rsid w:val="00732DD3"/>
    <w:rsid w:val="00733FBC"/>
    <w:rsid w:val="007346A0"/>
    <w:rsid w:val="007348BE"/>
    <w:rsid w:val="007356C6"/>
    <w:rsid w:val="00736692"/>
    <w:rsid w:val="007377F4"/>
    <w:rsid w:val="00737E51"/>
    <w:rsid w:val="00742C23"/>
    <w:rsid w:val="00742FA3"/>
    <w:rsid w:val="0074303B"/>
    <w:rsid w:val="00744EF3"/>
    <w:rsid w:val="00745854"/>
    <w:rsid w:val="0074643B"/>
    <w:rsid w:val="00747BB8"/>
    <w:rsid w:val="00750E7E"/>
    <w:rsid w:val="00751488"/>
    <w:rsid w:val="00751A5A"/>
    <w:rsid w:val="00753812"/>
    <w:rsid w:val="007548A7"/>
    <w:rsid w:val="00754FDB"/>
    <w:rsid w:val="00755C30"/>
    <w:rsid w:val="00755E58"/>
    <w:rsid w:val="00756257"/>
    <w:rsid w:val="00756962"/>
    <w:rsid w:val="0075771F"/>
    <w:rsid w:val="0076155F"/>
    <w:rsid w:val="00763B24"/>
    <w:rsid w:val="00763D03"/>
    <w:rsid w:val="00764CD1"/>
    <w:rsid w:val="00765C5C"/>
    <w:rsid w:val="0076607D"/>
    <w:rsid w:val="0076680C"/>
    <w:rsid w:val="007672C5"/>
    <w:rsid w:val="00767848"/>
    <w:rsid w:val="00770663"/>
    <w:rsid w:val="00770A00"/>
    <w:rsid w:val="00771D9A"/>
    <w:rsid w:val="0077256C"/>
    <w:rsid w:val="007727F2"/>
    <w:rsid w:val="007760E5"/>
    <w:rsid w:val="00776E8F"/>
    <w:rsid w:val="0077795F"/>
    <w:rsid w:val="00782A08"/>
    <w:rsid w:val="0078330A"/>
    <w:rsid w:val="007834B4"/>
    <w:rsid w:val="00783AD1"/>
    <w:rsid w:val="00783FBB"/>
    <w:rsid w:val="00784029"/>
    <w:rsid w:val="007845A7"/>
    <w:rsid w:val="00785A63"/>
    <w:rsid w:val="00786624"/>
    <w:rsid w:val="00787AAD"/>
    <w:rsid w:val="007904AD"/>
    <w:rsid w:val="00791D17"/>
    <w:rsid w:val="007940FD"/>
    <w:rsid w:val="00795235"/>
    <w:rsid w:val="00795A96"/>
    <w:rsid w:val="007A000D"/>
    <w:rsid w:val="007A29BE"/>
    <w:rsid w:val="007A30ED"/>
    <w:rsid w:val="007A5B8D"/>
    <w:rsid w:val="007A7207"/>
    <w:rsid w:val="007A7640"/>
    <w:rsid w:val="007A7739"/>
    <w:rsid w:val="007B0888"/>
    <w:rsid w:val="007B0890"/>
    <w:rsid w:val="007B1CD6"/>
    <w:rsid w:val="007B212D"/>
    <w:rsid w:val="007B282A"/>
    <w:rsid w:val="007B2D37"/>
    <w:rsid w:val="007B52E4"/>
    <w:rsid w:val="007B5CEB"/>
    <w:rsid w:val="007B5EC0"/>
    <w:rsid w:val="007B6A6D"/>
    <w:rsid w:val="007B6B31"/>
    <w:rsid w:val="007B76C7"/>
    <w:rsid w:val="007C0AD1"/>
    <w:rsid w:val="007C1C17"/>
    <w:rsid w:val="007C2384"/>
    <w:rsid w:val="007C2B40"/>
    <w:rsid w:val="007C50EA"/>
    <w:rsid w:val="007C6F1E"/>
    <w:rsid w:val="007C72B0"/>
    <w:rsid w:val="007C751B"/>
    <w:rsid w:val="007C7F1C"/>
    <w:rsid w:val="007D042D"/>
    <w:rsid w:val="007D20D4"/>
    <w:rsid w:val="007D3411"/>
    <w:rsid w:val="007D3607"/>
    <w:rsid w:val="007D3F86"/>
    <w:rsid w:val="007D49C6"/>
    <w:rsid w:val="007D727F"/>
    <w:rsid w:val="007D7462"/>
    <w:rsid w:val="007E090F"/>
    <w:rsid w:val="007E0A64"/>
    <w:rsid w:val="007E114E"/>
    <w:rsid w:val="007E119B"/>
    <w:rsid w:val="007E18FA"/>
    <w:rsid w:val="007E4B96"/>
    <w:rsid w:val="007E564A"/>
    <w:rsid w:val="007E5FF8"/>
    <w:rsid w:val="007E604B"/>
    <w:rsid w:val="007E7D9A"/>
    <w:rsid w:val="007E7EC5"/>
    <w:rsid w:val="007F077E"/>
    <w:rsid w:val="007F325E"/>
    <w:rsid w:val="007F3BE8"/>
    <w:rsid w:val="007F3FE1"/>
    <w:rsid w:val="007F54A1"/>
    <w:rsid w:val="007F61D7"/>
    <w:rsid w:val="007F61DB"/>
    <w:rsid w:val="007F6D32"/>
    <w:rsid w:val="007F78A6"/>
    <w:rsid w:val="007F7F56"/>
    <w:rsid w:val="008017F0"/>
    <w:rsid w:val="0080228F"/>
    <w:rsid w:val="0080360E"/>
    <w:rsid w:val="008038E2"/>
    <w:rsid w:val="008043E8"/>
    <w:rsid w:val="0080660C"/>
    <w:rsid w:val="008071CE"/>
    <w:rsid w:val="00810906"/>
    <w:rsid w:val="0081161E"/>
    <w:rsid w:val="00811D98"/>
    <w:rsid w:val="008124DB"/>
    <w:rsid w:val="00812804"/>
    <w:rsid w:val="00812BA3"/>
    <w:rsid w:val="00812F0E"/>
    <w:rsid w:val="008146A2"/>
    <w:rsid w:val="008157E4"/>
    <w:rsid w:val="008169B0"/>
    <w:rsid w:val="00817820"/>
    <w:rsid w:val="00817828"/>
    <w:rsid w:val="00820A3B"/>
    <w:rsid w:val="00820BE1"/>
    <w:rsid w:val="00820F66"/>
    <w:rsid w:val="00821487"/>
    <w:rsid w:val="00822256"/>
    <w:rsid w:val="00823417"/>
    <w:rsid w:val="00825317"/>
    <w:rsid w:val="00826A88"/>
    <w:rsid w:val="008309FE"/>
    <w:rsid w:val="008315CE"/>
    <w:rsid w:val="00831936"/>
    <w:rsid w:val="00831D38"/>
    <w:rsid w:val="0083240D"/>
    <w:rsid w:val="00832562"/>
    <w:rsid w:val="00833716"/>
    <w:rsid w:val="00833D8A"/>
    <w:rsid w:val="00833E5A"/>
    <w:rsid w:val="00834D31"/>
    <w:rsid w:val="0083510F"/>
    <w:rsid w:val="0083518B"/>
    <w:rsid w:val="0083629A"/>
    <w:rsid w:val="008363C6"/>
    <w:rsid w:val="00837D84"/>
    <w:rsid w:val="00840942"/>
    <w:rsid w:val="00841945"/>
    <w:rsid w:val="0084200F"/>
    <w:rsid w:val="0084533B"/>
    <w:rsid w:val="00846DED"/>
    <w:rsid w:val="008536E4"/>
    <w:rsid w:val="008539B1"/>
    <w:rsid w:val="00853AE8"/>
    <w:rsid w:val="00853B1F"/>
    <w:rsid w:val="00853C42"/>
    <w:rsid w:val="008547A3"/>
    <w:rsid w:val="008555F9"/>
    <w:rsid w:val="00855C5D"/>
    <w:rsid w:val="008565ED"/>
    <w:rsid w:val="008579B6"/>
    <w:rsid w:val="00857D8E"/>
    <w:rsid w:val="00857F02"/>
    <w:rsid w:val="00860388"/>
    <w:rsid w:val="00860842"/>
    <w:rsid w:val="0086097C"/>
    <w:rsid w:val="00861913"/>
    <w:rsid w:val="00861B0B"/>
    <w:rsid w:val="00862357"/>
    <w:rsid w:val="008625E0"/>
    <w:rsid w:val="00862737"/>
    <w:rsid w:val="00863505"/>
    <w:rsid w:val="00863E25"/>
    <w:rsid w:val="00864A7D"/>
    <w:rsid w:val="00865272"/>
    <w:rsid w:val="00865294"/>
    <w:rsid w:val="00865A29"/>
    <w:rsid w:val="008669BD"/>
    <w:rsid w:val="008709DE"/>
    <w:rsid w:val="00870DF6"/>
    <w:rsid w:val="008716CB"/>
    <w:rsid w:val="00871898"/>
    <w:rsid w:val="00872849"/>
    <w:rsid w:val="00872BF7"/>
    <w:rsid w:val="00872D68"/>
    <w:rsid w:val="00874572"/>
    <w:rsid w:val="00874A9D"/>
    <w:rsid w:val="00876BE4"/>
    <w:rsid w:val="00876C07"/>
    <w:rsid w:val="00880112"/>
    <w:rsid w:val="008805FC"/>
    <w:rsid w:val="00881990"/>
    <w:rsid w:val="008827F8"/>
    <w:rsid w:val="00882FDE"/>
    <w:rsid w:val="00885777"/>
    <w:rsid w:val="008864FD"/>
    <w:rsid w:val="008903BB"/>
    <w:rsid w:val="00891004"/>
    <w:rsid w:val="008916A3"/>
    <w:rsid w:val="008924C5"/>
    <w:rsid w:val="00892617"/>
    <w:rsid w:val="0089264A"/>
    <w:rsid w:val="00892767"/>
    <w:rsid w:val="0089350A"/>
    <w:rsid w:val="008936AD"/>
    <w:rsid w:val="00893C3D"/>
    <w:rsid w:val="00893E09"/>
    <w:rsid w:val="0089500A"/>
    <w:rsid w:val="008956D7"/>
    <w:rsid w:val="008960BA"/>
    <w:rsid w:val="008968CF"/>
    <w:rsid w:val="0089720F"/>
    <w:rsid w:val="008A09E1"/>
    <w:rsid w:val="008A1EA3"/>
    <w:rsid w:val="008A3545"/>
    <w:rsid w:val="008A3EAD"/>
    <w:rsid w:val="008A46F7"/>
    <w:rsid w:val="008A49D0"/>
    <w:rsid w:val="008A4AC1"/>
    <w:rsid w:val="008A50A8"/>
    <w:rsid w:val="008A6969"/>
    <w:rsid w:val="008B10D6"/>
    <w:rsid w:val="008B18D7"/>
    <w:rsid w:val="008B1C54"/>
    <w:rsid w:val="008B1ED7"/>
    <w:rsid w:val="008B6C88"/>
    <w:rsid w:val="008C1C1B"/>
    <w:rsid w:val="008C3C14"/>
    <w:rsid w:val="008C491D"/>
    <w:rsid w:val="008C52D9"/>
    <w:rsid w:val="008C5537"/>
    <w:rsid w:val="008C59B8"/>
    <w:rsid w:val="008C5EE7"/>
    <w:rsid w:val="008C667C"/>
    <w:rsid w:val="008C6B72"/>
    <w:rsid w:val="008C7C52"/>
    <w:rsid w:val="008D4D98"/>
    <w:rsid w:val="008D4DC6"/>
    <w:rsid w:val="008D505E"/>
    <w:rsid w:val="008D558E"/>
    <w:rsid w:val="008D60C3"/>
    <w:rsid w:val="008D7524"/>
    <w:rsid w:val="008D78B2"/>
    <w:rsid w:val="008E0D58"/>
    <w:rsid w:val="008E357E"/>
    <w:rsid w:val="008E39AA"/>
    <w:rsid w:val="008E3CA2"/>
    <w:rsid w:val="008E4FED"/>
    <w:rsid w:val="008E50AB"/>
    <w:rsid w:val="008E6E22"/>
    <w:rsid w:val="008E7C77"/>
    <w:rsid w:val="008F0F92"/>
    <w:rsid w:val="008F1CE2"/>
    <w:rsid w:val="008F4311"/>
    <w:rsid w:val="008F4B52"/>
    <w:rsid w:val="008F5C14"/>
    <w:rsid w:val="008F74DF"/>
    <w:rsid w:val="00900D53"/>
    <w:rsid w:val="009011BB"/>
    <w:rsid w:val="0090156E"/>
    <w:rsid w:val="00901988"/>
    <w:rsid w:val="00902CB1"/>
    <w:rsid w:val="00904926"/>
    <w:rsid w:val="00904D8E"/>
    <w:rsid w:val="00907150"/>
    <w:rsid w:val="00907899"/>
    <w:rsid w:val="009101FC"/>
    <w:rsid w:val="00911646"/>
    <w:rsid w:val="00912136"/>
    <w:rsid w:val="009121B6"/>
    <w:rsid w:val="00915B8D"/>
    <w:rsid w:val="00915BC9"/>
    <w:rsid w:val="00915C6F"/>
    <w:rsid w:val="00917A69"/>
    <w:rsid w:val="00920D06"/>
    <w:rsid w:val="00920E67"/>
    <w:rsid w:val="009213D9"/>
    <w:rsid w:val="00921EA2"/>
    <w:rsid w:val="00922019"/>
    <w:rsid w:val="0092371B"/>
    <w:rsid w:val="00924882"/>
    <w:rsid w:val="009254F7"/>
    <w:rsid w:val="00925FB3"/>
    <w:rsid w:val="00926E81"/>
    <w:rsid w:val="0093030C"/>
    <w:rsid w:val="00930982"/>
    <w:rsid w:val="00930BDD"/>
    <w:rsid w:val="009318B6"/>
    <w:rsid w:val="009321A9"/>
    <w:rsid w:val="00932878"/>
    <w:rsid w:val="00933A29"/>
    <w:rsid w:val="009342B6"/>
    <w:rsid w:val="00934636"/>
    <w:rsid w:val="00934CCE"/>
    <w:rsid w:val="00934E10"/>
    <w:rsid w:val="00934EDC"/>
    <w:rsid w:val="009356D6"/>
    <w:rsid w:val="00935C28"/>
    <w:rsid w:val="00935E43"/>
    <w:rsid w:val="00937374"/>
    <w:rsid w:val="00937C90"/>
    <w:rsid w:val="00941599"/>
    <w:rsid w:val="00941686"/>
    <w:rsid w:val="009424DA"/>
    <w:rsid w:val="00942E39"/>
    <w:rsid w:val="00945ECB"/>
    <w:rsid w:val="00945F56"/>
    <w:rsid w:val="00945F85"/>
    <w:rsid w:val="0094625D"/>
    <w:rsid w:val="00946CF9"/>
    <w:rsid w:val="0094738D"/>
    <w:rsid w:val="00947EE3"/>
    <w:rsid w:val="009505E8"/>
    <w:rsid w:val="009513C4"/>
    <w:rsid w:val="00953502"/>
    <w:rsid w:val="00954B93"/>
    <w:rsid w:val="0095539D"/>
    <w:rsid w:val="009555DB"/>
    <w:rsid w:val="00955A07"/>
    <w:rsid w:val="00955D0A"/>
    <w:rsid w:val="00956A3E"/>
    <w:rsid w:val="0095701A"/>
    <w:rsid w:val="00957696"/>
    <w:rsid w:val="009576EB"/>
    <w:rsid w:val="0095777F"/>
    <w:rsid w:val="009617FF"/>
    <w:rsid w:val="00961839"/>
    <w:rsid w:val="009621CC"/>
    <w:rsid w:val="009621D8"/>
    <w:rsid w:val="00963EAE"/>
    <w:rsid w:val="00964BED"/>
    <w:rsid w:val="0096512F"/>
    <w:rsid w:val="00965B02"/>
    <w:rsid w:val="00967B2B"/>
    <w:rsid w:val="00967ECD"/>
    <w:rsid w:val="00970641"/>
    <w:rsid w:val="00970CF7"/>
    <w:rsid w:val="00971A28"/>
    <w:rsid w:val="00971F4A"/>
    <w:rsid w:val="00972C97"/>
    <w:rsid w:val="00972FFA"/>
    <w:rsid w:val="0097435D"/>
    <w:rsid w:val="0097486F"/>
    <w:rsid w:val="00974971"/>
    <w:rsid w:val="00976386"/>
    <w:rsid w:val="00976828"/>
    <w:rsid w:val="00977A98"/>
    <w:rsid w:val="00977BDF"/>
    <w:rsid w:val="00977DF7"/>
    <w:rsid w:val="00980AE9"/>
    <w:rsid w:val="00981021"/>
    <w:rsid w:val="0098244D"/>
    <w:rsid w:val="0098358D"/>
    <w:rsid w:val="00983C00"/>
    <w:rsid w:val="00983D38"/>
    <w:rsid w:val="00983DE1"/>
    <w:rsid w:val="00984E13"/>
    <w:rsid w:val="00985AD7"/>
    <w:rsid w:val="009868B7"/>
    <w:rsid w:val="00986EAB"/>
    <w:rsid w:val="00987DAD"/>
    <w:rsid w:val="00990344"/>
    <w:rsid w:val="009904AA"/>
    <w:rsid w:val="009908EF"/>
    <w:rsid w:val="009916C4"/>
    <w:rsid w:val="00996E2B"/>
    <w:rsid w:val="009970AE"/>
    <w:rsid w:val="00997A71"/>
    <w:rsid w:val="00997B03"/>
    <w:rsid w:val="00997B80"/>
    <w:rsid w:val="009A032C"/>
    <w:rsid w:val="009A0551"/>
    <w:rsid w:val="009A131E"/>
    <w:rsid w:val="009A1805"/>
    <w:rsid w:val="009A1B0F"/>
    <w:rsid w:val="009A30BB"/>
    <w:rsid w:val="009A3AC5"/>
    <w:rsid w:val="009A3F03"/>
    <w:rsid w:val="009A497E"/>
    <w:rsid w:val="009A70C2"/>
    <w:rsid w:val="009B0B8B"/>
    <w:rsid w:val="009B1121"/>
    <w:rsid w:val="009B131D"/>
    <w:rsid w:val="009B14F6"/>
    <w:rsid w:val="009B1712"/>
    <w:rsid w:val="009B49BF"/>
    <w:rsid w:val="009B4AE8"/>
    <w:rsid w:val="009B7155"/>
    <w:rsid w:val="009C0278"/>
    <w:rsid w:val="009C08A9"/>
    <w:rsid w:val="009C109E"/>
    <w:rsid w:val="009C2B65"/>
    <w:rsid w:val="009C3766"/>
    <w:rsid w:val="009C3872"/>
    <w:rsid w:val="009C406E"/>
    <w:rsid w:val="009C54B5"/>
    <w:rsid w:val="009C5B0F"/>
    <w:rsid w:val="009C5D70"/>
    <w:rsid w:val="009C6740"/>
    <w:rsid w:val="009C6A07"/>
    <w:rsid w:val="009D00D0"/>
    <w:rsid w:val="009D32DC"/>
    <w:rsid w:val="009D48DE"/>
    <w:rsid w:val="009D6088"/>
    <w:rsid w:val="009D6117"/>
    <w:rsid w:val="009D7880"/>
    <w:rsid w:val="009E13AC"/>
    <w:rsid w:val="009E1625"/>
    <w:rsid w:val="009E1658"/>
    <w:rsid w:val="009E1BAC"/>
    <w:rsid w:val="009E2928"/>
    <w:rsid w:val="009E325F"/>
    <w:rsid w:val="009E486B"/>
    <w:rsid w:val="009E488E"/>
    <w:rsid w:val="009F06AC"/>
    <w:rsid w:val="009F09CB"/>
    <w:rsid w:val="009F1A9A"/>
    <w:rsid w:val="009F64E0"/>
    <w:rsid w:val="009F793E"/>
    <w:rsid w:val="00A0151F"/>
    <w:rsid w:val="00A01AEC"/>
    <w:rsid w:val="00A0269E"/>
    <w:rsid w:val="00A033AF"/>
    <w:rsid w:val="00A0576C"/>
    <w:rsid w:val="00A07FBF"/>
    <w:rsid w:val="00A105AD"/>
    <w:rsid w:val="00A10EEF"/>
    <w:rsid w:val="00A1166A"/>
    <w:rsid w:val="00A118BD"/>
    <w:rsid w:val="00A11902"/>
    <w:rsid w:val="00A1515E"/>
    <w:rsid w:val="00A15170"/>
    <w:rsid w:val="00A168CD"/>
    <w:rsid w:val="00A16A14"/>
    <w:rsid w:val="00A16EC8"/>
    <w:rsid w:val="00A16FA2"/>
    <w:rsid w:val="00A179EF"/>
    <w:rsid w:val="00A17DFB"/>
    <w:rsid w:val="00A17E89"/>
    <w:rsid w:val="00A20832"/>
    <w:rsid w:val="00A22493"/>
    <w:rsid w:val="00A23C80"/>
    <w:rsid w:val="00A25029"/>
    <w:rsid w:val="00A26170"/>
    <w:rsid w:val="00A2691C"/>
    <w:rsid w:val="00A30D5B"/>
    <w:rsid w:val="00A32197"/>
    <w:rsid w:val="00A32E1D"/>
    <w:rsid w:val="00A346B5"/>
    <w:rsid w:val="00A37327"/>
    <w:rsid w:val="00A375DA"/>
    <w:rsid w:val="00A37D8F"/>
    <w:rsid w:val="00A4042C"/>
    <w:rsid w:val="00A40C4A"/>
    <w:rsid w:val="00A411EA"/>
    <w:rsid w:val="00A416A8"/>
    <w:rsid w:val="00A41D38"/>
    <w:rsid w:val="00A43981"/>
    <w:rsid w:val="00A43A71"/>
    <w:rsid w:val="00A45D0C"/>
    <w:rsid w:val="00A46776"/>
    <w:rsid w:val="00A47BD2"/>
    <w:rsid w:val="00A51344"/>
    <w:rsid w:val="00A52502"/>
    <w:rsid w:val="00A52BD5"/>
    <w:rsid w:val="00A52C23"/>
    <w:rsid w:val="00A52CC9"/>
    <w:rsid w:val="00A569E6"/>
    <w:rsid w:val="00A606A3"/>
    <w:rsid w:val="00A6091E"/>
    <w:rsid w:val="00A6158C"/>
    <w:rsid w:val="00A636D5"/>
    <w:rsid w:val="00A6457B"/>
    <w:rsid w:val="00A6519A"/>
    <w:rsid w:val="00A65592"/>
    <w:rsid w:val="00A66196"/>
    <w:rsid w:val="00A66E6B"/>
    <w:rsid w:val="00A708D3"/>
    <w:rsid w:val="00A709D7"/>
    <w:rsid w:val="00A71404"/>
    <w:rsid w:val="00A734B8"/>
    <w:rsid w:val="00A73A46"/>
    <w:rsid w:val="00A7519C"/>
    <w:rsid w:val="00A75A3E"/>
    <w:rsid w:val="00A75EE8"/>
    <w:rsid w:val="00A82448"/>
    <w:rsid w:val="00A82E3B"/>
    <w:rsid w:val="00A83590"/>
    <w:rsid w:val="00A83ABE"/>
    <w:rsid w:val="00A85BE8"/>
    <w:rsid w:val="00A87046"/>
    <w:rsid w:val="00A90355"/>
    <w:rsid w:val="00A903FC"/>
    <w:rsid w:val="00A9198A"/>
    <w:rsid w:val="00A94F41"/>
    <w:rsid w:val="00A9547B"/>
    <w:rsid w:val="00A96B55"/>
    <w:rsid w:val="00A96C80"/>
    <w:rsid w:val="00AA1D7B"/>
    <w:rsid w:val="00AA2A3C"/>
    <w:rsid w:val="00AA3C01"/>
    <w:rsid w:val="00AA4E0F"/>
    <w:rsid w:val="00AA7D08"/>
    <w:rsid w:val="00AA7D70"/>
    <w:rsid w:val="00AB47AA"/>
    <w:rsid w:val="00AB4BA1"/>
    <w:rsid w:val="00AB5A86"/>
    <w:rsid w:val="00AB5D19"/>
    <w:rsid w:val="00AB717D"/>
    <w:rsid w:val="00AB7DDF"/>
    <w:rsid w:val="00AC00B8"/>
    <w:rsid w:val="00AC10EC"/>
    <w:rsid w:val="00AC1D10"/>
    <w:rsid w:val="00AC26E9"/>
    <w:rsid w:val="00AC618A"/>
    <w:rsid w:val="00AC61BF"/>
    <w:rsid w:val="00AC7C4C"/>
    <w:rsid w:val="00AD03E6"/>
    <w:rsid w:val="00AD0F95"/>
    <w:rsid w:val="00AD2D81"/>
    <w:rsid w:val="00AD34DF"/>
    <w:rsid w:val="00AD4D17"/>
    <w:rsid w:val="00AD5FCD"/>
    <w:rsid w:val="00AD6C11"/>
    <w:rsid w:val="00AD773E"/>
    <w:rsid w:val="00AE178F"/>
    <w:rsid w:val="00AE1EF1"/>
    <w:rsid w:val="00AE2292"/>
    <w:rsid w:val="00AE2EFA"/>
    <w:rsid w:val="00AE3CDF"/>
    <w:rsid w:val="00AE4550"/>
    <w:rsid w:val="00AE708E"/>
    <w:rsid w:val="00AE72F5"/>
    <w:rsid w:val="00AF3F8D"/>
    <w:rsid w:val="00AF4C6F"/>
    <w:rsid w:val="00AF599E"/>
    <w:rsid w:val="00AF5A1B"/>
    <w:rsid w:val="00B00084"/>
    <w:rsid w:val="00B003D7"/>
    <w:rsid w:val="00B00BBF"/>
    <w:rsid w:val="00B010AC"/>
    <w:rsid w:val="00B0210B"/>
    <w:rsid w:val="00B021A5"/>
    <w:rsid w:val="00B0288F"/>
    <w:rsid w:val="00B02F7E"/>
    <w:rsid w:val="00B03A39"/>
    <w:rsid w:val="00B04112"/>
    <w:rsid w:val="00B04781"/>
    <w:rsid w:val="00B05CE9"/>
    <w:rsid w:val="00B1306C"/>
    <w:rsid w:val="00B14641"/>
    <w:rsid w:val="00B1464E"/>
    <w:rsid w:val="00B146B1"/>
    <w:rsid w:val="00B14D71"/>
    <w:rsid w:val="00B14F14"/>
    <w:rsid w:val="00B15E79"/>
    <w:rsid w:val="00B1632F"/>
    <w:rsid w:val="00B17D5D"/>
    <w:rsid w:val="00B17E6E"/>
    <w:rsid w:val="00B21B5C"/>
    <w:rsid w:val="00B22BC7"/>
    <w:rsid w:val="00B23127"/>
    <w:rsid w:val="00B233D7"/>
    <w:rsid w:val="00B246F7"/>
    <w:rsid w:val="00B24DED"/>
    <w:rsid w:val="00B258FE"/>
    <w:rsid w:val="00B259D3"/>
    <w:rsid w:val="00B25C83"/>
    <w:rsid w:val="00B261DD"/>
    <w:rsid w:val="00B310BC"/>
    <w:rsid w:val="00B31A28"/>
    <w:rsid w:val="00B31CF2"/>
    <w:rsid w:val="00B32406"/>
    <w:rsid w:val="00B32EE0"/>
    <w:rsid w:val="00B338F4"/>
    <w:rsid w:val="00B34311"/>
    <w:rsid w:val="00B3456E"/>
    <w:rsid w:val="00B34C37"/>
    <w:rsid w:val="00B369E3"/>
    <w:rsid w:val="00B36F08"/>
    <w:rsid w:val="00B40086"/>
    <w:rsid w:val="00B402AC"/>
    <w:rsid w:val="00B40C7E"/>
    <w:rsid w:val="00B416C3"/>
    <w:rsid w:val="00B42D84"/>
    <w:rsid w:val="00B44CE0"/>
    <w:rsid w:val="00B4524A"/>
    <w:rsid w:val="00B45A57"/>
    <w:rsid w:val="00B47319"/>
    <w:rsid w:val="00B476AB"/>
    <w:rsid w:val="00B47EF6"/>
    <w:rsid w:val="00B50774"/>
    <w:rsid w:val="00B50CDC"/>
    <w:rsid w:val="00B52FB6"/>
    <w:rsid w:val="00B5312F"/>
    <w:rsid w:val="00B53BD1"/>
    <w:rsid w:val="00B540E7"/>
    <w:rsid w:val="00B555FD"/>
    <w:rsid w:val="00B55C60"/>
    <w:rsid w:val="00B55D93"/>
    <w:rsid w:val="00B5715D"/>
    <w:rsid w:val="00B57E93"/>
    <w:rsid w:val="00B639CB"/>
    <w:rsid w:val="00B6590C"/>
    <w:rsid w:val="00B66F11"/>
    <w:rsid w:val="00B70A7C"/>
    <w:rsid w:val="00B71379"/>
    <w:rsid w:val="00B72CEF"/>
    <w:rsid w:val="00B72D3E"/>
    <w:rsid w:val="00B74075"/>
    <w:rsid w:val="00B746F9"/>
    <w:rsid w:val="00B753F6"/>
    <w:rsid w:val="00B761F2"/>
    <w:rsid w:val="00B7685D"/>
    <w:rsid w:val="00B80C57"/>
    <w:rsid w:val="00B80F27"/>
    <w:rsid w:val="00B810D0"/>
    <w:rsid w:val="00B82C7B"/>
    <w:rsid w:val="00B82FE5"/>
    <w:rsid w:val="00B8375B"/>
    <w:rsid w:val="00B83B30"/>
    <w:rsid w:val="00B83DD6"/>
    <w:rsid w:val="00B85305"/>
    <w:rsid w:val="00B85DD9"/>
    <w:rsid w:val="00B861D3"/>
    <w:rsid w:val="00B87350"/>
    <w:rsid w:val="00B905D7"/>
    <w:rsid w:val="00B908F9"/>
    <w:rsid w:val="00B90AE5"/>
    <w:rsid w:val="00B90D10"/>
    <w:rsid w:val="00B90D57"/>
    <w:rsid w:val="00B953F7"/>
    <w:rsid w:val="00B95E3B"/>
    <w:rsid w:val="00B97475"/>
    <w:rsid w:val="00BA16FB"/>
    <w:rsid w:val="00BA2EFD"/>
    <w:rsid w:val="00BA5C21"/>
    <w:rsid w:val="00BA6784"/>
    <w:rsid w:val="00BB0B7C"/>
    <w:rsid w:val="00BB35A6"/>
    <w:rsid w:val="00BB3EBC"/>
    <w:rsid w:val="00BB6168"/>
    <w:rsid w:val="00BB7166"/>
    <w:rsid w:val="00BB72C5"/>
    <w:rsid w:val="00BC2EB4"/>
    <w:rsid w:val="00BC39CD"/>
    <w:rsid w:val="00BC40DC"/>
    <w:rsid w:val="00BC4C34"/>
    <w:rsid w:val="00BC5027"/>
    <w:rsid w:val="00BC5695"/>
    <w:rsid w:val="00BC5771"/>
    <w:rsid w:val="00BC68D9"/>
    <w:rsid w:val="00BD03DB"/>
    <w:rsid w:val="00BD2F26"/>
    <w:rsid w:val="00BD49B4"/>
    <w:rsid w:val="00BD6231"/>
    <w:rsid w:val="00BD62B6"/>
    <w:rsid w:val="00BD761F"/>
    <w:rsid w:val="00BE0A23"/>
    <w:rsid w:val="00BE3194"/>
    <w:rsid w:val="00BE3DC3"/>
    <w:rsid w:val="00BE4A8B"/>
    <w:rsid w:val="00BE4C49"/>
    <w:rsid w:val="00BE5310"/>
    <w:rsid w:val="00BE5400"/>
    <w:rsid w:val="00BE55FC"/>
    <w:rsid w:val="00BE661D"/>
    <w:rsid w:val="00BE7325"/>
    <w:rsid w:val="00BF0C41"/>
    <w:rsid w:val="00BF6A95"/>
    <w:rsid w:val="00BF7AA4"/>
    <w:rsid w:val="00BF7FCE"/>
    <w:rsid w:val="00C004E3"/>
    <w:rsid w:val="00C00E44"/>
    <w:rsid w:val="00C00E85"/>
    <w:rsid w:val="00C0143A"/>
    <w:rsid w:val="00C0162D"/>
    <w:rsid w:val="00C01A06"/>
    <w:rsid w:val="00C02562"/>
    <w:rsid w:val="00C0620A"/>
    <w:rsid w:val="00C06D44"/>
    <w:rsid w:val="00C07AA7"/>
    <w:rsid w:val="00C100B9"/>
    <w:rsid w:val="00C102E1"/>
    <w:rsid w:val="00C11133"/>
    <w:rsid w:val="00C120FE"/>
    <w:rsid w:val="00C12473"/>
    <w:rsid w:val="00C141AB"/>
    <w:rsid w:val="00C153FA"/>
    <w:rsid w:val="00C15CEB"/>
    <w:rsid w:val="00C2067F"/>
    <w:rsid w:val="00C20A57"/>
    <w:rsid w:val="00C2112E"/>
    <w:rsid w:val="00C218D8"/>
    <w:rsid w:val="00C24211"/>
    <w:rsid w:val="00C24C10"/>
    <w:rsid w:val="00C2649C"/>
    <w:rsid w:val="00C26E20"/>
    <w:rsid w:val="00C271E5"/>
    <w:rsid w:val="00C27CC5"/>
    <w:rsid w:val="00C308F6"/>
    <w:rsid w:val="00C32D2E"/>
    <w:rsid w:val="00C32FD0"/>
    <w:rsid w:val="00C34F41"/>
    <w:rsid w:val="00C35F7F"/>
    <w:rsid w:val="00C378B5"/>
    <w:rsid w:val="00C41DA7"/>
    <w:rsid w:val="00C42284"/>
    <w:rsid w:val="00C42540"/>
    <w:rsid w:val="00C4298E"/>
    <w:rsid w:val="00C44C26"/>
    <w:rsid w:val="00C469F6"/>
    <w:rsid w:val="00C47189"/>
    <w:rsid w:val="00C4747F"/>
    <w:rsid w:val="00C5029C"/>
    <w:rsid w:val="00C5327C"/>
    <w:rsid w:val="00C536DE"/>
    <w:rsid w:val="00C538D4"/>
    <w:rsid w:val="00C54802"/>
    <w:rsid w:val="00C55333"/>
    <w:rsid w:val="00C553C1"/>
    <w:rsid w:val="00C56729"/>
    <w:rsid w:val="00C56901"/>
    <w:rsid w:val="00C62DDB"/>
    <w:rsid w:val="00C62E8B"/>
    <w:rsid w:val="00C65915"/>
    <w:rsid w:val="00C65933"/>
    <w:rsid w:val="00C65DD0"/>
    <w:rsid w:val="00C66AF3"/>
    <w:rsid w:val="00C66CCD"/>
    <w:rsid w:val="00C67D4B"/>
    <w:rsid w:val="00C70180"/>
    <w:rsid w:val="00C70711"/>
    <w:rsid w:val="00C70C3C"/>
    <w:rsid w:val="00C70FC7"/>
    <w:rsid w:val="00C71300"/>
    <w:rsid w:val="00C7212F"/>
    <w:rsid w:val="00C74362"/>
    <w:rsid w:val="00C748FA"/>
    <w:rsid w:val="00C753C7"/>
    <w:rsid w:val="00C7556C"/>
    <w:rsid w:val="00C77464"/>
    <w:rsid w:val="00C77A68"/>
    <w:rsid w:val="00C77F28"/>
    <w:rsid w:val="00C8072C"/>
    <w:rsid w:val="00C80872"/>
    <w:rsid w:val="00C83821"/>
    <w:rsid w:val="00C843F7"/>
    <w:rsid w:val="00C84514"/>
    <w:rsid w:val="00C8501F"/>
    <w:rsid w:val="00C872AB"/>
    <w:rsid w:val="00C87520"/>
    <w:rsid w:val="00C87A2A"/>
    <w:rsid w:val="00C90338"/>
    <w:rsid w:val="00C905E8"/>
    <w:rsid w:val="00C928EF"/>
    <w:rsid w:val="00C948B2"/>
    <w:rsid w:val="00C955A2"/>
    <w:rsid w:val="00C95DD1"/>
    <w:rsid w:val="00C97F41"/>
    <w:rsid w:val="00C97FA5"/>
    <w:rsid w:val="00CA0F83"/>
    <w:rsid w:val="00CA18C3"/>
    <w:rsid w:val="00CA293C"/>
    <w:rsid w:val="00CA327E"/>
    <w:rsid w:val="00CA32BF"/>
    <w:rsid w:val="00CA4357"/>
    <w:rsid w:val="00CA4D7A"/>
    <w:rsid w:val="00CA5D2C"/>
    <w:rsid w:val="00CA6AE3"/>
    <w:rsid w:val="00CA6B5B"/>
    <w:rsid w:val="00CA7A36"/>
    <w:rsid w:val="00CB17C4"/>
    <w:rsid w:val="00CB193C"/>
    <w:rsid w:val="00CB1E5B"/>
    <w:rsid w:val="00CB2C3E"/>
    <w:rsid w:val="00CB3F70"/>
    <w:rsid w:val="00CB4426"/>
    <w:rsid w:val="00CB52C1"/>
    <w:rsid w:val="00CB5B82"/>
    <w:rsid w:val="00CB713A"/>
    <w:rsid w:val="00CC0B30"/>
    <w:rsid w:val="00CC2163"/>
    <w:rsid w:val="00CC27B3"/>
    <w:rsid w:val="00CC3E90"/>
    <w:rsid w:val="00CC41ED"/>
    <w:rsid w:val="00CC5F98"/>
    <w:rsid w:val="00CC6418"/>
    <w:rsid w:val="00CC6A2E"/>
    <w:rsid w:val="00CC7077"/>
    <w:rsid w:val="00CC7178"/>
    <w:rsid w:val="00CC7E72"/>
    <w:rsid w:val="00CD17A4"/>
    <w:rsid w:val="00CD1FFA"/>
    <w:rsid w:val="00CD3309"/>
    <w:rsid w:val="00CD5C4E"/>
    <w:rsid w:val="00CD5C78"/>
    <w:rsid w:val="00CD60AE"/>
    <w:rsid w:val="00CD625E"/>
    <w:rsid w:val="00CD64CB"/>
    <w:rsid w:val="00CD7280"/>
    <w:rsid w:val="00CD75DB"/>
    <w:rsid w:val="00CD7B53"/>
    <w:rsid w:val="00CE2A39"/>
    <w:rsid w:val="00CE2BD8"/>
    <w:rsid w:val="00CE4616"/>
    <w:rsid w:val="00CE5519"/>
    <w:rsid w:val="00CE635E"/>
    <w:rsid w:val="00CE7682"/>
    <w:rsid w:val="00CF0BC4"/>
    <w:rsid w:val="00CF1464"/>
    <w:rsid w:val="00CF3D3C"/>
    <w:rsid w:val="00CF4CA0"/>
    <w:rsid w:val="00CF575D"/>
    <w:rsid w:val="00CF5CFC"/>
    <w:rsid w:val="00CF681A"/>
    <w:rsid w:val="00CF71AC"/>
    <w:rsid w:val="00CF7A04"/>
    <w:rsid w:val="00CF7E36"/>
    <w:rsid w:val="00D00177"/>
    <w:rsid w:val="00D00A6E"/>
    <w:rsid w:val="00D00FF4"/>
    <w:rsid w:val="00D01F97"/>
    <w:rsid w:val="00D02CA0"/>
    <w:rsid w:val="00D03EEB"/>
    <w:rsid w:val="00D043A8"/>
    <w:rsid w:val="00D055DE"/>
    <w:rsid w:val="00D05602"/>
    <w:rsid w:val="00D05629"/>
    <w:rsid w:val="00D05666"/>
    <w:rsid w:val="00D12071"/>
    <w:rsid w:val="00D121F3"/>
    <w:rsid w:val="00D12368"/>
    <w:rsid w:val="00D13C07"/>
    <w:rsid w:val="00D14075"/>
    <w:rsid w:val="00D14574"/>
    <w:rsid w:val="00D149B6"/>
    <w:rsid w:val="00D17D97"/>
    <w:rsid w:val="00D17DA0"/>
    <w:rsid w:val="00D2018C"/>
    <w:rsid w:val="00D2024F"/>
    <w:rsid w:val="00D20772"/>
    <w:rsid w:val="00D22D1D"/>
    <w:rsid w:val="00D247F1"/>
    <w:rsid w:val="00D248EC"/>
    <w:rsid w:val="00D2548B"/>
    <w:rsid w:val="00D27E6B"/>
    <w:rsid w:val="00D27E99"/>
    <w:rsid w:val="00D317F8"/>
    <w:rsid w:val="00D31E84"/>
    <w:rsid w:val="00D32651"/>
    <w:rsid w:val="00D338B6"/>
    <w:rsid w:val="00D357FC"/>
    <w:rsid w:val="00D36E81"/>
    <w:rsid w:val="00D379C7"/>
    <w:rsid w:val="00D41772"/>
    <w:rsid w:val="00D41890"/>
    <w:rsid w:val="00D41AC5"/>
    <w:rsid w:val="00D431BA"/>
    <w:rsid w:val="00D441FC"/>
    <w:rsid w:val="00D4452D"/>
    <w:rsid w:val="00D45190"/>
    <w:rsid w:val="00D45252"/>
    <w:rsid w:val="00D45DD8"/>
    <w:rsid w:val="00D461ED"/>
    <w:rsid w:val="00D46C80"/>
    <w:rsid w:val="00D470B1"/>
    <w:rsid w:val="00D507BF"/>
    <w:rsid w:val="00D50918"/>
    <w:rsid w:val="00D53AE7"/>
    <w:rsid w:val="00D54AF5"/>
    <w:rsid w:val="00D55833"/>
    <w:rsid w:val="00D55AE7"/>
    <w:rsid w:val="00D5632A"/>
    <w:rsid w:val="00D56730"/>
    <w:rsid w:val="00D56B22"/>
    <w:rsid w:val="00D57300"/>
    <w:rsid w:val="00D57E55"/>
    <w:rsid w:val="00D6066D"/>
    <w:rsid w:val="00D613A5"/>
    <w:rsid w:val="00D618F0"/>
    <w:rsid w:val="00D64321"/>
    <w:rsid w:val="00D6686A"/>
    <w:rsid w:val="00D6757A"/>
    <w:rsid w:val="00D70063"/>
    <w:rsid w:val="00D7020C"/>
    <w:rsid w:val="00D73324"/>
    <w:rsid w:val="00D748F7"/>
    <w:rsid w:val="00D74D2D"/>
    <w:rsid w:val="00D75F1E"/>
    <w:rsid w:val="00D809E3"/>
    <w:rsid w:val="00D80ADC"/>
    <w:rsid w:val="00D82785"/>
    <w:rsid w:val="00D8299F"/>
    <w:rsid w:val="00D8318D"/>
    <w:rsid w:val="00D83EA0"/>
    <w:rsid w:val="00D84B19"/>
    <w:rsid w:val="00D85165"/>
    <w:rsid w:val="00D85ADD"/>
    <w:rsid w:val="00D908A1"/>
    <w:rsid w:val="00D921E3"/>
    <w:rsid w:val="00D93AB1"/>
    <w:rsid w:val="00D95BC4"/>
    <w:rsid w:val="00D96343"/>
    <w:rsid w:val="00D97B0A"/>
    <w:rsid w:val="00D97F34"/>
    <w:rsid w:val="00DA0869"/>
    <w:rsid w:val="00DA0F33"/>
    <w:rsid w:val="00DA26E8"/>
    <w:rsid w:val="00DA424C"/>
    <w:rsid w:val="00DA4A0E"/>
    <w:rsid w:val="00DA586B"/>
    <w:rsid w:val="00DA7050"/>
    <w:rsid w:val="00DA79DC"/>
    <w:rsid w:val="00DA7ACD"/>
    <w:rsid w:val="00DB0CB9"/>
    <w:rsid w:val="00DB1702"/>
    <w:rsid w:val="00DB213C"/>
    <w:rsid w:val="00DB3BEF"/>
    <w:rsid w:val="00DB5B82"/>
    <w:rsid w:val="00DB6CC5"/>
    <w:rsid w:val="00DB6E29"/>
    <w:rsid w:val="00DB78B1"/>
    <w:rsid w:val="00DB7D35"/>
    <w:rsid w:val="00DC0AE9"/>
    <w:rsid w:val="00DC1CD8"/>
    <w:rsid w:val="00DC2173"/>
    <w:rsid w:val="00DC30E9"/>
    <w:rsid w:val="00DC3317"/>
    <w:rsid w:val="00DC3BDD"/>
    <w:rsid w:val="00DC3BE8"/>
    <w:rsid w:val="00DC663D"/>
    <w:rsid w:val="00DC6783"/>
    <w:rsid w:val="00DC6957"/>
    <w:rsid w:val="00DC71EB"/>
    <w:rsid w:val="00DC7BBE"/>
    <w:rsid w:val="00DD045F"/>
    <w:rsid w:val="00DD0485"/>
    <w:rsid w:val="00DD0F13"/>
    <w:rsid w:val="00DD31BB"/>
    <w:rsid w:val="00DD47E9"/>
    <w:rsid w:val="00DD4928"/>
    <w:rsid w:val="00DD5264"/>
    <w:rsid w:val="00DD558F"/>
    <w:rsid w:val="00DD57EF"/>
    <w:rsid w:val="00DD6CFF"/>
    <w:rsid w:val="00DE0CA6"/>
    <w:rsid w:val="00DE1569"/>
    <w:rsid w:val="00DE17A2"/>
    <w:rsid w:val="00DE2DBA"/>
    <w:rsid w:val="00DE49A9"/>
    <w:rsid w:val="00DE5FD7"/>
    <w:rsid w:val="00DE612D"/>
    <w:rsid w:val="00DE6739"/>
    <w:rsid w:val="00DF4A97"/>
    <w:rsid w:val="00DF528F"/>
    <w:rsid w:val="00DF57F5"/>
    <w:rsid w:val="00DF6333"/>
    <w:rsid w:val="00DF65AB"/>
    <w:rsid w:val="00E00084"/>
    <w:rsid w:val="00E0017F"/>
    <w:rsid w:val="00E04F4E"/>
    <w:rsid w:val="00E0737D"/>
    <w:rsid w:val="00E11A94"/>
    <w:rsid w:val="00E11F8A"/>
    <w:rsid w:val="00E12388"/>
    <w:rsid w:val="00E12F46"/>
    <w:rsid w:val="00E134FF"/>
    <w:rsid w:val="00E141E0"/>
    <w:rsid w:val="00E14F3C"/>
    <w:rsid w:val="00E15543"/>
    <w:rsid w:val="00E15BC1"/>
    <w:rsid w:val="00E175E5"/>
    <w:rsid w:val="00E20C20"/>
    <w:rsid w:val="00E20F4B"/>
    <w:rsid w:val="00E2111D"/>
    <w:rsid w:val="00E21811"/>
    <w:rsid w:val="00E21C70"/>
    <w:rsid w:val="00E22832"/>
    <w:rsid w:val="00E22CA7"/>
    <w:rsid w:val="00E22F8A"/>
    <w:rsid w:val="00E24645"/>
    <w:rsid w:val="00E24845"/>
    <w:rsid w:val="00E32D30"/>
    <w:rsid w:val="00E34524"/>
    <w:rsid w:val="00E3564B"/>
    <w:rsid w:val="00E37867"/>
    <w:rsid w:val="00E41BBB"/>
    <w:rsid w:val="00E42633"/>
    <w:rsid w:val="00E4287A"/>
    <w:rsid w:val="00E43B0B"/>
    <w:rsid w:val="00E443F5"/>
    <w:rsid w:val="00E47B48"/>
    <w:rsid w:val="00E50773"/>
    <w:rsid w:val="00E51B43"/>
    <w:rsid w:val="00E524F5"/>
    <w:rsid w:val="00E548B4"/>
    <w:rsid w:val="00E56BE1"/>
    <w:rsid w:val="00E56E58"/>
    <w:rsid w:val="00E56EA7"/>
    <w:rsid w:val="00E575DD"/>
    <w:rsid w:val="00E61103"/>
    <w:rsid w:val="00E62791"/>
    <w:rsid w:val="00E6309B"/>
    <w:rsid w:val="00E6465F"/>
    <w:rsid w:val="00E654C9"/>
    <w:rsid w:val="00E67639"/>
    <w:rsid w:val="00E67715"/>
    <w:rsid w:val="00E677F5"/>
    <w:rsid w:val="00E67F7E"/>
    <w:rsid w:val="00E71C5B"/>
    <w:rsid w:val="00E726A4"/>
    <w:rsid w:val="00E72C07"/>
    <w:rsid w:val="00E76ADD"/>
    <w:rsid w:val="00E76FDA"/>
    <w:rsid w:val="00E801C8"/>
    <w:rsid w:val="00E8027C"/>
    <w:rsid w:val="00E80773"/>
    <w:rsid w:val="00E81B99"/>
    <w:rsid w:val="00E82768"/>
    <w:rsid w:val="00E8282B"/>
    <w:rsid w:val="00E83156"/>
    <w:rsid w:val="00E8440A"/>
    <w:rsid w:val="00E847EF"/>
    <w:rsid w:val="00E8653C"/>
    <w:rsid w:val="00E90F22"/>
    <w:rsid w:val="00E9509D"/>
    <w:rsid w:val="00E97624"/>
    <w:rsid w:val="00EA00EC"/>
    <w:rsid w:val="00EA15CF"/>
    <w:rsid w:val="00EA27E1"/>
    <w:rsid w:val="00EA2F38"/>
    <w:rsid w:val="00EA4CFC"/>
    <w:rsid w:val="00EA5317"/>
    <w:rsid w:val="00EA5E8A"/>
    <w:rsid w:val="00EA699C"/>
    <w:rsid w:val="00EA6C35"/>
    <w:rsid w:val="00EA6CED"/>
    <w:rsid w:val="00EA7573"/>
    <w:rsid w:val="00EA790B"/>
    <w:rsid w:val="00EB1079"/>
    <w:rsid w:val="00EB1BC2"/>
    <w:rsid w:val="00EB1D3E"/>
    <w:rsid w:val="00EB2423"/>
    <w:rsid w:val="00EB2846"/>
    <w:rsid w:val="00EB2D8E"/>
    <w:rsid w:val="00EB37F4"/>
    <w:rsid w:val="00EB38FA"/>
    <w:rsid w:val="00EB3B39"/>
    <w:rsid w:val="00EB417B"/>
    <w:rsid w:val="00EB44DE"/>
    <w:rsid w:val="00EB5159"/>
    <w:rsid w:val="00EB56D0"/>
    <w:rsid w:val="00EB5CA9"/>
    <w:rsid w:val="00EB6C67"/>
    <w:rsid w:val="00EB72CE"/>
    <w:rsid w:val="00EB7897"/>
    <w:rsid w:val="00EB7BB4"/>
    <w:rsid w:val="00EC0C44"/>
    <w:rsid w:val="00EC306C"/>
    <w:rsid w:val="00EC3A76"/>
    <w:rsid w:val="00EC4540"/>
    <w:rsid w:val="00EC589F"/>
    <w:rsid w:val="00EC730A"/>
    <w:rsid w:val="00ED109C"/>
    <w:rsid w:val="00ED5A2A"/>
    <w:rsid w:val="00ED6CF2"/>
    <w:rsid w:val="00EE1C1C"/>
    <w:rsid w:val="00EE215A"/>
    <w:rsid w:val="00EE32BC"/>
    <w:rsid w:val="00EE7158"/>
    <w:rsid w:val="00EE75AD"/>
    <w:rsid w:val="00EE7E44"/>
    <w:rsid w:val="00EF0380"/>
    <w:rsid w:val="00EF1710"/>
    <w:rsid w:val="00EF1A91"/>
    <w:rsid w:val="00EF23F4"/>
    <w:rsid w:val="00EF2CD5"/>
    <w:rsid w:val="00EF3251"/>
    <w:rsid w:val="00EF440A"/>
    <w:rsid w:val="00EF607C"/>
    <w:rsid w:val="00EF6227"/>
    <w:rsid w:val="00EF70E9"/>
    <w:rsid w:val="00EF7F06"/>
    <w:rsid w:val="00F008A3"/>
    <w:rsid w:val="00F015B1"/>
    <w:rsid w:val="00F01D60"/>
    <w:rsid w:val="00F02FED"/>
    <w:rsid w:val="00F051C3"/>
    <w:rsid w:val="00F05666"/>
    <w:rsid w:val="00F0632F"/>
    <w:rsid w:val="00F06887"/>
    <w:rsid w:val="00F078CC"/>
    <w:rsid w:val="00F1006E"/>
    <w:rsid w:val="00F1121E"/>
    <w:rsid w:val="00F12468"/>
    <w:rsid w:val="00F1309D"/>
    <w:rsid w:val="00F136C7"/>
    <w:rsid w:val="00F1371D"/>
    <w:rsid w:val="00F14854"/>
    <w:rsid w:val="00F14970"/>
    <w:rsid w:val="00F1540B"/>
    <w:rsid w:val="00F16380"/>
    <w:rsid w:val="00F178B1"/>
    <w:rsid w:val="00F21522"/>
    <w:rsid w:val="00F24326"/>
    <w:rsid w:val="00F26F19"/>
    <w:rsid w:val="00F27990"/>
    <w:rsid w:val="00F27C58"/>
    <w:rsid w:val="00F30323"/>
    <w:rsid w:val="00F305C6"/>
    <w:rsid w:val="00F30D2C"/>
    <w:rsid w:val="00F31C8E"/>
    <w:rsid w:val="00F324F7"/>
    <w:rsid w:val="00F33C1F"/>
    <w:rsid w:val="00F33E06"/>
    <w:rsid w:val="00F342E6"/>
    <w:rsid w:val="00F351E5"/>
    <w:rsid w:val="00F35EE4"/>
    <w:rsid w:val="00F3732D"/>
    <w:rsid w:val="00F37FD9"/>
    <w:rsid w:val="00F41226"/>
    <w:rsid w:val="00F416FF"/>
    <w:rsid w:val="00F4226E"/>
    <w:rsid w:val="00F42CAC"/>
    <w:rsid w:val="00F43442"/>
    <w:rsid w:val="00F43FAB"/>
    <w:rsid w:val="00F456E7"/>
    <w:rsid w:val="00F4678A"/>
    <w:rsid w:val="00F469F4"/>
    <w:rsid w:val="00F471B1"/>
    <w:rsid w:val="00F47CD6"/>
    <w:rsid w:val="00F47FDE"/>
    <w:rsid w:val="00F50267"/>
    <w:rsid w:val="00F5083C"/>
    <w:rsid w:val="00F50FA9"/>
    <w:rsid w:val="00F51242"/>
    <w:rsid w:val="00F51286"/>
    <w:rsid w:val="00F54B76"/>
    <w:rsid w:val="00F559A1"/>
    <w:rsid w:val="00F563EE"/>
    <w:rsid w:val="00F60767"/>
    <w:rsid w:val="00F61415"/>
    <w:rsid w:val="00F61CD2"/>
    <w:rsid w:val="00F6329B"/>
    <w:rsid w:val="00F648AA"/>
    <w:rsid w:val="00F65D35"/>
    <w:rsid w:val="00F65EF3"/>
    <w:rsid w:val="00F70839"/>
    <w:rsid w:val="00F721D0"/>
    <w:rsid w:val="00F7272C"/>
    <w:rsid w:val="00F75D82"/>
    <w:rsid w:val="00F75D8C"/>
    <w:rsid w:val="00F7622D"/>
    <w:rsid w:val="00F7704D"/>
    <w:rsid w:val="00F779CD"/>
    <w:rsid w:val="00F8045D"/>
    <w:rsid w:val="00F83AD6"/>
    <w:rsid w:val="00F8488B"/>
    <w:rsid w:val="00F849FC"/>
    <w:rsid w:val="00F8648E"/>
    <w:rsid w:val="00F868E4"/>
    <w:rsid w:val="00F8690D"/>
    <w:rsid w:val="00F869EF"/>
    <w:rsid w:val="00F87398"/>
    <w:rsid w:val="00F90D58"/>
    <w:rsid w:val="00F92CE4"/>
    <w:rsid w:val="00F92F1E"/>
    <w:rsid w:val="00F93176"/>
    <w:rsid w:val="00F937CB"/>
    <w:rsid w:val="00F939F0"/>
    <w:rsid w:val="00F93CD7"/>
    <w:rsid w:val="00F9508F"/>
    <w:rsid w:val="00F96A0C"/>
    <w:rsid w:val="00F9762C"/>
    <w:rsid w:val="00F976BF"/>
    <w:rsid w:val="00F976DF"/>
    <w:rsid w:val="00F97825"/>
    <w:rsid w:val="00F97B69"/>
    <w:rsid w:val="00FA0BA7"/>
    <w:rsid w:val="00FA1040"/>
    <w:rsid w:val="00FA4524"/>
    <w:rsid w:val="00FA5250"/>
    <w:rsid w:val="00FA601A"/>
    <w:rsid w:val="00FA6078"/>
    <w:rsid w:val="00FA7AD0"/>
    <w:rsid w:val="00FA7ADC"/>
    <w:rsid w:val="00FB03CE"/>
    <w:rsid w:val="00FB0AE9"/>
    <w:rsid w:val="00FB0F6C"/>
    <w:rsid w:val="00FB1D90"/>
    <w:rsid w:val="00FB1E6B"/>
    <w:rsid w:val="00FB2458"/>
    <w:rsid w:val="00FB3FA0"/>
    <w:rsid w:val="00FB4661"/>
    <w:rsid w:val="00FB666E"/>
    <w:rsid w:val="00FB66E3"/>
    <w:rsid w:val="00FB7934"/>
    <w:rsid w:val="00FB7AF0"/>
    <w:rsid w:val="00FC1A4D"/>
    <w:rsid w:val="00FC1BFE"/>
    <w:rsid w:val="00FC1D9C"/>
    <w:rsid w:val="00FC20EA"/>
    <w:rsid w:val="00FC3450"/>
    <w:rsid w:val="00FC4725"/>
    <w:rsid w:val="00FC5AFD"/>
    <w:rsid w:val="00FC6EA7"/>
    <w:rsid w:val="00FC71AE"/>
    <w:rsid w:val="00FC7CAF"/>
    <w:rsid w:val="00FD0022"/>
    <w:rsid w:val="00FD250B"/>
    <w:rsid w:val="00FD2A61"/>
    <w:rsid w:val="00FD492B"/>
    <w:rsid w:val="00FD4EE7"/>
    <w:rsid w:val="00FD50AB"/>
    <w:rsid w:val="00FD6617"/>
    <w:rsid w:val="00FD689D"/>
    <w:rsid w:val="00FE05F8"/>
    <w:rsid w:val="00FE093F"/>
    <w:rsid w:val="00FE0EAE"/>
    <w:rsid w:val="00FE1279"/>
    <w:rsid w:val="00FE1A13"/>
    <w:rsid w:val="00FE2087"/>
    <w:rsid w:val="00FE225D"/>
    <w:rsid w:val="00FE24D3"/>
    <w:rsid w:val="00FE33EB"/>
    <w:rsid w:val="00FE3A02"/>
    <w:rsid w:val="00FE47D2"/>
    <w:rsid w:val="00FE48B7"/>
    <w:rsid w:val="00FE536B"/>
    <w:rsid w:val="00FE6B90"/>
    <w:rsid w:val="00FE7B33"/>
    <w:rsid w:val="00FE7D1D"/>
    <w:rsid w:val="00FF1510"/>
    <w:rsid w:val="00FF1A70"/>
    <w:rsid w:val="00FF30B3"/>
    <w:rsid w:val="00FF3C7C"/>
    <w:rsid w:val="00FF7A8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AE67356"/>
  <w15:docId w15:val="{E1E0E220-56C3-48B3-A2A2-9FAD14D13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Gothic"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D2C"/>
    <w:pPr>
      <w:spacing w:after="120" w:line="276" w:lineRule="auto"/>
    </w:pPr>
    <w:rPr>
      <w:bCs/>
      <w:kern w:val="32"/>
      <w:sz w:val="24"/>
      <w:szCs w:val="32"/>
      <w:lang w:val="en-GB" w:eastAsia="ja-JP"/>
    </w:rPr>
  </w:style>
  <w:style w:type="paragraph" w:styleId="Judul1">
    <w:name w:val="heading 1"/>
    <w:basedOn w:val="Normal"/>
    <w:next w:val="Normal"/>
    <w:link w:val="Judul1KAR"/>
    <w:uiPriority w:val="9"/>
    <w:qFormat/>
    <w:rsid w:val="002B3396"/>
    <w:pPr>
      <w:keepNext/>
      <w:spacing w:after="300"/>
      <w:contextualSpacing/>
      <w:jc w:val="center"/>
      <w:outlineLvl w:val="0"/>
    </w:pPr>
    <w:rPr>
      <w:b/>
      <w:kern w:val="0"/>
      <w:szCs w:val="20"/>
    </w:rPr>
  </w:style>
  <w:style w:type="paragraph" w:styleId="Judul2">
    <w:name w:val="heading 2"/>
    <w:basedOn w:val="Normal"/>
    <w:next w:val="Normal"/>
    <w:link w:val="Judul2KAR"/>
    <w:uiPriority w:val="9"/>
    <w:unhideWhenUsed/>
    <w:qFormat/>
    <w:rsid w:val="006C3721"/>
    <w:pPr>
      <w:keepNext/>
      <w:spacing w:after="60"/>
      <w:contextualSpacing/>
      <w:outlineLvl w:val="1"/>
    </w:pPr>
    <w:rPr>
      <w:b/>
      <w:bCs w:val="0"/>
      <w:iCs/>
      <w:kern w:val="0"/>
      <w:szCs w:val="28"/>
    </w:rPr>
  </w:style>
  <w:style w:type="paragraph" w:styleId="Judul3">
    <w:name w:val="heading 3"/>
    <w:basedOn w:val="TextBody"/>
    <w:next w:val="TextBody"/>
    <w:link w:val="Judul3KAR"/>
    <w:uiPriority w:val="9"/>
    <w:unhideWhenUsed/>
    <w:qFormat/>
    <w:rsid w:val="00324823"/>
    <w:pPr>
      <w:keepNext/>
      <w:spacing w:after="0"/>
      <w:ind w:firstLine="0"/>
      <w:outlineLvl w:val="2"/>
    </w:pPr>
    <w:rPr>
      <w:bCs w:val="0"/>
      <w:kern w:val="0"/>
      <w:szCs w:val="26"/>
    </w:rPr>
  </w:style>
  <w:style w:type="paragraph" w:styleId="Judul4">
    <w:name w:val="heading 4"/>
    <w:basedOn w:val="Normal"/>
    <w:next w:val="Normal"/>
    <w:link w:val="Judul4KAR"/>
    <w:uiPriority w:val="9"/>
    <w:unhideWhenUsed/>
    <w:qFormat/>
    <w:rsid w:val="002B33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customStyle="1" w:styleId="ColorfulList-Accent11">
    <w:name w:val="Colorful List - Accent 11"/>
    <w:basedOn w:val="Normal"/>
    <w:uiPriority w:val="34"/>
    <w:qFormat/>
    <w:rsid w:val="00717E16"/>
    <w:pPr>
      <w:ind w:left="720"/>
      <w:contextualSpacing/>
    </w:pPr>
  </w:style>
  <w:style w:type="character" w:styleId="Hyperlink">
    <w:name w:val="Hyperlink"/>
    <w:uiPriority w:val="99"/>
    <w:unhideWhenUsed/>
    <w:rsid w:val="00717E16"/>
    <w:rPr>
      <w:color w:val="0000FF"/>
      <w:u w:val="single"/>
    </w:rPr>
  </w:style>
  <w:style w:type="paragraph" w:styleId="Header">
    <w:name w:val="header"/>
    <w:basedOn w:val="Normal"/>
    <w:link w:val="HeaderKAR"/>
    <w:uiPriority w:val="99"/>
    <w:unhideWhenUsed/>
    <w:rsid w:val="001B077C"/>
    <w:pPr>
      <w:tabs>
        <w:tab w:val="center" w:pos="4513"/>
        <w:tab w:val="right" w:pos="9026"/>
      </w:tabs>
    </w:pPr>
    <w:rPr>
      <w:bCs w:val="0"/>
      <w:kern w:val="0"/>
      <w:sz w:val="22"/>
      <w:szCs w:val="22"/>
      <w:lang w:eastAsia="en-US"/>
    </w:rPr>
  </w:style>
  <w:style w:type="character" w:customStyle="1" w:styleId="HeaderKAR">
    <w:name w:val="Header KAR"/>
    <w:link w:val="Header"/>
    <w:uiPriority w:val="99"/>
    <w:rsid w:val="001B077C"/>
    <w:rPr>
      <w:sz w:val="22"/>
      <w:szCs w:val="22"/>
      <w:lang w:eastAsia="en-US" w:bidi="ar-SA"/>
    </w:rPr>
  </w:style>
  <w:style w:type="paragraph" w:styleId="Footer">
    <w:name w:val="footer"/>
    <w:basedOn w:val="Normal"/>
    <w:link w:val="FooterKAR"/>
    <w:uiPriority w:val="99"/>
    <w:unhideWhenUsed/>
    <w:rsid w:val="001B077C"/>
    <w:pPr>
      <w:tabs>
        <w:tab w:val="center" w:pos="4513"/>
        <w:tab w:val="right" w:pos="9026"/>
      </w:tabs>
    </w:pPr>
    <w:rPr>
      <w:bCs w:val="0"/>
      <w:kern w:val="0"/>
      <w:sz w:val="22"/>
      <w:szCs w:val="22"/>
      <w:lang w:eastAsia="en-US"/>
    </w:rPr>
  </w:style>
  <w:style w:type="character" w:customStyle="1" w:styleId="FooterKAR">
    <w:name w:val="Footer KAR"/>
    <w:link w:val="Footer"/>
    <w:uiPriority w:val="99"/>
    <w:rsid w:val="001B077C"/>
    <w:rPr>
      <w:sz w:val="22"/>
      <w:szCs w:val="22"/>
      <w:lang w:eastAsia="en-US" w:bidi="ar-SA"/>
    </w:rPr>
  </w:style>
  <w:style w:type="table" w:styleId="KisiTabel">
    <w:name w:val="Table Grid"/>
    <w:basedOn w:val="TabelNormal"/>
    <w:uiPriority w:val="59"/>
    <w:rsid w:val="00656EB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ksBalon">
    <w:name w:val="Balloon Text"/>
    <w:basedOn w:val="Normal"/>
    <w:link w:val="TeksBalonKAR"/>
    <w:uiPriority w:val="99"/>
    <w:semiHidden/>
    <w:unhideWhenUsed/>
    <w:rsid w:val="00881990"/>
    <w:pPr>
      <w:spacing w:after="0" w:line="240" w:lineRule="auto"/>
    </w:pPr>
    <w:rPr>
      <w:rFonts w:ascii="Tahoma" w:hAnsi="Tahoma"/>
      <w:bCs w:val="0"/>
      <w:kern w:val="0"/>
      <w:sz w:val="16"/>
      <w:szCs w:val="16"/>
      <w:lang w:val="id-ID"/>
    </w:rPr>
  </w:style>
  <w:style w:type="character" w:customStyle="1" w:styleId="TeksBalonKAR">
    <w:name w:val="Teks Balon KAR"/>
    <w:link w:val="TeksBalon"/>
    <w:uiPriority w:val="99"/>
    <w:semiHidden/>
    <w:rsid w:val="00881990"/>
    <w:rPr>
      <w:rFonts w:ascii="Tahoma" w:hAnsi="Tahoma" w:cs="Tahoma"/>
      <w:sz w:val="16"/>
      <w:szCs w:val="16"/>
      <w:lang w:val="id-ID"/>
    </w:rPr>
  </w:style>
  <w:style w:type="paragraph" w:styleId="NormalWeb">
    <w:name w:val="Normal (Web)"/>
    <w:basedOn w:val="TableParagraph"/>
    <w:next w:val="TeksIsi"/>
    <w:uiPriority w:val="99"/>
    <w:unhideWhenUsed/>
    <w:rsid w:val="00475463"/>
    <w:pPr>
      <w:spacing w:before="100" w:beforeAutospacing="1" w:after="100" w:afterAutospacing="1"/>
    </w:pPr>
    <w:rPr>
      <w:sz w:val="24"/>
      <w:szCs w:val="24"/>
      <w:lang w:val="en-US"/>
    </w:rPr>
  </w:style>
  <w:style w:type="paragraph" w:customStyle="1" w:styleId="TextBody">
    <w:name w:val="Text Body"/>
    <w:basedOn w:val="Normal"/>
    <w:next w:val="TidakAdaSpasi"/>
    <w:rsid w:val="006C3721"/>
    <w:pPr>
      <w:spacing w:after="240"/>
      <w:ind w:firstLine="567"/>
      <w:contextualSpacing/>
      <w:jc w:val="both"/>
    </w:pPr>
    <w:rPr>
      <w:rFonts w:eastAsia="Times New Roman"/>
      <w:szCs w:val="24"/>
      <w:lang w:val="en-US"/>
    </w:rPr>
  </w:style>
  <w:style w:type="character" w:styleId="NomorHalaman">
    <w:name w:val="page number"/>
    <w:basedOn w:val="FontParagrafDefault"/>
    <w:uiPriority w:val="99"/>
    <w:semiHidden/>
    <w:unhideWhenUsed/>
    <w:rsid w:val="007E18FA"/>
  </w:style>
  <w:style w:type="paragraph" w:customStyle="1" w:styleId="DaftarPustaka">
    <w:name w:val="Daftar Pustaka"/>
    <w:basedOn w:val="TextBody"/>
    <w:uiPriority w:val="1"/>
    <w:qFormat/>
    <w:rsid w:val="00F14854"/>
    <w:pPr>
      <w:spacing w:after="0" w:line="240" w:lineRule="auto"/>
      <w:ind w:left="709" w:hanging="709"/>
      <w:contextualSpacing w:val="0"/>
    </w:pPr>
    <w:rPr>
      <w:bCs w:val="0"/>
      <w:lang w:eastAsia="en-GB"/>
    </w:rPr>
  </w:style>
  <w:style w:type="character" w:styleId="Penekanan">
    <w:name w:val="Emphasis"/>
    <w:uiPriority w:val="20"/>
    <w:qFormat/>
    <w:rsid w:val="003B4B48"/>
    <w:rPr>
      <w:i/>
      <w:iCs/>
    </w:rPr>
  </w:style>
  <w:style w:type="paragraph" w:styleId="TeksIsi">
    <w:name w:val="Body Text"/>
    <w:basedOn w:val="Normal"/>
    <w:link w:val="TeksIsiKAR"/>
    <w:uiPriority w:val="1"/>
    <w:unhideWhenUsed/>
    <w:qFormat/>
    <w:rsid w:val="00CA5D2C"/>
  </w:style>
  <w:style w:type="character" w:customStyle="1" w:styleId="Judul1KAR">
    <w:name w:val="Judul 1 KAR"/>
    <w:link w:val="Judul1"/>
    <w:uiPriority w:val="9"/>
    <w:rsid w:val="002B3396"/>
    <w:rPr>
      <w:b/>
      <w:bCs/>
      <w:sz w:val="24"/>
      <w:lang w:val="en-GB" w:eastAsia="ja-JP"/>
    </w:rPr>
  </w:style>
  <w:style w:type="character" w:customStyle="1" w:styleId="Judul2KAR">
    <w:name w:val="Judul 2 KAR"/>
    <w:link w:val="Judul2"/>
    <w:uiPriority w:val="9"/>
    <w:rsid w:val="006C3721"/>
    <w:rPr>
      <w:b/>
      <w:iCs/>
      <w:sz w:val="24"/>
      <w:szCs w:val="28"/>
    </w:rPr>
  </w:style>
  <w:style w:type="character" w:customStyle="1" w:styleId="Judul3KAR">
    <w:name w:val="Judul 3 KAR"/>
    <w:link w:val="Judul3"/>
    <w:uiPriority w:val="9"/>
    <w:rsid w:val="00324823"/>
    <w:rPr>
      <w:rFonts w:eastAsia="Times New Roman"/>
      <w:sz w:val="24"/>
      <w:szCs w:val="26"/>
      <w:lang w:eastAsia="ja-JP"/>
    </w:rPr>
  </w:style>
  <w:style w:type="paragraph" w:styleId="JudulTOC">
    <w:name w:val="TOC Heading"/>
    <w:basedOn w:val="Judul1"/>
    <w:next w:val="Normal"/>
    <w:uiPriority w:val="39"/>
    <w:unhideWhenUsed/>
    <w:qFormat/>
    <w:rsid w:val="0041018B"/>
    <w:pPr>
      <w:keepLines/>
      <w:spacing w:before="480"/>
      <w:jc w:val="left"/>
      <w:outlineLvl w:val="9"/>
    </w:pPr>
    <w:rPr>
      <w:rFonts w:ascii="Cambria" w:hAnsi="Cambria"/>
      <w:bCs w:val="0"/>
      <w:color w:val="365F91"/>
      <w:sz w:val="28"/>
      <w:szCs w:val="28"/>
      <w:lang w:val="en-US"/>
    </w:rPr>
  </w:style>
  <w:style w:type="paragraph" w:styleId="TOC1">
    <w:name w:val="toc 1"/>
    <w:basedOn w:val="Normal"/>
    <w:next w:val="Normal"/>
    <w:autoRedefine/>
    <w:uiPriority w:val="39"/>
    <w:unhideWhenUsed/>
    <w:qFormat/>
    <w:rsid w:val="007A000D"/>
    <w:pPr>
      <w:tabs>
        <w:tab w:val="right" w:leader="dot" w:pos="7928"/>
      </w:tabs>
      <w:spacing w:after="0"/>
      <w:jc w:val="both"/>
    </w:pPr>
    <w:rPr>
      <w:b/>
    </w:rPr>
  </w:style>
  <w:style w:type="paragraph" w:styleId="TOC2">
    <w:name w:val="toc 2"/>
    <w:basedOn w:val="Normal"/>
    <w:next w:val="Normal"/>
    <w:autoRedefine/>
    <w:uiPriority w:val="39"/>
    <w:unhideWhenUsed/>
    <w:qFormat/>
    <w:rsid w:val="00CC5F98"/>
    <w:pPr>
      <w:tabs>
        <w:tab w:val="right" w:leader="dot" w:pos="7928"/>
      </w:tabs>
      <w:spacing w:after="0" w:line="240" w:lineRule="auto"/>
      <w:ind w:firstLine="471"/>
      <w:jc w:val="both"/>
    </w:pPr>
  </w:style>
  <w:style w:type="paragraph" w:styleId="TOC3">
    <w:name w:val="toc 3"/>
    <w:basedOn w:val="Normal"/>
    <w:next w:val="Normal"/>
    <w:autoRedefine/>
    <w:uiPriority w:val="39"/>
    <w:unhideWhenUsed/>
    <w:qFormat/>
    <w:rsid w:val="00324823"/>
    <w:pPr>
      <w:tabs>
        <w:tab w:val="right" w:leader="dot" w:pos="7928"/>
      </w:tabs>
      <w:spacing w:after="0" w:line="240" w:lineRule="auto"/>
      <w:ind w:left="482"/>
    </w:pPr>
    <w:rPr>
      <w:noProof/>
    </w:rPr>
  </w:style>
  <w:style w:type="paragraph" w:styleId="PetaDokumen">
    <w:name w:val="Document Map"/>
    <w:basedOn w:val="Normal"/>
    <w:link w:val="PetaDokumenKAR"/>
    <w:uiPriority w:val="99"/>
    <w:semiHidden/>
    <w:unhideWhenUsed/>
    <w:rsid w:val="003550DD"/>
    <w:rPr>
      <w:rFonts w:ascii="Tahoma" w:hAnsi="Tahoma" w:cs="Tahoma"/>
      <w:sz w:val="16"/>
      <w:szCs w:val="16"/>
    </w:rPr>
  </w:style>
  <w:style w:type="paragraph" w:styleId="TabelGambar">
    <w:name w:val="table of figures"/>
    <w:basedOn w:val="Normal"/>
    <w:next w:val="Normal"/>
    <w:uiPriority w:val="99"/>
    <w:semiHidden/>
    <w:unhideWhenUsed/>
    <w:rsid w:val="0041018B"/>
  </w:style>
  <w:style w:type="paragraph" w:styleId="TidakAdaSpasi">
    <w:name w:val="No Spacing"/>
    <w:uiPriority w:val="1"/>
    <w:qFormat/>
    <w:rsid w:val="00FE536B"/>
    <w:rPr>
      <w:bCs/>
      <w:kern w:val="32"/>
      <w:sz w:val="24"/>
      <w:szCs w:val="32"/>
      <w:lang w:val="en-GB" w:eastAsia="ja-JP"/>
    </w:rPr>
  </w:style>
  <w:style w:type="character" w:customStyle="1" w:styleId="PetaDokumenKAR">
    <w:name w:val="Peta Dokumen KAR"/>
    <w:link w:val="PetaDokumen"/>
    <w:uiPriority w:val="99"/>
    <w:semiHidden/>
    <w:rsid w:val="003550DD"/>
    <w:rPr>
      <w:rFonts w:ascii="Tahoma" w:hAnsi="Tahoma" w:cs="Tahoma"/>
      <w:bCs/>
      <w:kern w:val="32"/>
      <w:sz w:val="16"/>
      <w:szCs w:val="16"/>
      <w:lang w:val="en-GB" w:eastAsia="ja-JP"/>
    </w:rPr>
  </w:style>
  <w:style w:type="character" w:customStyle="1" w:styleId="TeksIsiKAR">
    <w:name w:val="Teks Isi KAR"/>
    <w:link w:val="TeksIsi"/>
    <w:uiPriority w:val="1"/>
    <w:rsid w:val="00CA5D2C"/>
    <w:rPr>
      <w:bCs/>
      <w:kern w:val="32"/>
      <w:sz w:val="24"/>
      <w:szCs w:val="32"/>
      <w:lang w:val="en-GB" w:eastAsia="ja-JP"/>
    </w:rPr>
  </w:style>
  <w:style w:type="paragraph" w:customStyle="1" w:styleId="TableParagraph">
    <w:name w:val="Table Paragraph"/>
    <w:basedOn w:val="Normal"/>
    <w:uiPriority w:val="1"/>
    <w:qFormat/>
    <w:rsid w:val="00616381"/>
    <w:pPr>
      <w:widowControl w:val="0"/>
      <w:autoSpaceDE w:val="0"/>
      <w:autoSpaceDN w:val="0"/>
      <w:spacing w:after="0" w:line="240" w:lineRule="auto"/>
    </w:pPr>
    <w:rPr>
      <w:rFonts w:eastAsia="Times New Roman"/>
      <w:bCs w:val="0"/>
      <w:kern w:val="0"/>
      <w:sz w:val="22"/>
      <w:szCs w:val="22"/>
    </w:rPr>
  </w:style>
  <w:style w:type="paragraph" w:styleId="DaftarParagraf">
    <w:name w:val="List Paragraph"/>
    <w:basedOn w:val="Normal"/>
    <w:uiPriority w:val="34"/>
    <w:qFormat/>
    <w:rsid w:val="00B15E79"/>
    <w:pPr>
      <w:spacing w:after="160" w:line="259" w:lineRule="auto"/>
      <w:ind w:left="720"/>
      <w:contextualSpacing/>
    </w:pPr>
    <w:rPr>
      <w:rFonts w:asciiTheme="minorHAnsi" w:eastAsiaTheme="minorHAnsi" w:hAnsiTheme="minorHAnsi" w:cstheme="minorBidi"/>
      <w:bCs w:val="0"/>
      <w:kern w:val="0"/>
      <w:sz w:val="22"/>
      <w:szCs w:val="22"/>
      <w:lang w:val="en-ID" w:eastAsia="en-US"/>
    </w:rPr>
  </w:style>
  <w:style w:type="character" w:styleId="SebutanYangBelumTerselesaikan">
    <w:name w:val="Unresolved Mention"/>
    <w:basedOn w:val="FontParagrafDefault"/>
    <w:uiPriority w:val="99"/>
    <w:semiHidden/>
    <w:unhideWhenUsed/>
    <w:rsid w:val="00997B03"/>
    <w:rPr>
      <w:color w:val="605E5C"/>
      <w:shd w:val="clear" w:color="auto" w:fill="E1DFDD"/>
    </w:rPr>
  </w:style>
  <w:style w:type="paragraph" w:styleId="TOC4">
    <w:name w:val="toc 4"/>
    <w:basedOn w:val="Normal"/>
    <w:next w:val="Normal"/>
    <w:autoRedefine/>
    <w:uiPriority w:val="39"/>
    <w:semiHidden/>
    <w:unhideWhenUsed/>
    <w:rsid w:val="004632BC"/>
    <w:pPr>
      <w:spacing w:after="100"/>
      <w:ind w:left="720"/>
    </w:pPr>
  </w:style>
  <w:style w:type="character" w:customStyle="1" w:styleId="Judul4KAR">
    <w:name w:val="Judul 4 KAR"/>
    <w:basedOn w:val="FontParagrafDefault"/>
    <w:link w:val="Judul4"/>
    <w:uiPriority w:val="9"/>
    <w:rsid w:val="002B3396"/>
    <w:rPr>
      <w:rFonts w:asciiTheme="majorHAnsi" w:eastAsiaTheme="majorEastAsia" w:hAnsiTheme="majorHAnsi" w:cstheme="majorBidi"/>
      <w:bCs/>
      <w:i/>
      <w:iCs/>
      <w:color w:val="2F5496" w:themeColor="accent1" w:themeShade="BF"/>
      <w:kern w:val="32"/>
      <w:sz w:val="24"/>
      <w:szCs w:val="32"/>
      <w:lang w:val="en-GB" w:eastAsia="ja-JP"/>
    </w:rPr>
  </w:style>
  <w:style w:type="character" w:styleId="HiperlinkyangDiikuti">
    <w:name w:val="FollowedHyperlink"/>
    <w:basedOn w:val="FontParagrafDefault"/>
    <w:uiPriority w:val="99"/>
    <w:semiHidden/>
    <w:unhideWhenUsed/>
    <w:rsid w:val="00BA67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340120">
      <w:bodyDiv w:val="1"/>
      <w:marLeft w:val="0"/>
      <w:marRight w:val="0"/>
      <w:marTop w:val="0"/>
      <w:marBottom w:val="0"/>
      <w:divBdr>
        <w:top w:val="none" w:sz="0" w:space="0" w:color="auto"/>
        <w:left w:val="none" w:sz="0" w:space="0" w:color="auto"/>
        <w:bottom w:val="none" w:sz="0" w:space="0" w:color="auto"/>
        <w:right w:val="none" w:sz="0" w:space="0" w:color="auto"/>
      </w:divBdr>
    </w:div>
    <w:div w:id="160582414">
      <w:bodyDiv w:val="1"/>
      <w:marLeft w:val="0"/>
      <w:marRight w:val="0"/>
      <w:marTop w:val="0"/>
      <w:marBottom w:val="0"/>
      <w:divBdr>
        <w:top w:val="none" w:sz="0" w:space="0" w:color="auto"/>
        <w:left w:val="none" w:sz="0" w:space="0" w:color="auto"/>
        <w:bottom w:val="none" w:sz="0" w:space="0" w:color="auto"/>
        <w:right w:val="none" w:sz="0" w:space="0" w:color="auto"/>
      </w:divBdr>
    </w:div>
    <w:div w:id="233786594">
      <w:bodyDiv w:val="1"/>
      <w:marLeft w:val="0"/>
      <w:marRight w:val="0"/>
      <w:marTop w:val="0"/>
      <w:marBottom w:val="0"/>
      <w:divBdr>
        <w:top w:val="none" w:sz="0" w:space="0" w:color="auto"/>
        <w:left w:val="none" w:sz="0" w:space="0" w:color="auto"/>
        <w:bottom w:val="none" w:sz="0" w:space="0" w:color="auto"/>
        <w:right w:val="none" w:sz="0" w:space="0" w:color="auto"/>
      </w:divBdr>
    </w:div>
    <w:div w:id="335503829">
      <w:bodyDiv w:val="1"/>
      <w:marLeft w:val="0"/>
      <w:marRight w:val="0"/>
      <w:marTop w:val="0"/>
      <w:marBottom w:val="0"/>
      <w:divBdr>
        <w:top w:val="none" w:sz="0" w:space="0" w:color="auto"/>
        <w:left w:val="none" w:sz="0" w:space="0" w:color="auto"/>
        <w:bottom w:val="none" w:sz="0" w:space="0" w:color="auto"/>
        <w:right w:val="none" w:sz="0" w:space="0" w:color="auto"/>
      </w:divBdr>
    </w:div>
    <w:div w:id="407848215">
      <w:bodyDiv w:val="1"/>
      <w:marLeft w:val="0"/>
      <w:marRight w:val="0"/>
      <w:marTop w:val="0"/>
      <w:marBottom w:val="0"/>
      <w:divBdr>
        <w:top w:val="none" w:sz="0" w:space="0" w:color="auto"/>
        <w:left w:val="none" w:sz="0" w:space="0" w:color="auto"/>
        <w:bottom w:val="none" w:sz="0" w:space="0" w:color="auto"/>
        <w:right w:val="none" w:sz="0" w:space="0" w:color="auto"/>
      </w:divBdr>
    </w:div>
    <w:div w:id="576406199">
      <w:bodyDiv w:val="1"/>
      <w:marLeft w:val="0"/>
      <w:marRight w:val="0"/>
      <w:marTop w:val="0"/>
      <w:marBottom w:val="0"/>
      <w:divBdr>
        <w:top w:val="none" w:sz="0" w:space="0" w:color="auto"/>
        <w:left w:val="none" w:sz="0" w:space="0" w:color="auto"/>
        <w:bottom w:val="none" w:sz="0" w:space="0" w:color="auto"/>
        <w:right w:val="none" w:sz="0" w:space="0" w:color="auto"/>
      </w:divBdr>
    </w:div>
    <w:div w:id="863399340">
      <w:bodyDiv w:val="1"/>
      <w:marLeft w:val="0"/>
      <w:marRight w:val="0"/>
      <w:marTop w:val="0"/>
      <w:marBottom w:val="0"/>
      <w:divBdr>
        <w:top w:val="none" w:sz="0" w:space="0" w:color="auto"/>
        <w:left w:val="none" w:sz="0" w:space="0" w:color="auto"/>
        <w:bottom w:val="none" w:sz="0" w:space="0" w:color="auto"/>
        <w:right w:val="none" w:sz="0" w:space="0" w:color="auto"/>
      </w:divBdr>
    </w:div>
    <w:div w:id="990791484">
      <w:bodyDiv w:val="1"/>
      <w:marLeft w:val="0"/>
      <w:marRight w:val="0"/>
      <w:marTop w:val="0"/>
      <w:marBottom w:val="0"/>
      <w:divBdr>
        <w:top w:val="none" w:sz="0" w:space="0" w:color="auto"/>
        <w:left w:val="none" w:sz="0" w:space="0" w:color="auto"/>
        <w:bottom w:val="none" w:sz="0" w:space="0" w:color="auto"/>
        <w:right w:val="none" w:sz="0" w:space="0" w:color="auto"/>
      </w:divBdr>
    </w:div>
    <w:div w:id="1137380147">
      <w:bodyDiv w:val="1"/>
      <w:marLeft w:val="0"/>
      <w:marRight w:val="0"/>
      <w:marTop w:val="0"/>
      <w:marBottom w:val="0"/>
      <w:divBdr>
        <w:top w:val="none" w:sz="0" w:space="0" w:color="auto"/>
        <w:left w:val="none" w:sz="0" w:space="0" w:color="auto"/>
        <w:bottom w:val="none" w:sz="0" w:space="0" w:color="auto"/>
        <w:right w:val="none" w:sz="0" w:space="0" w:color="auto"/>
      </w:divBdr>
    </w:div>
    <w:div w:id="1204486302">
      <w:bodyDiv w:val="1"/>
      <w:marLeft w:val="0"/>
      <w:marRight w:val="0"/>
      <w:marTop w:val="0"/>
      <w:marBottom w:val="0"/>
      <w:divBdr>
        <w:top w:val="none" w:sz="0" w:space="0" w:color="auto"/>
        <w:left w:val="none" w:sz="0" w:space="0" w:color="auto"/>
        <w:bottom w:val="none" w:sz="0" w:space="0" w:color="auto"/>
        <w:right w:val="none" w:sz="0" w:space="0" w:color="auto"/>
      </w:divBdr>
    </w:div>
    <w:div w:id="1209679632">
      <w:bodyDiv w:val="1"/>
      <w:marLeft w:val="0"/>
      <w:marRight w:val="0"/>
      <w:marTop w:val="0"/>
      <w:marBottom w:val="0"/>
      <w:divBdr>
        <w:top w:val="none" w:sz="0" w:space="0" w:color="auto"/>
        <w:left w:val="none" w:sz="0" w:space="0" w:color="auto"/>
        <w:bottom w:val="none" w:sz="0" w:space="0" w:color="auto"/>
        <w:right w:val="none" w:sz="0" w:space="0" w:color="auto"/>
      </w:divBdr>
    </w:div>
    <w:div w:id="1682734693">
      <w:bodyDiv w:val="1"/>
      <w:marLeft w:val="0"/>
      <w:marRight w:val="0"/>
      <w:marTop w:val="0"/>
      <w:marBottom w:val="0"/>
      <w:divBdr>
        <w:top w:val="none" w:sz="0" w:space="0" w:color="auto"/>
        <w:left w:val="none" w:sz="0" w:space="0" w:color="auto"/>
        <w:bottom w:val="none" w:sz="0" w:space="0" w:color="auto"/>
        <w:right w:val="none" w:sz="0" w:space="0" w:color="auto"/>
      </w:divBdr>
    </w:div>
    <w:div w:id="184538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2.jpeg"/><Relationship Id="rId39" Type="http://schemas.openxmlformats.org/officeDocument/2006/relationships/image" Target="media/image22.png"/><Relationship Id="rId21" Type="http://schemas.openxmlformats.org/officeDocument/2006/relationships/image" Target="media/image9.jpe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sastriafrina765@gmail.com" TargetMode="External"/><Relationship Id="rId29" Type="http://schemas.openxmlformats.org/officeDocument/2006/relationships/header" Target="header2.xml"/><Relationship Id="rId11" Type="http://schemas.openxmlformats.org/officeDocument/2006/relationships/image" Target="media/image2.jpg"/><Relationship Id="rId24" Type="http://schemas.openxmlformats.org/officeDocument/2006/relationships/image" Target="media/image11.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jpeg"/><Relationship Id="rId28" Type="http://schemas.microsoft.com/office/2007/relationships/hdphoto" Target="media/hdphoto2.wdp"/><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hyperlink" Target="mailto:Qalamullah135@gmail.com" TargetMode="External"/><Relationship Id="rId31" Type="http://schemas.openxmlformats.org/officeDocument/2006/relationships/image" Target="media/image14.jpe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mailto:rizkisarhanss@gmail.com" TargetMode="External"/><Relationship Id="rId27" Type="http://schemas.openxmlformats.org/officeDocument/2006/relationships/image" Target="media/image13.png"/><Relationship Id="rId30" Type="http://schemas.openxmlformats.org/officeDocument/2006/relationships/footer" Target="footer2.xml"/><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footer" Target="foot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hyperlink" Target="mailto:afdhalmuttaqin@sci.unand.ac.id" TargetMode="External"/><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8.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G:\PKM\2022\Template\Revisi\NamaKetuaPeneliti_NamaPT_PKM-K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56D60-E943-43AC-8D58-0F381BCBB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NamaKetuaPeneliti_NamaPT_PKM-KC.dotx</Template>
  <TotalTime>9</TotalTime>
  <Pages>44</Pages>
  <Words>17308</Words>
  <Characters>98659</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115736</CharactersWithSpaces>
  <SharedDoc>false</SharedDoc>
  <HLinks>
    <vt:vector size="150" baseType="variant">
      <vt:variant>
        <vt:i4>1638460</vt:i4>
      </vt:variant>
      <vt:variant>
        <vt:i4>146</vt:i4>
      </vt:variant>
      <vt:variant>
        <vt:i4>0</vt:i4>
      </vt:variant>
      <vt:variant>
        <vt:i4>5</vt:i4>
      </vt:variant>
      <vt:variant>
        <vt:lpwstr/>
      </vt:variant>
      <vt:variant>
        <vt:lpwstr>_Toc65996654</vt:lpwstr>
      </vt:variant>
      <vt:variant>
        <vt:i4>1966140</vt:i4>
      </vt:variant>
      <vt:variant>
        <vt:i4>140</vt:i4>
      </vt:variant>
      <vt:variant>
        <vt:i4>0</vt:i4>
      </vt:variant>
      <vt:variant>
        <vt:i4>5</vt:i4>
      </vt:variant>
      <vt:variant>
        <vt:lpwstr/>
      </vt:variant>
      <vt:variant>
        <vt:lpwstr>_Toc65996653</vt:lpwstr>
      </vt:variant>
      <vt:variant>
        <vt:i4>2031676</vt:i4>
      </vt:variant>
      <vt:variant>
        <vt:i4>134</vt:i4>
      </vt:variant>
      <vt:variant>
        <vt:i4>0</vt:i4>
      </vt:variant>
      <vt:variant>
        <vt:i4>5</vt:i4>
      </vt:variant>
      <vt:variant>
        <vt:lpwstr/>
      </vt:variant>
      <vt:variant>
        <vt:lpwstr>_Toc65996652</vt:lpwstr>
      </vt:variant>
      <vt:variant>
        <vt:i4>1835068</vt:i4>
      </vt:variant>
      <vt:variant>
        <vt:i4>128</vt:i4>
      </vt:variant>
      <vt:variant>
        <vt:i4>0</vt:i4>
      </vt:variant>
      <vt:variant>
        <vt:i4>5</vt:i4>
      </vt:variant>
      <vt:variant>
        <vt:lpwstr/>
      </vt:variant>
      <vt:variant>
        <vt:lpwstr>_Toc65996651</vt:lpwstr>
      </vt:variant>
      <vt:variant>
        <vt:i4>1900604</vt:i4>
      </vt:variant>
      <vt:variant>
        <vt:i4>122</vt:i4>
      </vt:variant>
      <vt:variant>
        <vt:i4>0</vt:i4>
      </vt:variant>
      <vt:variant>
        <vt:i4>5</vt:i4>
      </vt:variant>
      <vt:variant>
        <vt:lpwstr/>
      </vt:variant>
      <vt:variant>
        <vt:lpwstr>_Toc65996650</vt:lpwstr>
      </vt:variant>
      <vt:variant>
        <vt:i4>1310781</vt:i4>
      </vt:variant>
      <vt:variant>
        <vt:i4>116</vt:i4>
      </vt:variant>
      <vt:variant>
        <vt:i4>0</vt:i4>
      </vt:variant>
      <vt:variant>
        <vt:i4>5</vt:i4>
      </vt:variant>
      <vt:variant>
        <vt:lpwstr/>
      </vt:variant>
      <vt:variant>
        <vt:lpwstr>_Toc65996649</vt:lpwstr>
      </vt:variant>
      <vt:variant>
        <vt:i4>1376317</vt:i4>
      </vt:variant>
      <vt:variant>
        <vt:i4>110</vt:i4>
      </vt:variant>
      <vt:variant>
        <vt:i4>0</vt:i4>
      </vt:variant>
      <vt:variant>
        <vt:i4>5</vt:i4>
      </vt:variant>
      <vt:variant>
        <vt:lpwstr/>
      </vt:variant>
      <vt:variant>
        <vt:lpwstr>_Toc65996648</vt:lpwstr>
      </vt:variant>
      <vt:variant>
        <vt:i4>1703997</vt:i4>
      </vt:variant>
      <vt:variant>
        <vt:i4>104</vt:i4>
      </vt:variant>
      <vt:variant>
        <vt:i4>0</vt:i4>
      </vt:variant>
      <vt:variant>
        <vt:i4>5</vt:i4>
      </vt:variant>
      <vt:variant>
        <vt:lpwstr/>
      </vt:variant>
      <vt:variant>
        <vt:lpwstr>_Toc65996647</vt:lpwstr>
      </vt:variant>
      <vt:variant>
        <vt:i4>1769533</vt:i4>
      </vt:variant>
      <vt:variant>
        <vt:i4>98</vt:i4>
      </vt:variant>
      <vt:variant>
        <vt:i4>0</vt:i4>
      </vt:variant>
      <vt:variant>
        <vt:i4>5</vt:i4>
      </vt:variant>
      <vt:variant>
        <vt:lpwstr/>
      </vt:variant>
      <vt:variant>
        <vt:lpwstr>_Toc65996646</vt:lpwstr>
      </vt:variant>
      <vt:variant>
        <vt:i4>1572925</vt:i4>
      </vt:variant>
      <vt:variant>
        <vt:i4>92</vt:i4>
      </vt:variant>
      <vt:variant>
        <vt:i4>0</vt:i4>
      </vt:variant>
      <vt:variant>
        <vt:i4>5</vt:i4>
      </vt:variant>
      <vt:variant>
        <vt:lpwstr/>
      </vt:variant>
      <vt:variant>
        <vt:lpwstr>_Toc65996645</vt:lpwstr>
      </vt:variant>
      <vt:variant>
        <vt:i4>1638461</vt:i4>
      </vt:variant>
      <vt:variant>
        <vt:i4>86</vt:i4>
      </vt:variant>
      <vt:variant>
        <vt:i4>0</vt:i4>
      </vt:variant>
      <vt:variant>
        <vt:i4>5</vt:i4>
      </vt:variant>
      <vt:variant>
        <vt:lpwstr/>
      </vt:variant>
      <vt:variant>
        <vt:lpwstr>_Toc65996644</vt:lpwstr>
      </vt:variant>
      <vt:variant>
        <vt:i4>1966141</vt:i4>
      </vt:variant>
      <vt:variant>
        <vt:i4>80</vt:i4>
      </vt:variant>
      <vt:variant>
        <vt:i4>0</vt:i4>
      </vt:variant>
      <vt:variant>
        <vt:i4>5</vt:i4>
      </vt:variant>
      <vt:variant>
        <vt:lpwstr/>
      </vt:variant>
      <vt:variant>
        <vt:lpwstr>_Toc65996643</vt:lpwstr>
      </vt:variant>
      <vt:variant>
        <vt:i4>2031677</vt:i4>
      </vt:variant>
      <vt:variant>
        <vt:i4>74</vt:i4>
      </vt:variant>
      <vt:variant>
        <vt:i4>0</vt:i4>
      </vt:variant>
      <vt:variant>
        <vt:i4>5</vt:i4>
      </vt:variant>
      <vt:variant>
        <vt:lpwstr/>
      </vt:variant>
      <vt:variant>
        <vt:lpwstr>_Toc65996642</vt:lpwstr>
      </vt:variant>
      <vt:variant>
        <vt:i4>1835069</vt:i4>
      </vt:variant>
      <vt:variant>
        <vt:i4>68</vt:i4>
      </vt:variant>
      <vt:variant>
        <vt:i4>0</vt:i4>
      </vt:variant>
      <vt:variant>
        <vt:i4>5</vt:i4>
      </vt:variant>
      <vt:variant>
        <vt:lpwstr/>
      </vt:variant>
      <vt:variant>
        <vt:lpwstr>_Toc65996641</vt:lpwstr>
      </vt:variant>
      <vt:variant>
        <vt:i4>1900605</vt:i4>
      </vt:variant>
      <vt:variant>
        <vt:i4>62</vt:i4>
      </vt:variant>
      <vt:variant>
        <vt:i4>0</vt:i4>
      </vt:variant>
      <vt:variant>
        <vt:i4>5</vt:i4>
      </vt:variant>
      <vt:variant>
        <vt:lpwstr/>
      </vt:variant>
      <vt:variant>
        <vt:lpwstr>_Toc65996640</vt:lpwstr>
      </vt:variant>
      <vt:variant>
        <vt:i4>1310778</vt:i4>
      </vt:variant>
      <vt:variant>
        <vt:i4>56</vt:i4>
      </vt:variant>
      <vt:variant>
        <vt:i4>0</vt:i4>
      </vt:variant>
      <vt:variant>
        <vt:i4>5</vt:i4>
      </vt:variant>
      <vt:variant>
        <vt:lpwstr/>
      </vt:variant>
      <vt:variant>
        <vt:lpwstr>_Toc65996639</vt:lpwstr>
      </vt:variant>
      <vt:variant>
        <vt:i4>1376314</vt:i4>
      </vt:variant>
      <vt:variant>
        <vt:i4>50</vt:i4>
      </vt:variant>
      <vt:variant>
        <vt:i4>0</vt:i4>
      </vt:variant>
      <vt:variant>
        <vt:i4>5</vt:i4>
      </vt:variant>
      <vt:variant>
        <vt:lpwstr/>
      </vt:variant>
      <vt:variant>
        <vt:lpwstr>_Toc65996638</vt:lpwstr>
      </vt:variant>
      <vt:variant>
        <vt:i4>1703994</vt:i4>
      </vt:variant>
      <vt:variant>
        <vt:i4>44</vt:i4>
      </vt:variant>
      <vt:variant>
        <vt:i4>0</vt:i4>
      </vt:variant>
      <vt:variant>
        <vt:i4>5</vt:i4>
      </vt:variant>
      <vt:variant>
        <vt:lpwstr/>
      </vt:variant>
      <vt:variant>
        <vt:lpwstr>_Toc65996637</vt:lpwstr>
      </vt:variant>
      <vt:variant>
        <vt:i4>1769530</vt:i4>
      </vt:variant>
      <vt:variant>
        <vt:i4>38</vt:i4>
      </vt:variant>
      <vt:variant>
        <vt:i4>0</vt:i4>
      </vt:variant>
      <vt:variant>
        <vt:i4>5</vt:i4>
      </vt:variant>
      <vt:variant>
        <vt:lpwstr/>
      </vt:variant>
      <vt:variant>
        <vt:lpwstr>_Toc65996636</vt:lpwstr>
      </vt:variant>
      <vt:variant>
        <vt:i4>1572922</vt:i4>
      </vt:variant>
      <vt:variant>
        <vt:i4>32</vt:i4>
      </vt:variant>
      <vt:variant>
        <vt:i4>0</vt:i4>
      </vt:variant>
      <vt:variant>
        <vt:i4>5</vt:i4>
      </vt:variant>
      <vt:variant>
        <vt:lpwstr/>
      </vt:variant>
      <vt:variant>
        <vt:lpwstr>_Toc65996635</vt:lpwstr>
      </vt:variant>
      <vt:variant>
        <vt:i4>1638458</vt:i4>
      </vt:variant>
      <vt:variant>
        <vt:i4>26</vt:i4>
      </vt:variant>
      <vt:variant>
        <vt:i4>0</vt:i4>
      </vt:variant>
      <vt:variant>
        <vt:i4>5</vt:i4>
      </vt:variant>
      <vt:variant>
        <vt:lpwstr/>
      </vt:variant>
      <vt:variant>
        <vt:lpwstr>_Toc65996634</vt:lpwstr>
      </vt:variant>
      <vt:variant>
        <vt:i4>1966138</vt:i4>
      </vt:variant>
      <vt:variant>
        <vt:i4>20</vt:i4>
      </vt:variant>
      <vt:variant>
        <vt:i4>0</vt:i4>
      </vt:variant>
      <vt:variant>
        <vt:i4>5</vt:i4>
      </vt:variant>
      <vt:variant>
        <vt:lpwstr/>
      </vt:variant>
      <vt:variant>
        <vt:lpwstr>_Toc65996633</vt:lpwstr>
      </vt:variant>
      <vt:variant>
        <vt:i4>2031674</vt:i4>
      </vt:variant>
      <vt:variant>
        <vt:i4>14</vt:i4>
      </vt:variant>
      <vt:variant>
        <vt:i4>0</vt:i4>
      </vt:variant>
      <vt:variant>
        <vt:i4>5</vt:i4>
      </vt:variant>
      <vt:variant>
        <vt:lpwstr/>
      </vt:variant>
      <vt:variant>
        <vt:lpwstr>_Toc65996632</vt:lpwstr>
      </vt:variant>
      <vt:variant>
        <vt:i4>1835066</vt:i4>
      </vt:variant>
      <vt:variant>
        <vt:i4>8</vt:i4>
      </vt:variant>
      <vt:variant>
        <vt:i4>0</vt:i4>
      </vt:variant>
      <vt:variant>
        <vt:i4>5</vt:i4>
      </vt:variant>
      <vt:variant>
        <vt:lpwstr/>
      </vt:variant>
      <vt:variant>
        <vt:lpwstr>_Toc65996631</vt:lpwstr>
      </vt:variant>
      <vt:variant>
        <vt:i4>1900602</vt:i4>
      </vt:variant>
      <vt:variant>
        <vt:i4>2</vt:i4>
      </vt:variant>
      <vt:variant>
        <vt:i4>0</vt:i4>
      </vt:variant>
      <vt:variant>
        <vt:i4>5</vt:i4>
      </vt:variant>
      <vt:variant>
        <vt:lpwstr/>
      </vt:variant>
      <vt:variant>
        <vt:lpwstr>_Toc65996630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Reviewer</dc:creator>
  <cp:keywords/>
  <cp:lastModifiedBy>Azizah Novi</cp:lastModifiedBy>
  <cp:revision>3</cp:revision>
  <cp:lastPrinted>2025-05-24T16:07:00Z</cp:lastPrinted>
  <dcterms:created xsi:type="dcterms:W3CDTF">2025-05-25T15:49:00Z</dcterms:created>
  <dcterms:modified xsi:type="dcterms:W3CDTF">2025-05-25T15:50:00Z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72e9029f-7a17-3926-a2fb-9bab36fdc499</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17th edition (author-date)</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12th edition - Harvard</vt:lpwstr>
  </property>
  <property fmtid="{D5CDD505-2E9C-101B-9397-08002B2CF9AE}" pid="12" name="Mendeley Recent Style Id 4_1">
    <vt:lpwstr>http://csl.mendeley.com/styles/559214011/Fisika-Universitas-Andalas</vt:lpwstr>
  </property>
  <property fmtid="{D5CDD505-2E9C-101B-9397-08002B2CF9AE}" pid="13" name="Mendeley Recent Style Name 4_1">
    <vt:lpwstr>Fisika Universitas Andalas</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4th edition (note with bibliography)</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http://csl.mendeley.com/styles/559214011/PKM-UNAND</vt:lpwstr>
  </property>
  <property fmtid="{D5CDD505-2E9C-101B-9397-08002B2CF9AE}" pid="23" name="Mendeley Recent Style Name 9_1">
    <vt:lpwstr>PKM UNAND</vt:lpwstr>
  </property>
  <property fmtid="{D5CDD505-2E9C-101B-9397-08002B2CF9AE}" pid="24" name="Mendeley Citation Style_1">
    <vt:lpwstr>http://csl.mendeley.com/styles/559214011/PKM-UNAND</vt:lpwstr>
  </property>
</Properties>
</file>